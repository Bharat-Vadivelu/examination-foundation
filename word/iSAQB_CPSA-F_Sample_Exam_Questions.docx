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CFCB7E2" w:rsidR="00624823" w:rsidRPr="00DC66B8" w:rsidRDefault="00624823" w:rsidP="00624823">
      <w:pPr>
        <w:pStyle w:val="Textkrper"/>
        <w:spacing w:before="93"/>
        <w:ind w:left="219" w:right="220"/>
        <w:jc w:val="center"/>
        <w:rPr>
          <w:rFonts w:ascii="Roboto" w:hAnsi="Roboto"/>
          <w:color w:val="333333"/>
          <w:lang w:val="en-US"/>
        </w:rPr>
      </w:pPr>
      <w:r w:rsidRPr="00DC66B8">
        <w:rPr>
          <w:rFonts w:ascii="Roboto" w:hAnsi="Roboto"/>
          <w:color w:val="333333"/>
          <w:lang w:val="en-US"/>
        </w:rPr>
        <w:t>based on Curriculum - Version V5.1-EN; January 2, 2020</w:t>
      </w:r>
    </w:p>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3900CB60" w14:textId="023EF477" w:rsidR="00C772FB" w:rsidRDefault="00C772FB" w:rsidP="00C772FB">
      <w:pPr>
        <w:rPr>
          <w:rFonts w:ascii="Roboto" w:hAnsi="Roboto"/>
          <w:b/>
          <w:bCs/>
          <w:color w:val="000000" w:themeColor="text1"/>
        </w:rPr>
      </w:pPr>
      <w:bookmarkStart w:id="0" w:name="_Hlk48295238"/>
      <w:r w:rsidRPr="00D14D28">
        <w:rPr>
          <w:rFonts w:ascii="Roboto" w:hAnsi="Roboto"/>
          <w:b/>
          <w:bCs/>
          <w:color w:val="000000" w:themeColor="text1"/>
          <w:szCs w:val="22"/>
        </w:rPr>
        <w:lastRenderedPageBreak/>
        <w:t xml:space="preserve">Erläuterungen zur Beispielprüfung Certified Professional </w:t>
      </w:r>
      <w:proofErr w:type="spellStart"/>
      <w:r w:rsidRPr="00D14D28">
        <w:rPr>
          <w:rFonts w:ascii="Roboto" w:hAnsi="Roboto"/>
          <w:b/>
          <w:bCs/>
          <w:color w:val="000000" w:themeColor="text1"/>
          <w:szCs w:val="22"/>
        </w:rPr>
        <w:t>for</w:t>
      </w:r>
      <w:proofErr w:type="spellEnd"/>
      <w:r w:rsidRPr="00D14D28">
        <w:rPr>
          <w:rFonts w:ascii="Roboto" w:hAnsi="Roboto"/>
          <w:b/>
          <w:bCs/>
          <w:color w:val="000000" w:themeColor="text1"/>
          <w:szCs w:val="22"/>
        </w:rPr>
        <w:t xml:space="preserve"> Software Architecture - </w:t>
      </w:r>
      <w:proofErr w:type="spellStart"/>
      <w:r w:rsidRPr="00D14D28">
        <w:rPr>
          <w:rFonts w:ascii="Roboto" w:hAnsi="Roboto"/>
          <w:b/>
          <w:bCs/>
          <w:color w:val="000000" w:themeColor="text1"/>
          <w:szCs w:val="22"/>
        </w:rPr>
        <w:t>Foundation</w:t>
      </w:r>
      <w:proofErr w:type="spellEnd"/>
      <w:r w:rsidRPr="00D14D28">
        <w:rPr>
          <w:rFonts w:ascii="Roboto" w:hAnsi="Roboto"/>
          <w:b/>
          <w:bCs/>
          <w:color w:val="000000" w:themeColor="text1"/>
          <w:szCs w:val="22"/>
        </w:rPr>
        <w:t xml:space="preserve"> Level</w:t>
      </w:r>
      <w:r>
        <w:rPr>
          <w:rFonts w:ascii="Roboto" w:hAnsi="Roboto"/>
          <w:b/>
          <w:bCs/>
          <w:color w:val="000000" w:themeColor="text1"/>
        </w:rPr>
        <w:t xml:space="preserve"> (CPSA-F)</w:t>
      </w:r>
    </w:p>
    <w:p w14:paraId="44352E21" w14:textId="77777777" w:rsidR="00C772FB" w:rsidRPr="00C772FB" w:rsidRDefault="00C772FB" w:rsidP="00C772FB">
      <w:pPr>
        <w:rPr>
          <w:rFonts w:ascii="Roboto" w:hAnsi="Roboto"/>
          <w:b/>
          <w:bCs/>
          <w:color w:val="000000" w:themeColor="text1"/>
          <w:sz w:val="16"/>
          <w:szCs w:val="16"/>
        </w:rPr>
      </w:pPr>
    </w:p>
    <w:p w14:paraId="6E87029B" w14:textId="4D6FEF49" w:rsidR="00C772FB" w:rsidRDefault="00C772FB" w:rsidP="00C772FB">
      <w:pPr>
        <w:rPr>
          <w:rFonts w:ascii="Roboto" w:hAnsi="Roboto"/>
          <w:color w:val="000000" w:themeColor="text1"/>
          <w:szCs w:val="22"/>
        </w:rPr>
      </w:pPr>
      <w:r w:rsidRPr="00D14D28">
        <w:rPr>
          <w:rFonts w:ascii="Roboto" w:hAnsi="Roboto"/>
          <w:color w:val="000000" w:themeColor="text1"/>
          <w:szCs w:val="22"/>
        </w:rPr>
        <w:t xml:space="preserve">Die vorliegende Prüfung ist eine Beispielprüfung, welche in Form und Umfang an die Zertifizierungsprüfung des Certified Professional </w:t>
      </w:r>
      <w:proofErr w:type="spellStart"/>
      <w:r w:rsidRPr="00D14D28">
        <w:rPr>
          <w:rFonts w:ascii="Roboto" w:hAnsi="Roboto"/>
          <w:color w:val="000000" w:themeColor="text1"/>
          <w:szCs w:val="22"/>
        </w:rPr>
        <w:t>for</w:t>
      </w:r>
      <w:proofErr w:type="spellEnd"/>
      <w:r w:rsidRPr="00D14D28">
        <w:rPr>
          <w:rFonts w:ascii="Roboto" w:hAnsi="Roboto"/>
          <w:color w:val="000000" w:themeColor="text1"/>
          <w:szCs w:val="22"/>
        </w:rPr>
        <w:t xml:space="preserve"> Software Architecture - </w:t>
      </w:r>
      <w:proofErr w:type="spellStart"/>
      <w:r w:rsidRPr="00D14D28">
        <w:rPr>
          <w:rFonts w:ascii="Roboto" w:hAnsi="Roboto"/>
          <w:color w:val="000000" w:themeColor="text1"/>
          <w:szCs w:val="22"/>
        </w:rPr>
        <w:t>Foundation</w:t>
      </w:r>
      <w:proofErr w:type="spellEnd"/>
      <w:r w:rsidRPr="00D14D28">
        <w:rPr>
          <w:rFonts w:ascii="Roboto" w:hAnsi="Roboto"/>
          <w:color w:val="000000" w:themeColor="text1"/>
          <w:szCs w:val="22"/>
        </w:rPr>
        <w:t xml:space="preserve"> Level </w:t>
      </w:r>
      <w:r>
        <w:rPr>
          <w:rFonts w:ascii="Roboto" w:hAnsi="Roboto"/>
          <w:color w:val="000000" w:themeColor="text1"/>
        </w:rPr>
        <w:t xml:space="preserve">(CPSA-F) </w:t>
      </w:r>
      <w:r w:rsidRPr="00D14D28">
        <w:rPr>
          <w:rFonts w:ascii="Roboto" w:hAnsi="Roboto"/>
          <w:color w:val="000000" w:themeColor="text1"/>
          <w:szCs w:val="22"/>
        </w:rPr>
        <w:t>angelehnt ist. Sie dient der Veranschaulichung der echten iSAQB</w:t>
      </w:r>
      <w:r w:rsidRPr="00D14D28">
        <w:rPr>
          <w:rFonts w:ascii="Roboto" w:hAnsi="Roboto"/>
          <w:color w:val="000000" w:themeColor="text1"/>
          <w:szCs w:val="22"/>
          <w:vertAlign w:val="superscript"/>
        </w:rPr>
        <w:t>®</w:t>
      </w:r>
      <w:r w:rsidRPr="00D14D28">
        <w:rPr>
          <w:rFonts w:ascii="Roboto" w:hAnsi="Roboto"/>
          <w:color w:val="000000" w:themeColor="text1"/>
          <w:szCs w:val="22"/>
        </w:rPr>
        <w:t xml:space="preserve"> CPSA</w:t>
      </w:r>
      <w:r w:rsidRPr="00D14D28">
        <w:rPr>
          <w:rFonts w:ascii="Roboto" w:hAnsi="Roboto"/>
          <w:color w:val="000000" w:themeColor="text1"/>
          <w:szCs w:val="22"/>
          <w:vertAlign w:val="superscript"/>
        </w:rPr>
        <w:t>®</w:t>
      </w:r>
      <w:r w:rsidRPr="00D14D28">
        <w:rPr>
          <w:rFonts w:ascii="Roboto" w:hAnsi="Roboto"/>
          <w:color w:val="000000" w:themeColor="text1"/>
          <w:szCs w:val="22"/>
        </w:rPr>
        <w:t>-Prüfung sowie der entsprechenden Prüfungsvorbereitung.</w:t>
      </w:r>
    </w:p>
    <w:p w14:paraId="5A3B99E9" w14:textId="77777777" w:rsidR="00C772FB" w:rsidRPr="00C772FB" w:rsidRDefault="00C772FB" w:rsidP="00C772FB">
      <w:pPr>
        <w:rPr>
          <w:rFonts w:ascii="Roboto" w:hAnsi="Roboto"/>
          <w:color w:val="000000" w:themeColor="text1"/>
          <w:sz w:val="16"/>
          <w:szCs w:val="16"/>
        </w:rPr>
      </w:pPr>
    </w:p>
    <w:p w14:paraId="4C7BE141" w14:textId="47378AF9" w:rsidR="00C772FB" w:rsidRDefault="00C772FB" w:rsidP="00C772FB">
      <w:pPr>
        <w:rPr>
          <w:rFonts w:ascii="Roboto" w:hAnsi="Roboto"/>
          <w:color w:val="000000" w:themeColor="text1"/>
          <w:szCs w:val="22"/>
        </w:rPr>
      </w:pPr>
      <w:r w:rsidRPr="00D14D28">
        <w:rPr>
          <w:rFonts w:ascii="Roboto" w:hAnsi="Roboto"/>
          <w:color w:val="000000" w:themeColor="text1"/>
          <w:szCs w:val="22"/>
        </w:rPr>
        <w:t>Die Beispielprüfung besteht aus 40 Multiple-Choice-Fragen, welche je nach Schwierigkeitsgrad mit 1 bis 2 Punkten bewertet werden können. Es müssen zum Bestehen der Prüfung mindestens 60 Prozent erreicht werden.</w:t>
      </w:r>
    </w:p>
    <w:p w14:paraId="38DB3AEA" w14:textId="77777777" w:rsidR="00C772FB" w:rsidRPr="00C772FB" w:rsidRDefault="00C772FB" w:rsidP="00C772FB">
      <w:pPr>
        <w:rPr>
          <w:rFonts w:ascii="Roboto" w:hAnsi="Roboto"/>
          <w:color w:val="000000" w:themeColor="text1"/>
          <w:sz w:val="16"/>
          <w:szCs w:val="16"/>
        </w:rPr>
      </w:pPr>
    </w:p>
    <w:p w14:paraId="477D58A6" w14:textId="77777777" w:rsidR="00C772FB" w:rsidRPr="00D14D28" w:rsidRDefault="00C772FB" w:rsidP="00C772FB">
      <w:pPr>
        <w:rPr>
          <w:rFonts w:ascii="Roboto" w:hAnsi="Roboto"/>
          <w:color w:val="000000" w:themeColor="text1"/>
          <w:szCs w:val="22"/>
        </w:rPr>
      </w:pPr>
      <w:r w:rsidRPr="00D14D28">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14CCFF24" w14:textId="77777777" w:rsidR="00C772FB" w:rsidRPr="00C772FB" w:rsidRDefault="00C772FB" w:rsidP="00C772FB">
      <w:pPr>
        <w:rPr>
          <w:rFonts w:ascii="Roboto" w:hAnsi="Roboto"/>
          <w:color w:val="000000" w:themeColor="text1"/>
          <w:sz w:val="16"/>
          <w:szCs w:val="16"/>
        </w:rPr>
      </w:pPr>
    </w:p>
    <w:p w14:paraId="2EBEB092" w14:textId="3B8C6A0B" w:rsidR="00C772FB" w:rsidRPr="00D14D28" w:rsidRDefault="00C772FB" w:rsidP="00C772FB">
      <w:pPr>
        <w:rPr>
          <w:rFonts w:ascii="Roboto" w:hAnsi="Roboto"/>
          <w:color w:val="000000" w:themeColor="text1"/>
          <w:szCs w:val="22"/>
        </w:rPr>
      </w:pPr>
      <w:r w:rsidRPr="00D14D28">
        <w:rPr>
          <w:rFonts w:ascii="Roboto" w:hAnsi="Roboto"/>
          <w:color w:val="000000" w:themeColor="text1"/>
          <w:szCs w:val="22"/>
        </w:rPr>
        <w:t>Die Multiple-Choice-Fragen der Beispielprüfung gliedern sich in drei Arten von Fragen:</w:t>
      </w:r>
    </w:p>
    <w:p w14:paraId="0FE917D6" w14:textId="77777777" w:rsidR="00C772FB" w:rsidRPr="00C772FB" w:rsidRDefault="00C772FB" w:rsidP="00C772FB">
      <w:pPr>
        <w:rPr>
          <w:rFonts w:ascii="Roboto" w:hAnsi="Roboto"/>
          <w:b/>
          <w:bCs/>
          <w:color w:val="000000" w:themeColor="text1"/>
          <w:sz w:val="16"/>
          <w:szCs w:val="16"/>
        </w:rPr>
      </w:pPr>
    </w:p>
    <w:p w14:paraId="6488A9D4" w14:textId="1764C513" w:rsidR="00C772FB" w:rsidRPr="00744F34" w:rsidRDefault="00C772FB" w:rsidP="00C772FB">
      <w:pPr>
        <w:rPr>
          <w:rFonts w:ascii="Roboto" w:hAnsi="Roboto"/>
          <w:szCs w:val="22"/>
        </w:rPr>
      </w:pPr>
      <w:r w:rsidRPr="00744F34">
        <w:rPr>
          <w:rFonts w:ascii="Roboto" w:hAnsi="Roboto"/>
          <w:b/>
          <w:bCs/>
          <w:color w:val="000000" w:themeColor="text1"/>
          <w:szCs w:val="22"/>
        </w:rPr>
        <w:t xml:space="preserve">A-Fragen: </w:t>
      </w:r>
      <w:r w:rsidRPr="00744F34">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5E919F20" w14:textId="77777777" w:rsidR="00C772FB" w:rsidRPr="00744F34" w:rsidRDefault="00C772FB" w:rsidP="00C772FB">
      <w:pPr>
        <w:rPr>
          <w:rFonts w:ascii="Roboto" w:hAnsi="Roboto"/>
          <w:b/>
          <w:bCs/>
          <w:color w:val="000000" w:themeColor="text1"/>
          <w:sz w:val="16"/>
          <w:szCs w:val="16"/>
        </w:rPr>
      </w:pPr>
    </w:p>
    <w:p w14:paraId="69E80D38" w14:textId="7C442D7A" w:rsidR="00C772FB" w:rsidRPr="00744F34" w:rsidRDefault="00C772FB" w:rsidP="00C772FB">
      <w:pPr>
        <w:rPr>
          <w:rFonts w:ascii="Roboto" w:hAnsi="Roboto"/>
          <w:szCs w:val="22"/>
        </w:rPr>
      </w:pPr>
      <w:r w:rsidRPr="00744F34">
        <w:rPr>
          <w:rFonts w:ascii="Roboto" w:hAnsi="Roboto"/>
          <w:b/>
          <w:bCs/>
          <w:color w:val="000000" w:themeColor="text1"/>
          <w:szCs w:val="22"/>
        </w:rPr>
        <w:t xml:space="preserve">P-Fragen: </w:t>
      </w:r>
      <w:r w:rsidRPr="00744F34">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729BF074" w14:textId="77777777" w:rsidR="00C772FB" w:rsidRPr="00744F34" w:rsidRDefault="00C772FB" w:rsidP="00C772FB">
      <w:pPr>
        <w:rPr>
          <w:rFonts w:ascii="Roboto" w:hAnsi="Roboto"/>
          <w:b/>
          <w:bCs/>
          <w:color w:val="000000" w:themeColor="text1"/>
          <w:sz w:val="16"/>
          <w:szCs w:val="16"/>
        </w:rPr>
      </w:pPr>
    </w:p>
    <w:p w14:paraId="06500A12" w14:textId="13926791" w:rsidR="00C772FB" w:rsidRPr="00744F34" w:rsidRDefault="00C772FB" w:rsidP="00C772FB">
      <w:pPr>
        <w:rPr>
          <w:rFonts w:ascii="Roboto" w:hAnsi="Roboto"/>
          <w:szCs w:val="22"/>
        </w:rPr>
      </w:pPr>
      <w:r w:rsidRPr="00744F34">
        <w:rPr>
          <w:rFonts w:ascii="Roboto" w:hAnsi="Roboto"/>
          <w:b/>
          <w:bCs/>
          <w:color w:val="000000" w:themeColor="text1"/>
          <w:szCs w:val="22"/>
        </w:rPr>
        <w:t xml:space="preserve">K-Fragen: </w:t>
      </w:r>
      <w:r w:rsidRPr="00744F34">
        <w:rPr>
          <w:rFonts w:ascii="Roboto" w:hAnsi="Roboto"/>
          <w:szCs w:val="22"/>
        </w:rPr>
        <w:t>Wählen Sie zu einer Frage die korrekte der beiden Optionen zu jeder Antwortmöglichkeit aus („richtig“ oder „falsch“ bzw. „zutreffend“ oder „</w:t>
      </w:r>
      <w:proofErr w:type="gramStart"/>
      <w:r w:rsidRPr="00744F34">
        <w:rPr>
          <w:rFonts w:ascii="Roboto" w:hAnsi="Roboto"/>
          <w:szCs w:val="22"/>
        </w:rPr>
        <w:t>nicht zutreffend</w:t>
      </w:r>
      <w:proofErr w:type="gramEnd"/>
      <w:r w:rsidRPr="00744F34">
        <w:rPr>
          <w:rFonts w:ascii="Roboto" w:hAnsi="Roboto"/>
          <w:szCs w:val="22"/>
        </w:rPr>
        <w:t>“). Sie erhalten für jedes korrekt gesetzte Kreuz anteilig 1/n der Punkte. Nicht korrekt gesetzte Kreuze führen zum Abzug von 1/n der Punkte. Die Punktzahl beträgt je nach Schwierigkeitsgrad 1-2 Punkte.</w:t>
      </w:r>
    </w:p>
    <w:p w14:paraId="20277B91" w14:textId="77777777" w:rsidR="00C772FB" w:rsidRPr="00C772FB" w:rsidRDefault="00C772FB" w:rsidP="00C772FB">
      <w:pPr>
        <w:pStyle w:val="KeinLeerraum"/>
        <w:rPr>
          <w:rFonts w:ascii="Roboto" w:hAnsi="Roboto"/>
          <w:sz w:val="16"/>
          <w:szCs w:val="16"/>
        </w:rPr>
      </w:pPr>
    </w:p>
    <w:p w14:paraId="479EF728" w14:textId="150BECF1" w:rsidR="00C772FB" w:rsidRPr="00D14D28" w:rsidRDefault="00C772FB" w:rsidP="00C772FB">
      <w:pPr>
        <w:pStyle w:val="KeinLeerraum"/>
        <w:rPr>
          <w:rFonts w:ascii="Roboto" w:hAnsi="Roboto"/>
        </w:rPr>
      </w:pPr>
      <w:r w:rsidRPr="00D14D28">
        <w:rPr>
          <w:rFonts w:ascii="Roboto" w:hAnsi="Roboto"/>
        </w:rPr>
        <w:t>Zur genaueren Erläuterung der Fragetypen und Punkteverteilung steh</w:t>
      </w:r>
      <w:r w:rsidR="00744F34">
        <w:rPr>
          <w:rFonts w:ascii="Roboto" w:hAnsi="Roboto"/>
        </w:rPr>
        <w:t>en</w:t>
      </w:r>
      <w:r w:rsidRPr="00D14D28">
        <w:rPr>
          <w:rFonts w:ascii="Roboto" w:hAnsi="Roboto"/>
        </w:rPr>
        <w:t xml:space="preserve"> </w:t>
      </w:r>
      <w:r w:rsidR="00744F34">
        <w:rPr>
          <w:rFonts w:ascii="Roboto" w:hAnsi="Roboto"/>
        </w:rPr>
        <w:t xml:space="preserve">weitere Informationen </w:t>
      </w:r>
      <w:r w:rsidRPr="00D14D28">
        <w:rPr>
          <w:rFonts w:ascii="Roboto" w:hAnsi="Roboto"/>
        </w:rPr>
        <w:t>unter de</w:t>
      </w:r>
      <w:r w:rsidR="00744F34">
        <w:rPr>
          <w:rFonts w:ascii="Roboto" w:hAnsi="Roboto"/>
        </w:rPr>
        <w:t>r</w:t>
      </w:r>
      <w:r w:rsidRPr="00D14D28">
        <w:rPr>
          <w:rFonts w:ascii="Roboto" w:hAnsi="Roboto"/>
        </w:rPr>
        <w:t xml:space="preserve"> </w:t>
      </w:r>
      <w:hyperlink r:id="rId15" w:history="1">
        <w:r w:rsidRPr="00744F34">
          <w:rPr>
            <w:rStyle w:val="Hyperlink"/>
            <w:rFonts w:ascii="Roboto" w:hAnsi="Roboto"/>
          </w:rPr>
          <w:t>Prüfungsordnung des CPSA-F</w:t>
        </w:r>
      </w:hyperlink>
      <w:r w:rsidRPr="00D14D28">
        <w:rPr>
          <w:rFonts w:ascii="Roboto" w:hAnsi="Roboto"/>
        </w:rPr>
        <w:t xml:space="preserve"> zur Verfügung</w:t>
      </w:r>
      <w:r w:rsidR="00744F34">
        <w:rPr>
          <w:rFonts w:ascii="Roboto" w:hAnsi="Roboto"/>
        </w:rPr>
        <w:t>.</w:t>
      </w:r>
    </w:p>
    <w:p w14:paraId="41FB5630" w14:textId="77777777" w:rsidR="00C772FB" w:rsidRPr="00C772FB" w:rsidRDefault="00C772FB" w:rsidP="00C772FB">
      <w:pPr>
        <w:rPr>
          <w:rFonts w:ascii="Roboto" w:hAnsi="Roboto"/>
          <w:color w:val="000000" w:themeColor="text1"/>
          <w:sz w:val="16"/>
          <w:szCs w:val="16"/>
        </w:rPr>
      </w:pPr>
    </w:p>
    <w:p w14:paraId="5133C05C" w14:textId="77777777" w:rsidR="00785F1A" w:rsidRDefault="00C772FB" w:rsidP="00C772FB">
      <w:pPr>
        <w:rPr>
          <w:rFonts w:ascii="Roboto" w:hAnsi="Roboto"/>
          <w:color w:val="000000" w:themeColor="text1"/>
          <w:szCs w:val="22"/>
        </w:rPr>
      </w:pPr>
      <w:r w:rsidRPr="00D14D28">
        <w:rPr>
          <w:rFonts w:ascii="Roboto" w:hAnsi="Roboto"/>
          <w:color w:val="000000" w:themeColor="text1"/>
          <w:szCs w:val="22"/>
        </w:rPr>
        <w:t xml:space="preserve">Die Bearbeitungsdauer beträgt 75 Minuten für Muttersprachler und 90 Minuten für Nicht-Muttersprachler. Um eine möglichst authentische Prüfungsvorbereitung zu gewährleisten, sollte </w:t>
      </w:r>
    </w:p>
    <w:p w14:paraId="5FC5060E" w14:textId="28E76C55" w:rsidR="00C772FB" w:rsidRDefault="00C772FB" w:rsidP="00C772FB">
      <w:pPr>
        <w:rPr>
          <w:rFonts w:ascii="Roboto" w:hAnsi="Roboto"/>
          <w:color w:val="000000" w:themeColor="text1"/>
          <w:szCs w:val="22"/>
        </w:rPr>
      </w:pPr>
      <w:r w:rsidRPr="00D14D28">
        <w:rPr>
          <w:rFonts w:ascii="Roboto" w:hAnsi="Roboto"/>
          <w:color w:val="000000" w:themeColor="text1"/>
          <w:szCs w:val="22"/>
        </w:rPr>
        <w:t>die Bearbeitungszeit eingehalten sowie auf jegliche Hilfsmittel (wie Seminarunterlagen, Bücher, Internet etc.) verzichtet werden.</w:t>
      </w:r>
    </w:p>
    <w:p w14:paraId="6F943475" w14:textId="77777777" w:rsidR="00C772FB" w:rsidRPr="00C772FB" w:rsidRDefault="00C772FB" w:rsidP="00C772FB">
      <w:pPr>
        <w:rPr>
          <w:rFonts w:ascii="Roboto" w:hAnsi="Roboto"/>
          <w:color w:val="000000" w:themeColor="text1"/>
          <w:sz w:val="16"/>
          <w:szCs w:val="16"/>
        </w:rPr>
      </w:pPr>
    </w:p>
    <w:p w14:paraId="24862BF1" w14:textId="62263A37" w:rsidR="00C772FB" w:rsidRPr="00D14D28" w:rsidRDefault="00C772FB" w:rsidP="00C772FB">
      <w:pPr>
        <w:rPr>
          <w:rFonts w:ascii="Roboto" w:hAnsi="Roboto"/>
          <w:color w:val="000000" w:themeColor="text1"/>
          <w:szCs w:val="22"/>
        </w:rPr>
      </w:pPr>
      <w:r w:rsidRPr="00D14D28">
        <w:rPr>
          <w:rFonts w:ascii="Roboto" w:hAnsi="Roboto"/>
          <w:color w:val="000000" w:themeColor="text1"/>
          <w:szCs w:val="22"/>
        </w:rPr>
        <w:t>Im Anschluss erfolgt die Auswertung der Prüfung mit Hilfe der Musterlösung.</w:t>
      </w:r>
    </w:p>
    <w:p w14:paraId="4CC6293B" w14:textId="77777777" w:rsidR="00C772FB" w:rsidRPr="00C772FB" w:rsidRDefault="00C772FB" w:rsidP="00C772FB">
      <w:pPr>
        <w:rPr>
          <w:rFonts w:ascii="Roboto" w:hAnsi="Roboto"/>
          <w:color w:val="000000" w:themeColor="text1"/>
          <w:sz w:val="16"/>
          <w:szCs w:val="16"/>
        </w:rPr>
      </w:pPr>
    </w:p>
    <w:p w14:paraId="4A5082C2" w14:textId="23AD5C99" w:rsidR="00C772FB" w:rsidRDefault="00C772FB" w:rsidP="00C772FB">
      <w:pPr>
        <w:rPr>
          <w:rFonts w:ascii="Roboto" w:hAnsi="Roboto"/>
          <w:color w:val="000000" w:themeColor="text1"/>
          <w:szCs w:val="22"/>
        </w:rPr>
      </w:pPr>
      <w:r w:rsidRPr="00D14D28">
        <w:rPr>
          <w:rFonts w:ascii="Roboto" w:hAnsi="Roboto"/>
          <w:color w:val="000000" w:themeColor="text1"/>
          <w:szCs w:val="22"/>
        </w:rPr>
        <w:t>Sofern der iSAQB</w:t>
      </w:r>
      <w:r w:rsidRPr="00D14D28">
        <w:rPr>
          <w:rFonts w:ascii="Roboto" w:hAnsi="Roboto"/>
          <w:color w:val="000000" w:themeColor="text1"/>
          <w:szCs w:val="22"/>
          <w:vertAlign w:val="superscript"/>
        </w:rPr>
        <w:t>®</w:t>
      </w:r>
      <w:r w:rsidRPr="00D14D28">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p>
    <w:p w14:paraId="5595678A" w14:textId="77777777" w:rsidR="00C772FB" w:rsidRPr="00C772FB" w:rsidRDefault="00C772FB" w:rsidP="00C772FB">
      <w:pPr>
        <w:rPr>
          <w:rFonts w:ascii="Roboto" w:hAnsi="Roboto"/>
          <w:color w:val="000000" w:themeColor="text1"/>
          <w:sz w:val="16"/>
          <w:szCs w:val="16"/>
        </w:rPr>
      </w:pPr>
    </w:p>
    <w:p w14:paraId="0DB52DE3" w14:textId="058D9280" w:rsidR="00C772FB" w:rsidRDefault="00C772FB" w:rsidP="00C772FB">
      <w:pPr>
        <w:rPr>
          <w:rFonts w:ascii="Roboto" w:hAnsi="Roboto"/>
          <w:color w:val="000000" w:themeColor="text1"/>
          <w:szCs w:val="22"/>
        </w:rPr>
      </w:pPr>
      <w:r w:rsidRPr="00D14D28">
        <w:rPr>
          <w:rFonts w:ascii="Roboto" w:hAnsi="Roboto"/>
          <w:color w:val="000000" w:themeColor="text1"/>
          <w:szCs w:val="22"/>
        </w:rPr>
        <w:t>Es ist jedoch ausdrücklich untersagt, diese Prüfungsfragen in einer echten Prüfung zu verwenden.</w:t>
      </w:r>
    </w:p>
    <w:bookmarkEnd w:id="0"/>
    <w:p w14:paraId="2339EDC7" w14:textId="0063A464" w:rsidR="00744F34" w:rsidRDefault="00744F34" w:rsidP="00C772FB">
      <w:pPr>
        <w:rPr>
          <w:rFonts w:ascii="Roboto" w:hAnsi="Roboto"/>
          <w:color w:val="000000" w:themeColor="text1"/>
          <w:szCs w:val="22"/>
        </w:rPr>
      </w:pPr>
    </w:p>
    <w:p w14:paraId="09A6538B" w14:textId="77777777" w:rsidR="00744F34" w:rsidRDefault="00744F34" w:rsidP="00C772FB">
      <w:pPr>
        <w:rPr>
          <w:rFonts w:ascii="Roboto" w:hAnsi="Roboto"/>
          <w:color w:val="000000" w:themeColor="text1"/>
          <w:szCs w:val="22"/>
        </w:rPr>
      </w:pPr>
    </w:p>
    <w:p w14:paraId="4AE253B0" w14:textId="67B154B6" w:rsidR="00C772FB" w:rsidRDefault="00C772FB" w:rsidP="00C772FB">
      <w:pPr>
        <w:rPr>
          <w:rFonts w:ascii="Roboto" w:hAnsi="Roboto"/>
          <w:color w:val="000000" w:themeColor="text1"/>
          <w:szCs w:val="22"/>
        </w:rPr>
      </w:pPr>
    </w:p>
    <w:p w14:paraId="0E5AF8CA" w14:textId="4003FD50" w:rsidR="001D1879" w:rsidRPr="00DC66B8" w:rsidRDefault="001D1879" w:rsidP="001D187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r w:rsidR="00DC66B8" w:rsidRPr="00DC66B8">
        <w:rPr>
          <w:rFonts w:ascii="Roboto" w:hAnsi="Roboto"/>
          <w:i/>
          <w:szCs w:val="22"/>
          <w:lang w:val="en-GB"/>
        </w:rPr>
        <w:t>A</w:t>
      </w:r>
      <w:r w:rsidRPr="00DC66B8">
        <w:rPr>
          <w:rFonts w:ascii="Roboto" w:hAnsi="Roboto"/>
          <w:i/>
          <w:szCs w:val="22"/>
          <w:lang w:val="en-GB"/>
        </w:rPr>
        <w:t>-Question: Select one option. – 1 point</w:t>
      </w:r>
    </w:p>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E4AEFD7"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3BDFC3AD" w14:textId="77777777" w:rsidR="00497EB7" w:rsidRDefault="00497EB7" w:rsidP="001D1879">
      <w:pPr>
        <w:rPr>
          <w:rFonts w:ascii="Roboto" w:hAnsi="Roboto"/>
          <w:szCs w:val="22"/>
          <w:lang w:val="en-US"/>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F203EB" w14:paraId="7230D528" w14:textId="77777777" w:rsidTr="0023585D">
        <w:trPr>
          <w:gridAfter w:val="1"/>
          <w:wAfter w:w="2527" w:type="dxa"/>
        </w:trPr>
        <w:tc>
          <w:tcPr>
            <w:tcW w:w="406" w:type="dxa"/>
            <w:shd w:val="clear" w:color="auto" w:fill="auto"/>
          </w:tcPr>
          <w:p w14:paraId="421CFC39" w14:textId="77777777" w:rsidR="00497EB7" w:rsidRPr="00F825CE" w:rsidRDefault="00497EB7" w:rsidP="00427E29">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5289" w:type="dxa"/>
            <w:shd w:val="clear" w:color="auto" w:fill="auto"/>
          </w:tcPr>
          <w:p w14:paraId="6D04F4D1" w14:textId="56505475" w:rsidR="00497EB7" w:rsidRPr="00F825CE" w:rsidRDefault="00497EB7" w:rsidP="00427E29">
            <w:pPr>
              <w:pStyle w:val="Choice"/>
              <w:numPr>
                <w:ilvl w:val="0"/>
                <w:numId w:val="25"/>
              </w:numPr>
              <w:spacing w:line="276" w:lineRule="auto"/>
              <w:ind w:left="368" w:hanging="426"/>
              <w:rPr>
                <w:rFonts w:ascii="Roboto" w:hAnsi="Roboto"/>
                <w:lang w:val="en-US"/>
              </w:rPr>
            </w:pPr>
            <w:r w:rsidRPr="00DC66B8">
              <w:rPr>
                <w:rFonts w:ascii="Roboto" w:hAnsi="Roboto"/>
                <w:lang w:val="en-US"/>
              </w:rPr>
              <w:t>Exactly one for all kinds of systems</w:t>
            </w:r>
            <w:r w:rsidRPr="00F825CE">
              <w:rPr>
                <w:rFonts w:ascii="Roboto" w:hAnsi="Roboto"/>
                <w:lang w:val="en-US"/>
              </w:rPr>
              <w:t>.</w:t>
            </w:r>
          </w:p>
        </w:tc>
      </w:tr>
      <w:tr w:rsidR="00497EB7" w:rsidRPr="00F203EB" w14:paraId="7DBE42C9" w14:textId="77777777" w:rsidTr="0023585D">
        <w:tc>
          <w:tcPr>
            <w:tcW w:w="406" w:type="dxa"/>
            <w:shd w:val="clear" w:color="auto" w:fill="auto"/>
          </w:tcPr>
          <w:p w14:paraId="566E5AA3" w14:textId="77777777" w:rsidR="00497EB7" w:rsidRPr="00F825CE" w:rsidRDefault="00497EB7" w:rsidP="00427E29">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7816" w:type="dxa"/>
            <w:gridSpan w:val="2"/>
            <w:shd w:val="clear" w:color="auto" w:fill="auto"/>
          </w:tcPr>
          <w:p w14:paraId="629809D6" w14:textId="25F0E135" w:rsidR="00497EB7" w:rsidRPr="00F825CE" w:rsidRDefault="00497EB7" w:rsidP="00427E29">
            <w:pPr>
              <w:pStyle w:val="Choice"/>
              <w:numPr>
                <w:ilvl w:val="0"/>
                <w:numId w:val="25"/>
              </w:numPr>
              <w:spacing w:line="276" w:lineRule="auto"/>
              <w:ind w:left="368" w:hanging="426"/>
              <w:rPr>
                <w:rFonts w:ascii="Roboto" w:hAnsi="Roboto"/>
                <w:lang w:val="en-US"/>
              </w:rPr>
            </w:pPr>
            <w:r w:rsidRPr="00DC66B8">
              <w:rPr>
                <w:rFonts w:ascii="Roboto" w:hAnsi="Roboto"/>
                <w:lang w:val="en-US"/>
              </w:rPr>
              <w:t>One for every kind of software system (e.g. “embedded”, “real-time”, “decision support”, “web”, “batch”, …</w:t>
            </w:r>
          </w:p>
        </w:tc>
      </w:tr>
      <w:tr w:rsidR="00497EB7" w:rsidRPr="00F203EB" w14:paraId="091A97A8" w14:textId="77777777" w:rsidTr="0023585D">
        <w:trPr>
          <w:gridAfter w:val="1"/>
          <w:wAfter w:w="2527" w:type="dxa"/>
          <w:trHeight w:val="426"/>
        </w:trPr>
        <w:tc>
          <w:tcPr>
            <w:tcW w:w="406" w:type="dxa"/>
            <w:shd w:val="clear" w:color="auto" w:fill="auto"/>
          </w:tcPr>
          <w:p w14:paraId="07151661" w14:textId="77777777" w:rsidR="00497EB7" w:rsidRPr="00F825CE" w:rsidRDefault="00497EB7" w:rsidP="00427E29">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5289" w:type="dxa"/>
            <w:shd w:val="clear" w:color="auto" w:fill="auto"/>
          </w:tcPr>
          <w:p w14:paraId="4F08365E" w14:textId="3F242672" w:rsidR="00497EB7" w:rsidRPr="00F825CE" w:rsidRDefault="00497EB7" w:rsidP="00427E29">
            <w:pPr>
              <w:pStyle w:val="Choice"/>
              <w:numPr>
                <w:ilvl w:val="0"/>
                <w:numId w:val="25"/>
              </w:numPr>
              <w:spacing w:line="276" w:lineRule="auto"/>
              <w:ind w:left="368" w:hanging="426"/>
              <w:rPr>
                <w:rFonts w:ascii="Roboto" w:hAnsi="Roboto"/>
                <w:lang w:val="en-US"/>
              </w:rPr>
            </w:pPr>
            <w:r w:rsidRPr="00DC66B8">
              <w:rPr>
                <w:rFonts w:ascii="Roboto" w:hAnsi="Roboto"/>
                <w:lang w:val="en-US"/>
              </w:rPr>
              <w:t>A dozen or more different definitions</w:t>
            </w:r>
            <w:r w:rsidRPr="00F825CE">
              <w:rPr>
                <w:rFonts w:ascii="Roboto" w:hAnsi="Roboto"/>
                <w:lang w:val="en-US"/>
              </w:rPr>
              <w:t>.</w:t>
            </w:r>
          </w:p>
        </w:tc>
      </w:tr>
    </w:tbl>
    <w:p w14:paraId="30293A5D" w14:textId="374688F7" w:rsidR="00092697" w:rsidRPr="00F825CE" w:rsidRDefault="00092697" w:rsidP="00092697">
      <w:pPr>
        <w:pStyle w:val="berschrift2"/>
        <w:pBdr>
          <w:top w:val="single" w:sz="6" w:space="1" w:color="auto"/>
          <w:bottom w:val="single" w:sz="6" w:space="1" w:color="auto"/>
        </w:pBdr>
        <w:tabs>
          <w:tab w:val="left" w:pos="2127"/>
        </w:tabs>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P-Question: Choose the three best aspects. – 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4DC40A65"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of the following </w:t>
      </w:r>
      <w:r w:rsidRPr="00F825CE">
        <w:rPr>
          <w:rFonts w:ascii="Roboto" w:hAnsi="Roboto"/>
          <w:b/>
          <w:bCs/>
          <w:sz w:val="22"/>
          <w:szCs w:val="22"/>
          <w:lang w:eastAsia="de-DE"/>
        </w:rPr>
        <w:t>THREE</w:t>
      </w:r>
      <w:r w:rsidRPr="00F825CE">
        <w:rPr>
          <w:rFonts w:ascii="Roboto" w:hAnsi="Roboto"/>
          <w:sz w:val="22"/>
          <w:szCs w:val="22"/>
          <w:lang w:eastAsia="de-DE"/>
        </w:rPr>
        <w:t xml:space="preserve"> aspects are covered by the term “software architecture”?</w:t>
      </w:r>
    </w:p>
    <w:p w14:paraId="74CF9EC1" w14:textId="77777777" w:rsidR="00F825CE" w:rsidRPr="00F825CE" w:rsidRDefault="00F825CE" w:rsidP="00F825CE">
      <w:pPr>
        <w:pStyle w:val="Textkrper"/>
        <w:rPr>
          <w:sz w:val="22"/>
          <w:szCs w:val="22"/>
          <w:lang w:val="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F825CE"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F825CE" w14:paraId="7B227EC9" w14:textId="77777777" w:rsidTr="00FA1501">
              <w:trPr>
                <w:gridAfter w:val="1"/>
                <w:wAfter w:w="1553" w:type="dxa"/>
              </w:trPr>
              <w:tc>
                <w:tcPr>
                  <w:tcW w:w="406" w:type="dxa"/>
                  <w:shd w:val="clear" w:color="auto" w:fill="auto"/>
                </w:tcPr>
                <w:p w14:paraId="42ADB9C9" w14:textId="77777777" w:rsidR="00092697" w:rsidRPr="00F825CE" w:rsidRDefault="00092697" w:rsidP="00202295">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5289" w:type="dxa"/>
                  <w:shd w:val="clear" w:color="auto" w:fill="auto"/>
                </w:tcPr>
                <w:p w14:paraId="1DBD1D87" w14:textId="7F4E3040" w:rsidR="00092697" w:rsidRPr="00F825CE" w:rsidRDefault="00FA1501" w:rsidP="00A87E3A">
                  <w:pPr>
                    <w:pStyle w:val="Choice"/>
                    <w:numPr>
                      <w:ilvl w:val="0"/>
                      <w:numId w:val="48"/>
                    </w:numPr>
                    <w:spacing w:line="276" w:lineRule="auto"/>
                    <w:ind w:left="368" w:hanging="426"/>
                    <w:rPr>
                      <w:rFonts w:ascii="Roboto" w:hAnsi="Roboto"/>
                      <w:lang w:val="en-US"/>
                    </w:rPr>
                  </w:pPr>
                  <w:r w:rsidRPr="00F825CE">
                    <w:rPr>
                      <w:rFonts w:ascii="Roboto" w:hAnsi="Roboto"/>
                      <w:lang w:val="en-US"/>
                    </w:rPr>
                    <w:t>Components</w:t>
                  </w:r>
                  <w:r w:rsidR="00092697" w:rsidRPr="00F825CE">
                    <w:rPr>
                      <w:rFonts w:ascii="Roboto" w:hAnsi="Roboto"/>
                      <w:lang w:val="en-US"/>
                    </w:rPr>
                    <w:t>.</w:t>
                  </w:r>
                </w:p>
              </w:tc>
            </w:tr>
            <w:tr w:rsidR="00FA1501" w:rsidRPr="00F825CE" w14:paraId="29C5BCD0" w14:textId="77777777" w:rsidTr="00FA1501">
              <w:tc>
                <w:tcPr>
                  <w:tcW w:w="406" w:type="dxa"/>
                  <w:shd w:val="clear" w:color="auto" w:fill="auto"/>
                </w:tcPr>
                <w:p w14:paraId="7566CE71" w14:textId="77777777" w:rsidR="00092697" w:rsidRPr="00F825CE" w:rsidRDefault="00092697" w:rsidP="00202295">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6842" w:type="dxa"/>
                  <w:gridSpan w:val="2"/>
                  <w:shd w:val="clear" w:color="auto" w:fill="auto"/>
                </w:tcPr>
                <w:p w14:paraId="040AB4C6" w14:textId="21F4E4BA" w:rsidR="00092697" w:rsidRPr="00F825CE" w:rsidRDefault="00FA1501" w:rsidP="00A87E3A">
                  <w:pPr>
                    <w:pStyle w:val="Choice"/>
                    <w:numPr>
                      <w:ilvl w:val="0"/>
                      <w:numId w:val="48"/>
                    </w:numPr>
                    <w:spacing w:line="276" w:lineRule="auto"/>
                    <w:ind w:left="368" w:hanging="426"/>
                    <w:rPr>
                      <w:rFonts w:ascii="Roboto" w:hAnsi="Roboto"/>
                      <w:lang w:val="en-US"/>
                    </w:rPr>
                  </w:pPr>
                  <w:r w:rsidRPr="00F825CE">
                    <w:rPr>
                      <w:rFonts w:ascii="Roboto" w:hAnsi="Roboto"/>
                      <w:lang w:val="en-US"/>
                    </w:rPr>
                    <w:t>Cross cutting concepts</w:t>
                  </w:r>
                  <w:r w:rsidR="00092697" w:rsidRPr="00F825CE">
                    <w:rPr>
                      <w:rFonts w:ascii="Roboto" w:hAnsi="Roboto"/>
                      <w:lang w:val="en-US"/>
                    </w:rPr>
                    <w:t>.</w:t>
                  </w:r>
                </w:p>
              </w:tc>
            </w:tr>
            <w:tr w:rsidR="00FA1501" w:rsidRPr="00F825CE" w14:paraId="742FBAC9" w14:textId="77777777" w:rsidTr="00FA1501">
              <w:trPr>
                <w:gridAfter w:val="1"/>
                <w:wAfter w:w="1553" w:type="dxa"/>
              </w:trPr>
              <w:tc>
                <w:tcPr>
                  <w:tcW w:w="406" w:type="dxa"/>
                  <w:shd w:val="clear" w:color="auto" w:fill="auto"/>
                </w:tcPr>
                <w:p w14:paraId="21E949D6" w14:textId="77777777" w:rsidR="00092697" w:rsidRPr="00F825CE" w:rsidRDefault="00092697" w:rsidP="00202295">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5289" w:type="dxa"/>
                  <w:shd w:val="clear" w:color="auto" w:fill="auto"/>
                </w:tcPr>
                <w:p w14:paraId="0DC25B28" w14:textId="2DC4A1D3" w:rsidR="00092697" w:rsidRPr="00F825CE" w:rsidRDefault="00FA1501" w:rsidP="00A87E3A">
                  <w:pPr>
                    <w:pStyle w:val="Choice"/>
                    <w:numPr>
                      <w:ilvl w:val="0"/>
                      <w:numId w:val="48"/>
                    </w:numPr>
                    <w:spacing w:line="276" w:lineRule="auto"/>
                    <w:ind w:left="368" w:hanging="426"/>
                    <w:rPr>
                      <w:rFonts w:ascii="Roboto" w:hAnsi="Roboto"/>
                      <w:lang w:val="en-US"/>
                    </w:rPr>
                  </w:pPr>
                  <w:r w:rsidRPr="00F825CE">
                    <w:rPr>
                      <w:rFonts w:ascii="Roboto" w:hAnsi="Roboto"/>
                      <w:lang w:val="en-US"/>
                    </w:rPr>
                    <w:t>(internal and external) interfaces</w:t>
                  </w:r>
                  <w:r w:rsidR="00092697" w:rsidRPr="00F825CE">
                    <w:rPr>
                      <w:rFonts w:ascii="Roboto" w:hAnsi="Roboto"/>
                      <w:lang w:val="en-US"/>
                    </w:rPr>
                    <w:t>.</w:t>
                  </w:r>
                </w:p>
              </w:tc>
            </w:tr>
            <w:tr w:rsidR="00FA1501" w:rsidRPr="00F825CE" w14:paraId="4B594598" w14:textId="77777777" w:rsidTr="00FA1501">
              <w:trPr>
                <w:gridAfter w:val="1"/>
                <w:wAfter w:w="1553" w:type="dxa"/>
              </w:trPr>
              <w:tc>
                <w:tcPr>
                  <w:tcW w:w="406" w:type="dxa"/>
                  <w:shd w:val="clear" w:color="auto" w:fill="auto"/>
                </w:tcPr>
                <w:p w14:paraId="2246257B" w14:textId="77777777" w:rsidR="00FA1501" w:rsidRPr="00F825CE" w:rsidRDefault="00092697" w:rsidP="00202295">
                  <w:pPr>
                    <w:spacing w:line="360" w:lineRule="auto"/>
                    <w:ind w:hanging="225"/>
                    <w:jc w:val="center"/>
                    <w:rPr>
                      <w:rFonts w:ascii="Roboto" w:hAnsi="Roboto" w:cs="Segoe UI Symbol"/>
                      <w:szCs w:val="22"/>
                      <w:lang w:val="en-GB"/>
                    </w:rPr>
                  </w:pPr>
                  <w:r w:rsidRPr="00F825CE">
                    <w:rPr>
                      <w:rFonts w:ascii="Segoe UI Symbol" w:hAnsi="Segoe UI Symbol" w:cs="Segoe UI Symbol"/>
                      <w:szCs w:val="22"/>
                      <w:lang w:val="en-GB"/>
                    </w:rPr>
                    <w:t>☐</w:t>
                  </w:r>
                </w:p>
                <w:p w14:paraId="661DA621" w14:textId="6B57CC51" w:rsidR="00092697" w:rsidRPr="00F825CE" w:rsidRDefault="00FA1501" w:rsidP="00202295">
                  <w:pPr>
                    <w:spacing w:line="360"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5289" w:type="dxa"/>
                  <w:shd w:val="clear" w:color="auto" w:fill="auto"/>
                </w:tcPr>
                <w:p w14:paraId="1A7B3C99" w14:textId="6BB07E67" w:rsidR="00092697" w:rsidRPr="00F825CE" w:rsidRDefault="00FA1501" w:rsidP="00A87E3A">
                  <w:pPr>
                    <w:pStyle w:val="Choice"/>
                    <w:numPr>
                      <w:ilvl w:val="0"/>
                      <w:numId w:val="48"/>
                    </w:numPr>
                    <w:spacing w:line="360" w:lineRule="auto"/>
                    <w:ind w:left="368" w:hanging="426"/>
                    <w:rPr>
                      <w:rFonts w:ascii="Roboto" w:hAnsi="Roboto"/>
                      <w:lang w:val="en-US"/>
                    </w:rPr>
                  </w:pPr>
                  <w:r w:rsidRPr="00F825CE">
                    <w:rPr>
                      <w:rFonts w:ascii="Roboto" w:hAnsi="Roboto"/>
                      <w:lang w:val="en-US"/>
                    </w:rPr>
                    <w:t>Database schemata</w:t>
                  </w:r>
                  <w:r w:rsidR="00092697" w:rsidRPr="00F825CE">
                    <w:rPr>
                      <w:rFonts w:ascii="Roboto" w:hAnsi="Roboto"/>
                      <w:lang w:val="en-US"/>
                    </w:rPr>
                    <w:t>.</w:t>
                  </w:r>
                </w:p>
                <w:p w14:paraId="04D06FAF" w14:textId="0C15A5B1" w:rsidR="00092697" w:rsidRPr="00F825CE" w:rsidRDefault="00FA1501" w:rsidP="00A87E3A">
                  <w:pPr>
                    <w:pStyle w:val="Choice"/>
                    <w:numPr>
                      <w:ilvl w:val="0"/>
                      <w:numId w:val="48"/>
                    </w:numPr>
                    <w:spacing w:line="360" w:lineRule="auto"/>
                    <w:ind w:left="368" w:hanging="426"/>
                    <w:rPr>
                      <w:rFonts w:ascii="Roboto" w:hAnsi="Roboto"/>
                      <w:lang w:val="en-US"/>
                    </w:rPr>
                  </w:pPr>
                  <w:r w:rsidRPr="00F825CE">
                    <w:rPr>
                      <w:rFonts w:ascii="Roboto" w:hAnsi="Roboto"/>
                      <w:lang w:val="en-US"/>
                    </w:rPr>
                    <w:t>Hardware Sizing.</w:t>
                  </w:r>
                </w:p>
              </w:tc>
            </w:tr>
          </w:tbl>
          <w:p w14:paraId="3ACFBAD3" w14:textId="77777777" w:rsidR="00092697" w:rsidRPr="00F825CE" w:rsidRDefault="00092697" w:rsidP="00E0016E">
            <w:pPr>
              <w:spacing w:line="276" w:lineRule="auto"/>
              <w:jc w:val="center"/>
              <w:rPr>
                <w:rFonts w:ascii="Roboto" w:hAnsi="Roboto" w:cs="Segoe UI Symbol"/>
                <w:szCs w:val="22"/>
                <w:lang w:val="en-GB"/>
              </w:rPr>
            </w:pPr>
          </w:p>
        </w:tc>
        <w:tc>
          <w:tcPr>
            <w:tcW w:w="286" w:type="dxa"/>
            <w:shd w:val="clear" w:color="auto" w:fill="auto"/>
          </w:tcPr>
          <w:p w14:paraId="4E3F0BFD" w14:textId="77777777" w:rsidR="00092697" w:rsidRPr="00F825CE" w:rsidRDefault="00092697" w:rsidP="00E0016E">
            <w:pPr>
              <w:spacing w:line="276" w:lineRule="auto"/>
              <w:jc w:val="center"/>
              <w:rPr>
                <w:rFonts w:ascii="Roboto" w:hAnsi="Roboto"/>
                <w:szCs w:val="22"/>
                <w:lang w:val="en-GB"/>
              </w:rPr>
            </w:pPr>
          </w:p>
        </w:tc>
        <w:tc>
          <w:tcPr>
            <w:tcW w:w="1934" w:type="dxa"/>
            <w:shd w:val="clear" w:color="auto" w:fill="auto"/>
          </w:tcPr>
          <w:p w14:paraId="63BBD2DB" w14:textId="77777777" w:rsidR="00092697" w:rsidRPr="00F825CE" w:rsidRDefault="00092697" w:rsidP="00E0016E">
            <w:pPr>
              <w:pStyle w:val="Choice"/>
              <w:spacing w:line="276" w:lineRule="auto"/>
              <w:rPr>
                <w:rFonts w:ascii="Roboto" w:hAnsi="Roboto"/>
                <w:lang w:val="en-US"/>
              </w:rPr>
            </w:pPr>
          </w:p>
        </w:tc>
      </w:tr>
    </w:tbl>
    <w:p w14:paraId="7838C895" w14:textId="50E4CF2A" w:rsidR="00202295" w:rsidRPr="00DC66B8" w:rsidRDefault="00202295" w:rsidP="00202295">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P-Question: Choose the four best answers. –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EBD272C" w:rsidR="00202295" w:rsidRPr="00F825CE" w:rsidRDefault="00202295" w:rsidP="00A85F3A">
      <w:pPr>
        <w:rPr>
          <w:rFonts w:ascii="Roboto" w:hAnsi="Roboto"/>
          <w:szCs w:val="22"/>
          <w:lang w:val="en-US"/>
        </w:rPr>
      </w:pPr>
      <w:r w:rsidRPr="00DC66B8">
        <w:rPr>
          <w:rFonts w:ascii="Roboto" w:hAnsi="Roboto"/>
          <w:szCs w:val="22"/>
          <w:lang w:val="en-US"/>
        </w:rPr>
        <w:t xml:space="preserve">Which of the </w:t>
      </w:r>
      <w:r w:rsidRPr="00F825CE">
        <w:rPr>
          <w:rFonts w:ascii="Roboto" w:hAnsi="Roboto"/>
          <w:szCs w:val="22"/>
          <w:lang w:val="en-US"/>
        </w:rPr>
        <w:t xml:space="preserve">following </w:t>
      </w:r>
      <w:r w:rsidR="00A85F3A" w:rsidRPr="00F825CE">
        <w:rPr>
          <w:rFonts w:ascii="Roboto" w:hAnsi="Roboto"/>
          <w:b/>
          <w:bCs/>
          <w:szCs w:val="22"/>
          <w:lang w:val="en-US"/>
        </w:rPr>
        <w:t>FOUR</w:t>
      </w:r>
      <w:r w:rsidR="00A85F3A" w:rsidRPr="00F825CE">
        <w:rPr>
          <w:rFonts w:ascii="Roboto" w:hAnsi="Roboto"/>
          <w:szCs w:val="22"/>
          <w:lang w:val="en-US"/>
        </w:rPr>
        <w:t xml:space="preserve"> </w:t>
      </w:r>
      <w:r w:rsidRPr="00F825CE">
        <w:rPr>
          <w:rFonts w:ascii="Roboto" w:hAnsi="Roboto"/>
          <w:szCs w:val="22"/>
          <w:lang w:val="en-US"/>
        </w:rPr>
        <w:t>statements about (crosscutting) concepts are most appropriate?</w:t>
      </w:r>
    </w:p>
    <w:p w14:paraId="09946BF9" w14:textId="77777777" w:rsidR="00A85F3A" w:rsidRPr="00F825CE" w:rsidRDefault="00A85F3A" w:rsidP="00A85F3A">
      <w:pPr>
        <w:rPr>
          <w:rFonts w:ascii="Roboto" w:hAnsi="Roboto"/>
          <w:szCs w:val="22"/>
          <w:lang w:val="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F203EB" w14:paraId="09B0E8BC" w14:textId="77777777" w:rsidTr="00E0016E">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F203EB" w14:paraId="313A3013" w14:textId="77777777" w:rsidTr="00A85F3A">
              <w:trPr>
                <w:gridAfter w:val="1"/>
                <w:wAfter w:w="1556" w:type="dxa"/>
              </w:trPr>
              <w:tc>
                <w:tcPr>
                  <w:tcW w:w="406" w:type="dxa"/>
                  <w:shd w:val="clear" w:color="auto" w:fill="auto"/>
                </w:tcPr>
                <w:p w14:paraId="4C7301A4" w14:textId="77777777" w:rsidR="00202295" w:rsidRPr="00F825CE" w:rsidRDefault="00202295" w:rsidP="00E0016E">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9258" w:type="dxa"/>
                  <w:shd w:val="clear" w:color="auto" w:fill="auto"/>
                </w:tcPr>
                <w:p w14:paraId="7312BF1A" w14:textId="27FCB760" w:rsidR="00202295" w:rsidRPr="00F825CE" w:rsidRDefault="00A85F3A" w:rsidP="00A85F3A">
                  <w:pPr>
                    <w:pStyle w:val="Choice"/>
                    <w:numPr>
                      <w:ilvl w:val="0"/>
                      <w:numId w:val="26"/>
                    </w:numPr>
                    <w:spacing w:line="276" w:lineRule="auto"/>
                    <w:ind w:left="368" w:right="-3789" w:hanging="426"/>
                    <w:rPr>
                      <w:rFonts w:ascii="Roboto" w:hAnsi="Roboto"/>
                      <w:lang w:val="en-US"/>
                    </w:rPr>
                  </w:pPr>
                  <w:r w:rsidRPr="00F825CE">
                    <w:rPr>
                      <w:rFonts w:ascii="Roboto" w:hAnsi="Roboto"/>
                      <w:lang w:val="en-US"/>
                    </w:rPr>
                    <w:t>Uniform usage of concepts reduces coupling between building blocks</w:t>
                  </w:r>
                  <w:r w:rsidR="00202295" w:rsidRPr="00F825CE">
                    <w:rPr>
                      <w:rFonts w:ascii="Roboto" w:hAnsi="Roboto"/>
                      <w:lang w:val="en-US"/>
                    </w:rPr>
                    <w:t>.</w:t>
                  </w:r>
                </w:p>
              </w:tc>
            </w:tr>
            <w:tr w:rsidR="00202295" w:rsidRPr="00F825CE" w14:paraId="3263FE3A" w14:textId="77777777" w:rsidTr="00A85F3A">
              <w:tc>
                <w:tcPr>
                  <w:tcW w:w="406" w:type="dxa"/>
                  <w:shd w:val="clear" w:color="auto" w:fill="auto"/>
                </w:tcPr>
                <w:p w14:paraId="20530479" w14:textId="77777777" w:rsidR="00202295" w:rsidRPr="00F825CE" w:rsidRDefault="00202295" w:rsidP="00E0016E">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10814" w:type="dxa"/>
                  <w:gridSpan w:val="2"/>
                  <w:shd w:val="clear" w:color="auto" w:fill="auto"/>
                </w:tcPr>
                <w:p w14:paraId="62F1E451" w14:textId="77777777" w:rsidR="00041BCA" w:rsidRPr="00F825CE" w:rsidRDefault="00A85F3A" w:rsidP="00202295">
                  <w:pPr>
                    <w:pStyle w:val="Choice"/>
                    <w:numPr>
                      <w:ilvl w:val="0"/>
                      <w:numId w:val="26"/>
                    </w:numPr>
                    <w:spacing w:line="276" w:lineRule="auto"/>
                    <w:ind w:left="368" w:hanging="426"/>
                    <w:rPr>
                      <w:rFonts w:ascii="Roboto" w:hAnsi="Roboto"/>
                      <w:lang w:val="en-US"/>
                    </w:rPr>
                  </w:pPr>
                  <w:r w:rsidRPr="00F825CE">
                    <w:rPr>
                      <w:rFonts w:ascii="Roboto" w:hAnsi="Roboto"/>
                      <w:lang w:val="en-US"/>
                    </w:rPr>
                    <w:t xml:space="preserve">The definition of appropriate concepts ensures the conceptual integrity of the </w:t>
                  </w:r>
                </w:p>
                <w:p w14:paraId="2BDF58F2" w14:textId="428427A6" w:rsidR="00202295" w:rsidRPr="00F825CE" w:rsidRDefault="00A85F3A" w:rsidP="00041BCA">
                  <w:pPr>
                    <w:pStyle w:val="Choice"/>
                    <w:spacing w:line="276" w:lineRule="auto"/>
                    <w:ind w:left="368"/>
                    <w:rPr>
                      <w:rFonts w:ascii="Roboto" w:hAnsi="Roboto"/>
                      <w:lang w:val="en-US"/>
                    </w:rPr>
                  </w:pPr>
                  <w:r w:rsidRPr="00F825CE">
                    <w:rPr>
                      <w:rFonts w:ascii="Roboto" w:hAnsi="Roboto"/>
                      <w:lang w:val="en-US"/>
                    </w:rPr>
                    <w:t>architecture.</w:t>
                  </w:r>
                </w:p>
              </w:tc>
            </w:tr>
            <w:tr w:rsidR="00202295" w:rsidRPr="00F203EB" w14:paraId="719910B3" w14:textId="77777777" w:rsidTr="00A85F3A">
              <w:trPr>
                <w:gridAfter w:val="1"/>
                <w:wAfter w:w="1556" w:type="dxa"/>
              </w:trPr>
              <w:tc>
                <w:tcPr>
                  <w:tcW w:w="406" w:type="dxa"/>
                  <w:shd w:val="clear" w:color="auto" w:fill="auto"/>
                </w:tcPr>
                <w:p w14:paraId="411CC765" w14:textId="77777777" w:rsidR="00202295" w:rsidRPr="00F825CE" w:rsidRDefault="00202295" w:rsidP="00E0016E">
                  <w:pPr>
                    <w:spacing w:line="276"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9258" w:type="dxa"/>
                  <w:shd w:val="clear" w:color="auto" w:fill="auto"/>
                </w:tcPr>
                <w:p w14:paraId="081A3CBF" w14:textId="6718E54B" w:rsidR="00202295" w:rsidRPr="00F825CE" w:rsidRDefault="00041BCA" w:rsidP="00202295">
                  <w:pPr>
                    <w:pStyle w:val="Choice"/>
                    <w:numPr>
                      <w:ilvl w:val="0"/>
                      <w:numId w:val="26"/>
                    </w:numPr>
                    <w:spacing w:line="276" w:lineRule="auto"/>
                    <w:ind w:left="368" w:hanging="426"/>
                    <w:rPr>
                      <w:rFonts w:ascii="Roboto" w:hAnsi="Roboto"/>
                      <w:lang w:val="en-US"/>
                    </w:rPr>
                  </w:pPr>
                  <w:r w:rsidRPr="00F825CE">
                    <w:rPr>
                      <w:rFonts w:ascii="Roboto" w:hAnsi="Roboto"/>
                      <w:lang w:val="en-US"/>
                    </w:rPr>
                    <w:t>Uniform exception handling is most easily achieved when architects agree with developers upon a suitable concept prior to implementation</w:t>
                  </w:r>
                  <w:r w:rsidR="00202295" w:rsidRPr="00F825CE">
                    <w:rPr>
                      <w:rFonts w:ascii="Roboto" w:hAnsi="Roboto"/>
                      <w:lang w:val="en-US"/>
                    </w:rPr>
                    <w:t>.</w:t>
                  </w:r>
                </w:p>
              </w:tc>
            </w:tr>
            <w:tr w:rsidR="00202295" w:rsidRPr="00F203EB" w14:paraId="21CAC9FE" w14:textId="77777777" w:rsidTr="00A85F3A">
              <w:trPr>
                <w:gridAfter w:val="1"/>
                <w:wAfter w:w="1556" w:type="dxa"/>
              </w:trPr>
              <w:tc>
                <w:tcPr>
                  <w:tcW w:w="406" w:type="dxa"/>
                  <w:shd w:val="clear" w:color="auto" w:fill="auto"/>
                </w:tcPr>
                <w:p w14:paraId="18228E67" w14:textId="77777777" w:rsidR="00202295" w:rsidRPr="00F825CE" w:rsidRDefault="00202295" w:rsidP="00041BCA">
                  <w:pPr>
                    <w:spacing w:line="360" w:lineRule="auto"/>
                    <w:ind w:hanging="225"/>
                    <w:jc w:val="center"/>
                    <w:rPr>
                      <w:rFonts w:ascii="Roboto" w:hAnsi="Roboto" w:cs="Segoe UI Symbol"/>
                      <w:szCs w:val="22"/>
                      <w:lang w:val="en-GB"/>
                    </w:rPr>
                  </w:pPr>
                  <w:r w:rsidRPr="00F825CE">
                    <w:rPr>
                      <w:rFonts w:ascii="Segoe UI Symbol" w:hAnsi="Segoe UI Symbol" w:cs="Segoe UI Symbol"/>
                      <w:szCs w:val="22"/>
                      <w:lang w:val="en-GB"/>
                    </w:rPr>
                    <w:t>☐</w:t>
                  </w:r>
                </w:p>
                <w:p w14:paraId="068CE23A" w14:textId="77777777" w:rsidR="00202295" w:rsidRPr="00F825CE" w:rsidRDefault="00202295" w:rsidP="00041BCA">
                  <w:pPr>
                    <w:spacing w:line="360" w:lineRule="auto"/>
                    <w:ind w:hanging="225"/>
                    <w:jc w:val="center"/>
                    <w:rPr>
                      <w:rFonts w:ascii="Roboto" w:hAnsi="Roboto" w:cs="Segoe UI Symbol"/>
                      <w:szCs w:val="22"/>
                      <w:lang w:val="en-GB"/>
                    </w:rPr>
                  </w:pPr>
                  <w:r w:rsidRPr="00F825CE">
                    <w:rPr>
                      <w:rFonts w:ascii="Segoe UI Symbol" w:hAnsi="Segoe UI Symbol" w:cs="Segoe UI Symbol"/>
                      <w:szCs w:val="22"/>
                      <w:lang w:val="en-GB"/>
                    </w:rPr>
                    <w:t>☐</w:t>
                  </w:r>
                </w:p>
                <w:p w14:paraId="00C8A8D6" w14:textId="77777777" w:rsidR="00041BCA" w:rsidRPr="00F825CE" w:rsidRDefault="00041BCA" w:rsidP="00041BCA">
                  <w:pPr>
                    <w:spacing w:line="360" w:lineRule="auto"/>
                    <w:ind w:hanging="225"/>
                    <w:jc w:val="center"/>
                    <w:rPr>
                      <w:rFonts w:ascii="Roboto" w:hAnsi="Roboto" w:cs="Segoe UI Symbol"/>
                      <w:szCs w:val="22"/>
                      <w:lang w:val="en-GB"/>
                    </w:rPr>
                  </w:pPr>
                  <w:r w:rsidRPr="00F825CE">
                    <w:rPr>
                      <w:rFonts w:ascii="Segoe UI Symbol" w:hAnsi="Segoe UI Symbol" w:cs="Segoe UI Symbol"/>
                      <w:szCs w:val="22"/>
                      <w:lang w:val="en-GB"/>
                    </w:rPr>
                    <w:t>☐</w:t>
                  </w:r>
                </w:p>
                <w:p w14:paraId="00BDC423" w14:textId="2D01D1F1" w:rsidR="00041BCA" w:rsidRPr="00F825CE" w:rsidRDefault="00041BCA" w:rsidP="00041BCA">
                  <w:pPr>
                    <w:spacing w:line="360" w:lineRule="auto"/>
                    <w:ind w:hanging="225"/>
                    <w:jc w:val="center"/>
                    <w:rPr>
                      <w:rFonts w:ascii="Roboto" w:hAnsi="Roboto"/>
                      <w:szCs w:val="22"/>
                      <w:lang w:val="en-GB"/>
                    </w:rPr>
                  </w:pPr>
                  <w:r w:rsidRPr="00F825CE">
                    <w:rPr>
                      <w:rFonts w:ascii="Segoe UI Symbol" w:hAnsi="Segoe UI Symbol" w:cs="Segoe UI Symbol"/>
                      <w:szCs w:val="22"/>
                      <w:lang w:val="en-GB"/>
                    </w:rPr>
                    <w:t>☐</w:t>
                  </w:r>
                </w:p>
              </w:tc>
              <w:tc>
                <w:tcPr>
                  <w:tcW w:w="9258" w:type="dxa"/>
                  <w:shd w:val="clear" w:color="auto" w:fill="auto"/>
                </w:tcPr>
                <w:p w14:paraId="0B1A2778" w14:textId="4EC5CF73" w:rsidR="00202295" w:rsidRPr="00F825CE" w:rsidRDefault="00041BCA" w:rsidP="00041BCA">
                  <w:pPr>
                    <w:pStyle w:val="Choice"/>
                    <w:numPr>
                      <w:ilvl w:val="0"/>
                      <w:numId w:val="26"/>
                    </w:numPr>
                    <w:spacing w:line="360" w:lineRule="auto"/>
                    <w:ind w:left="368" w:hanging="426"/>
                    <w:rPr>
                      <w:rFonts w:ascii="Roboto" w:hAnsi="Roboto"/>
                      <w:lang w:val="en-US"/>
                    </w:rPr>
                  </w:pPr>
                  <w:r w:rsidRPr="00F825CE">
                    <w:rPr>
                      <w:rFonts w:ascii="Roboto" w:hAnsi="Roboto"/>
                      <w:lang w:val="en-US"/>
                    </w:rPr>
                    <w:t>For each quality goal there should be an explicitly documented concept.</w:t>
                  </w:r>
                </w:p>
                <w:p w14:paraId="7F90CA06" w14:textId="77777777" w:rsidR="00202295" w:rsidRPr="00F825CE" w:rsidRDefault="00041BCA" w:rsidP="00202295">
                  <w:pPr>
                    <w:pStyle w:val="Choice"/>
                    <w:numPr>
                      <w:ilvl w:val="0"/>
                      <w:numId w:val="26"/>
                    </w:numPr>
                    <w:spacing w:line="360" w:lineRule="auto"/>
                    <w:ind w:left="368" w:hanging="426"/>
                    <w:rPr>
                      <w:rFonts w:ascii="Roboto" w:hAnsi="Roboto"/>
                      <w:lang w:val="en-US"/>
                    </w:rPr>
                  </w:pPr>
                  <w:r w:rsidRPr="00F825CE">
                    <w:rPr>
                      <w:rFonts w:ascii="Roboto" w:hAnsi="Roboto"/>
                      <w:lang w:val="en-US"/>
                    </w:rPr>
                    <w:t>Concepts are a means to increase consistency.</w:t>
                  </w:r>
                </w:p>
                <w:p w14:paraId="7593AF45" w14:textId="77777777" w:rsidR="00041BCA" w:rsidRPr="00F825CE" w:rsidRDefault="00041BCA" w:rsidP="00202295">
                  <w:pPr>
                    <w:pStyle w:val="Choice"/>
                    <w:numPr>
                      <w:ilvl w:val="0"/>
                      <w:numId w:val="26"/>
                    </w:numPr>
                    <w:spacing w:line="360" w:lineRule="auto"/>
                    <w:ind w:left="368" w:hanging="426"/>
                    <w:rPr>
                      <w:rFonts w:ascii="Roboto" w:hAnsi="Roboto"/>
                      <w:lang w:val="en-US"/>
                    </w:rPr>
                  </w:pPr>
                  <w:r w:rsidRPr="00F825CE">
                    <w:rPr>
                      <w:rFonts w:ascii="Roboto" w:hAnsi="Roboto"/>
                      <w:lang w:val="en-US"/>
                    </w:rPr>
                    <w:t>A concept can define constraints for the implementation of many building blocks.</w:t>
                  </w:r>
                </w:p>
                <w:p w14:paraId="0568D547" w14:textId="50EBEEB0" w:rsidR="00041BCA" w:rsidRPr="00F825CE" w:rsidRDefault="00041BCA" w:rsidP="00202295">
                  <w:pPr>
                    <w:pStyle w:val="Choice"/>
                    <w:numPr>
                      <w:ilvl w:val="0"/>
                      <w:numId w:val="26"/>
                    </w:numPr>
                    <w:spacing w:line="360" w:lineRule="auto"/>
                    <w:ind w:left="368" w:hanging="426"/>
                    <w:rPr>
                      <w:rFonts w:ascii="Roboto" w:hAnsi="Roboto"/>
                      <w:lang w:val="en-US"/>
                    </w:rPr>
                  </w:pPr>
                  <w:r w:rsidRPr="00F825CE">
                    <w:rPr>
                      <w:rFonts w:ascii="Roboto" w:hAnsi="Roboto"/>
                      <w:lang w:val="en-US"/>
                    </w:rPr>
                    <w:t>A concept might be implemented by a single building block.</w:t>
                  </w:r>
                </w:p>
              </w:tc>
            </w:tr>
          </w:tbl>
          <w:p w14:paraId="7BB3D226" w14:textId="77777777" w:rsidR="00202295" w:rsidRPr="00F825CE" w:rsidRDefault="00202295" w:rsidP="00E0016E">
            <w:pPr>
              <w:spacing w:line="276" w:lineRule="auto"/>
              <w:jc w:val="center"/>
              <w:rPr>
                <w:rFonts w:ascii="Roboto" w:hAnsi="Roboto" w:cs="Segoe UI Symbol"/>
                <w:szCs w:val="22"/>
                <w:lang w:val="en-GB"/>
              </w:rPr>
            </w:pPr>
          </w:p>
        </w:tc>
        <w:tc>
          <w:tcPr>
            <w:tcW w:w="286" w:type="dxa"/>
            <w:shd w:val="clear" w:color="auto" w:fill="auto"/>
          </w:tcPr>
          <w:p w14:paraId="3C91FF31" w14:textId="77777777" w:rsidR="00202295" w:rsidRPr="00F825CE" w:rsidRDefault="00202295" w:rsidP="00E0016E">
            <w:pPr>
              <w:spacing w:line="276" w:lineRule="auto"/>
              <w:jc w:val="center"/>
              <w:rPr>
                <w:rFonts w:ascii="Roboto" w:hAnsi="Roboto"/>
                <w:szCs w:val="22"/>
                <w:lang w:val="en-GB"/>
              </w:rPr>
            </w:pPr>
          </w:p>
        </w:tc>
        <w:tc>
          <w:tcPr>
            <w:tcW w:w="1934" w:type="dxa"/>
            <w:shd w:val="clear" w:color="auto" w:fill="auto"/>
          </w:tcPr>
          <w:p w14:paraId="47F7D4F0" w14:textId="77777777" w:rsidR="00202295" w:rsidRPr="00F825CE" w:rsidRDefault="00202295" w:rsidP="00E0016E">
            <w:pPr>
              <w:pStyle w:val="Choice"/>
              <w:spacing w:line="276" w:lineRule="auto"/>
              <w:rPr>
                <w:rFonts w:ascii="Roboto" w:hAnsi="Roboto"/>
                <w:lang w:val="en-US"/>
              </w:rPr>
            </w:pPr>
          </w:p>
        </w:tc>
      </w:tr>
    </w:tbl>
    <w:p w14:paraId="391F136B" w14:textId="42A39F2B" w:rsidR="00202295" w:rsidRPr="002D6F07" w:rsidRDefault="00202295" w:rsidP="007D402E">
      <w:pPr>
        <w:jc w:val="center"/>
        <w:rPr>
          <w:rFonts w:ascii="Roboto" w:hAnsi="Roboto" w:cs="Arial"/>
          <w:bCs/>
          <w:lang w:val="en-US"/>
        </w:rPr>
      </w:pPr>
    </w:p>
    <w:p w14:paraId="18FA1868" w14:textId="7C04776C" w:rsidR="00041BCA" w:rsidRPr="00DC66B8" w:rsidRDefault="00041BCA" w:rsidP="00041BCA">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Not Appropriate</w:t>
      </w:r>
      <w:r w:rsidRPr="00DC66B8">
        <w:rPr>
          <w:rFonts w:ascii="Roboto" w:hAnsi="Roboto"/>
          <w:i/>
          <w:szCs w:val="22"/>
          <w:lang w:val="en-GB"/>
        </w:rPr>
        <w:t>” for each line. – 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60393BA8" w:rsidR="0028026E" w:rsidRPr="00DC66B8"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p>
    <w:p w14:paraId="57B6EE0D" w14:textId="77777777" w:rsidR="0028026E" w:rsidRPr="00DC66B8" w:rsidRDefault="0028026E" w:rsidP="00041BCA">
      <w:pPr>
        <w:rPr>
          <w:rFonts w:ascii="Roboto" w:hAnsi="Roboto"/>
          <w:szCs w:val="22"/>
          <w:lang w:val="en-US"/>
        </w:rPr>
      </w:pPr>
    </w:p>
    <w:p w14:paraId="297D003F" w14:textId="62D82E19" w:rsidR="00041BCA" w:rsidRPr="00DC66B8" w:rsidRDefault="0028026E" w:rsidP="00041BCA">
      <w:pPr>
        <w:rPr>
          <w:rFonts w:ascii="Roboto" w:hAnsi="Roboto"/>
          <w:szCs w:val="22"/>
          <w:lang w:val="en-US"/>
        </w:rPr>
      </w:pPr>
      <w:r w:rsidRPr="00DC66B8">
        <w:rPr>
          <w:rFonts w:ascii="Roboto" w:hAnsi="Roboto"/>
          <w:szCs w:val="22"/>
          <w:lang w:val="en-US"/>
        </w:rPr>
        <w:t xml:space="preserve">Appropriate </w:t>
      </w:r>
      <w:r w:rsidR="00041BCA" w:rsidRPr="00DC66B8">
        <w:rPr>
          <w:rFonts w:ascii="Roboto" w:hAnsi="Roboto"/>
          <w:szCs w:val="22"/>
          <w:lang w:val="en-US"/>
        </w:rPr>
        <w:t xml:space="preserve">   </w:t>
      </w:r>
      <w:r w:rsidRPr="00DC66B8">
        <w:rPr>
          <w:rFonts w:ascii="Roboto" w:hAnsi="Roboto"/>
          <w:szCs w:val="22"/>
          <w:lang w:val="en-US"/>
        </w:rPr>
        <w:t>Not Appropriate</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F203EB" w14:paraId="5B46839C" w14:textId="77777777" w:rsidTr="0023585D">
        <w:tc>
          <w:tcPr>
            <w:tcW w:w="425" w:type="dxa"/>
            <w:shd w:val="clear" w:color="auto" w:fill="auto"/>
          </w:tcPr>
          <w:p w14:paraId="3B7F39DE"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1ADBD058"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0EEDA7C6" w14:textId="125DB681" w:rsidR="0023585D" w:rsidRPr="00DC66B8" w:rsidRDefault="0023585D" w:rsidP="0028026E">
            <w:pPr>
              <w:pStyle w:val="Choice"/>
              <w:spacing w:line="276" w:lineRule="auto"/>
              <w:ind w:left="176"/>
              <w:rPr>
                <w:rFonts w:ascii="Roboto" w:hAnsi="Roboto"/>
                <w:lang w:val="en-US"/>
              </w:rPr>
            </w:pPr>
            <w:r>
              <w:rPr>
                <w:rFonts w:ascii="Roboto" w:hAnsi="Roboto"/>
                <w:lang w:val="en-US"/>
              </w:rPr>
              <w:t>(a)</w:t>
            </w:r>
          </w:p>
        </w:tc>
        <w:tc>
          <w:tcPr>
            <w:tcW w:w="8504" w:type="dxa"/>
            <w:shd w:val="clear" w:color="auto" w:fill="auto"/>
          </w:tcPr>
          <w:p w14:paraId="7DD47983" w14:textId="2E33A92B" w:rsidR="0023585D" w:rsidRPr="00DC66B8" w:rsidRDefault="0023585D" w:rsidP="0028026E">
            <w:pPr>
              <w:pStyle w:val="Choice"/>
              <w:spacing w:line="276" w:lineRule="auto"/>
              <w:ind w:left="176"/>
              <w:rPr>
                <w:rFonts w:ascii="Roboto" w:hAnsi="Roboto"/>
                <w:lang w:val="en-US"/>
              </w:rPr>
            </w:pPr>
            <w:r w:rsidRPr="00DC66B8">
              <w:rPr>
                <w:rFonts w:ascii="Roboto" w:hAnsi="Roboto"/>
                <w:lang w:val="en-US"/>
              </w:rPr>
              <w:t>The chief architect creates the documentation.</w:t>
            </w:r>
          </w:p>
        </w:tc>
      </w:tr>
      <w:tr w:rsidR="0023585D" w:rsidRPr="00F203EB" w14:paraId="34F6092B" w14:textId="77777777" w:rsidTr="0023585D">
        <w:tc>
          <w:tcPr>
            <w:tcW w:w="425" w:type="dxa"/>
            <w:shd w:val="clear" w:color="auto" w:fill="auto"/>
          </w:tcPr>
          <w:p w14:paraId="3B33DC9A"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4FA2CD1F"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07DD3C36" w14:textId="0887DFCA" w:rsidR="0023585D" w:rsidRPr="00DC66B8" w:rsidRDefault="0023585D" w:rsidP="0028026E">
            <w:pPr>
              <w:pStyle w:val="Choice"/>
              <w:spacing w:line="276" w:lineRule="auto"/>
              <w:ind w:left="176"/>
              <w:rPr>
                <w:rFonts w:ascii="Roboto" w:hAnsi="Roboto"/>
                <w:lang w:val="en-US"/>
              </w:rPr>
            </w:pPr>
            <w:r>
              <w:rPr>
                <w:rFonts w:ascii="Roboto" w:hAnsi="Roboto"/>
                <w:lang w:val="en-US"/>
              </w:rPr>
              <w:t>(b)</w:t>
            </w:r>
          </w:p>
        </w:tc>
        <w:tc>
          <w:tcPr>
            <w:tcW w:w="8504" w:type="dxa"/>
            <w:shd w:val="clear" w:color="auto" w:fill="auto"/>
          </w:tcPr>
          <w:p w14:paraId="33A3FB8C" w14:textId="4E49FF8A" w:rsidR="0023585D" w:rsidRPr="00DC66B8" w:rsidRDefault="0023585D" w:rsidP="0028026E">
            <w:pPr>
              <w:pStyle w:val="Choice"/>
              <w:spacing w:line="276" w:lineRule="auto"/>
              <w:ind w:left="176"/>
              <w:rPr>
                <w:rFonts w:ascii="Roboto" w:hAnsi="Roboto"/>
                <w:lang w:val="en-US"/>
              </w:rPr>
            </w:pPr>
            <w:r w:rsidRPr="00DC66B8">
              <w:rPr>
                <w:rFonts w:ascii="Roboto" w:hAnsi="Roboto"/>
                <w:lang w:val="en-US"/>
              </w:rPr>
              <w:t>Identical templates are used for the documentation.</w:t>
            </w:r>
          </w:p>
        </w:tc>
      </w:tr>
      <w:tr w:rsidR="0023585D" w:rsidRPr="00DC66B8" w14:paraId="5467C2C5" w14:textId="77777777" w:rsidTr="0023585D">
        <w:trPr>
          <w:trHeight w:val="791"/>
        </w:trPr>
        <w:tc>
          <w:tcPr>
            <w:tcW w:w="425" w:type="dxa"/>
            <w:shd w:val="clear" w:color="auto" w:fill="auto"/>
          </w:tcPr>
          <w:p w14:paraId="5DCA9242"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3F59CD70"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4B3F423B" w14:textId="7828F42A" w:rsidR="0023585D" w:rsidRPr="00DC66B8" w:rsidRDefault="0023585D" w:rsidP="0028026E">
            <w:pPr>
              <w:pStyle w:val="Choice"/>
              <w:spacing w:line="276" w:lineRule="auto"/>
              <w:ind w:left="176"/>
              <w:rPr>
                <w:rFonts w:ascii="Roboto" w:hAnsi="Roboto"/>
                <w:lang w:val="en-US"/>
              </w:rPr>
            </w:pPr>
            <w:r>
              <w:rPr>
                <w:rFonts w:ascii="Roboto" w:hAnsi="Roboto"/>
                <w:lang w:val="en-US"/>
              </w:rPr>
              <w:t>(c)</w:t>
            </w:r>
          </w:p>
        </w:tc>
        <w:tc>
          <w:tcPr>
            <w:tcW w:w="8504" w:type="dxa"/>
            <w:shd w:val="clear" w:color="auto" w:fill="auto"/>
          </w:tcPr>
          <w:p w14:paraId="5C0341E0" w14:textId="4D5B8662" w:rsidR="0023585D" w:rsidRPr="00DC66B8" w:rsidRDefault="0023585D" w:rsidP="0028026E">
            <w:pPr>
              <w:pStyle w:val="Choice"/>
              <w:spacing w:line="276" w:lineRule="auto"/>
              <w:ind w:left="176"/>
              <w:rPr>
                <w:rFonts w:ascii="Roboto" w:hAnsi="Roboto"/>
                <w:lang w:val="en-US"/>
              </w:rPr>
            </w:pPr>
            <w:r w:rsidRPr="00DC66B8">
              <w:rPr>
                <w:rFonts w:ascii="Roboto" w:hAnsi="Roboto"/>
                <w:lang w:val="en-US"/>
              </w:rPr>
              <w:t xml:space="preserve">All parts of the documentation are automatically extracted from </w:t>
            </w:r>
          </w:p>
          <w:p w14:paraId="732B04E5" w14:textId="04032896" w:rsidR="0023585D" w:rsidRPr="00DC66B8" w:rsidRDefault="0023585D" w:rsidP="00EC3419">
            <w:pPr>
              <w:pStyle w:val="Choice"/>
              <w:spacing w:line="276" w:lineRule="auto"/>
              <w:ind w:left="176"/>
              <w:rPr>
                <w:rFonts w:ascii="Roboto" w:hAnsi="Roboto"/>
                <w:lang w:val="en-US"/>
              </w:rPr>
            </w:pPr>
            <w:r w:rsidRPr="00DC66B8">
              <w:rPr>
                <w:rFonts w:ascii="Roboto" w:hAnsi="Roboto"/>
                <w:lang w:val="en-US"/>
              </w:rPr>
              <w:t xml:space="preserve">the source </w:t>
            </w:r>
            <w:proofErr w:type="gramStart"/>
            <w:r w:rsidRPr="00C547DD">
              <w:rPr>
                <w:rFonts w:ascii="Roboto" w:hAnsi="Roboto"/>
                <w:lang w:val="en-US"/>
              </w:rPr>
              <w:t>code</w:t>
            </w:r>
            <w:proofErr w:type="gramEnd"/>
            <w:r w:rsidRPr="00DC66B8">
              <w:rPr>
                <w:rFonts w:ascii="Roboto" w:hAnsi="Roboto"/>
                <w:lang w:val="en-US"/>
              </w:rPr>
              <w:t>.</w:t>
            </w:r>
          </w:p>
        </w:tc>
      </w:tr>
    </w:tbl>
    <w:p w14:paraId="22ABAD8A" w14:textId="19ED18A3" w:rsidR="00AF6F3C" w:rsidRPr="00DC66B8" w:rsidRDefault="00AF6F3C" w:rsidP="00AF6F3C">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P-Question: Choose the four best options. –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48DCF66A" w:rsidR="00AF6F3C" w:rsidRPr="00DC66B8" w:rsidRDefault="00AF6F3C" w:rsidP="00AF6F3C">
      <w:pPr>
        <w:rPr>
          <w:rFonts w:ascii="Roboto" w:hAnsi="Roboto"/>
          <w:szCs w:val="22"/>
          <w:lang w:val="en-US"/>
        </w:rPr>
      </w:pPr>
      <w:r w:rsidRPr="00DC66B8">
        <w:rPr>
          <w:rFonts w:ascii="Roboto" w:hAnsi="Roboto"/>
          <w:szCs w:val="22"/>
          <w:lang w:val="en-US"/>
        </w:rPr>
        <w:t xml:space="preserve">Which of the following </w:t>
      </w:r>
      <w:r w:rsidRPr="00DC66B8">
        <w:rPr>
          <w:rFonts w:ascii="Roboto" w:hAnsi="Roboto"/>
          <w:b/>
          <w:bCs/>
          <w:szCs w:val="22"/>
          <w:lang w:val="en-US"/>
        </w:rPr>
        <w:t>FOUR</w:t>
      </w:r>
      <w:r w:rsidRPr="00DC66B8">
        <w:rPr>
          <w:rFonts w:ascii="Roboto" w:hAnsi="Roboto"/>
          <w:szCs w:val="22"/>
          <w:lang w:val="en-US"/>
        </w:rPr>
        <w:t xml:space="preserve"> techniques are best suited to illustrate the interaction of runtime building blocks?</w:t>
      </w:r>
    </w:p>
    <w:p w14:paraId="4C04E430" w14:textId="77777777" w:rsidR="00AF6F3C" w:rsidRPr="00DC66B8" w:rsidRDefault="00AF6F3C" w:rsidP="00AF6F3C">
      <w:pPr>
        <w:rPr>
          <w:rFonts w:ascii="Roboto" w:hAnsi="Roboto"/>
          <w:szCs w:val="22"/>
          <w:lang w:val="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DC66B8"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DC66B8" w14:paraId="368C2CF9" w14:textId="77777777" w:rsidTr="00E0016E">
              <w:trPr>
                <w:gridAfter w:val="1"/>
                <w:wAfter w:w="1556" w:type="dxa"/>
              </w:trPr>
              <w:tc>
                <w:tcPr>
                  <w:tcW w:w="406" w:type="dxa"/>
                  <w:shd w:val="clear" w:color="auto" w:fill="auto"/>
                </w:tcPr>
                <w:p w14:paraId="72B2EE1C" w14:textId="77777777" w:rsidR="00AF6F3C" w:rsidRPr="00DC66B8" w:rsidRDefault="00AF6F3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55659EDB" w14:textId="7855D726" w:rsidR="00AF6F3C" w:rsidRPr="00DC66B8" w:rsidRDefault="00AF6F3C" w:rsidP="00AF6F3C">
                  <w:pPr>
                    <w:pStyle w:val="Choice"/>
                    <w:numPr>
                      <w:ilvl w:val="0"/>
                      <w:numId w:val="27"/>
                    </w:numPr>
                    <w:spacing w:line="276" w:lineRule="auto"/>
                    <w:ind w:left="368" w:right="-3789" w:hanging="426"/>
                    <w:rPr>
                      <w:rFonts w:ascii="Roboto" w:hAnsi="Roboto"/>
                      <w:lang w:val="en-US"/>
                    </w:rPr>
                  </w:pPr>
                  <w:r w:rsidRPr="00DC66B8">
                    <w:rPr>
                      <w:rFonts w:ascii="Roboto" w:hAnsi="Roboto"/>
                      <w:lang w:val="en-US"/>
                    </w:rPr>
                    <w:t>Flowcharts.</w:t>
                  </w:r>
                </w:p>
              </w:tc>
            </w:tr>
            <w:tr w:rsidR="00AF6F3C" w:rsidRPr="00DC66B8" w14:paraId="7AA424C2" w14:textId="77777777" w:rsidTr="00E0016E">
              <w:tc>
                <w:tcPr>
                  <w:tcW w:w="406" w:type="dxa"/>
                  <w:shd w:val="clear" w:color="auto" w:fill="auto"/>
                </w:tcPr>
                <w:p w14:paraId="3AA61823" w14:textId="77777777" w:rsidR="00AF6F3C" w:rsidRPr="00DC66B8" w:rsidRDefault="00AF6F3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814" w:type="dxa"/>
                  <w:gridSpan w:val="2"/>
                  <w:shd w:val="clear" w:color="auto" w:fill="auto"/>
                </w:tcPr>
                <w:p w14:paraId="31468D36" w14:textId="0F30F9DB" w:rsidR="00AF6F3C" w:rsidRPr="00DC66B8" w:rsidRDefault="00AF6F3C" w:rsidP="00AF6F3C">
                  <w:pPr>
                    <w:pStyle w:val="Choice"/>
                    <w:numPr>
                      <w:ilvl w:val="0"/>
                      <w:numId w:val="27"/>
                    </w:numPr>
                    <w:spacing w:line="276" w:lineRule="auto"/>
                    <w:ind w:left="368" w:hanging="426"/>
                    <w:rPr>
                      <w:rFonts w:ascii="Roboto" w:hAnsi="Roboto"/>
                      <w:lang w:val="en-US"/>
                    </w:rPr>
                  </w:pPr>
                  <w:r w:rsidRPr="00DC66B8">
                    <w:rPr>
                      <w:rFonts w:ascii="Roboto" w:hAnsi="Roboto"/>
                      <w:lang w:val="en-US"/>
                    </w:rPr>
                    <w:t>Activity Diagrams.</w:t>
                  </w:r>
                </w:p>
              </w:tc>
            </w:tr>
            <w:tr w:rsidR="00AF6F3C" w:rsidRPr="00F203EB" w14:paraId="7C5A6837" w14:textId="77777777" w:rsidTr="00E0016E">
              <w:trPr>
                <w:gridAfter w:val="1"/>
                <w:wAfter w:w="1556" w:type="dxa"/>
              </w:trPr>
              <w:tc>
                <w:tcPr>
                  <w:tcW w:w="406" w:type="dxa"/>
                  <w:shd w:val="clear" w:color="auto" w:fill="auto"/>
                </w:tcPr>
                <w:p w14:paraId="06232602" w14:textId="77777777" w:rsidR="00AF6F3C" w:rsidRPr="00DC66B8" w:rsidRDefault="00AF6F3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0D75D433" w14:textId="130C823A" w:rsidR="00AF6F3C" w:rsidRPr="00DC66B8" w:rsidRDefault="00AF6F3C" w:rsidP="00AF6F3C">
                  <w:pPr>
                    <w:pStyle w:val="Choice"/>
                    <w:numPr>
                      <w:ilvl w:val="0"/>
                      <w:numId w:val="27"/>
                    </w:numPr>
                    <w:spacing w:line="276" w:lineRule="auto"/>
                    <w:ind w:left="368" w:hanging="426"/>
                    <w:rPr>
                      <w:rFonts w:ascii="Roboto" w:hAnsi="Roboto"/>
                      <w:lang w:val="en-US"/>
                    </w:rPr>
                  </w:pPr>
                  <w:r w:rsidRPr="00DC66B8">
                    <w:rPr>
                      <w:rFonts w:ascii="Roboto" w:hAnsi="Roboto"/>
                      <w:lang w:val="en-US"/>
                    </w:rPr>
                    <w:t>Depiction of screen flows (sequence of user interactions).</w:t>
                  </w:r>
                </w:p>
              </w:tc>
            </w:tr>
            <w:tr w:rsidR="00AF6F3C" w:rsidRPr="00DC66B8" w14:paraId="5AABB794" w14:textId="77777777" w:rsidTr="00EC3419">
              <w:trPr>
                <w:gridAfter w:val="1"/>
                <w:wAfter w:w="1556" w:type="dxa"/>
                <w:trHeight w:val="2067"/>
              </w:trPr>
              <w:tc>
                <w:tcPr>
                  <w:tcW w:w="406" w:type="dxa"/>
                  <w:shd w:val="clear" w:color="auto" w:fill="auto"/>
                </w:tcPr>
                <w:p w14:paraId="335CEEF5" w14:textId="77777777" w:rsidR="00AF6F3C" w:rsidRPr="00DC66B8" w:rsidRDefault="00AF6F3C"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0F47F2EA" w14:textId="77777777" w:rsidR="00AF6F3C" w:rsidRPr="00DC66B8" w:rsidRDefault="00AF6F3C"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563EC08A" w14:textId="77777777" w:rsidR="00AF6F3C" w:rsidRPr="00DC66B8" w:rsidRDefault="00AF6F3C"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165F9FEA" w14:textId="77777777" w:rsidR="00AF6F3C" w:rsidRPr="00DC66B8" w:rsidRDefault="00AF6F3C"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406D5D8D" w14:textId="6D8682B0" w:rsidR="00AF6F3C" w:rsidRPr="00DC66B8" w:rsidRDefault="00AF6F3C" w:rsidP="00E0016E">
                  <w:pPr>
                    <w:spacing w:line="360"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3EAAC7E2" w14:textId="6409C3F3" w:rsidR="00AF6F3C" w:rsidRPr="00DC66B8" w:rsidRDefault="00AF6F3C" w:rsidP="00AF6F3C">
                  <w:pPr>
                    <w:pStyle w:val="Choice"/>
                    <w:numPr>
                      <w:ilvl w:val="0"/>
                      <w:numId w:val="27"/>
                    </w:numPr>
                    <w:spacing w:line="360" w:lineRule="auto"/>
                    <w:ind w:left="368" w:hanging="426"/>
                    <w:rPr>
                      <w:rFonts w:ascii="Roboto" w:hAnsi="Roboto"/>
                      <w:lang w:val="en-US"/>
                    </w:rPr>
                  </w:pPr>
                  <w:r w:rsidRPr="00DC66B8">
                    <w:rPr>
                      <w:rFonts w:ascii="Roboto" w:hAnsi="Roboto"/>
                      <w:lang w:val="en-US"/>
                    </w:rPr>
                    <w:t>Sequence diagram.</w:t>
                  </w:r>
                </w:p>
                <w:p w14:paraId="38C304E4" w14:textId="2A4B6F99" w:rsidR="00AF6F3C" w:rsidRPr="00DC66B8" w:rsidRDefault="00AF6F3C" w:rsidP="00AF6F3C">
                  <w:pPr>
                    <w:pStyle w:val="Choice"/>
                    <w:numPr>
                      <w:ilvl w:val="0"/>
                      <w:numId w:val="27"/>
                    </w:numPr>
                    <w:spacing w:line="360" w:lineRule="auto"/>
                    <w:ind w:left="368" w:hanging="426"/>
                    <w:rPr>
                      <w:rFonts w:ascii="Roboto" w:hAnsi="Roboto"/>
                      <w:lang w:val="en-US"/>
                    </w:rPr>
                  </w:pPr>
                  <w:r w:rsidRPr="00C547DD">
                    <w:rPr>
                      <w:rFonts w:ascii="Roboto" w:hAnsi="Roboto"/>
                      <w:lang w:val="en-US"/>
                    </w:rPr>
                    <w:t>Linear</w:t>
                  </w:r>
                  <w:r w:rsidRPr="00DC66B8">
                    <w:rPr>
                      <w:rFonts w:ascii="Roboto" w:hAnsi="Roboto"/>
                      <w:color w:val="FF0000"/>
                      <w:lang w:val="en-US"/>
                    </w:rPr>
                    <w:t xml:space="preserve"> </w:t>
                  </w:r>
                  <w:r w:rsidRPr="00DC66B8">
                    <w:rPr>
                      <w:rFonts w:ascii="Roboto" w:hAnsi="Roboto"/>
                      <w:lang w:val="en-US"/>
                    </w:rPr>
                    <w:t>Venn diagram.</w:t>
                  </w:r>
                </w:p>
                <w:p w14:paraId="2C9F65DD" w14:textId="681B7B8F" w:rsidR="00AF6F3C" w:rsidRPr="00DC66B8" w:rsidRDefault="00AF6F3C" w:rsidP="00AF6F3C">
                  <w:pPr>
                    <w:pStyle w:val="Choice"/>
                    <w:numPr>
                      <w:ilvl w:val="0"/>
                      <w:numId w:val="27"/>
                    </w:numPr>
                    <w:spacing w:line="360" w:lineRule="auto"/>
                    <w:ind w:left="368" w:hanging="426"/>
                    <w:rPr>
                      <w:rFonts w:ascii="Roboto" w:hAnsi="Roboto"/>
                      <w:lang w:val="en-US"/>
                    </w:rPr>
                  </w:pPr>
                  <w:r w:rsidRPr="00DC66B8">
                    <w:rPr>
                      <w:rFonts w:ascii="Roboto" w:hAnsi="Roboto"/>
                      <w:lang w:val="en-US"/>
                    </w:rPr>
                    <w:t>Numbered list of sequential steps.</w:t>
                  </w:r>
                </w:p>
                <w:p w14:paraId="32BB685E" w14:textId="77777777" w:rsidR="00AF6F3C" w:rsidRPr="00DC66B8" w:rsidRDefault="00AF6F3C" w:rsidP="00AF6F3C">
                  <w:pPr>
                    <w:pStyle w:val="Choice"/>
                    <w:numPr>
                      <w:ilvl w:val="0"/>
                      <w:numId w:val="27"/>
                    </w:numPr>
                    <w:spacing w:line="360" w:lineRule="auto"/>
                    <w:ind w:left="368" w:hanging="426"/>
                    <w:rPr>
                      <w:rFonts w:ascii="Roboto" w:hAnsi="Roboto"/>
                      <w:lang w:val="en-US"/>
                    </w:rPr>
                  </w:pPr>
                  <w:r w:rsidRPr="00DC66B8">
                    <w:rPr>
                      <w:rFonts w:ascii="Roboto" w:hAnsi="Roboto"/>
                      <w:lang w:val="en-US"/>
                    </w:rPr>
                    <w:t>Tabular description of interfaces.</w:t>
                  </w:r>
                </w:p>
                <w:p w14:paraId="7A138A40" w14:textId="2788A836" w:rsidR="00AF6F3C" w:rsidRPr="00DC66B8" w:rsidRDefault="00AF6F3C" w:rsidP="00AF6F3C">
                  <w:pPr>
                    <w:pStyle w:val="Choice"/>
                    <w:numPr>
                      <w:ilvl w:val="0"/>
                      <w:numId w:val="27"/>
                    </w:numPr>
                    <w:spacing w:line="360" w:lineRule="auto"/>
                    <w:ind w:left="368" w:hanging="426"/>
                    <w:rPr>
                      <w:rFonts w:ascii="Roboto" w:hAnsi="Roboto"/>
                      <w:lang w:val="en-US"/>
                    </w:rPr>
                  </w:pPr>
                  <w:r w:rsidRPr="00DC66B8">
                    <w:rPr>
                      <w:rFonts w:ascii="Roboto" w:hAnsi="Roboto"/>
                      <w:lang w:val="en-US"/>
                    </w:rPr>
                    <w:t>Class diagrams.</w:t>
                  </w:r>
                </w:p>
              </w:tc>
            </w:tr>
          </w:tbl>
          <w:p w14:paraId="08AE8C33" w14:textId="77777777" w:rsidR="00AF6F3C" w:rsidRPr="00DC66B8" w:rsidRDefault="00AF6F3C" w:rsidP="00E0016E">
            <w:pPr>
              <w:spacing w:line="276" w:lineRule="auto"/>
              <w:jc w:val="center"/>
              <w:rPr>
                <w:rFonts w:ascii="Roboto" w:hAnsi="Roboto" w:cs="Segoe UI Symbol"/>
                <w:szCs w:val="22"/>
                <w:lang w:val="en-GB"/>
              </w:rPr>
            </w:pPr>
          </w:p>
        </w:tc>
        <w:tc>
          <w:tcPr>
            <w:tcW w:w="221" w:type="dxa"/>
            <w:shd w:val="clear" w:color="auto" w:fill="auto"/>
          </w:tcPr>
          <w:p w14:paraId="2B45356E" w14:textId="77777777" w:rsidR="00AF6F3C" w:rsidRPr="00DC66B8" w:rsidRDefault="00AF6F3C" w:rsidP="00E0016E">
            <w:pPr>
              <w:spacing w:line="276" w:lineRule="auto"/>
              <w:jc w:val="center"/>
              <w:rPr>
                <w:rFonts w:ascii="Roboto" w:hAnsi="Roboto"/>
                <w:szCs w:val="22"/>
                <w:lang w:val="en-GB"/>
              </w:rPr>
            </w:pPr>
          </w:p>
        </w:tc>
        <w:tc>
          <w:tcPr>
            <w:tcW w:w="221" w:type="dxa"/>
            <w:shd w:val="clear" w:color="auto" w:fill="auto"/>
          </w:tcPr>
          <w:p w14:paraId="191F7995" w14:textId="77777777" w:rsidR="00AF6F3C" w:rsidRPr="00DC66B8" w:rsidRDefault="00AF6F3C" w:rsidP="00E0016E">
            <w:pPr>
              <w:pStyle w:val="Choice"/>
              <w:spacing w:line="276" w:lineRule="auto"/>
              <w:rPr>
                <w:rFonts w:ascii="Roboto" w:hAnsi="Roboto"/>
                <w:lang w:val="en-US"/>
              </w:rPr>
            </w:pPr>
          </w:p>
        </w:tc>
      </w:tr>
    </w:tbl>
    <w:p w14:paraId="762E659B" w14:textId="1AD8D0A4" w:rsidR="00F9454C" w:rsidRPr="00DC66B8" w:rsidRDefault="00F9454C" w:rsidP="00F9454C">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6</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1B0C6344" w:rsidR="00F9454C" w:rsidRPr="00DC66B8"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of the following </w:t>
      </w:r>
      <w:r w:rsidRPr="00DC66B8">
        <w:rPr>
          <w:rFonts w:ascii="Roboto" w:hAnsi="Roboto"/>
          <w:b/>
          <w:bCs/>
          <w:sz w:val="22"/>
          <w:szCs w:val="20"/>
        </w:rPr>
        <w:t>TWO</w:t>
      </w:r>
      <w:r w:rsidRPr="00DC66B8">
        <w:rPr>
          <w:rFonts w:ascii="Roboto" w:hAnsi="Roboto"/>
          <w:sz w:val="22"/>
          <w:szCs w:val="20"/>
        </w:rPr>
        <w:t xml:space="preserve"> principles apply to testing?</w:t>
      </w:r>
    </w:p>
    <w:p w14:paraId="1FF52801" w14:textId="77777777" w:rsidR="00DC66B8" w:rsidRPr="00DC66B8" w:rsidRDefault="00DC66B8" w:rsidP="00DC66B8">
      <w:pPr>
        <w:pStyle w:val="Textkrper"/>
        <w:rPr>
          <w:rFonts w:ascii="Roboto" w:hAnsi="Roboto"/>
          <w:lang w:val="en-US"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F203EB"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F203EB" w14:paraId="61DD64DC" w14:textId="77777777" w:rsidTr="00E0016E">
              <w:trPr>
                <w:gridAfter w:val="1"/>
                <w:wAfter w:w="1556" w:type="dxa"/>
              </w:trPr>
              <w:tc>
                <w:tcPr>
                  <w:tcW w:w="406" w:type="dxa"/>
                  <w:shd w:val="clear" w:color="auto" w:fill="auto"/>
                </w:tcPr>
                <w:p w14:paraId="13FE48F1" w14:textId="77777777" w:rsidR="00F9454C" w:rsidRPr="00DC66B8" w:rsidRDefault="00F9454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1D410159" w14:textId="1529B705" w:rsidR="00F9454C" w:rsidRPr="00DC66B8" w:rsidRDefault="00F9454C" w:rsidP="00F9454C">
                  <w:pPr>
                    <w:pStyle w:val="Choice"/>
                    <w:numPr>
                      <w:ilvl w:val="0"/>
                      <w:numId w:val="28"/>
                    </w:numPr>
                    <w:spacing w:line="276" w:lineRule="auto"/>
                    <w:ind w:left="368" w:right="-3789" w:hanging="426"/>
                    <w:rPr>
                      <w:rFonts w:ascii="Roboto" w:hAnsi="Roboto"/>
                      <w:lang w:val="en-US"/>
                    </w:rPr>
                  </w:pPr>
                  <w:r w:rsidRPr="00DC66B8">
                    <w:rPr>
                      <w:rFonts w:ascii="Roboto" w:hAnsi="Roboto"/>
                      <w:lang w:val="en-US"/>
                    </w:rPr>
                    <w:t>In general, exhaustive testing is not possible.</w:t>
                  </w:r>
                </w:p>
              </w:tc>
            </w:tr>
            <w:tr w:rsidR="00F9454C" w:rsidRPr="00DC66B8" w14:paraId="52AED05F" w14:textId="77777777" w:rsidTr="00E0016E">
              <w:tc>
                <w:tcPr>
                  <w:tcW w:w="406" w:type="dxa"/>
                  <w:shd w:val="clear" w:color="auto" w:fill="auto"/>
                </w:tcPr>
                <w:p w14:paraId="0573283D" w14:textId="77777777" w:rsidR="00F9454C" w:rsidRPr="00DC66B8" w:rsidRDefault="00F9454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814" w:type="dxa"/>
                  <w:gridSpan w:val="2"/>
                  <w:shd w:val="clear" w:color="auto" w:fill="auto"/>
                </w:tcPr>
                <w:p w14:paraId="0881C533" w14:textId="77777777" w:rsidR="00F9454C" w:rsidRPr="00DC66B8" w:rsidRDefault="00F9454C" w:rsidP="00D40247">
                  <w:pPr>
                    <w:pStyle w:val="Choice"/>
                    <w:numPr>
                      <w:ilvl w:val="0"/>
                      <w:numId w:val="28"/>
                    </w:numPr>
                    <w:spacing w:after="0" w:line="276" w:lineRule="auto"/>
                    <w:ind w:left="368" w:hanging="426"/>
                    <w:rPr>
                      <w:rFonts w:ascii="Roboto" w:hAnsi="Roboto"/>
                      <w:lang w:val="en-US"/>
                    </w:rPr>
                  </w:pPr>
                  <w:r w:rsidRPr="00DC66B8">
                    <w:rPr>
                      <w:rFonts w:ascii="Roboto" w:hAnsi="Roboto"/>
                      <w:lang w:val="en-US"/>
                    </w:rPr>
                    <w:t xml:space="preserve">In components with many known previous errors, the chances for additional errors </w:t>
                  </w:r>
                </w:p>
                <w:p w14:paraId="2DDB573F" w14:textId="02C98862" w:rsidR="00F9454C" w:rsidRPr="00DC66B8" w:rsidRDefault="00F9454C" w:rsidP="00D40247">
                  <w:pPr>
                    <w:pStyle w:val="Choice"/>
                    <w:spacing w:after="0" w:line="276" w:lineRule="auto"/>
                    <w:ind w:left="368"/>
                    <w:rPr>
                      <w:rFonts w:ascii="Roboto" w:hAnsi="Roboto"/>
                      <w:lang w:val="en-US"/>
                    </w:rPr>
                  </w:pPr>
                  <w:r w:rsidRPr="00DC66B8">
                    <w:rPr>
                      <w:rFonts w:ascii="Roboto" w:hAnsi="Roboto"/>
                      <w:lang w:val="en-US"/>
                    </w:rPr>
                    <w:t>are high.</w:t>
                  </w:r>
                </w:p>
              </w:tc>
            </w:tr>
            <w:tr w:rsidR="00F9454C" w:rsidRPr="00F203EB" w14:paraId="7B69BE71" w14:textId="77777777" w:rsidTr="00E0016E">
              <w:trPr>
                <w:gridAfter w:val="1"/>
                <w:wAfter w:w="1556" w:type="dxa"/>
              </w:trPr>
              <w:tc>
                <w:tcPr>
                  <w:tcW w:w="406" w:type="dxa"/>
                  <w:shd w:val="clear" w:color="auto" w:fill="auto"/>
                </w:tcPr>
                <w:p w14:paraId="177CA71A" w14:textId="77777777" w:rsidR="00F9454C" w:rsidRPr="00DC66B8" w:rsidRDefault="00F9454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24235B13" w14:textId="023C6665" w:rsidR="00EC3419" w:rsidRPr="00DC66B8" w:rsidRDefault="00F9454C" w:rsidP="00EC3419">
                  <w:pPr>
                    <w:pStyle w:val="Choice"/>
                    <w:numPr>
                      <w:ilvl w:val="0"/>
                      <w:numId w:val="28"/>
                    </w:numPr>
                    <w:spacing w:line="276" w:lineRule="auto"/>
                    <w:ind w:left="368" w:hanging="426"/>
                    <w:rPr>
                      <w:rFonts w:ascii="Roboto" w:hAnsi="Roboto"/>
                      <w:lang w:val="en-US"/>
                    </w:rPr>
                  </w:pPr>
                  <w:r w:rsidRPr="00DC66B8">
                    <w:rPr>
                      <w:rFonts w:ascii="Roboto" w:hAnsi="Roboto"/>
                      <w:lang w:val="en-US"/>
                    </w:rPr>
                    <w:t>Sufficient testing can show that a program is free of errors.</w:t>
                  </w:r>
                </w:p>
              </w:tc>
            </w:tr>
            <w:tr w:rsidR="00F9454C" w:rsidRPr="00F203EB" w14:paraId="4EC7ACCD" w14:textId="77777777" w:rsidTr="00E0016E">
              <w:trPr>
                <w:gridAfter w:val="1"/>
                <w:wAfter w:w="1556" w:type="dxa"/>
              </w:trPr>
              <w:tc>
                <w:tcPr>
                  <w:tcW w:w="406" w:type="dxa"/>
                  <w:shd w:val="clear" w:color="auto" w:fill="auto"/>
                </w:tcPr>
                <w:p w14:paraId="4AB4FA6D" w14:textId="6F3E9380" w:rsidR="00F9454C" w:rsidRPr="00DC66B8" w:rsidRDefault="00F9454C" w:rsidP="00F9454C">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258" w:type="dxa"/>
                  <w:shd w:val="clear" w:color="auto" w:fill="auto"/>
                </w:tcPr>
                <w:p w14:paraId="2CA19B18" w14:textId="5B08D74F" w:rsidR="00F9454C" w:rsidRPr="00DC66B8" w:rsidRDefault="00F9454C" w:rsidP="00F9454C">
                  <w:pPr>
                    <w:pStyle w:val="Choice"/>
                    <w:numPr>
                      <w:ilvl w:val="0"/>
                      <w:numId w:val="28"/>
                    </w:numPr>
                    <w:spacing w:line="360" w:lineRule="auto"/>
                    <w:ind w:left="368" w:hanging="426"/>
                    <w:rPr>
                      <w:rFonts w:ascii="Roboto" w:hAnsi="Roboto"/>
                      <w:lang w:val="en-US"/>
                    </w:rPr>
                  </w:pPr>
                  <w:r w:rsidRPr="00DC66B8">
                    <w:rPr>
                      <w:rFonts w:ascii="Roboto" w:hAnsi="Roboto"/>
                      <w:lang w:val="en-US"/>
                    </w:rPr>
                    <w:t>Testing can only show the existence of errors.</w:t>
                  </w:r>
                </w:p>
              </w:tc>
            </w:tr>
          </w:tbl>
          <w:p w14:paraId="5D3D2071" w14:textId="77777777" w:rsidR="00F9454C" w:rsidRPr="00DC66B8" w:rsidRDefault="00F9454C" w:rsidP="00E0016E">
            <w:pPr>
              <w:spacing w:line="276" w:lineRule="auto"/>
              <w:jc w:val="center"/>
              <w:rPr>
                <w:rFonts w:ascii="Roboto" w:hAnsi="Roboto" w:cs="Segoe UI Symbol"/>
                <w:szCs w:val="22"/>
                <w:lang w:val="en-GB"/>
              </w:rPr>
            </w:pPr>
          </w:p>
        </w:tc>
        <w:tc>
          <w:tcPr>
            <w:tcW w:w="221" w:type="dxa"/>
            <w:shd w:val="clear" w:color="auto" w:fill="auto"/>
          </w:tcPr>
          <w:p w14:paraId="0D128571" w14:textId="77777777" w:rsidR="00F9454C" w:rsidRPr="00DC66B8" w:rsidRDefault="00F9454C" w:rsidP="00E0016E">
            <w:pPr>
              <w:spacing w:line="276" w:lineRule="auto"/>
              <w:jc w:val="center"/>
              <w:rPr>
                <w:rFonts w:ascii="Roboto" w:hAnsi="Roboto"/>
                <w:szCs w:val="22"/>
                <w:lang w:val="en-GB"/>
              </w:rPr>
            </w:pPr>
          </w:p>
        </w:tc>
        <w:tc>
          <w:tcPr>
            <w:tcW w:w="221" w:type="dxa"/>
            <w:shd w:val="clear" w:color="auto" w:fill="auto"/>
          </w:tcPr>
          <w:p w14:paraId="1A95F33B" w14:textId="77777777" w:rsidR="00F9454C" w:rsidRPr="00DC66B8" w:rsidRDefault="00F9454C" w:rsidP="00E0016E">
            <w:pPr>
              <w:pStyle w:val="Choice"/>
              <w:spacing w:line="276" w:lineRule="auto"/>
              <w:rPr>
                <w:rFonts w:ascii="Roboto" w:hAnsi="Roboto"/>
                <w:lang w:val="en-US"/>
              </w:rPr>
            </w:pPr>
          </w:p>
        </w:tc>
      </w:tr>
    </w:tbl>
    <w:p w14:paraId="191F3CEF" w14:textId="00BA10A8" w:rsidR="00F9454C" w:rsidRPr="00DC66B8" w:rsidRDefault="00F9454C" w:rsidP="00F9454C">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7</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-Question: Select “True” or “False” for each line. – 2 points</w:t>
      </w:r>
    </w:p>
    <w:p w14:paraId="5E716A86" w14:textId="344340E3" w:rsidR="00F9454C" w:rsidRPr="00DC66B8" w:rsidRDefault="00F9454C" w:rsidP="00F9454C">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864569" w:rsidRPr="00DC66B8">
        <w:rPr>
          <w:rFonts w:ascii="Roboto" w:hAnsi="Roboto"/>
          <w:b/>
          <w:bCs/>
          <w:szCs w:val="22"/>
          <w:lang w:val="en-GB"/>
        </w:rPr>
        <w:t>Q-17-</w:t>
      </w:r>
      <w:r w:rsidR="00474CAC" w:rsidRPr="00DC66B8">
        <w:rPr>
          <w:rFonts w:ascii="Roboto" w:hAnsi="Roboto"/>
          <w:b/>
          <w:bCs/>
          <w:szCs w:val="22"/>
          <w:lang w:val="en-GB"/>
        </w:rPr>
        <w:t>13</w:t>
      </w:r>
      <w:r w:rsidR="00864569" w:rsidRPr="00DC66B8">
        <w:rPr>
          <w:rFonts w:ascii="Roboto" w:hAnsi="Roboto"/>
          <w:b/>
          <w:bCs/>
          <w:szCs w:val="22"/>
          <w:lang w:val="en-GB"/>
        </w:rPr>
        <w:t>-</w:t>
      </w:r>
      <w:r w:rsidR="00474CAC" w:rsidRPr="00DC66B8">
        <w:rPr>
          <w:rFonts w:ascii="Roboto" w:hAnsi="Roboto"/>
          <w:b/>
          <w:bCs/>
          <w:szCs w:val="22"/>
          <w:lang w:val="en-GB"/>
        </w:rPr>
        <w:t>05</w:t>
      </w:r>
    </w:p>
    <w:p w14:paraId="40107E61" w14:textId="77777777" w:rsidR="00F9454C" w:rsidRPr="00DC66B8" w:rsidRDefault="00F9454C" w:rsidP="00F9454C">
      <w:pPr>
        <w:rPr>
          <w:rFonts w:ascii="Roboto" w:hAnsi="Roboto"/>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77777777" w:rsidR="00F9454C" w:rsidRPr="00DC66B8" w:rsidRDefault="00F9454C" w:rsidP="00F9454C">
      <w:pPr>
        <w:rPr>
          <w:rFonts w:ascii="Roboto" w:hAnsi="Roboto"/>
          <w:i/>
          <w:iCs/>
          <w:szCs w:val="22"/>
          <w:lang w:val="en-US"/>
        </w:rPr>
      </w:pPr>
    </w:p>
    <w:p w14:paraId="4A2C4BB6" w14:textId="77777777" w:rsidR="00F9454C" w:rsidRPr="00DC66B8" w:rsidRDefault="00F9454C" w:rsidP="00F9454C">
      <w:pPr>
        <w:rPr>
          <w:rFonts w:ascii="Roboto" w:hAnsi="Roboto"/>
          <w:szCs w:val="22"/>
          <w:lang w:val="en-US"/>
        </w:rPr>
      </w:pPr>
      <w:r w:rsidRPr="00DC66B8">
        <w:rPr>
          <w:rFonts w:ascii="Roboto" w:hAnsi="Roboto"/>
          <w:szCs w:val="22"/>
          <w:lang w:val="en-US"/>
        </w:rPr>
        <w:t>True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F203EB" w14:paraId="3A476686" w14:textId="77777777" w:rsidTr="0023585D">
        <w:tc>
          <w:tcPr>
            <w:tcW w:w="421" w:type="dxa"/>
            <w:shd w:val="clear" w:color="auto" w:fill="auto"/>
          </w:tcPr>
          <w:p w14:paraId="2061518C"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50823CD4" w14:textId="77777777" w:rsidR="0023585D" w:rsidRPr="00DC66B8" w:rsidRDefault="0023585D" w:rsidP="00E0016E">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094F9FBD" w14:textId="331BF812" w:rsidR="0023585D" w:rsidRPr="00DC66B8" w:rsidRDefault="0023585D" w:rsidP="0023585D">
            <w:pPr>
              <w:pStyle w:val="Choice"/>
              <w:spacing w:line="276" w:lineRule="auto"/>
              <w:ind w:left="-372" w:right="51" w:firstLine="271"/>
              <w:rPr>
                <w:rFonts w:ascii="Roboto" w:hAnsi="Roboto"/>
                <w:lang w:val="en-US"/>
              </w:rPr>
            </w:pPr>
            <w:r>
              <w:rPr>
                <w:rFonts w:ascii="Roboto" w:hAnsi="Roboto"/>
                <w:lang w:val="en-US"/>
              </w:rPr>
              <w:t>(a)</w:t>
            </w:r>
          </w:p>
        </w:tc>
        <w:tc>
          <w:tcPr>
            <w:tcW w:w="8309" w:type="dxa"/>
            <w:shd w:val="clear" w:color="auto" w:fill="auto"/>
          </w:tcPr>
          <w:p w14:paraId="2F646A1B" w14:textId="3A2DC79D" w:rsidR="0023585D" w:rsidRPr="00DC66B8" w:rsidRDefault="0023585D" w:rsidP="0023585D">
            <w:pPr>
              <w:pStyle w:val="Choice"/>
              <w:spacing w:line="276" w:lineRule="auto"/>
              <w:ind w:left="-165" w:firstLine="142"/>
              <w:rPr>
                <w:rFonts w:ascii="Roboto" w:hAnsi="Roboto"/>
                <w:lang w:val="en-US"/>
              </w:rPr>
            </w:pPr>
            <w:r w:rsidRPr="00DC66B8">
              <w:rPr>
                <w:rFonts w:ascii="Roboto" w:hAnsi="Roboto"/>
                <w:lang w:val="en-US"/>
              </w:rPr>
              <w:t>Adhering to the “information hiding principle” increases flexibility for modifications.</w:t>
            </w:r>
          </w:p>
        </w:tc>
      </w:tr>
      <w:tr w:rsidR="0023585D" w:rsidRPr="00F203EB" w14:paraId="63A718C2" w14:textId="77777777" w:rsidTr="0023585D">
        <w:tc>
          <w:tcPr>
            <w:tcW w:w="421" w:type="dxa"/>
            <w:shd w:val="clear" w:color="auto" w:fill="auto"/>
          </w:tcPr>
          <w:p w14:paraId="6034FEEA"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6C2447D9" w14:textId="77777777" w:rsidR="0023585D" w:rsidRPr="00DC66B8" w:rsidRDefault="0023585D" w:rsidP="00E0016E">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4AD7DD76" w14:textId="2046C36E" w:rsidR="0023585D" w:rsidRPr="00DC66B8" w:rsidRDefault="0023585D" w:rsidP="0023585D">
            <w:pPr>
              <w:pStyle w:val="Choice"/>
              <w:spacing w:line="276" w:lineRule="auto"/>
              <w:ind w:hanging="89"/>
              <w:rPr>
                <w:rFonts w:ascii="Roboto" w:hAnsi="Roboto"/>
                <w:lang w:val="en-US"/>
              </w:rPr>
            </w:pPr>
            <w:r>
              <w:rPr>
                <w:rFonts w:ascii="Roboto" w:hAnsi="Roboto"/>
                <w:lang w:val="en-US"/>
              </w:rPr>
              <w:t>(b)</w:t>
            </w:r>
          </w:p>
        </w:tc>
        <w:tc>
          <w:tcPr>
            <w:tcW w:w="8309" w:type="dxa"/>
            <w:shd w:val="clear" w:color="auto" w:fill="auto"/>
          </w:tcPr>
          <w:p w14:paraId="46E53ECD" w14:textId="4EAFD6FF" w:rsidR="0023585D" w:rsidRPr="00DC66B8" w:rsidRDefault="0023585D" w:rsidP="00E0016E">
            <w:pPr>
              <w:pStyle w:val="Choice"/>
              <w:spacing w:line="276" w:lineRule="auto"/>
              <w:rPr>
                <w:rFonts w:ascii="Roboto" w:hAnsi="Roboto"/>
                <w:lang w:val="en-US"/>
              </w:rPr>
            </w:pPr>
            <w:r w:rsidRPr="00DC66B8">
              <w:rPr>
                <w:rFonts w:ascii="Roboto" w:hAnsi="Roboto"/>
                <w:lang w:val="en-US"/>
              </w:rPr>
              <w:t>Information hiding involves deliberately hiding information from callers or consumers of the building block.</w:t>
            </w:r>
          </w:p>
        </w:tc>
      </w:tr>
      <w:tr w:rsidR="0023585D" w:rsidRPr="00F203EB" w14:paraId="104C643A" w14:textId="77777777" w:rsidTr="0023585D">
        <w:tc>
          <w:tcPr>
            <w:tcW w:w="421" w:type="dxa"/>
            <w:shd w:val="clear" w:color="auto" w:fill="auto"/>
          </w:tcPr>
          <w:p w14:paraId="1C6DC5F6" w14:textId="77777777" w:rsidR="0023585D" w:rsidRPr="00DC66B8" w:rsidRDefault="0023585D" w:rsidP="00E0016E">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3A502F08" w14:textId="77777777" w:rsidR="0023585D" w:rsidRPr="00DC66B8" w:rsidRDefault="0023585D" w:rsidP="00E0016E">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02BE76CD" w14:textId="165AD6A0" w:rsidR="0023585D" w:rsidRPr="00DC66B8" w:rsidRDefault="0023585D" w:rsidP="0023585D">
            <w:pPr>
              <w:pStyle w:val="Choice"/>
              <w:spacing w:line="276" w:lineRule="auto"/>
              <w:ind w:left="-105" w:right="-62"/>
              <w:rPr>
                <w:rFonts w:ascii="Roboto" w:hAnsi="Roboto"/>
                <w:lang w:val="en-US"/>
              </w:rPr>
            </w:pPr>
            <w:r>
              <w:rPr>
                <w:rFonts w:ascii="Roboto" w:hAnsi="Roboto"/>
                <w:lang w:val="en-US"/>
              </w:rPr>
              <w:t>(c)</w:t>
            </w:r>
          </w:p>
        </w:tc>
        <w:tc>
          <w:tcPr>
            <w:tcW w:w="8309" w:type="dxa"/>
            <w:shd w:val="clear" w:color="auto" w:fill="auto"/>
          </w:tcPr>
          <w:p w14:paraId="31291661" w14:textId="5657D620" w:rsidR="0023585D" w:rsidRPr="00DC66B8" w:rsidRDefault="0023585D" w:rsidP="00E0016E">
            <w:pPr>
              <w:pStyle w:val="Choice"/>
              <w:spacing w:line="276" w:lineRule="auto"/>
              <w:rPr>
                <w:rFonts w:ascii="Roboto" w:hAnsi="Roboto"/>
                <w:lang w:val="en-US"/>
              </w:rPr>
            </w:pPr>
            <w:r w:rsidRPr="00DC66B8">
              <w:rPr>
                <w:rFonts w:ascii="Roboto" w:hAnsi="Roboto"/>
                <w:lang w:val="en-US"/>
              </w:rPr>
              <w:t>Information hiding makes it harder to distinguish between interface and implementation.</w:t>
            </w:r>
          </w:p>
        </w:tc>
      </w:tr>
      <w:tr w:rsidR="0023585D" w:rsidRPr="00F203EB" w14:paraId="4CA1F1AC" w14:textId="77777777" w:rsidTr="0023585D">
        <w:trPr>
          <w:trHeight w:val="1170"/>
        </w:trPr>
        <w:tc>
          <w:tcPr>
            <w:tcW w:w="421" w:type="dxa"/>
            <w:shd w:val="clear" w:color="auto" w:fill="auto"/>
          </w:tcPr>
          <w:p w14:paraId="15AD148F" w14:textId="77777777" w:rsidR="0023585D" w:rsidRPr="00DC66B8" w:rsidRDefault="0023585D" w:rsidP="00F9454C">
            <w:pPr>
              <w:spacing w:line="360" w:lineRule="auto"/>
              <w:jc w:val="center"/>
              <w:rPr>
                <w:rFonts w:ascii="Roboto" w:hAnsi="Roboto" w:cs="Segoe UI Symbol"/>
                <w:szCs w:val="22"/>
                <w:lang w:val="en-GB"/>
              </w:rPr>
            </w:pPr>
            <w:r w:rsidRPr="00DC66B8">
              <w:rPr>
                <w:rFonts w:ascii="Segoe UI Symbol" w:hAnsi="Segoe UI Symbol" w:cs="Segoe UI Symbol"/>
                <w:szCs w:val="22"/>
                <w:lang w:val="en-GB"/>
              </w:rPr>
              <w:t>☐</w:t>
            </w:r>
          </w:p>
          <w:p w14:paraId="65AF39B1" w14:textId="0E452660" w:rsidR="0023585D" w:rsidRPr="00DC66B8" w:rsidRDefault="0023585D" w:rsidP="00F9454C">
            <w:pPr>
              <w:spacing w:line="360" w:lineRule="auto"/>
              <w:jc w:val="center"/>
              <w:rPr>
                <w:rFonts w:ascii="Roboto" w:hAnsi="Roboto" w:cs="Segoe UI Symbol"/>
                <w:sz w:val="8"/>
                <w:szCs w:val="8"/>
                <w:lang w:val="en-GB"/>
              </w:rPr>
            </w:pPr>
          </w:p>
          <w:p w14:paraId="5DADC881" w14:textId="741F0928" w:rsidR="0023585D" w:rsidRPr="00DC66B8" w:rsidRDefault="0023585D" w:rsidP="00F9454C">
            <w:pPr>
              <w:spacing w:line="360"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12CDC6A1" w14:textId="77777777" w:rsidR="0023585D" w:rsidRPr="00DC66B8" w:rsidRDefault="0023585D" w:rsidP="00F9454C">
            <w:pPr>
              <w:spacing w:line="360" w:lineRule="auto"/>
              <w:ind w:firstLine="28"/>
              <w:jc w:val="center"/>
              <w:rPr>
                <w:rFonts w:ascii="Roboto" w:hAnsi="Roboto" w:cs="Segoe UI Symbol"/>
                <w:szCs w:val="22"/>
                <w:lang w:val="en-GB"/>
              </w:rPr>
            </w:pPr>
            <w:r w:rsidRPr="00DC66B8">
              <w:rPr>
                <w:rFonts w:ascii="Segoe UI Symbol" w:hAnsi="Segoe UI Symbol" w:cs="Segoe UI Symbol"/>
                <w:szCs w:val="22"/>
                <w:lang w:val="en-GB"/>
              </w:rPr>
              <w:t>☐</w:t>
            </w:r>
          </w:p>
          <w:p w14:paraId="2946D3F1" w14:textId="77777777" w:rsidR="0023585D" w:rsidRPr="00DC66B8" w:rsidRDefault="0023585D" w:rsidP="00F9454C">
            <w:pPr>
              <w:spacing w:line="360" w:lineRule="auto"/>
              <w:ind w:firstLine="28"/>
              <w:jc w:val="center"/>
              <w:rPr>
                <w:rFonts w:ascii="Roboto" w:hAnsi="Roboto" w:cs="Segoe UI Symbol"/>
                <w:sz w:val="8"/>
                <w:szCs w:val="8"/>
                <w:lang w:val="en-GB"/>
              </w:rPr>
            </w:pPr>
          </w:p>
          <w:p w14:paraId="6EF1E8FB" w14:textId="17CCDCFF" w:rsidR="0023585D" w:rsidRPr="00DC66B8" w:rsidRDefault="0023585D" w:rsidP="00F9454C">
            <w:pPr>
              <w:spacing w:line="360"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2CE39171" w14:textId="77777777" w:rsidR="0023585D" w:rsidRDefault="0023585D" w:rsidP="0023585D">
            <w:pPr>
              <w:pStyle w:val="Choice"/>
              <w:spacing w:line="276" w:lineRule="auto"/>
              <w:ind w:left="-105"/>
              <w:rPr>
                <w:rFonts w:ascii="Roboto" w:hAnsi="Roboto"/>
                <w:lang w:val="en-US"/>
              </w:rPr>
            </w:pPr>
            <w:r>
              <w:rPr>
                <w:rFonts w:ascii="Roboto" w:hAnsi="Roboto"/>
                <w:lang w:val="en-US"/>
              </w:rPr>
              <w:t>(d)</w:t>
            </w:r>
          </w:p>
          <w:p w14:paraId="4E95F294" w14:textId="77777777" w:rsidR="0023585D" w:rsidRPr="0023585D" w:rsidRDefault="0023585D" w:rsidP="00E0016E">
            <w:pPr>
              <w:pStyle w:val="Choice"/>
              <w:spacing w:line="276" w:lineRule="auto"/>
              <w:rPr>
                <w:rFonts w:ascii="Roboto" w:hAnsi="Roboto"/>
                <w:sz w:val="16"/>
                <w:szCs w:val="16"/>
                <w:lang w:val="en-US"/>
              </w:rPr>
            </w:pPr>
          </w:p>
          <w:p w14:paraId="387F381A" w14:textId="30B928B2" w:rsidR="0023585D" w:rsidRPr="00DC66B8" w:rsidRDefault="0023585D" w:rsidP="0023585D">
            <w:pPr>
              <w:pStyle w:val="Choice"/>
              <w:spacing w:line="276" w:lineRule="auto"/>
              <w:ind w:left="-105"/>
              <w:rPr>
                <w:rFonts w:ascii="Roboto" w:hAnsi="Roboto"/>
                <w:lang w:val="en-US"/>
              </w:rPr>
            </w:pPr>
            <w:r>
              <w:rPr>
                <w:rFonts w:ascii="Roboto" w:hAnsi="Roboto"/>
                <w:lang w:val="en-US"/>
              </w:rPr>
              <w:t>(e)</w:t>
            </w:r>
          </w:p>
        </w:tc>
        <w:tc>
          <w:tcPr>
            <w:tcW w:w="8309" w:type="dxa"/>
            <w:shd w:val="clear" w:color="auto" w:fill="auto"/>
          </w:tcPr>
          <w:p w14:paraId="039423A6" w14:textId="5FE03C89" w:rsidR="0023585D" w:rsidRPr="00DC66B8" w:rsidRDefault="0023585D" w:rsidP="00E0016E">
            <w:pPr>
              <w:pStyle w:val="Choice"/>
              <w:spacing w:line="276" w:lineRule="auto"/>
              <w:rPr>
                <w:rFonts w:ascii="Roboto" w:hAnsi="Roboto"/>
                <w:lang w:val="en-US"/>
              </w:rPr>
            </w:pPr>
            <w:r w:rsidRPr="00DC66B8">
              <w:rPr>
                <w:rFonts w:ascii="Roboto" w:hAnsi="Roboto"/>
                <w:lang w:val="en-US"/>
              </w:rPr>
              <w:t>Information hiding is a derivative of the approach of incremental refinement along the control flow.</w:t>
            </w:r>
          </w:p>
          <w:p w14:paraId="5183E982" w14:textId="3E6764D8" w:rsidR="0023585D" w:rsidRPr="00DC66B8" w:rsidRDefault="0023585D" w:rsidP="005B315D">
            <w:pPr>
              <w:pStyle w:val="Choice"/>
              <w:spacing w:after="0" w:line="276" w:lineRule="auto"/>
              <w:rPr>
                <w:rFonts w:ascii="Roboto" w:hAnsi="Roboto"/>
                <w:lang w:val="en-US"/>
              </w:rPr>
            </w:pPr>
            <w:r w:rsidRPr="00DC66B8">
              <w:rPr>
                <w:rFonts w:ascii="Roboto" w:hAnsi="Roboto"/>
                <w:lang w:val="en-US"/>
              </w:rPr>
              <w:t xml:space="preserve">In object-oriented development, information hiding is primarily </w:t>
            </w:r>
            <w:r w:rsidRPr="00C547DD">
              <w:rPr>
                <w:rFonts w:ascii="Roboto" w:hAnsi="Roboto"/>
                <w:lang w:val="en-US"/>
              </w:rPr>
              <w:t>rele</w:t>
            </w:r>
            <w:r w:rsidR="002D6F07" w:rsidRPr="00C547DD">
              <w:rPr>
                <w:rFonts w:ascii="Roboto" w:hAnsi="Roboto"/>
                <w:lang w:val="en-US"/>
              </w:rPr>
              <w:t>v</w:t>
            </w:r>
            <w:r w:rsidRPr="00C547DD">
              <w:rPr>
                <w:rFonts w:ascii="Roboto" w:hAnsi="Roboto"/>
                <w:lang w:val="en-US"/>
              </w:rPr>
              <w:t>ant</w:t>
            </w:r>
            <w:r w:rsidRPr="00DC66B8">
              <w:rPr>
                <w:rFonts w:ascii="Roboto" w:hAnsi="Roboto"/>
                <w:color w:val="FF0000"/>
                <w:lang w:val="en-US"/>
              </w:rPr>
              <w:t xml:space="preserve"> </w:t>
            </w:r>
            <w:r w:rsidRPr="00DC66B8">
              <w:rPr>
                <w:rFonts w:ascii="Roboto" w:hAnsi="Roboto"/>
                <w:lang w:val="en-US"/>
              </w:rPr>
              <w:t>at class level.</w:t>
            </w:r>
          </w:p>
        </w:tc>
      </w:tr>
    </w:tbl>
    <w:p w14:paraId="55B721B2" w14:textId="354A6DE6" w:rsidR="00474CAC" w:rsidRPr="00DC66B8" w:rsidRDefault="00474CAC" w:rsidP="00474CAC">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Default="00A87E3A" w:rsidP="00A87E3A">
      <w:pPr>
        <w:pStyle w:val="FirstParagraph"/>
        <w:spacing w:before="0" w:after="0"/>
        <w:rPr>
          <w:rFonts w:ascii="Roboto" w:hAnsi="Roboto"/>
          <w:sz w:val="22"/>
          <w:szCs w:val="20"/>
        </w:rPr>
      </w:pPr>
    </w:p>
    <w:p w14:paraId="025A94B4" w14:textId="0965C8E1"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0D80654" w14:textId="77777777" w:rsidR="00A87E3A" w:rsidRPr="00A87E3A" w:rsidRDefault="00A87E3A" w:rsidP="00A87E3A">
      <w:pPr>
        <w:pStyle w:val="Textkrper"/>
        <w:rPr>
          <w:sz w:val="22"/>
          <w:szCs w:val="22"/>
          <w:lang w:val="en-US"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DC66B8"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F203EB" w14:paraId="634A228C" w14:textId="77777777" w:rsidTr="00E0016E">
              <w:trPr>
                <w:gridAfter w:val="1"/>
                <w:wAfter w:w="1556" w:type="dxa"/>
              </w:trPr>
              <w:tc>
                <w:tcPr>
                  <w:tcW w:w="406" w:type="dxa"/>
                  <w:shd w:val="clear" w:color="auto" w:fill="auto"/>
                </w:tcPr>
                <w:p w14:paraId="4C4BFE87" w14:textId="77777777" w:rsidR="00474CAC" w:rsidRPr="00DC66B8" w:rsidRDefault="00474CA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1A705A6F" w14:textId="0C94CA38" w:rsidR="00474CAC" w:rsidRPr="00DC66B8" w:rsidRDefault="005B315D" w:rsidP="005B315D">
                  <w:pPr>
                    <w:pStyle w:val="Choice"/>
                    <w:numPr>
                      <w:ilvl w:val="0"/>
                      <w:numId w:val="29"/>
                    </w:numPr>
                    <w:spacing w:line="276" w:lineRule="auto"/>
                    <w:ind w:left="366" w:right="-3789" w:hanging="426"/>
                    <w:rPr>
                      <w:rFonts w:ascii="Roboto" w:hAnsi="Roboto"/>
                      <w:lang w:val="en-US"/>
                    </w:rPr>
                  </w:pPr>
                  <w:r w:rsidRPr="00DC66B8">
                    <w:rPr>
                      <w:rFonts w:ascii="Roboto" w:hAnsi="Roboto"/>
                      <w:lang w:val="en-US"/>
                    </w:rPr>
                    <w:t>Improve accuracy of patterns in structure and implementation.</w:t>
                  </w:r>
                </w:p>
              </w:tc>
            </w:tr>
            <w:tr w:rsidR="00474CAC" w:rsidRPr="00F203EB" w14:paraId="4F547ECB" w14:textId="77777777" w:rsidTr="00E0016E">
              <w:tc>
                <w:tcPr>
                  <w:tcW w:w="406" w:type="dxa"/>
                  <w:shd w:val="clear" w:color="auto" w:fill="auto"/>
                </w:tcPr>
                <w:p w14:paraId="2E1C46FA" w14:textId="77777777" w:rsidR="00474CAC" w:rsidRPr="00DC66B8" w:rsidRDefault="00474CA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814" w:type="dxa"/>
                  <w:gridSpan w:val="2"/>
                  <w:shd w:val="clear" w:color="auto" w:fill="auto"/>
                </w:tcPr>
                <w:p w14:paraId="401A62FE" w14:textId="2585D159" w:rsidR="00474CAC" w:rsidRPr="00DC66B8" w:rsidRDefault="005B315D" w:rsidP="005B315D">
                  <w:pPr>
                    <w:pStyle w:val="Choice"/>
                    <w:numPr>
                      <w:ilvl w:val="0"/>
                      <w:numId w:val="29"/>
                    </w:numPr>
                    <w:spacing w:line="276" w:lineRule="auto"/>
                    <w:ind w:left="368" w:hanging="426"/>
                    <w:rPr>
                      <w:rFonts w:ascii="Roboto" w:hAnsi="Roboto"/>
                      <w:lang w:val="en-US"/>
                    </w:rPr>
                  </w:pPr>
                  <w:r w:rsidRPr="00DC66B8">
                    <w:rPr>
                      <w:rFonts w:ascii="Roboto" w:hAnsi="Roboto"/>
                      <w:lang w:val="en-US"/>
                    </w:rPr>
                    <w:t>Achieve quality requirements in a comprehensible way</w:t>
                  </w:r>
                  <w:r w:rsidR="00474CAC" w:rsidRPr="00DC66B8">
                    <w:rPr>
                      <w:rFonts w:ascii="Roboto" w:hAnsi="Roboto"/>
                      <w:lang w:val="en-US"/>
                    </w:rPr>
                    <w:t>.</w:t>
                  </w:r>
                </w:p>
              </w:tc>
            </w:tr>
            <w:tr w:rsidR="00474CAC" w:rsidRPr="00F203EB" w14:paraId="3FC739EC" w14:textId="77777777" w:rsidTr="00E0016E">
              <w:trPr>
                <w:gridAfter w:val="1"/>
                <w:wAfter w:w="1556" w:type="dxa"/>
              </w:trPr>
              <w:tc>
                <w:tcPr>
                  <w:tcW w:w="406" w:type="dxa"/>
                  <w:shd w:val="clear" w:color="auto" w:fill="auto"/>
                </w:tcPr>
                <w:p w14:paraId="77910763" w14:textId="77777777" w:rsidR="00474CAC" w:rsidRPr="00DC66B8" w:rsidRDefault="00474CAC"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258" w:type="dxa"/>
                  <w:shd w:val="clear" w:color="auto" w:fill="auto"/>
                </w:tcPr>
                <w:p w14:paraId="11D55269" w14:textId="5AC261D7" w:rsidR="00474CAC" w:rsidRPr="00DC66B8" w:rsidRDefault="005B315D" w:rsidP="00474CAC">
                  <w:pPr>
                    <w:pStyle w:val="Choice"/>
                    <w:numPr>
                      <w:ilvl w:val="0"/>
                      <w:numId w:val="29"/>
                    </w:numPr>
                    <w:spacing w:line="276" w:lineRule="auto"/>
                    <w:ind w:left="368" w:hanging="426"/>
                    <w:rPr>
                      <w:rFonts w:ascii="Roboto" w:hAnsi="Roboto"/>
                      <w:lang w:val="en-US"/>
                    </w:rPr>
                  </w:pPr>
                  <w:r w:rsidRPr="00DC66B8">
                    <w:rPr>
                      <w:rFonts w:ascii="Roboto" w:hAnsi="Roboto"/>
                      <w:lang w:val="en-US"/>
                    </w:rPr>
                    <w:t>Enable cost-effective integration and acceptance tests of the system</w:t>
                  </w:r>
                  <w:r w:rsidR="00474CAC" w:rsidRPr="00DC66B8">
                    <w:rPr>
                      <w:rFonts w:ascii="Roboto" w:hAnsi="Roboto"/>
                      <w:lang w:val="en-US"/>
                    </w:rPr>
                    <w:t>.</w:t>
                  </w:r>
                </w:p>
              </w:tc>
            </w:tr>
            <w:tr w:rsidR="00474CAC" w:rsidRPr="00DC66B8" w14:paraId="3953D484" w14:textId="77777777" w:rsidTr="00E0016E">
              <w:trPr>
                <w:gridAfter w:val="1"/>
                <w:wAfter w:w="1556" w:type="dxa"/>
              </w:trPr>
              <w:tc>
                <w:tcPr>
                  <w:tcW w:w="406" w:type="dxa"/>
                  <w:shd w:val="clear" w:color="auto" w:fill="auto"/>
                </w:tcPr>
                <w:p w14:paraId="5905D9EA" w14:textId="77777777" w:rsidR="00474CAC" w:rsidRPr="00DC66B8" w:rsidRDefault="00474CAC"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258" w:type="dxa"/>
                  <w:shd w:val="clear" w:color="auto" w:fill="auto"/>
                </w:tcPr>
                <w:p w14:paraId="2E8E880D" w14:textId="77777777" w:rsidR="005B315D" w:rsidRPr="00DC66B8" w:rsidRDefault="005B315D" w:rsidP="00A243A7">
                  <w:pPr>
                    <w:pStyle w:val="Choice"/>
                    <w:numPr>
                      <w:ilvl w:val="0"/>
                      <w:numId w:val="29"/>
                    </w:numPr>
                    <w:spacing w:after="0" w:line="276" w:lineRule="auto"/>
                    <w:ind w:left="368" w:hanging="426"/>
                    <w:rPr>
                      <w:rFonts w:ascii="Roboto" w:hAnsi="Roboto"/>
                      <w:lang w:val="en-US"/>
                    </w:rPr>
                  </w:pPr>
                  <w:r w:rsidRPr="00DC66B8">
                    <w:rPr>
                      <w:rFonts w:ascii="Roboto" w:hAnsi="Roboto"/>
                      <w:lang w:val="en-US"/>
                    </w:rPr>
                    <w:t xml:space="preserve">Enable a basic understanding of structures and concepts for the development team </w:t>
                  </w:r>
                </w:p>
                <w:p w14:paraId="62138A20" w14:textId="77777777" w:rsidR="00474CAC" w:rsidRPr="00DC66B8" w:rsidRDefault="005B315D" w:rsidP="00A243A7">
                  <w:pPr>
                    <w:pStyle w:val="Choice"/>
                    <w:spacing w:after="0" w:line="276" w:lineRule="auto"/>
                    <w:ind w:left="368"/>
                    <w:rPr>
                      <w:rFonts w:ascii="Roboto" w:hAnsi="Roboto"/>
                      <w:lang w:val="en-US"/>
                    </w:rPr>
                  </w:pPr>
                  <w:r w:rsidRPr="00DC66B8">
                    <w:rPr>
                      <w:rFonts w:ascii="Roboto" w:hAnsi="Roboto"/>
                      <w:lang w:val="en-US"/>
                    </w:rPr>
                    <w:t>and other stakeholders.</w:t>
                  </w:r>
                </w:p>
                <w:p w14:paraId="735BB09B" w14:textId="77777777" w:rsidR="00C6050F" w:rsidRPr="00DC66B8" w:rsidRDefault="00C6050F" w:rsidP="005B315D">
                  <w:pPr>
                    <w:pStyle w:val="Choice"/>
                    <w:spacing w:line="360" w:lineRule="auto"/>
                    <w:ind w:left="368"/>
                    <w:rPr>
                      <w:rFonts w:ascii="Roboto" w:hAnsi="Roboto"/>
                      <w:lang w:val="en-US"/>
                    </w:rPr>
                  </w:pPr>
                </w:p>
                <w:p w14:paraId="6B543B06" w14:textId="77777777" w:rsidR="00C6050F" w:rsidRPr="00DC66B8" w:rsidRDefault="00C6050F" w:rsidP="005B315D">
                  <w:pPr>
                    <w:pStyle w:val="Choice"/>
                    <w:spacing w:line="360" w:lineRule="auto"/>
                    <w:ind w:left="368"/>
                    <w:rPr>
                      <w:rFonts w:ascii="Roboto" w:hAnsi="Roboto"/>
                      <w:lang w:val="en-US"/>
                    </w:rPr>
                  </w:pPr>
                </w:p>
                <w:p w14:paraId="78650946" w14:textId="77777777" w:rsidR="00C6050F" w:rsidRPr="00DC66B8" w:rsidRDefault="00C6050F" w:rsidP="005B315D">
                  <w:pPr>
                    <w:pStyle w:val="Choice"/>
                    <w:spacing w:line="360" w:lineRule="auto"/>
                    <w:ind w:left="368"/>
                    <w:rPr>
                      <w:rFonts w:ascii="Roboto" w:hAnsi="Roboto"/>
                      <w:lang w:val="en-US"/>
                    </w:rPr>
                  </w:pPr>
                </w:p>
                <w:p w14:paraId="4576AFB3" w14:textId="77777777" w:rsidR="00C6050F" w:rsidRPr="00DC66B8" w:rsidRDefault="00C6050F" w:rsidP="005B315D">
                  <w:pPr>
                    <w:pStyle w:val="Choice"/>
                    <w:spacing w:line="360" w:lineRule="auto"/>
                    <w:ind w:left="368"/>
                    <w:rPr>
                      <w:rFonts w:ascii="Roboto" w:hAnsi="Roboto"/>
                      <w:lang w:val="en-US"/>
                    </w:rPr>
                  </w:pPr>
                </w:p>
                <w:p w14:paraId="15D2A136" w14:textId="77777777" w:rsidR="00C6050F" w:rsidRPr="00DC66B8" w:rsidRDefault="00C6050F" w:rsidP="005B315D">
                  <w:pPr>
                    <w:pStyle w:val="Choice"/>
                    <w:spacing w:line="360" w:lineRule="auto"/>
                    <w:ind w:left="368"/>
                    <w:rPr>
                      <w:rFonts w:ascii="Roboto" w:hAnsi="Roboto"/>
                      <w:lang w:val="en-US"/>
                    </w:rPr>
                  </w:pPr>
                </w:p>
                <w:p w14:paraId="4D1CAE70" w14:textId="77777777" w:rsidR="00C6050F" w:rsidRPr="00DC66B8" w:rsidRDefault="00C6050F" w:rsidP="005B315D">
                  <w:pPr>
                    <w:pStyle w:val="Choice"/>
                    <w:spacing w:line="360" w:lineRule="auto"/>
                    <w:ind w:left="368"/>
                    <w:rPr>
                      <w:rFonts w:ascii="Roboto" w:hAnsi="Roboto"/>
                      <w:lang w:val="en-US"/>
                    </w:rPr>
                  </w:pPr>
                </w:p>
                <w:p w14:paraId="65A37C70" w14:textId="77777777" w:rsidR="00C6050F" w:rsidRPr="00DC66B8" w:rsidRDefault="00C6050F" w:rsidP="005B315D">
                  <w:pPr>
                    <w:pStyle w:val="Choice"/>
                    <w:spacing w:line="360" w:lineRule="auto"/>
                    <w:ind w:left="368"/>
                    <w:rPr>
                      <w:rFonts w:ascii="Roboto" w:hAnsi="Roboto"/>
                      <w:lang w:val="en-US"/>
                    </w:rPr>
                  </w:pPr>
                </w:p>
                <w:p w14:paraId="5F7FFB36" w14:textId="77777777" w:rsidR="00C6050F" w:rsidRPr="00DC66B8" w:rsidRDefault="00C6050F" w:rsidP="005B315D">
                  <w:pPr>
                    <w:pStyle w:val="Choice"/>
                    <w:spacing w:line="360" w:lineRule="auto"/>
                    <w:ind w:left="368"/>
                    <w:rPr>
                      <w:rFonts w:ascii="Roboto" w:hAnsi="Roboto"/>
                      <w:lang w:val="en-US"/>
                    </w:rPr>
                  </w:pPr>
                </w:p>
                <w:p w14:paraId="5085D547" w14:textId="2870BC1A" w:rsidR="00A243A7" w:rsidRPr="00DC66B8" w:rsidRDefault="00A243A7" w:rsidP="00C6050F">
                  <w:pPr>
                    <w:pStyle w:val="Choice"/>
                    <w:spacing w:line="360" w:lineRule="auto"/>
                    <w:rPr>
                      <w:rFonts w:ascii="Roboto" w:hAnsi="Roboto"/>
                      <w:lang w:val="en-US"/>
                    </w:rPr>
                  </w:pPr>
                </w:p>
              </w:tc>
            </w:tr>
          </w:tbl>
          <w:p w14:paraId="600CAFFB" w14:textId="77777777" w:rsidR="00474CAC" w:rsidRPr="00DC66B8" w:rsidRDefault="00474CAC" w:rsidP="00E0016E">
            <w:pPr>
              <w:spacing w:line="276" w:lineRule="auto"/>
              <w:jc w:val="center"/>
              <w:rPr>
                <w:rFonts w:ascii="Roboto" w:hAnsi="Roboto" w:cs="Segoe UI Symbol"/>
                <w:szCs w:val="22"/>
                <w:lang w:val="en-GB"/>
              </w:rPr>
            </w:pPr>
          </w:p>
        </w:tc>
        <w:tc>
          <w:tcPr>
            <w:tcW w:w="221" w:type="dxa"/>
            <w:shd w:val="clear" w:color="auto" w:fill="auto"/>
          </w:tcPr>
          <w:p w14:paraId="61C81CD4" w14:textId="77777777" w:rsidR="00474CAC" w:rsidRPr="00DC66B8" w:rsidRDefault="00474CAC" w:rsidP="00E0016E">
            <w:pPr>
              <w:spacing w:line="276" w:lineRule="auto"/>
              <w:jc w:val="center"/>
              <w:rPr>
                <w:rFonts w:ascii="Roboto" w:hAnsi="Roboto"/>
                <w:szCs w:val="22"/>
                <w:lang w:val="en-GB"/>
              </w:rPr>
            </w:pPr>
          </w:p>
        </w:tc>
        <w:tc>
          <w:tcPr>
            <w:tcW w:w="221" w:type="dxa"/>
            <w:shd w:val="clear" w:color="auto" w:fill="auto"/>
          </w:tcPr>
          <w:p w14:paraId="5506D964" w14:textId="77777777" w:rsidR="00474CAC" w:rsidRPr="00DC66B8" w:rsidRDefault="00474CAC" w:rsidP="00E0016E">
            <w:pPr>
              <w:pStyle w:val="Choice"/>
              <w:spacing w:line="276" w:lineRule="auto"/>
              <w:rPr>
                <w:rFonts w:ascii="Roboto" w:hAnsi="Roboto"/>
                <w:lang w:val="en-US"/>
              </w:rPr>
            </w:pPr>
          </w:p>
        </w:tc>
      </w:tr>
    </w:tbl>
    <w:p w14:paraId="228B53F9" w14:textId="76656445" w:rsidR="005B315D" w:rsidRPr="00DC66B8" w:rsidRDefault="005B315D" w:rsidP="005B315D">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6AD13C6D"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 business application in the banking or insurance domain. Which of the following statements is true and which is false?</w:t>
      </w:r>
    </w:p>
    <w:p w14:paraId="723120F5" w14:textId="294BB250" w:rsidR="005B315D" w:rsidRDefault="005B315D" w:rsidP="00C6050F">
      <w:pPr>
        <w:rPr>
          <w:rFonts w:ascii="Roboto" w:hAnsi="Roboto"/>
          <w:szCs w:val="20"/>
          <w:lang w:val="en-US" w:eastAsia="en-US"/>
        </w:rPr>
      </w:pPr>
    </w:p>
    <w:p w14:paraId="3DFA84CD" w14:textId="77777777" w:rsidR="00D42894" w:rsidRPr="00DC66B8" w:rsidRDefault="00D42894" w:rsidP="00D42894">
      <w:pPr>
        <w:rPr>
          <w:rFonts w:ascii="Roboto" w:hAnsi="Roboto"/>
          <w:szCs w:val="22"/>
          <w:lang w:val="en-US"/>
        </w:rPr>
      </w:pPr>
      <w:r w:rsidRPr="00DC66B8">
        <w:rPr>
          <w:rFonts w:ascii="Roboto" w:hAnsi="Roboto"/>
          <w:szCs w:val="22"/>
          <w:lang w:val="en-US"/>
        </w:rPr>
        <w:t>True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DC66B8" w14:paraId="1FB7357A" w14:textId="77777777" w:rsidTr="00427E29">
        <w:tc>
          <w:tcPr>
            <w:tcW w:w="421" w:type="dxa"/>
            <w:shd w:val="clear" w:color="auto" w:fill="auto"/>
          </w:tcPr>
          <w:p w14:paraId="4EC5772D"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0879D6DD"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453483C6" w14:textId="77777777" w:rsidR="00D42894" w:rsidRPr="00DC66B8" w:rsidRDefault="00D42894" w:rsidP="00427E29">
            <w:pPr>
              <w:pStyle w:val="Choice"/>
              <w:spacing w:line="276" w:lineRule="auto"/>
              <w:ind w:left="-372" w:right="51" w:firstLine="271"/>
              <w:rPr>
                <w:rFonts w:ascii="Roboto" w:hAnsi="Roboto"/>
                <w:lang w:val="en-US"/>
              </w:rPr>
            </w:pPr>
            <w:r>
              <w:rPr>
                <w:rFonts w:ascii="Roboto" w:hAnsi="Roboto"/>
                <w:lang w:val="en-US"/>
              </w:rPr>
              <w:t>(a)</w:t>
            </w:r>
          </w:p>
        </w:tc>
        <w:tc>
          <w:tcPr>
            <w:tcW w:w="8309" w:type="dxa"/>
            <w:shd w:val="clear" w:color="auto" w:fill="auto"/>
          </w:tcPr>
          <w:p w14:paraId="07B836EC" w14:textId="77777777" w:rsidR="00D42894" w:rsidRDefault="00D42894" w:rsidP="00D42894">
            <w:pPr>
              <w:pStyle w:val="Choice"/>
              <w:spacing w:line="276" w:lineRule="auto"/>
              <w:ind w:left="-27" w:firstLine="4"/>
              <w:rPr>
                <w:rFonts w:ascii="Roboto" w:eastAsia="Times New Roman" w:hAnsi="Roboto" w:cs="Times New Roman"/>
                <w:szCs w:val="20"/>
                <w:lang w:val="en-US"/>
              </w:rPr>
            </w:pPr>
            <w:r w:rsidRPr="00DC66B8">
              <w:rPr>
                <w:rFonts w:ascii="Roboto" w:eastAsia="Times New Roman" w:hAnsi="Roboto" w:cs="Times New Roman"/>
                <w:szCs w:val="20"/>
                <w:lang w:val="en-US"/>
              </w:rPr>
              <w:t xml:space="preserve">Your architecture should be structured in a way that allows changes to corresponding business processes without requiring extensive restructuring </w:t>
            </w:r>
          </w:p>
          <w:p w14:paraId="0AB01235" w14:textId="411FACF6" w:rsidR="00D42894" w:rsidRPr="00DC66B8" w:rsidRDefault="00D42894" w:rsidP="00D42894">
            <w:pPr>
              <w:pStyle w:val="Choice"/>
              <w:spacing w:line="276" w:lineRule="auto"/>
              <w:ind w:left="-27" w:firstLine="4"/>
              <w:rPr>
                <w:rFonts w:ascii="Roboto" w:hAnsi="Roboto"/>
                <w:lang w:val="en-US"/>
              </w:rPr>
            </w:pPr>
            <w:r w:rsidRPr="00DC66B8">
              <w:rPr>
                <w:rFonts w:ascii="Roboto" w:eastAsia="Times New Roman" w:hAnsi="Roboto" w:cs="Times New Roman"/>
                <w:szCs w:val="20"/>
                <w:lang w:val="en-US"/>
              </w:rPr>
              <w:t>of the software architecture</w:t>
            </w:r>
            <w:r>
              <w:rPr>
                <w:rFonts w:ascii="Roboto" w:eastAsia="Times New Roman" w:hAnsi="Roboto" w:cs="Times New Roman"/>
                <w:szCs w:val="20"/>
                <w:lang w:val="en-US"/>
              </w:rPr>
              <w:t>.</w:t>
            </w:r>
          </w:p>
        </w:tc>
      </w:tr>
      <w:tr w:rsidR="00D42894" w:rsidRPr="00F203EB" w14:paraId="725111B4" w14:textId="77777777" w:rsidTr="00427E29">
        <w:tc>
          <w:tcPr>
            <w:tcW w:w="421" w:type="dxa"/>
            <w:shd w:val="clear" w:color="auto" w:fill="auto"/>
          </w:tcPr>
          <w:p w14:paraId="528B41F7"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436E86DC"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02386F81" w14:textId="77777777" w:rsidR="00D42894" w:rsidRPr="00DC66B8" w:rsidRDefault="00D42894" w:rsidP="00427E29">
            <w:pPr>
              <w:pStyle w:val="Choice"/>
              <w:spacing w:line="276" w:lineRule="auto"/>
              <w:ind w:hanging="89"/>
              <w:rPr>
                <w:rFonts w:ascii="Roboto" w:hAnsi="Roboto"/>
                <w:lang w:val="en-US"/>
              </w:rPr>
            </w:pPr>
            <w:r>
              <w:rPr>
                <w:rFonts w:ascii="Roboto" w:hAnsi="Roboto"/>
                <w:lang w:val="en-US"/>
              </w:rPr>
              <w:t>(b)</w:t>
            </w:r>
          </w:p>
        </w:tc>
        <w:tc>
          <w:tcPr>
            <w:tcW w:w="8309" w:type="dxa"/>
            <w:shd w:val="clear" w:color="auto" w:fill="auto"/>
          </w:tcPr>
          <w:p w14:paraId="4A1A6993" w14:textId="559AB695" w:rsidR="00D42894" w:rsidRPr="00DC66B8" w:rsidRDefault="00D42894" w:rsidP="00427E29">
            <w:pPr>
              <w:pStyle w:val="Choice"/>
              <w:spacing w:line="276" w:lineRule="auto"/>
              <w:rPr>
                <w:rFonts w:ascii="Roboto" w:hAnsi="Roboto"/>
                <w:lang w:val="en-US"/>
              </w:rPr>
            </w:pPr>
            <w:r w:rsidRPr="00DC66B8">
              <w:rPr>
                <w:rFonts w:ascii="Roboto" w:eastAsia="Times New Roman" w:hAnsi="Roboto" w:cs="Times New Roman"/>
                <w:szCs w:val="20"/>
                <w:lang w:val="en-US"/>
              </w:rPr>
              <w:t>Required product qualities should drive your architectural decisions</w:t>
            </w:r>
            <w:r w:rsidRPr="00DC66B8">
              <w:rPr>
                <w:rFonts w:ascii="Roboto" w:hAnsi="Roboto"/>
                <w:lang w:val="en-US"/>
              </w:rPr>
              <w:t>.</w:t>
            </w:r>
          </w:p>
        </w:tc>
      </w:tr>
      <w:tr w:rsidR="00D42894" w:rsidRPr="00F203EB" w14:paraId="6DB127C6" w14:textId="77777777" w:rsidTr="00427E29">
        <w:tc>
          <w:tcPr>
            <w:tcW w:w="421" w:type="dxa"/>
            <w:shd w:val="clear" w:color="auto" w:fill="auto"/>
          </w:tcPr>
          <w:p w14:paraId="2B212D6A"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32D7FB46"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22CF7603" w14:textId="77777777" w:rsidR="00D42894" w:rsidRPr="00DC66B8" w:rsidRDefault="00D42894" w:rsidP="00427E29">
            <w:pPr>
              <w:pStyle w:val="Choice"/>
              <w:spacing w:line="276" w:lineRule="auto"/>
              <w:ind w:left="-105" w:right="-62"/>
              <w:rPr>
                <w:rFonts w:ascii="Roboto" w:hAnsi="Roboto"/>
                <w:lang w:val="en-US"/>
              </w:rPr>
            </w:pPr>
            <w:r>
              <w:rPr>
                <w:rFonts w:ascii="Roboto" w:hAnsi="Roboto"/>
                <w:lang w:val="en-US"/>
              </w:rPr>
              <w:t>(c)</w:t>
            </w:r>
          </w:p>
        </w:tc>
        <w:tc>
          <w:tcPr>
            <w:tcW w:w="8309" w:type="dxa"/>
            <w:shd w:val="clear" w:color="auto" w:fill="auto"/>
          </w:tcPr>
          <w:p w14:paraId="0BEF12CE" w14:textId="15084A8C" w:rsidR="00D42894" w:rsidRPr="00DC66B8" w:rsidRDefault="00D42894" w:rsidP="00427E29">
            <w:pPr>
              <w:pStyle w:val="Choice"/>
              <w:spacing w:line="276" w:lineRule="auto"/>
              <w:rPr>
                <w:rFonts w:ascii="Roboto" w:hAnsi="Roboto"/>
                <w:lang w:val="en-US"/>
              </w:rPr>
            </w:pPr>
            <w:r w:rsidRPr="00DC66B8">
              <w:rPr>
                <w:rFonts w:ascii="Roboto" w:eastAsia="Times New Roman" w:hAnsi="Roboto" w:cs="Times New Roman"/>
                <w:szCs w:val="20"/>
                <w:lang w:val="en-US"/>
              </w:rPr>
              <w:t>To be independent of the infrastructure you should decide your key software architecture structure before infrastructure architects select the hardware or infrastructure for a product.</w:t>
            </w:r>
          </w:p>
        </w:tc>
      </w:tr>
      <w:tr w:rsidR="00D42894" w:rsidRPr="00F203EB" w14:paraId="286F0DE4" w14:textId="77777777" w:rsidTr="00427E29">
        <w:trPr>
          <w:trHeight w:val="1170"/>
        </w:trPr>
        <w:tc>
          <w:tcPr>
            <w:tcW w:w="421" w:type="dxa"/>
            <w:shd w:val="clear" w:color="auto" w:fill="auto"/>
          </w:tcPr>
          <w:p w14:paraId="404FC6F3" w14:textId="77777777" w:rsidR="00D42894" w:rsidRPr="00DC66B8" w:rsidRDefault="00D42894" w:rsidP="00427E29">
            <w:pPr>
              <w:spacing w:line="360" w:lineRule="auto"/>
              <w:jc w:val="center"/>
              <w:rPr>
                <w:rFonts w:ascii="Roboto" w:hAnsi="Roboto" w:cs="Segoe UI Symbol"/>
                <w:szCs w:val="22"/>
                <w:lang w:val="en-GB"/>
              </w:rPr>
            </w:pPr>
            <w:r w:rsidRPr="00DC66B8">
              <w:rPr>
                <w:rFonts w:ascii="Segoe UI Symbol" w:hAnsi="Segoe UI Symbol" w:cs="Segoe UI Symbol"/>
                <w:szCs w:val="22"/>
                <w:lang w:val="en-GB"/>
              </w:rPr>
              <w:t>☐</w:t>
            </w:r>
          </w:p>
          <w:p w14:paraId="4F902108" w14:textId="77777777" w:rsidR="00D42894" w:rsidRPr="00DC66B8" w:rsidRDefault="00D42894" w:rsidP="00427E29">
            <w:pPr>
              <w:spacing w:line="360" w:lineRule="auto"/>
              <w:jc w:val="center"/>
              <w:rPr>
                <w:rFonts w:ascii="Roboto" w:hAnsi="Roboto" w:cs="Segoe UI Symbol"/>
                <w:sz w:val="8"/>
                <w:szCs w:val="8"/>
                <w:lang w:val="en-GB"/>
              </w:rPr>
            </w:pPr>
          </w:p>
          <w:p w14:paraId="6750180E" w14:textId="4473785E" w:rsidR="00D42894" w:rsidRPr="00DC66B8" w:rsidRDefault="00D42894" w:rsidP="00427E29">
            <w:pPr>
              <w:spacing w:line="360" w:lineRule="auto"/>
              <w:jc w:val="center"/>
              <w:rPr>
                <w:rFonts w:ascii="Roboto" w:hAnsi="Roboto"/>
                <w:szCs w:val="22"/>
                <w:lang w:val="en-GB"/>
              </w:rPr>
            </w:pPr>
          </w:p>
        </w:tc>
        <w:tc>
          <w:tcPr>
            <w:tcW w:w="708" w:type="dxa"/>
            <w:shd w:val="clear" w:color="auto" w:fill="auto"/>
          </w:tcPr>
          <w:p w14:paraId="06B7BD5C" w14:textId="77777777" w:rsidR="00D42894" w:rsidRPr="00DC66B8" w:rsidRDefault="00D42894" w:rsidP="00427E29">
            <w:pPr>
              <w:spacing w:line="360" w:lineRule="auto"/>
              <w:ind w:firstLine="28"/>
              <w:jc w:val="center"/>
              <w:rPr>
                <w:rFonts w:ascii="Roboto" w:hAnsi="Roboto" w:cs="Segoe UI Symbol"/>
                <w:szCs w:val="22"/>
                <w:lang w:val="en-GB"/>
              </w:rPr>
            </w:pPr>
            <w:r w:rsidRPr="00DC66B8">
              <w:rPr>
                <w:rFonts w:ascii="Segoe UI Symbol" w:hAnsi="Segoe UI Symbol" w:cs="Segoe UI Symbol"/>
                <w:szCs w:val="22"/>
                <w:lang w:val="en-GB"/>
              </w:rPr>
              <w:t>☐</w:t>
            </w:r>
          </w:p>
          <w:p w14:paraId="51E837F4" w14:textId="77777777" w:rsidR="00D42894" w:rsidRPr="00DC66B8" w:rsidRDefault="00D42894" w:rsidP="00427E29">
            <w:pPr>
              <w:spacing w:line="360" w:lineRule="auto"/>
              <w:ind w:firstLine="28"/>
              <w:jc w:val="center"/>
              <w:rPr>
                <w:rFonts w:ascii="Roboto" w:hAnsi="Roboto" w:cs="Segoe UI Symbol"/>
                <w:sz w:val="8"/>
                <w:szCs w:val="8"/>
                <w:lang w:val="en-GB"/>
              </w:rPr>
            </w:pPr>
          </w:p>
          <w:p w14:paraId="54B77B0F" w14:textId="76C37BDB" w:rsidR="00D42894" w:rsidRPr="00DC66B8" w:rsidRDefault="00D42894" w:rsidP="00427E29">
            <w:pPr>
              <w:spacing w:line="360" w:lineRule="auto"/>
              <w:ind w:firstLine="28"/>
              <w:jc w:val="center"/>
              <w:rPr>
                <w:rFonts w:ascii="Roboto" w:hAnsi="Roboto"/>
                <w:szCs w:val="22"/>
                <w:lang w:val="en-GB"/>
              </w:rPr>
            </w:pPr>
          </w:p>
        </w:tc>
        <w:tc>
          <w:tcPr>
            <w:tcW w:w="492" w:type="dxa"/>
          </w:tcPr>
          <w:p w14:paraId="1DF8CC1D" w14:textId="77777777" w:rsidR="00D42894" w:rsidRDefault="00D42894" w:rsidP="00427E29">
            <w:pPr>
              <w:pStyle w:val="Choice"/>
              <w:spacing w:line="276" w:lineRule="auto"/>
              <w:ind w:left="-105"/>
              <w:rPr>
                <w:rFonts w:ascii="Roboto" w:hAnsi="Roboto"/>
                <w:lang w:val="en-US"/>
              </w:rPr>
            </w:pPr>
            <w:r>
              <w:rPr>
                <w:rFonts w:ascii="Roboto" w:hAnsi="Roboto"/>
                <w:lang w:val="en-US"/>
              </w:rPr>
              <w:t>(d)</w:t>
            </w:r>
          </w:p>
          <w:p w14:paraId="6CBB29F5" w14:textId="77777777" w:rsidR="00D42894" w:rsidRPr="0023585D" w:rsidRDefault="00D42894" w:rsidP="00427E29">
            <w:pPr>
              <w:pStyle w:val="Choice"/>
              <w:spacing w:line="276" w:lineRule="auto"/>
              <w:rPr>
                <w:rFonts w:ascii="Roboto" w:hAnsi="Roboto"/>
                <w:sz w:val="16"/>
                <w:szCs w:val="16"/>
                <w:lang w:val="en-US"/>
              </w:rPr>
            </w:pPr>
          </w:p>
          <w:p w14:paraId="63458966" w14:textId="0B8E8CFD" w:rsidR="00D42894" w:rsidRPr="00DC66B8" w:rsidRDefault="00D42894" w:rsidP="00427E29">
            <w:pPr>
              <w:pStyle w:val="Choice"/>
              <w:spacing w:line="276" w:lineRule="auto"/>
              <w:ind w:left="-105"/>
              <w:rPr>
                <w:rFonts w:ascii="Roboto" w:hAnsi="Roboto"/>
                <w:lang w:val="en-US"/>
              </w:rPr>
            </w:pPr>
          </w:p>
        </w:tc>
        <w:tc>
          <w:tcPr>
            <w:tcW w:w="8309" w:type="dxa"/>
            <w:shd w:val="clear" w:color="auto" w:fill="auto"/>
          </w:tcPr>
          <w:p w14:paraId="5D246E8A" w14:textId="77777777" w:rsidR="00D42894" w:rsidRPr="00DC66B8" w:rsidRDefault="00D42894" w:rsidP="00D42894">
            <w:pPr>
              <w:pStyle w:val="Choice"/>
              <w:spacing w:after="0" w:line="276" w:lineRule="auto"/>
              <w:rPr>
                <w:rFonts w:ascii="Roboto" w:eastAsia="Times New Roman" w:hAnsi="Roboto" w:cs="Times New Roman"/>
                <w:szCs w:val="20"/>
                <w:lang w:val="en-US"/>
              </w:rPr>
            </w:pPr>
            <w:r w:rsidRPr="00DC66B8">
              <w:rPr>
                <w:rFonts w:ascii="Roboto" w:eastAsia="Times New Roman" w:hAnsi="Roboto" w:cs="Times New Roman"/>
                <w:szCs w:val="20"/>
                <w:lang w:val="en-US"/>
              </w:rPr>
              <w:t xml:space="preserve">Your software architecture should foresee changes in technology (i.e. new </w:t>
            </w:r>
          </w:p>
          <w:p w14:paraId="215080EF" w14:textId="7C462918" w:rsidR="00D42894" w:rsidRPr="00DC66B8" w:rsidRDefault="00D42894" w:rsidP="00D42894">
            <w:pPr>
              <w:pStyle w:val="Choice"/>
              <w:spacing w:line="276" w:lineRule="auto"/>
              <w:rPr>
                <w:rFonts w:ascii="Roboto" w:hAnsi="Roboto"/>
                <w:lang w:val="en-US"/>
              </w:rPr>
            </w:pPr>
            <w:r w:rsidRPr="00DC66B8">
              <w:rPr>
                <w:rFonts w:ascii="Roboto" w:eastAsia="Times New Roman" w:hAnsi="Roboto" w:cs="Times New Roman"/>
                <w:szCs w:val="20"/>
                <w:lang w:val="en-US"/>
              </w:rPr>
              <w:t>UI-frameworks, different deployment strategies, new peripheral devices) and only require local adaptation when it happens</w:t>
            </w:r>
            <w:r w:rsidRPr="00DC66B8">
              <w:rPr>
                <w:rFonts w:ascii="Roboto" w:hAnsi="Roboto"/>
                <w:lang w:val="en-US"/>
              </w:rPr>
              <w:t>.</w:t>
            </w:r>
          </w:p>
        </w:tc>
      </w:tr>
    </w:tbl>
    <w:p w14:paraId="1D2CD99B" w14:textId="72D3FE90" w:rsidR="00A243A7" w:rsidRPr="00DC66B8" w:rsidRDefault="00A243A7" w:rsidP="00A243A7">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77777777" w:rsidR="00DC66B8" w:rsidRPr="00DC66B8" w:rsidRDefault="00DC66B8" w:rsidP="00DC66B8">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F203EB"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F203EB" w14:paraId="0876CB58" w14:textId="77777777" w:rsidTr="005A2F61">
              <w:trPr>
                <w:gridAfter w:val="1"/>
                <w:wAfter w:w="1558" w:type="dxa"/>
              </w:trPr>
              <w:tc>
                <w:tcPr>
                  <w:tcW w:w="406" w:type="dxa"/>
                  <w:shd w:val="clear" w:color="auto" w:fill="auto"/>
                </w:tcPr>
                <w:p w14:paraId="59DB0A57" w14:textId="77777777" w:rsidR="00A243A7" w:rsidRPr="00DC66B8" w:rsidRDefault="00A243A7"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3289F5F" w14:textId="0743227A" w:rsidR="00A243A7" w:rsidRPr="00DC66B8" w:rsidRDefault="005A2F61" w:rsidP="005A2F61">
                  <w:pPr>
                    <w:pStyle w:val="Choice"/>
                    <w:numPr>
                      <w:ilvl w:val="0"/>
                      <w:numId w:val="30"/>
                    </w:numPr>
                    <w:spacing w:line="276" w:lineRule="auto"/>
                    <w:ind w:left="366" w:right="-3789" w:hanging="426"/>
                    <w:rPr>
                      <w:rFonts w:ascii="Roboto" w:hAnsi="Roboto"/>
                      <w:lang w:val="en-US"/>
                    </w:rPr>
                  </w:pPr>
                  <w:r w:rsidRPr="00DC66B8">
                    <w:rPr>
                      <w:rFonts w:ascii="Roboto" w:hAnsi="Roboto"/>
                      <w:lang w:val="en-US"/>
                    </w:rPr>
                    <w:t xml:space="preserve">Help the </w:t>
                  </w:r>
                  <w:proofErr w:type="gramStart"/>
                  <w:r w:rsidRPr="00C547DD">
                    <w:rPr>
                      <w:rFonts w:ascii="Roboto" w:hAnsi="Roboto"/>
                      <w:lang w:val="en-US"/>
                    </w:rPr>
                    <w:t>business people</w:t>
                  </w:r>
                  <w:proofErr w:type="gramEnd"/>
                  <w:r w:rsidRPr="00C547DD">
                    <w:rPr>
                      <w:rFonts w:ascii="Roboto" w:hAnsi="Roboto"/>
                      <w:lang w:val="en-US"/>
                    </w:rPr>
                    <w:t xml:space="preserve"> </w:t>
                  </w:r>
                  <w:r w:rsidRPr="00DC66B8">
                    <w:rPr>
                      <w:rFonts w:ascii="Roboto" w:hAnsi="Roboto"/>
                      <w:lang w:val="en-US"/>
                    </w:rPr>
                    <w:t>to express quality requirements in a way that can be tested.</w:t>
                  </w:r>
                </w:p>
              </w:tc>
            </w:tr>
            <w:tr w:rsidR="00A243A7" w:rsidRPr="00F203EB" w14:paraId="4EBD3471" w14:textId="77777777" w:rsidTr="005A2F61">
              <w:tc>
                <w:tcPr>
                  <w:tcW w:w="406" w:type="dxa"/>
                  <w:shd w:val="clear" w:color="auto" w:fill="auto"/>
                </w:tcPr>
                <w:p w14:paraId="50639B8D" w14:textId="77777777" w:rsidR="00A243A7" w:rsidRPr="00DC66B8" w:rsidRDefault="00A243A7"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18534CFD" w14:textId="178A5D90" w:rsidR="00A243A7" w:rsidRPr="00DC66B8" w:rsidRDefault="005A2F61" w:rsidP="005A2F61">
                  <w:pPr>
                    <w:pStyle w:val="Choice"/>
                    <w:numPr>
                      <w:ilvl w:val="0"/>
                      <w:numId w:val="30"/>
                    </w:numPr>
                    <w:spacing w:line="276" w:lineRule="auto"/>
                    <w:ind w:left="368" w:hanging="426"/>
                    <w:rPr>
                      <w:rFonts w:ascii="Roboto" w:hAnsi="Roboto"/>
                      <w:lang w:val="en-US"/>
                    </w:rPr>
                  </w:pPr>
                  <w:r w:rsidRPr="00DC66B8">
                    <w:rPr>
                      <w:rFonts w:ascii="Roboto" w:hAnsi="Roboto"/>
                      <w:lang w:val="en-US"/>
                    </w:rPr>
                    <w:t>Help to identify new business opportunities based on your technology know-how</w:t>
                  </w:r>
                  <w:r w:rsidR="00A243A7" w:rsidRPr="00DC66B8">
                    <w:rPr>
                      <w:rFonts w:ascii="Roboto" w:hAnsi="Roboto"/>
                      <w:lang w:val="en-US"/>
                    </w:rPr>
                    <w:t>.</w:t>
                  </w:r>
                </w:p>
              </w:tc>
            </w:tr>
            <w:tr w:rsidR="00A243A7" w:rsidRPr="00F203EB" w14:paraId="4BA10527" w14:textId="77777777" w:rsidTr="005A2F61">
              <w:trPr>
                <w:gridAfter w:val="1"/>
                <w:wAfter w:w="1558" w:type="dxa"/>
              </w:trPr>
              <w:tc>
                <w:tcPr>
                  <w:tcW w:w="406" w:type="dxa"/>
                  <w:shd w:val="clear" w:color="auto" w:fill="auto"/>
                </w:tcPr>
                <w:p w14:paraId="4B91A52C" w14:textId="77777777" w:rsidR="00A243A7" w:rsidRPr="00DC66B8" w:rsidRDefault="00A243A7"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2D7A65D2" w14:textId="3AE4260E" w:rsidR="00A243A7" w:rsidRPr="00DC66B8" w:rsidRDefault="005A2F61" w:rsidP="005A2F61">
                  <w:pPr>
                    <w:pStyle w:val="Choice"/>
                    <w:numPr>
                      <w:ilvl w:val="0"/>
                      <w:numId w:val="30"/>
                    </w:numPr>
                    <w:spacing w:line="276" w:lineRule="auto"/>
                    <w:ind w:left="368" w:hanging="426"/>
                    <w:rPr>
                      <w:rFonts w:ascii="Roboto" w:hAnsi="Roboto"/>
                      <w:lang w:val="en-US"/>
                    </w:rPr>
                  </w:pPr>
                  <w:r w:rsidRPr="00DC66B8">
                    <w:rPr>
                      <w:rFonts w:ascii="Roboto" w:hAnsi="Roboto"/>
                      <w:lang w:val="en-US"/>
                    </w:rPr>
                    <w:t>Reject business requirements that contain technical risks</w:t>
                  </w:r>
                  <w:r w:rsidR="00A243A7" w:rsidRPr="00DC66B8">
                    <w:rPr>
                      <w:rFonts w:ascii="Roboto" w:hAnsi="Roboto"/>
                      <w:lang w:val="en-US"/>
                    </w:rPr>
                    <w:t>.</w:t>
                  </w:r>
                </w:p>
              </w:tc>
            </w:tr>
            <w:tr w:rsidR="00A243A7" w:rsidRPr="00F203EB" w14:paraId="26CEFD91" w14:textId="77777777" w:rsidTr="005A2F61">
              <w:trPr>
                <w:gridAfter w:val="1"/>
                <w:wAfter w:w="1558" w:type="dxa"/>
              </w:trPr>
              <w:tc>
                <w:tcPr>
                  <w:tcW w:w="406" w:type="dxa"/>
                  <w:shd w:val="clear" w:color="auto" w:fill="auto"/>
                </w:tcPr>
                <w:p w14:paraId="0AC00210" w14:textId="6DAEE254" w:rsidR="00A243A7" w:rsidRPr="00DC66B8" w:rsidRDefault="00A243A7"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92DA7B9" w14:textId="77777777" w:rsidR="005A2F61" w:rsidRPr="00DC66B8" w:rsidRDefault="005A2F61" w:rsidP="00E0016E">
                  <w:pPr>
                    <w:spacing w:line="360" w:lineRule="auto"/>
                    <w:ind w:hanging="225"/>
                    <w:jc w:val="center"/>
                    <w:rPr>
                      <w:rFonts w:ascii="Roboto" w:hAnsi="Roboto" w:cs="Segoe UI Symbol"/>
                      <w:sz w:val="8"/>
                      <w:szCs w:val="8"/>
                      <w:lang w:val="en-GB"/>
                    </w:rPr>
                  </w:pPr>
                </w:p>
                <w:p w14:paraId="7B4F772A" w14:textId="031BCAFA" w:rsidR="005A2F61" w:rsidRPr="00DC66B8" w:rsidRDefault="005A2F61"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0C1BC9A5" w14:textId="77777777" w:rsidR="00A243A7" w:rsidRPr="00DC66B8" w:rsidRDefault="005A2F61" w:rsidP="005A2F61">
                  <w:pPr>
                    <w:pStyle w:val="Choice"/>
                    <w:numPr>
                      <w:ilvl w:val="0"/>
                      <w:numId w:val="30"/>
                    </w:numPr>
                    <w:spacing w:after="0" w:line="276" w:lineRule="auto"/>
                    <w:ind w:left="366" w:hanging="426"/>
                    <w:rPr>
                      <w:rFonts w:ascii="Roboto" w:hAnsi="Roboto"/>
                      <w:lang w:val="en-US"/>
                    </w:rPr>
                  </w:pPr>
                  <w:r w:rsidRPr="00DC66B8">
                    <w:rPr>
                      <w:rFonts w:ascii="Roboto" w:hAnsi="Roboto"/>
                      <w:lang w:val="en-US"/>
                    </w:rPr>
                    <w:t>Rewrite business requirements in a terminology that can be understood by your development team</w:t>
                  </w:r>
                  <w:r w:rsidR="00A243A7" w:rsidRPr="00DC66B8">
                    <w:rPr>
                      <w:rFonts w:ascii="Roboto" w:hAnsi="Roboto"/>
                      <w:lang w:val="en-US"/>
                    </w:rPr>
                    <w:t>.</w:t>
                  </w:r>
                </w:p>
                <w:p w14:paraId="6946CEF5" w14:textId="77777777" w:rsidR="005A2F61" w:rsidRPr="00DC66B8" w:rsidRDefault="005A2F61" w:rsidP="005A2F61">
                  <w:pPr>
                    <w:pStyle w:val="Choice"/>
                    <w:numPr>
                      <w:ilvl w:val="0"/>
                      <w:numId w:val="30"/>
                    </w:numPr>
                    <w:spacing w:after="0" w:line="276" w:lineRule="auto"/>
                    <w:ind w:left="366" w:hanging="426"/>
                    <w:rPr>
                      <w:rFonts w:ascii="Roboto" w:hAnsi="Roboto"/>
                      <w:lang w:val="en-US"/>
                    </w:rPr>
                  </w:pPr>
                  <w:r w:rsidRPr="00DC66B8">
                    <w:rPr>
                      <w:rFonts w:ascii="Roboto" w:hAnsi="Roboto"/>
                      <w:lang w:val="en-US"/>
                    </w:rPr>
                    <w:t>Check requirements for technological feasibility.</w:t>
                  </w:r>
                </w:p>
                <w:p w14:paraId="7DB6FF07" w14:textId="77777777" w:rsidR="004838B6" w:rsidRPr="00DC66B8" w:rsidRDefault="004838B6" w:rsidP="004838B6">
                  <w:pPr>
                    <w:pStyle w:val="Choice"/>
                    <w:spacing w:after="0" w:line="276" w:lineRule="auto"/>
                    <w:rPr>
                      <w:rFonts w:ascii="Roboto" w:hAnsi="Roboto"/>
                      <w:lang w:val="en-US"/>
                    </w:rPr>
                  </w:pPr>
                </w:p>
                <w:p w14:paraId="127EE0D9" w14:textId="77777777" w:rsidR="004838B6" w:rsidRPr="00DC66B8" w:rsidRDefault="004838B6" w:rsidP="004838B6">
                  <w:pPr>
                    <w:pStyle w:val="Choice"/>
                    <w:spacing w:after="0" w:line="276" w:lineRule="auto"/>
                    <w:rPr>
                      <w:rFonts w:ascii="Roboto" w:hAnsi="Roboto"/>
                      <w:lang w:val="en-US"/>
                    </w:rPr>
                  </w:pPr>
                </w:p>
                <w:p w14:paraId="01F09F15" w14:textId="77777777" w:rsidR="004838B6" w:rsidRPr="00DC66B8" w:rsidRDefault="004838B6" w:rsidP="004838B6">
                  <w:pPr>
                    <w:pStyle w:val="Choice"/>
                    <w:spacing w:after="0" w:line="276" w:lineRule="auto"/>
                    <w:rPr>
                      <w:rFonts w:ascii="Roboto" w:hAnsi="Roboto"/>
                      <w:lang w:val="en-US"/>
                    </w:rPr>
                  </w:pPr>
                </w:p>
                <w:p w14:paraId="15DA0F2D" w14:textId="77777777" w:rsidR="004838B6" w:rsidRPr="00DC66B8" w:rsidRDefault="004838B6" w:rsidP="004838B6">
                  <w:pPr>
                    <w:pStyle w:val="Choice"/>
                    <w:spacing w:after="0" w:line="276" w:lineRule="auto"/>
                    <w:rPr>
                      <w:rFonts w:ascii="Roboto" w:hAnsi="Roboto"/>
                      <w:lang w:val="en-US"/>
                    </w:rPr>
                  </w:pPr>
                </w:p>
                <w:p w14:paraId="2C19B388" w14:textId="77777777" w:rsidR="004838B6" w:rsidRPr="00DC66B8" w:rsidRDefault="004838B6" w:rsidP="004838B6">
                  <w:pPr>
                    <w:pStyle w:val="Choice"/>
                    <w:spacing w:after="0" w:line="276" w:lineRule="auto"/>
                    <w:rPr>
                      <w:rFonts w:ascii="Roboto" w:hAnsi="Roboto"/>
                      <w:lang w:val="en-US"/>
                    </w:rPr>
                  </w:pPr>
                </w:p>
                <w:p w14:paraId="06CFCFA5" w14:textId="77777777" w:rsidR="004838B6" w:rsidRPr="00DC66B8" w:rsidRDefault="004838B6" w:rsidP="004838B6">
                  <w:pPr>
                    <w:pStyle w:val="Choice"/>
                    <w:spacing w:after="0" w:line="276" w:lineRule="auto"/>
                    <w:rPr>
                      <w:rFonts w:ascii="Roboto" w:hAnsi="Roboto"/>
                      <w:lang w:val="en-US"/>
                    </w:rPr>
                  </w:pPr>
                </w:p>
                <w:p w14:paraId="3E4CDE9C" w14:textId="77777777" w:rsidR="004838B6" w:rsidRPr="00DC66B8" w:rsidRDefault="004838B6" w:rsidP="004838B6">
                  <w:pPr>
                    <w:pStyle w:val="Choice"/>
                    <w:spacing w:after="0" w:line="276" w:lineRule="auto"/>
                    <w:rPr>
                      <w:rFonts w:ascii="Roboto" w:hAnsi="Roboto"/>
                      <w:lang w:val="en-US"/>
                    </w:rPr>
                  </w:pPr>
                </w:p>
                <w:p w14:paraId="22EF613B" w14:textId="77777777" w:rsidR="004838B6" w:rsidRPr="00DC66B8" w:rsidRDefault="004838B6" w:rsidP="004838B6">
                  <w:pPr>
                    <w:pStyle w:val="Choice"/>
                    <w:spacing w:after="0" w:line="276" w:lineRule="auto"/>
                    <w:rPr>
                      <w:rFonts w:ascii="Roboto" w:hAnsi="Roboto"/>
                      <w:lang w:val="en-US"/>
                    </w:rPr>
                  </w:pPr>
                </w:p>
                <w:p w14:paraId="75A5C862" w14:textId="77777777" w:rsidR="004838B6" w:rsidRPr="00DC66B8" w:rsidRDefault="004838B6" w:rsidP="004838B6">
                  <w:pPr>
                    <w:pStyle w:val="Choice"/>
                    <w:spacing w:after="0" w:line="276" w:lineRule="auto"/>
                    <w:rPr>
                      <w:rFonts w:ascii="Roboto" w:hAnsi="Roboto"/>
                      <w:lang w:val="en-US"/>
                    </w:rPr>
                  </w:pPr>
                </w:p>
                <w:p w14:paraId="6587D3A3" w14:textId="6EA972CB" w:rsidR="004838B6" w:rsidRPr="00DC66B8" w:rsidRDefault="004838B6" w:rsidP="004838B6">
                  <w:pPr>
                    <w:pStyle w:val="Choice"/>
                    <w:spacing w:after="0" w:line="276" w:lineRule="auto"/>
                    <w:rPr>
                      <w:rFonts w:ascii="Roboto" w:hAnsi="Roboto"/>
                      <w:lang w:val="en-US"/>
                    </w:rPr>
                  </w:pPr>
                </w:p>
              </w:tc>
            </w:tr>
          </w:tbl>
          <w:p w14:paraId="6DE265FC" w14:textId="77777777" w:rsidR="00A243A7" w:rsidRPr="00DC66B8" w:rsidRDefault="00A243A7" w:rsidP="00E0016E">
            <w:pPr>
              <w:spacing w:line="276" w:lineRule="auto"/>
              <w:jc w:val="center"/>
              <w:rPr>
                <w:rFonts w:ascii="Roboto" w:hAnsi="Roboto" w:cs="Segoe UI Symbol"/>
                <w:szCs w:val="22"/>
                <w:lang w:val="en-GB"/>
              </w:rPr>
            </w:pPr>
          </w:p>
        </w:tc>
        <w:tc>
          <w:tcPr>
            <w:tcW w:w="222" w:type="dxa"/>
            <w:shd w:val="clear" w:color="auto" w:fill="auto"/>
          </w:tcPr>
          <w:p w14:paraId="216F6B3C" w14:textId="77777777" w:rsidR="00A243A7" w:rsidRPr="00DC66B8" w:rsidRDefault="00A243A7" w:rsidP="00E0016E">
            <w:pPr>
              <w:spacing w:line="276" w:lineRule="auto"/>
              <w:jc w:val="center"/>
              <w:rPr>
                <w:rFonts w:ascii="Roboto" w:hAnsi="Roboto"/>
                <w:szCs w:val="22"/>
                <w:lang w:val="en-GB"/>
              </w:rPr>
            </w:pPr>
          </w:p>
        </w:tc>
        <w:tc>
          <w:tcPr>
            <w:tcW w:w="222" w:type="dxa"/>
            <w:shd w:val="clear" w:color="auto" w:fill="auto"/>
          </w:tcPr>
          <w:p w14:paraId="4A71ABD9" w14:textId="77777777" w:rsidR="00A243A7" w:rsidRPr="00DC66B8" w:rsidRDefault="00A243A7" w:rsidP="00E0016E">
            <w:pPr>
              <w:pStyle w:val="Choice"/>
              <w:spacing w:line="276" w:lineRule="auto"/>
              <w:rPr>
                <w:rFonts w:ascii="Roboto" w:hAnsi="Roboto"/>
                <w:lang w:val="en-US"/>
              </w:rPr>
            </w:pPr>
          </w:p>
        </w:tc>
      </w:tr>
    </w:tbl>
    <w:p w14:paraId="267A3066" w14:textId="5D2DC4B7" w:rsidR="005A2F61" w:rsidRPr="00DC66B8" w:rsidRDefault="005A2F61" w:rsidP="005A2F61">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P-Question: Choose the three most important action items. –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0B2216C8" w:rsidR="005A2F61" w:rsidRPr="00DC66B8"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35D0ACE8" w14:textId="77777777" w:rsidR="00DC66B8" w:rsidRPr="00DC66B8" w:rsidRDefault="00DC66B8" w:rsidP="00DC66B8">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F203EB"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F203EB" w14:paraId="3C806E5D" w14:textId="77777777" w:rsidTr="00E0016E">
              <w:trPr>
                <w:gridAfter w:val="1"/>
                <w:wAfter w:w="1558" w:type="dxa"/>
              </w:trPr>
              <w:tc>
                <w:tcPr>
                  <w:tcW w:w="406" w:type="dxa"/>
                  <w:shd w:val="clear" w:color="auto" w:fill="auto"/>
                </w:tcPr>
                <w:p w14:paraId="4C3174DF" w14:textId="77777777" w:rsidR="005A2F61" w:rsidRPr="00DC66B8" w:rsidRDefault="005A2F61"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205D75E4" w14:textId="55905929" w:rsidR="005A2F61" w:rsidRPr="00DC66B8" w:rsidRDefault="005A2F61" w:rsidP="004838B6">
                  <w:pPr>
                    <w:pStyle w:val="Choice"/>
                    <w:numPr>
                      <w:ilvl w:val="0"/>
                      <w:numId w:val="31"/>
                    </w:numPr>
                    <w:spacing w:after="0" w:line="276" w:lineRule="auto"/>
                    <w:ind w:left="366" w:right="-3789" w:hanging="426"/>
                    <w:rPr>
                      <w:rFonts w:ascii="Roboto" w:hAnsi="Roboto"/>
                      <w:lang w:val="en-US"/>
                    </w:rPr>
                  </w:pPr>
                  <w:r w:rsidRPr="00DC66B8">
                    <w:rPr>
                      <w:rFonts w:ascii="Roboto" w:hAnsi="Roboto"/>
                      <w:lang w:val="en-US"/>
                    </w:rPr>
                    <w:t>Negotiating the maintenance budget for your team.</w:t>
                  </w:r>
                </w:p>
              </w:tc>
            </w:tr>
            <w:tr w:rsidR="005A2F61" w:rsidRPr="00F203EB" w14:paraId="1B5900E2" w14:textId="77777777" w:rsidTr="00E0016E">
              <w:tc>
                <w:tcPr>
                  <w:tcW w:w="406" w:type="dxa"/>
                  <w:shd w:val="clear" w:color="auto" w:fill="auto"/>
                </w:tcPr>
                <w:p w14:paraId="2616CB04" w14:textId="77777777" w:rsidR="005A2F61" w:rsidRPr="00DC66B8" w:rsidRDefault="005A2F61"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53771B23" w14:textId="516A5DDF" w:rsidR="005A2F61" w:rsidRPr="00DC66B8" w:rsidRDefault="005A2F61" w:rsidP="004838B6">
                  <w:pPr>
                    <w:pStyle w:val="Choice"/>
                    <w:numPr>
                      <w:ilvl w:val="0"/>
                      <w:numId w:val="31"/>
                    </w:numPr>
                    <w:spacing w:line="276" w:lineRule="auto"/>
                    <w:ind w:left="368" w:hanging="426"/>
                    <w:rPr>
                      <w:rFonts w:ascii="Roboto" w:hAnsi="Roboto"/>
                      <w:lang w:val="en-US"/>
                    </w:rPr>
                  </w:pPr>
                  <w:r w:rsidRPr="00DC66B8">
                    <w:rPr>
                      <w:rFonts w:ascii="Roboto" w:hAnsi="Roboto"/>
                      <w:lang w:val="en-US"/>
                    </w:rPr>
                    <w:t>Assuring up-to-date documentation of the deployed system.</w:t>
                  </w:r>
                </w:p>
              </w:tc>
            </w:tr>
            <w:tr w:rsidR="005A2F61" w:rsidRPr="00F203EB" w14:paraId="309C95E9" w14:textId="77777777" w:rsidTr="00E0016E">
              <w:trPr>
                <w:gridAfter w:val="1"/>
                <w:wAfter w:w="1558" w:type="dxa"/>
              </w:trPr>
              <w:tc>
                <w:tcPr>
                  <w:tcW w:w="406" w:type="dxa"/>
                  <w:shd w:val="clear" w:color="auto" w:fill="auto"/>
                </w:tcPr>
                <w:p w14:paraId="4083988C" w14:textId="77777777" w:rsidR="005A2F61" w:rsidRPr="00DC66B8" w:rsidRDefault="005A2F61"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1380006A" w14:textId="2B477F95" w:rsidR="005A2F61" w:rsidRPr="00DC66B8" w:rsidRDefault="005A2F61" w:rsidP="004838B6">
                  <w:pPr>
                    <w:pStyle w:val="Choice"/>
                    <w:numPr>
                      <w:ilvl w:val="0"/>
                      <w:numId w:val="31"/>
                    </w:numPr>
                    <w:spacing w:line="276" w:lineRule="auto"/>
                    <w:ind w:left="368" w:hanging="426"/>
                    <w:rPr>
                      <w:rFonts w:ascii="Roboto" w:hAnsi="Roboto"/>
                      <w:lang w:val="en-US"/>
                    </w:rPr>
                  </w:pPr>
                  <w:r w:rsidRPr="00DC66B8">
                    <w:rPr>
                      <w:rFonts w:ascii="Roboto" w:hAnsi="Roboto"/>
                      <w:lang w:val="en-US"/>
                    </w:rPr>
                    <w:t>Analyzing the impact of new requirements on the current system.</w:t>
                  </w:r>
                </w:p>
              </w:tc>
            </w:tr>
            <w:tr w:rsidR="005A2F61" w:rsidRPr="00F203EB" w14:paraId="1C138464" w14:textId="77777777" w:rsidTr="00E0016E">
              <w:trPr>
                <w:gridAfter w:val="1"/>
                <w:wAfter w:w="1558" w:type="dxa"/>
              </w:trPr>
              <w:tc>
                <w:tcPr>
                  <w:tcW w:w="406" w:type="dxa"/>
                  <w:shd w:val="clear" w:color="auto" w:fill="auto"/>
                </w:tcPr>
                <w:p w14:paraId="022FD65A" w14:textId="77777777" w:rsidR="005A2F61" w:rsidRPr="00DC66B8" w:rsidRDefault="005A2F61"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09D0B953" w14:textId="77777777" w:rsidR="005A2F61" w:rsidRPr="00DC66B8" w:rsidRDefault="005A2F61"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27626510" w14:textId="3BF4F464" w:rsidR="005A2F61" w:rsidRPr="00DC66B8" w:rsidRDefault="005A2F61" w:rsidP="004838B6">
                  <w:pPr>
                    <w:pStyle w:val="Choice"/>
                    <w:numPr>
                      <w:ilvl w:val="0"/>
                      <w:numId w:val="31"/>
                    </w:numPr>
                    <w:spacing w:after="0" w:line="360" w:lineRule="auto"/>
                    <w:ind w:left="366" w:hanging="426"/>
                    <w:rPr>
                      <w:rFonts w:ascii="Roboto" w:hAnsi="Roboto"/>
                      <w:lang w:val="en-US"/>
                    </w:rPr>
                  </w:pPr>
                  <w:r w:rsidRPr="00DC66B8">
                    <w:rPr>
                      <w:rFonts w:ascii="Roboto" w:hAnsi="Roboto"/>
                      <w:lang w:val="en-US"/>
                    </w:rPr>
                    <w:t>Encouraging the team members to learn new programming languages.</w:t>
                  </w:r>
                </w:p>
                <w:p w14:paraId="04CBDE15" w14:textId="1ABB2FBD" w:rsidR="005A2F61" w:rsidRPr="00DC66B8" w:rsidRDefault="005A2F61" w:rsidP="004838B6">
                  <w:pPr>
                    <w:pStyle w:val="Choice"/>
                    <w:numPr>
                      <w:ilvl w:val="0"/>
                      <w:numId w:val="31"/>
                    </w:numPr>
                    <w:spacing w:after="0" w:line="360" w:lineRule="auto"/>
                    <w:ind w:left="366" w:hanging="426"/>
                    <w:rPr>
                      <w:rFonts w:ascii="Roboto" w:hAnsi="Roboto"/>
                      <w:lang w:val="en-US"/>
                    </w:rPr>
                  </w:pPr>
                  <w:r w:rsidRPr="00DC66B8">
                    <w:rPr>
                      <w:rFonts w:ascii="Roboto" w:hAnsi="Roboto"/>
                      <w:lang w:val="en-US"/>
                    </w:rPr>
                    <w:t>Suggesting technology updates in addition to the business requirements to your management.</w:t>
                  </w:r>
                </w:p>
              </w:tc>
            </w:tr>
          </w:tbl>
          <w:p w14:paraId="33CAA75D" w14:textId="77777777" w:rsidR="005A2F61" w:rsidRPr="00DC66B8" w:rsidRDefault="005A2F61" w:rsidP="00E0016E">
            <w:pPr>
              <w:spacing w:line="276" w:lineRule="auto"/>
              <w:jc w:val="center"/>
              <w:rPr>
                <w:rFonts w:ascii="Roboto" w:hAnsi="Roboto" w:cs="Segoe UI Symbol"/>
                <w:szCs w:val="22"/>
                <w:lang w:val="en-GB"/>
              </w:rPr>
            </w:pPr>
          </w:p>
        </w:tc>
        <w:tc>
          <w:tcPr>
            <w:tcW w:w="222" w:type="dxa"/>
            <w:shd w:val="clear" w:color="auto" w:fill="auto"/>
          </w:tcPr>
          <w:p w14:paraId="0083715E" w14:textId="77777777" w:rsidR="005A2F61" w:rsidRPr="00DC66B8" w:rsidRDefault="005A2F61" w:rsidP="00E0016E">
            <w:pPr>
              <w:spacing w:line="276" w:lineRule="auto"/>
              <w:jc w:val="center"/>
              <w:rPr>
                <w:rFonts w:ascii="Roboto" w:hAnsi="Roboto"/>
                <w:szCs w:val="22"/>
                <w:lang w:val="en-GB"/>
              </w:rPr>
            </w:pPr>
          </w:p>
        </w:tc>
        <w:tc>
          <w:tcPr>
            <w:tcW w:w="222" w:type="dxa"/>
            <w:shd w:val="clear" w:color="auto" w:fill="auto"/>
          </w:tcPr>
          <w:p w14:paraId="4DA0E56C" w14:textId="77777777" w:rsidR="005A2F61" w:rsidRPr="00DC66B8" w:rsidRDefault="005A2F61" w:rsidP="00E0016E">
            <w:pPr>
              <w:pStyle w:val="Choice"/>
              <w:spacing w:line="276" w:lineRule="auto"/>
              <w:rPr>
                <w:rFonts w:ascii="Roboto" w:hAnsi="Roboto"/>
                <w:lang w:val="en-US"/>
              </w:rPr>
            </w:pPr>
          </w:p>
        </w:tc>
      </w:tr>
    </w:tbl>
    <w:p w14:paraId="3D9FF5C7" w14:textId="2DD08986" w:rsidR="004838B6" w:rsidRPr="00DC66B8" w:rsidRDefault="004838B6" w:rsidP="004838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uestion: Select “True” or “False” for each line. –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0F47EAA1" w:rsidR="004838B6" w:rsidRPr="00DC66B8" w:rsidRDefault="009511B6" w:rsidP="009511B6">
      <w:pPr>
        <w:pStyle w:val="Textkrper"/>
        <w:rPr>
          <w:rFonts w:ascii="Roboto" w:hAnsi="Roboto"/>
          <w:sz w:val="22"/>
          <w:szCs w:val="20"/>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10CF3F13" w14:textId="6C624DD1" w:rsidR="004838B6" w:rsidRDefault="004838B6" w:rsidP="004838B6">
      <w:pPr>
        <w:rPr>
          <w:rFonts w:ascii="Roboto" w:hAnsi="Roboto"/>
          <w:szCs w:val="20"/>
          <w:lang w:val="en-US" w:eastAsia="en-US"/>
        </w:rPr>
      </w:pPr>
    </w:p>
    <w:p w14:paraId="014180A4" w14:textId="77777777" w:rsidR="00D42894" w:rsidRPr="00DC66B8" w:rsidRDefault="00D42894" w:rsidP="00D42894">
      <w:pPr>
        <w:rPr>
          <w:rFonts w:ascii="Roboto" w:hAnsi="Roboto"/>
          <w:szCs w:val="22"/>
          <w:lang w:val="en-US"/>
        </w:rPr>
      </w:pPr>
      <w:r w:rsidRPr="00DC66B8">
        <w:rPr>
          <w:rFonts w:ascii="Roboto" w:hAnsi="Roboto"/>
          <w:szCs w:val="22"/>
          <w:lang w:val="en-US"/>
        </w:rPr>
        <w:t>True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DC66B8" w14:paraId="1286AB0A" w14:textId="77777777" w:rsidTr="00D42894">
        <w:tc>
          <w:tcPr>
            <w:tcW w:w="425" w:type="dxa"/>
            <w:shd w:val="clear" w:color="auto" w:fill="auto"/>
          </w:tcPr>
          <w:p w14:paraId="48F0CD6C"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59058AC4"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44A96109" w14:textId="77777777" w:rsidR="00D42894" w:rsidRPr="00DC66B8" w:rsidRDefault="00D42894" w:rsidP="00427E29">
            <w:pPr>
              <w:pStyle w:val="Choice"/>
              <w:spacing w:line="276" w:lineRule="auto"/>
              <w:ind w:left="-372" w:right="51" w:firstLine="271"/>
              <w:rPr>
                <w:rFonts w:ascii="Roboto" w:hAnsi="Roboto"/>
                <w:lang w:val="en-US"/>
              </w:rPr>
            </w:pPr>
            <w:r>
              <w:rPr>
                <w:rFonts w:ascii="Roboto" w:hAnsi="Roboto"/>
                <w:lang w:val="en-US"/>
              </w:rPr>
              <w:t>(a)</w:t>
            </w:r>
          </w:p>
        </w:tc>
        <w:tc>
          <w:tcPr>
            <w:tcW w:w="8305" w:type="dxa"/>
            <w:shd w:val="clear" w:color="auto" w:fill="auto"/>
          </w:tcPr>
          <w:p w14:paraId="6D7F5928" w14:textId="77777777" w:rsidR="00D42894" w:rsidRDefault="00D42894" w:rsidP="00D42894">
            <w:pPr>
              <w:pStyle w:val="Choice"/>
              <w:spacing w:after="0" w:line="276" w:lineRule="auto"/>
              <w:ind w:left="-27" w:firstLine="4"/>
              <w:rPr>
                <w:rFonts w:ascii="Roboto" w:hAnsi="Roboto"/>
                <w:lang w:val="en-US"/>
              </w:rPr>
            </w:pPr>
            <w:r w:rsidRPr="00DC66B8">
              <w:rPr>
                <w:rFonts w:ascii="Roboto" w:hAnsi="Roboto"/>
                <w:lang w:val="en-US"/>
              </w:rPr>
              <w:t xml:space="preserve">You </w:t>
            </w:r>
            <w:proofErr w:type="gramStart"/>
            <w:r w:rsidRPr="00DC66B8">
              <w:rPr>
                <w:rFonts w:ascii="Roboto" w:hAnsi="Roboto"/>
                <w:lang w:val="en-US"/>
              </w:rPr>
              <w:t>have to</w:t>
            </w:r>
            <w:proofErr w:type="gramEnd"/>
            <w:r w:rsidRPr="00DC66B8">
              <w:rPr>
                <w:rFonts w:ascii="Roboto" w:hAnsi="Roboto"/>
                <w:lang w:val="en-US"/>
              </w:rPr>
              <w:t xml:space="preserve"> accept constraints that apply to the whole product family also for </w:t>
            </w:r>
          </w:p>
          <w:p w14:paraId="613A3EC3" w14:textId="139C47E8" w:rsidR="00D42894" w:rsidRPr="00DC66B8" w:rsidRDefault="00D42894" w:rsidP="00427E29">
            <w:pPr>
              <w:pStyle w:val="Choice"/>
              <w:spacing w:line="276" w:lineRule="auto"/>
              <w:ind w:left="-27" w:firstLine="4"/>
              <w:rPr>
                <w:rFonts w:ascii="Roboto" w:hAnsi="Roboto"/>
                <w:lang w:val="en-US"/>
              </w:rPr>
            </w:pPr>
            <w:r w:rsidRPr="00DC66B8">
              <w:rPr>
                <w:rFonts w:ascii="Roboto" w:hAnsi="Roboto"/>
                <w:lang w:val="en-US"/>
              </w:rPr>
              <w:t>your product</w:t>
            </w:r>
            <w:r w:rsidRPr="00DC66B8">
              <w:rPr>
                <w:rFonts w:ascii="Roboto" w:eastAsia="Times New Roman" w:hAnsi="Roboto" w:cs="Times New Roman"/>
                <w:szCs w:val="20"/>
                <w:lang w:val="en-US"/>
              </w:rPr>
              <w:t>.</w:t>
            </w:r>
          </w:p>
        </w:tc>
      </w:tr>
      <w:tr w:rsidR="00D42894" w:rsidRPr="00F203EB" w14:paraId="1A391E2C" w14:textId="77777777" w:rsidTr="00D42894">
        <w:tc>
          <w:tcPr>
            <w:tcW w:w="425" w:type="dxa"/>
            <w:shd w:val="clear" w:color="auto" w:fill="auto"/>
          </w:tcPr>
          <w:p w14:paraId="535C5D32"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19703AB5"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0188E8AE" w14:textId="77777777" w:rsidR="00D42894" w:rsidRPr="00DC66B8" w:rsidRDefault="00D42894" w:rsidP="00427E29">
            <w:pPr>
              <w:pStyle w:val="Choice"/>
              <w:spacing w:line="276" w:lineRule="auto"/>
              <w:ind w:hanging="89"/>
              <w:rPr>
                <w:rFonts w:ascii="Roboto" w:hAnsi="Roboto"/>
                <w:lang w:val="en-US"/>
              </w:rPr>
            </w:pPr>
            <w:r>
              <w:rPr>
                <w:rFonts w:ascii="Roboto" w:hAnsi="Roboto"/>
                <w:lang w:val="en-US"/>
              </w:rPr>
              <w:t>(b)</w:t>
            </w:r>
          </w:p>
        </w:tc>
        <w:tc>
          <w:tcPr>
            <w:tcW w:w="8305" w:type="dxa"/>
            <w:shd w:val="clear" w:color="auto" w:fill="auto"/>
          </w:tcPr>
          <w:p w14:paraId="2A302230" w14:textId="77777777" w:rsidR="00D42894" w:rsidRDefault="00D42894" w:rsidP="00D42894">
            <w:pPr>
              <w:pStyle w:val="Choice"/>
              <w:spacing w:after="0" w:line="276" w:lineRule="auto"/>
              <w:rPr>
                <w:rFonts w:ascii="Roboto" w:hAnsi="Roboto"/>
                <w:lang w:val="en-US"/>
              </w:rPr>
            </w:pPr>
            <w:r w:rsidRPr="00DC66B8">
              <w:rPr>
                <w:rFonts w:ascii="Roboto" w:hAnsi="Roboto"/>
                <w:lang w:val="en-US"/>
              </w:rPr>
              <w:t xml:space="preserve">Since parts of this product family are separately sellable products, your product </w:t>
            </w:r>
          </w:p>
          <w:p w14:paraId="7C531427" w14:textId="0414B9FF" w:rsidR="00D42894" w:rsidRPr="00DC66B8" w:rsidRDefault="00D42894" w:rsidP="00427E29">
            <w:pPr>
              <w:pStyle w:val="Choice"/>
              <w:spacing w:line="276" w:lineRule="auto"/>
              <w:rPr>
                <w:rFonts w:ascii="Roboto" w:hAnsi="Roboto"/>
                <w:lang w:val="en-US"/>
              </w:rPr>
            </w:pPr>
            <w:r w:rsidRPr="00DC66B8">
              <w:rPr>
                <w:rFonts w:ascii="Roboto" w:hAnsi="Roboto"/>
                <w:lang w:val="en-US"/>
              </w:rPr>
              <w:t>is not bound to the constraints of the suite.</w:t>
            </w:r>
          </w:p>
        </w:tc>
      </w:tr>
      <w:tr w:rsidR="00D42894" w:rsidRPr="00F203EB" w14:paraId="499E88C6" w14:textId="77777777" w:rsidTr="00D42894">
        <w:tc>
          <w:tcPr>
            <w:tcW w:w="425" w:type="dxa"/>
            <w:shd w:val="clear" w:color="auto" w:fill="auto"/>
          </w:tcPr>
          <w:p w14:paraId="1C4742B2"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74D66FCB"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618BA360" w14:textId="77777777" w:rsidR="00D42894" w:rsidRPr="00DC66B8" w:rsidRDefault="00D42894" w:rsidP="00427E29">
            <w:pPr>
              <w:pStyle w:val="Choice"/>
              <w:spacing w:line="276" w:lineRule="auto"/>
              <w:ind w:left="-105" w:right="-62"/>
              <w:rPr>
                <w:rFonts w:ascii="Roboto" w:hAnsi="Roboto"/>
                <w:lang w:val="en-US"/>
              </w:rPr>
            </w:pPr>
            <w:r>
              <w:rPr>
                <w:rFonts w:ascii="Roboto" w:hAnsi="Roboto"/>
                <w:lang w:val="en-US"/>
              </w:rPr>
              <w:t>(c)</w:t>
            </w:r>
          </w:p>
        </w:tc>
        <w:tc>
          <w:tcPr>
            <w:tcW w:w="8305" w:type="dxa"/>
            <w:shd w:val="clear" w:color="auto" w:fill="auto"/>
          </w:tcPr>
          <w:p w14:paraId="4507719E" w14:textId="53D5023F" w:rsidR="00D42894" w:rsidRPr="00DC66B8" w:rsidRDefault="00D42894" w:rsidP="00427E29">
            <w:pPr>
              <w:pStyle w:val="Choice"/>
              <w:spacing w:line="276" w:lineRule="auto"/>
              <w:rPr>
                <w:rFonts w:ascii="Roboto" w:hAnsi="Roboto"/>
                <w:lang w:val="en-US"/>
              </w:rPr>
            </w:pPr>
            <w:r w:rsidRPr="00DC66B8">
              <w:rPr>
                <w:rFonts w:ascii="Roboto" w:hAnsi="Roboto"/>
                <w:lang w:val="en-US"/>
              </w:rPr>
              <w:t>You should have regular meetings with your fellow product architects and the family architect to negotiate common quality requirements and constraints</w:t>
            </w:r>
            <w:r w:rsidRPr="00DC66B8">
              <w:rPr>
                <w:rFonts w:ascii="Roboto" w:eastAsia="Times New Roman" w:hAnsi="Roboto" w:cs="Times New Roman"/>
                <w:szCs w:val="20"/>
                <w:lang w:val="en-US"/>
              </w:rPr>
              <w:t>.</w:t>
            </w:r>
          </w:p>
        </w:tc>
      </w:tr>
      <w:tr w:rsidR="00D42894" w:rsidRPr="00F203EB" w14:paraId="57FB1FFD" w14:textId="77777777" w:rsidTr="00D42894">
        <w:trPr>
          <w:trHeight w:val="915"/>
        </w:trPr>
        <w:tc>
          <w:tcPr>
            <w:tcW w:w="425" w:type="dxa"/>
            <w:shd w:val="clear" w:color="auto" w:fill="auto"/>
          </w:tcPr>
          <w:p w14:paraId="3BC0D9C5" w14:textId="22216037" w:rsidR="00D42894" w:rsidRPr="00DC66B8" w:rsidRDefault="00D42894" w:rsidP="00D42894">
            <w:pPr>
              <w:spacing w:line="360"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450B3AA5" w14:textId="18C1777B" w:rsidR="00D42894" w:rsidRPr="00DC66B8" w:rsidRDefault="00D42894" w:rsidP="00D42894">
            <w:pPr>
              <w:spacing w:line="360"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6D2573D0" w14:textId="7574E59C" w:rsidR="00D42894" w:rsidRPr="00DC66B8" w:rsidRDefault="00D42894" w:rsidP="00D42894">
            <w:pPr>
              <w:pStyle w:val="Choice"/>
              <w:spacing w:line="276" w:lineRule="auto"/>
              <w:ind w:left="-105"/>
              <w:rPr>
                <w:rFonts w:ascii="Roboto" w:hAnsi="Roboto"/>
                <w:lang w:val="en-US"/>
              </w:rPr>
            </w:pPr>
            <w:r>
              <w:rPr>
                <w:rFonts w:ascii="Roboto" w:hAnsi="Roboto"/>
                <w:lang w:val="en-US"/>
              </w:rPr>
              <w:t>(d)</w:t>
            </w:r>
          </w:p>
        </w:tc>
        <w:tc>
          <w:tcPr>
            <w:tcW w:w="8305" w:type="dxa"/>
            <w:shd w:val="clear" w:color="auto" w:fill="auto"/>
          </w:tcPr>
          <w:p w14:paraId="12E55C5B" w14:textId="77777777" w:rsidR="00D42894" w:rsidRDefault="00D42894" w:rsidP="00D42894">
            <w:pPr>
              <w:pStyle w:val="Choice"/>
              <w:spacing w:after="0" w:line="276" w:lineRule="auto"/>
              <w:rPr>
                <w:rFonts w:ascii="Roboto" w:hAnsi="Roboto"/>
                <w:lang w:val="en-US"/>
              </w:rPr>
            </w:pPr>
            <w:r w:rsidRPr="00DC66B8">
              <w:rPr>
                <w:rFonts w:ascii="Roboto" w:hAnsi="Roboto"/>
                <w:lang w:val="en-US"/>
              </w:rPr>
              <w:t xml:space="preserve">You can negotiate deviations from quality requirements that have been defined </w:t>
            </w:r>
          </w:p>
          <w:p w14:paraId="27238241" w14:textId="77777777" w:rsidR="00D42894" w:rsidRDefault="00D42894" w:rsidP="00D42894">
            <w:pPr>
              <w:pStyle w:val="Choice"/>
              <w:spacing w:line="276" w:lineRule="auto"/>
              <w:rPr>
                <w:rFonts w:ascii="Roboto" w:hAnsi="Roboto"/>
                <w:lang w:val="en-US"/>
              </w:rPr>
            </w:pPr>
            <w:r w:rsidRPr="00DC66B8">
              <w:rPr>
                <w:rFonts w:ascii="Roboto" w:hAnsi="Roboto"/>
                <w:lang w:val="en-US"/>
              </w:rPr>
              <w:t>for the overall suite with the suite architect.</w:t>
            </w:r>
          </w:p>
          <w:p w14:paraId="3BCEE9DE" w14:textId="77777777" w:rsidR="00D42894" w:rsidRDefault="00D42894" w:rsidP="00D42894">
            <w:pPr>
              <w:pStyle w:val="Choice"/>
              <w:spacing w:line="276" w:lineRule="auto"/>
              <w:rPr>
                <w:rFonts w:ascii="Roboto" w:hAnsi="Roboto"/>
                <w:lang w:val="en-US"/>
              </w:rPr>
            </w:pPr>
          </w:p>
          <w:p w14:paraId="5EFA04AC" w14:textId="77777777" w:rsidR="00D42894" w:rsidRDefault="00D42894" w:rsidP="00D42894">
            <w:pPr>
              <w:pStyle w:val="Choice"/>
              <w:spacing w:line="276" w:lineRule="auto"/>
              <w:rPr>
                <w:rFonts w:ascii="Roboto" w:hAnsi="Roboto"/>
                <w:lang w:val="en-US"/>
              </w:rPr>
            </w:pPr>
          </w:p>
          <w:p w14:paraId="5778C1F1" w14:textId="77777777" w:rsidR="00D42894" w:rsidRDefault="00D42894" w:rsidP="00D42894">
            <w:pPr>
              <w:pStyle w:val="Choice"/>
              <w:spacing w:line="276" w:lineRule="auto"/>
              <w:rPr>
                <w:rFonts w:ascii="Roboto" w:hAnsi="Roboto"/>
                <w:lang w:val="en-US"/>
              </w:rPr>
            </w:pPr>
          </w:p>
          <w:p w14:paraId="1842DF4F" w14:textId="77777777" w:rsidR="00D42894" w:rsidRDefault="00D42894" w:rsidP="00D42894">
            <w:pPr>
              <w:pStyle w:val="Choice"/>
              <w:spacing w:line="276" w:lineRule="auto"/>
              <w:rPr>
                <w:rFonts w:ascii="Roboto" w:hAnsi="Roboto"/>
                <w:lang w:val="en-US"/>
              </w:rPr>
            </w:pPr>
          </w:p>
          <w:p w14:paraId="62EB9109" w14:textId="77777777" w:rsidR="00D42894" w:rsidRDefault="00D42894" w:rsidP="00D42894">
            <w:pPr>
              <w:pStyle w:val="Choice"/>
              <w:spacing w:line="276" w:lineRule="auto"/>
              <w:rPr>
                <w:rFonts w:ascii="Roboto" w:hAnsi="Roboto"/>
                <w:lang w:val="en-US"/>
              </w:rPr>
            </w:pPr>
          </w:p>
          <w:p w14:paraId="776518DC" w14:textId="77777777" w:rsidR="00D42894" w:rsidRDefault="00D42894" w:rsidP="00D42894">
            <w:pPr>
              <w:pStyle w:val="Choice"/>
              <w:spacing w:line="276" w:lineRule="auto"/>
              <w:rPr>
                <w:rFonts w:ascii="Roboto" w:hAnsi="Roboto"/>
                <w:lang w:val="en-US"/>
              </w:rPr>
            </w:pPr>
          </w:p>
          <w:p w14:paraId="16C66C23" w14:textId="77777777" w:rsidR="00A87E3A" w:rsidRDefault="00A87E3A" w:rsidP="00D42894">
            <w:pPr>
              <w:pStyle w:val="Choice"/>
              <w:spacing w:line="276" w:lineRule="auto"/>
              <w:rPr>
                <w:rFonts w:ascii="Roboto" w:hAnsi="Roboto"/>
                <w:lang w:val="en-US"/>
              </w:rPr>
            </w:pPr>
          </w:p>
          <w:p w14:paraId="0E2E5DED" w14:textId="77777777" w:rsidR="00A87E3A" w:rsidRDefault="00A87E3A" w:rsidP="00D42894">
            <w:pPr>
              <w:pStyle w:val="Choice"/>
              <w:spacing w:line="276" w:lineRule="auto"/>
              <w:rPr>
                <w:rFonts w:ascii="Roboto" w:hAnsi="Roboto"/>
                <w:lang w:val="en-US"/>
              </w:rPr>
            </w:pPr>
          </w:p>
          <w:p w14:paraId="2E28380D" w14:textId="552F2F17" w:rsidR="00A87E3A" w:rsidRPr="00D42894" w:rsidRDefault="00A87E3A" w:rsidP="00D42894">
            <w:pPr>
              <w:pStyle w:val="Choice"/>
              <w:spacing w:line="276" w:lineRule="auto"/>
              <w:rPr>
                <w:rFonts w:ascii="Roboto" w:hAnsi="Roboto"/>
                <w:lang w:val="en-US"/>
              </w:rPr>
            </w:pPr>
          </w:p>
        </w:tc>
      </w:tr>
    </w:tbl>
    <w:p w14:paraId="0DCFA4CC" w14:textId="7EA2031B"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-Question: Select “True” or “False” for each line. –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4E827221" w:rsidR="009511B6" w:rsidRDefault="009511B6" w:rsidP="009511B6">
      <w:pPr>
        <w:rPr>
          <w:rFonts w:ascii="Roboto" w:hAnsi="Roboto"/>
          <w:szCs w:val="20"/>
          <w:lang w:val="en-US" w:eastAsia="en-US"/>
        </w:rPr>
      </w:pPr>
    </w:p>
    <w:p w14:paraId="17B0BCCA" w14:textId="77777777" w:rsidR="00D42894" w:rsidRPr="00DC66B8" w:rsidRDefault="00D42894" w:rsidP="00D42894">
      <w:pPr>
        <w:rPr>
          <w:rFonts w:ascii="Roboto" w:hAnsi="Roboto"/>
          <w:szCs w:val="22"/>
          <w:lang w:val="en-US"/>
        </w:rPr>
      </w:pPr>
      <w:r w:rsidRPr="00DC66B8">
        <w:rPr>
          <w:rFonts w:ascii="Roboto" w:hAnsi="Roboto"/>
          <w:szCs w:val="22"/>
          <w:lang w:val="en-US"/>
        </w:rPr>
        <w:t>True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F203EB" w14:paraId="14A7AA06" w14:textId="77777777" w:rsidTr="00427E29">
        <w:tc>
          <w:tcPr>
            <w:tcW w:w="425" w:type="dxa"/>
            <w:shd w:val="clear" w:color="auto" w:fill="auto"/>
          </w:tcPr>
          <w:p w14:paraId="72475DBB"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36E3D2A9"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5D155D75" w14:textId="77777777" w:rsidR="00D42894" w:rsidRPr="00DC66B8" w:rsidRDefault="00D42894" w:rsidP="00427E29">
            <w:pPr>
              <w:pStyle w:val="Choice"/>
              <w:spacing w:line="276" w:lineRule="auto"/>
              <w:ind w:left="-372" w:right="51" w:firstLine="271"/>
              <w:rPr>
                <w:rFonts w:ascii="Roboto" w:hAnsi="Roboto"/>
                <w:lang w:val="en-US"/>
              </w:rPr>
            </w:pPr>
            <w:r>
              <w:rPr>
                <w:rFonts w:ascii="Roboto" w:hAnsi="Roboto"/>
                <w:lang w:val="en-US"/>
              </w:rPr>
              <w:t>(a)</w:t>
            </w:r>
          </w:p>
        </w:tc>
        <w:tc>
          <w:tcPr>
            <w:tcW w:w="8305" w:type="dxa"/>
            <w:shd w:val="clear" w:color="auto" w:fill="auto"/>
          </w:tcPr>
          <w:p w14:paraId="37DC2C99" w14:textId="3D5C9A80" w:rsidR="00D42894" w:rsidRPr="00DC66B8" w:rsidRDefault="00D42894" w:rsidP="00427E29">
            <w:pPr>
              <w:pStyle w:val="Choice"/>
              <w:spacing w:line="276" w:lineRule="auto"/>
              <w:ind w:left="-27" w:firstLine="4"/>
              <w:rPr>
                <w:rFonts w:ascii="Roboto" w:hAnsi="Roboto"/>
                <w:lang w:val="en-US"/>
              </w:rPr>
            </w:pPr>
            <w:r w:rsidRPr="00DC66B8">
              <w:rPr>
                <w:rFonts w:ascii="Roboto" w:hAnsi="Roboto"/>
                <w:lang w:val="en-US"/>
              </w:rPr>
              <w:t>Architectural cornerstones might be decided during iterative development of features</w:t>
            </w:r>
            <w:r w:rsidRPr="00DC66B8">
              <w:rPr>
                <w:rFonts w:ascii="Roboto" w:eastAsia="Times New Roman" w:hAnsi="Roboto" w:cs="Times New Roman"/>
                <w:szCs w:val="20"/>
                <w:lang w:val="en-US"/>
              </w:rPr>
              <w:t>.</w:t>
            </w:r>
          </w:p>
        </w:tc>
      </w:tr>
      <w:tr w:rsidR="00D42894" w:rsidRPr="00F203EB" w14:paraId="203709EA" w14:textId="77777777" w:rsidTr="00427E29">
        <w:tc>
          <w:tcPr>
            <w:tcW w:w="425" w:type="dxa"/>
            <w:shd w:val="clear" w:color="auto" w:fill="auto"/>
          </w:tcPr>
          <w:p w14:paraId="7F3263BF"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4B297FBC"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12163820" w14:textId="77777777" w:rsidR="00D42894" w:rsidRPr="00DC66B8" w:rsidRDefault="00D42894" w:rsidP="00427E29">
            <w:pPr>
              <w:pStyle w:val="Choice"/>
              <w:spacing w:line="276" w:lineRule="auto"/>
              <w:ind w:hanging="89"/>
              <w:rPr>
                <w:rFonts w:ascii="Roboto" w:hAnsi="Roboto"/>
                <w:lang w:val="en-US"/>
              </w:rPr>
            </w:pPr>
            <w:r>
              <w:rPr>
                <w:rFonts w:ascii="Roboto" w:hAnsi="Roboto"/>
                <w:lang w:val="en-US"/>
              </w:rPr>
              <w:t>(b)</w:t>
            </w:r>
          </w:p>
        </w:tc>
        <w:tc>
          <w:tcPr>
            <w:tcW w:w="8305" w:type="dxa"/>
            <w:shd w:val="clear" w:color="auto" w:fill="auto"/>
          </w:tcPr>
          <w:p w14:paraId="6CB96A7C" w14:textId="34B79405" w:rsidR="00D42894" w:rsidRPr="00DC66B8" w:rsidRDefault="00D42894" w:rsidP="00427E29">
            <w:pPr>
              <w:pStyle w:val="Choice"/>
              <w:spacing w:line="276" w:lineRule="auto"/>
              <w:rPr>
                <w:rFonts w:ascii="Roboto" w:hAnsi="Roboto"/>
                <w:lang w:val="en-US"/>
              </w:rPr>
            </w:pPr>
            <w:r w:rsidRPr="00DC66B8">
              <w:rPr>
                <w:rFonts w:ascii="Roboto" w:hAnsi="Roboto"/>
                <w:lang w:val="en-US"/>
              </w:rPr>
              <w:t>The total effort spent on architectural work is much higher in iterative projects compared to waterfall projects.</w:t>
            </w:r>
          </w:p>
        </w:tc>
      </w:tr>
      <w:tr w:rsidR="00D42894" w:rsidRPr="00F203EB" w14:paraId="6275CD47" w14:textId="77777777" w:rsidTr="00427E29">
        <w:tc>
          <w:tcPr>
            <w:tcW w:w="425" w:type="dxa"/>
            <w:shd w:val="clear" w:color="auto" w:fill="auto"/>
          </w:tcPr>
          <w:p w14:paraId="7A841B03" w14:textId="77777777" w:rsidR="00D42894" w:rsidRPr="00DC66B8" w:rsidRDefault="00D42894"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390D4D75" w14:textId="77777777" w:rsidR="00D42894" w:rsidRPr="00DC66B8" w:rsidRDefault="00D42894"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4E6155A6" w14:textId="77777777" w:rsidR="00D42894" w:rsidRPr="00DC66B8" w:rsidRDefault="00D42894" w:rsidP="00427E29">
            <w:pPr>
              <w:pStyle w:val="Choice"/>
              <w:spacing w:line="276" w:lineRule="auto"/>
              <w:ind w:left="-105" w:right="-62"/>
              <w:rPr>
                <w:rFonts w:ascii="Roboto" w:hAnsi="Roboto"/>
                <w:lang w:val="en-US"/>
              </w:rPr>
            </w:pPr>
            <w:r>
              <w:rPr>
                <w:rFonts w:ascii="Roboto" w:hAnsi="Roboto"/>
                <w:lang w:val="en-US"/>
              </w:rPr>
              <w:t>(c)</w:t>
            </w:r>
          </w:p>
        </w:tc>
        <w:tc>
          <w:tcPr>
            <w:tcW w:w="8305" w:type="dxa"/>
            <w:shd w:val="clear" w:color="auto" w:fill="auto"/>
          </w:tcPr>
          <w:p w14:paraId="071F9A79" w14:textId="4F291DED" w:rsidR="00D42894" w:rsidRPr="00DC66B8" w:rsidRDefault="00D42894" w:rsidP="00427E29">
            <w:pPr>
              <w:pStyle w:val="Choice"/>
              <w:spacing w:line="276" w:lineRule="auto"/>
              <w:rPr>
                <w:rFonts w:ascii="Roboto" w:hAnsi="Roboto"/>
                <w:lang w:val="en-US"/>
              </w:rPr>
            </w:pPr>
            <w:r w:rsidRPr="00DC66B8">
              <w:rPr>
                <w:rFonts w:ascii="Roboto" w:hAnsi="Roboto"/>
                <w:lang w:val="en-US"/>
              </w:rPr>
              <w:t>Agile projects do not need architecture documents since the development team uses daily standup-meetings to communicate decisions</w:t>
            </w:r>
            <w:r w:rsidRPr="00DC66B8">
              <w:rPr>
                <w:rFonts w:ascii="Roboto" w:eastAsia="Times New Roman" w:hAnsi="Roboto" w:cs="Times New Roman"/>
                <w:szCs w:val="20"/>
                <w:lang w:val="en-US"/>
              </w:rPr>
              <w:t>.</w:t>
            </w:r>
          </w:p>
        </w:tc>
      </w:tr>
      <w:tr w:rsidR="00D42894" w:rsidRPr="00F203EB" w14:paraId="7AD13056" w14:textId="77777777" w:rsidTr="00427E29">
        <w:trPr>
          <w:trHeight w:val="915"/>
        </w:trPr>
        <w:tc>
          <w:tcPr>
            <w:tcW w:w="425" w:type="dxa"/>
            <w:shd w:val="clear" w:color="auto" w:fill="auto"/>
          </w:tcPr>
          <w:p w14:paraId="5C50F4E8" w14:textId="77777777" w:rsidR="00D42894" w:rsidRPr="00DC66B8" w:rsidRDefault="00D42894" w:rsidP="00427E29">
            <w:pPr>
              <w:spacing w:line="360"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28D05980" w14:textId="77777777" w:rsidR="00D42894" w:rsidRPr="00DC66B8" w:rsidRDefault="00D42894" w:rsidP="00427E29">
            <w:pPr>
              <w:spacing w:line="360"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5C064895" w14:textId="77777777" w:rsidR="00D42894" w:rsidRPr="00DC66B8" w:rsidRDefault="00D42894" w:rsidP="00427E29">
            <w:pPr>
              <w:pStyle w:val="Choice"/>
              <w:spacing w:line="276" w:lineRule="auto"/>
              <w:ind w:left="-105"/>
              <w:rPr>
                <w:rFonts w:ascii="Roboto" w:hAnsi="Roboto"/>
                <w:lang w:val="en-US"/>
              </w:rPr>
            </w:pPr>
            <w:r>
              <w:rPr>
                <w:rFonts w:ascii="Roboto" w:hAnsi="Roboto"/>
                <w:lang w:val="en-US"/>
              </w:rPr>
              <w:t>(d)</w:t>
            </w:r>
          </w:p>
        </w:tc>
        <w:tc>
          <w:tcPr>
            <w:tcW w:w="8305" w:type="dxa"/>
            <w:shd w:val="clear" w:color="auto" w:fill="auto"/>
          </w:tcPr>
          <w:p w14:paraId="4C873A37" w14:textId="1F949AD9" w:rsidR="00D42894" w:rsidRPr="00D42894" w:rsidRDefault="00D42894" w:rsidP="00D42894">
            <w:pPr>
              <w:pStyle w:val="Choice"/>
              <w:spacing w:after="0" w:line="276" w:lineRule="auto"/>
              <w:rPr>
                <w:rFonts w:ascii="Roboto" w:hAnsi="Roboto"/>
                <w:lang w:val="en-US"/>
              </w:rPr>
            </w:pPr>
            <w:r w:rsidRPr="00DC66B8">
              <w:rPr>
                <w:rFonts w:ascii="Roboto" w:hAnsi="Roboto"/>
                <w:lang w:val="en-US"/>
              </w:rPr>
              <w:t xml:space="preserve">If your systems </w:t>
            </w:r>
            <w:r w:rsidRPr="00C547DD">
              <w:rPr>
                <w:rFonts w:ascii="Roboto" w:hAnsi="Roboto"/>
                <w:lang w:val="en-US"/>
              </w:rPr>
              <w:t>consist</w:t>
            </w:r>
            <w:r w:rsidRPr="00DC66B8">
              <w:rPr>
                <w:rFonts w:ascii="Roboto" w:hAnsi="Roboto"/>
                <w:color w:val="FF0000"/>
                <w:lang w:val="en-US"/>
              </w:rPr>
              <w:t xml:space="preserve"> </w:t>
            </w:r>
            <w:r w:rsidRPr="00DC66B8">
              <w:rPr>
                <w:rFonts w:ascii="Roboto" w:hAnsi="Roboto"/>
                <w:lang w:val="en-US"/>
              </w:rPr>
              <w:t>of a set of microservices there is no need for a central architecture document since each service is free to choose its technologies.</w:t>
            </w:r>
          </w:p>
        </w:tc>
      </w:tr>
    </w:tbl>
    <w:p w14:paraId="1B25FD28" w14:textId="264963B0"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16BB0849" w:rsidR="009511B6" w:rsidRDefault="009511B6" w:rsidP="009511B6">
      <w:pPr>
        <w:rPr>
          <w:rFonts w:ascii="Roboto" w:hAnsi="Roboto"/>
          <w:szCs w:val="20"/>
          <w:lang w:val="en-US" w:eastAsia="en-US"/>
        </w:rPr>
      </w:pPr>
    </w:p>
    <w:p w14:paraId="5A43CCBD" w14:textId="77777777" w:rsidR="009C6C72" w:rsidRPr="00DC66B8" w:rsidRDefault="009C6C72" w:rsidP="009C6C72">
      <w:pPr>
        <w:rPr>
          <w:rFonts w:ascii="Roboto" w:hAnsi="Roboto"/>
          <w:szCs w:val="22"/>
          <w:lang w:val="en-US"/>
        </w:rPr>
      </w:pPr>
      <w:r w:rsidRPr="00DC66B8">
        <w:rPr>
          <w:rFonts w:ascii="Roboto" w:hAnsi="Roboto"/>
          <w:szCs w:val="22"/>
          <w:lang w:val="en-US"/>
        </w:rPr>
        <w:t>True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F203EB" w14:paraId="2DD13172" w14:textId="77777777" w:rsidTr="00427E29">
        <w:tc>
          <w:tcPr>
            <w:tcW w:w="425" w:type="dxa"/>
            <w:shd w:val="clear" w:color="auto" w:fill="auto"/>
          </w:tcPr>
          <w:p w14:paraId="76125BAE"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39540711" w14:textId="77777777" w:rsidR="009C6C72" w:rsidRPr="00DC66B8" w:rsidRDefault="009C6C72"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679FDD88" w14:textId="77777777" w:rsidR="009C6C72" w:rsidRPr="00DC66B8" w:rsidRDefault="009C6C72" w:rsidP="00427E29">
            <w:pPr>
              <w:pStyle w:val="Choice"/>
              <w:spacing w:line="276" w:lineRule="auto"/>
              <w:ind w:left="-372" w:right="51" w:firstLine="271"/>
              <w:rPr>
                <w:rFonts w:ascii="Roboto" w:hAnsi="Roboto"/>
                <w:lang w:val="en-US"/>
              </w:rPr>
            </w:pPr>
            <w:r>
              <w:rPr>
                <w:rFonts w:ascii="Roboto" w:hAnsi="Roboto"/>
                <w:lang w:val="en-US"/>
              </w:rPr>
              <w:t>(a)</w:t>
            </w:r>
          </w:p>
        </w:tc>
        <w:tc>
          <w:tcPr>
            <w:tcW w:w="8305" w:type="dxa"/>
            <w:shd w:val="clear" w:color="auto" w:fill="auto"/>
          </w:tcPr>
          <w:p w14:paraId="7B0299BF" w14:textId="69820832" w:rsidR="009C6C72" w:rsidRPr="00DC66B8" w:rsidRDefault="009C6C72" w:rsidP="00427E29">
            <w:pPr>
              <w:pStyle w:val="Choice"/>
              <w:spacing w:line="276" w:lineRule="auto"/>
              <w:ind w:left="-27" w:firstLine="4"/>
              <w:rPr>
                <w:rFonts w:ascii="Roboto" w:hAnsi="Roboto"/>
                <w:lang w:val="en-US"/>
              </w:rPr>
            </w:pPr>
            <w:r w:rsidRPr="00DC66B8">
              <w:rPr>
                <w:rFonts w:ascii="Roboto" w:hAnsi="Roboto"/>
                <w:lang w:val="en-US"/>
              </w:rPr>
              <w:t>Project Goals can include functional requirements as well as quality requirements</w:t>
            </w:r>
            <w:r w:rsidRPr="00DC66B8">
              <w:rPr>
                <w:rFonts w:ascii="Roboto" w:eastAsia="Times New Roman" w:hAnsi="Roboto" w:cs="Times New Roman"/>
                <w:szCs w:val="20"/>
                <w:lang w:val="en-US"/>
              </w:rPr>
              <w:t>.</w:t>
            </w:r>
          </w:p>
        </w:tc>
      </w:tr>
      <w:tr w:rsidR="009C6C72" w:rsidRPr="00F203EB" w14:paraId="2624663F" w14:textId="77777777" w:rsidTr="00427E29">
        <w:tc>
          <w:tcPr>
            <w:tcW w:w="425" w:type="dxa"/>
            <w:shd w:val="clear" w:color="auto" w:fill="auto"/>
          </w:tcPr>
          <w:p w14:paraId="4D629C09"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5B08D2E5" w14:textId="77777777" w:rsidR="009C6C72" w:rsidRPr="00DC66B8" w:rsidRDefault="009C6C72"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7C8F7BEC" w14:textId="77777777" w:rsidR="009C6C72" w:rsidRPr="00DC66B8" w:rsidRDefault="009C6C72" w:rsidP="00427E29">
            <w:pPr>
              <w:pStyle w:val="Choice"/>
              <w:spacing w:line="276" w:lineRule="auto"/>
              <w:ind w:hanging="89"/>
              <w:rPr>
                <w:rFonts w:ascii="Roboto" w:hAnsi="Roboto"/>
                <w:lang w:val="en-US"/>
              </w:rPr>
            </w:pPr>
            <w:r>
              <w:rPr>
                <w:rFonts w:ascii="Roboto" w:hAnsi="Roboto"/>
                <w:lang w:val="en-US"/>
              </w:rPr>
              <w:t>(b)</w:t>
            </w:r>
          </w:p>
        </w:tc>
        <w:tc>
          <w:tcPr>
            <w:tcW w:w="8305" w:type="dxa"/>
            <w:shd w:val="clear" w:color="auto" w:fill="auto"/>
          </w:tcPr>
          <w:p w14:paraId="2791F9AF" w14:textId="4DDCEA96" w:rsidR="009C6C72" w:rsidRPr="00DC66B8" w:rsidRDefault="009C6C72" w:rsidP="00427E29">
            <w:pPr>
              <w:pStyle w:val="Choice"/>
              <w:spacing w:line="276" w:lineRule="auto"/>
              <w:rPr>
                <w:rFonts w:ascii="Roboto" w:hAnsi="Roboto"/>
                <w:lang w:val="en-US"/>
              </w:rPr>
            </w:pPr>
            <w:r w:rsidRPr="00DC66B8">
              <w:rPr>
                <w:rFonts w:ascii="Roboto" w:hAnsi="Roboto"/>
                <w:lang w:val="en-US"/>
              </w:rPr>
              <w:t>Architectural goals are a derived from the quality requirements for the system or product.</w:t>
            </w:r>
          </w:p>
        </w:tc>
      </w:tr>
      <w:tr w:rsidR="009C6C72" w:rsidRPr="00F203EB" w14:paraId="2D40E9CD" w14:textId="77777777" w:rsidTr="00427E29">
        <w:tc>
          <w:tcPr>
            <w:tcW w:w="425" w:type="dxa"/>
            <w:shd w:val="clear" w:color="auto" w:fill="auto"/>
          </w:tcPr>
          <w:p w14:paraId="5D735727"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2CE34BF6" w14:textId="77777777" w:rsidR="009C6C72" w:rsidRPr="00DC66B8" w:rsidRDefault="009C6C72" w:rsidP="00427E29">
            <w:pPr>
              <w:spacing w:line="276"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26E5D936" w14:textId="77777777" w:rsidR="009C6C72" w:rsidRPr="00DC66B8" w:rsidRDefault="009C6C72" w:rsidP="00427E29">
            <w:pPr>
              <w:pStyle w:val="Choice"/>
              <w:spacing w:line="276" w:lineRule="auto"/>
              <w:ind w:left="-105" w:right="-62"/>
              <w:rPr>
                <w:rFonts w:ascii="Roboto" w:hAnsi="Roboto"/>
                <w:lang w:val="en-US"/>
              </w:rPr>
            </w:pPr>
            <w:r>
              <w:rPr>
                <w:rFonts w:ascii="Roboto" w:hAnsi="Roboto"/>
                <w:lang w:val="en-US"/>
              </w:rPr>
              <w:t>(c)</w:t>
            </w:r>
          </w:p>
        </w:tc>
        <w:tc>
          <w:tcPr>
            <w:tcW w:w="8305" w:type="dxa"/>
            <w:shd w:val="clear" w:color="auto" w:fill="auto"/>
          </w:tcPr>
          <w:p w14:paraId="5ACAB2F9" w14:textId="7C392792" w:rsidR="009C6C72" w:rsidRPr="00DC66B8" w:rsidRDefault="009C6C72" w:rsidP="00427E29">
            <w:pPr>
              <w:pStyle w:val="Choice"/>
              <w:spacing w:line="276" w:lineRule="auto"/>
              <w:rPr>
                <w:rFonts w:ascii="Roboto" w:hAnsi="Roboto"/>
                <w:lang w:val="en-US"/>
              </w:rPr>
            </w:pPr>
            <w:r w:rsidRPr="00DC66B8">
              <w:rPr>
                <w:rFonts w:ascii="Roboto" w:hAnsi="Roboto"/>
                <w:lang w:val="en-US"/>
              </w:rPr>
              <w:t>Business stakeholders should concentrate on business goals and not interfere with architectural goals</w:t>
            </w:r>
            <w:r w:rsidRPr="00DC66B8">
              <w:rPr>
                <w:rFonts w:ascii="Roboto" w:eastAsia="Times New Roman" w:hAnsi="Roboto" w:cs="Times New Roman"/>
                <w:szCs w:val="20"/>
                <w:lang w:val="en-US"/>
              </w:rPr>
              <w:t>.</w:t>
            </w:r>
          </w:p>
        </w:tc>
      </w:tr>
      <w:tr w:rsidR="009C6C72" w:rsidRPr="00F203EB" w14:paraId="20955184" w14:textId="77777777" w:rsidTr="00427E29">
        <w:trPr>
          <w:trHeight w:val="915"/>
        </w:trPr>
        <w:tc>
          <w:tcPr>
            <w:tcW w:w="425" w:type="dxa"/>
            <w:shd w:val="clear" w:color="auto" w:fill="auto"/>
          </w:tcPr>
          <w:p w14:paraId="2E56342B" w14:textId="77777777" w:rsidR="009C6C72" w:rsidRPr="00DC66B8" w:rsidRDefault="009C6C72" w:rsidP="00427E29">
            <w:pPr>
              <w:spacing w:line="360" w:lineRule="auto"/>
              <w:jc w:val="center"/>
              <w:rPr>
                <w:rFonts w:ascii="Roboto" w:hAnsi="Roboto"/>
                <w:szCs w:val="22"/>
                <w:lang w:val="en-GB"/>
              </w:rPr>
            </w:pPr>
            <w:r w:rsidRPr="00DC66B8">
              <w:rPr>
                <w:rFonts w:ascii="Segoe UI Symbol" w:hAnsi="Segoe UI Symbol" w:cs="Segoe UI Symbol"/>
                <w:szCs w:val="22"/>
                <w:lang w:val="en-GB"/>
              </w:rPr>
              <w:t>☐</w:t>
            </w:r>
          </w:p>
        </w:tc>
        <w:tc>
          <w:tcPr>
            <w:tcW w:w="708" w:type="dxa"/>
            <w:shd w:val="clear" w:color="auto" w:fill="auto"/>
          </w:tcPr>
          <w:p w14:paraId="3C1C0F2B" w14:textId="77777777" w:rsidR="009C6C72" w:rsidRPr="00DC66B8" w:rsidRDefault="009C6C72" w:rsidP="00427E29">
            <w:pPr>
              <w:spacing w:line="360" w:lineRule="auto"/>
              <w:ind w:firstLine="28"/>
              <w:jc w:val="center"/>
              <w:rPr>
                <w:rFonts w:ascii="Roboto" w:hAnsi="Roboto"/>
                <w:szCs w:val="22"/>
                <w:lang w:val="en-GB"/>
              </w:rPr>
            </w:pPr>
            <w:r w:rsidRPr="00DC66B8">
              <w:rPr>
                <w:rFonts w:ascii="Segoe UI Symbol" w:hAnsi="Segoe UI Symbol" w:cs="Segoe UI Symbol"/>
                <w:szCs w:val="22"/>
                <w:lang w:val="en-GB"/>
              </w:rPr>
              <w:t>☐</w:t>
            </w:r>
          </w:p>
        </w:tc>
        <w:tc>
          <w:tcPr>
            <w:tcW w:w="492" w:type="dxa"/>
          </w:tcPr>
          <w:p w14:paraId="1B7EAB48" w14:textId="77777777" w:rsidR="009C6C72" w:rsidRPr="00DC66B8" w:rsidRDefault="009C6C72" w:rsidP="00427E29">
            <w:pPr>
              <w:pStyle w:val="Choice"/>
              <w:spacing w:line="276" w:lineRule="auto"/>
              <w:ind w:left="-105"/>
              <w:rPr>
                <w:rFonts w:ascii="Roboto" w:hAnsi="Roboto"/>
                <w:lang w:val="en-US"/>
              </w:rPr>
            </w:pPr>
            <w:r>
              <w:rPr>
                <w:rFonts w:ascii="Roboto" w:hAnsi="Roboto"/>
                <w:lang w:val="en-US"/>
              </w:rPr>
              <w:t>(d)</w:t>
            </w:r>
          </w:p>
        </w:tc>
        <w:tc>
          <w:tcPr>
            <w:tcW w:w="8305" w:type="dxa"/>
            <w:shd w:val="clear" w:color="auto" w:fill="auto"/>
          </w:tcPr>
          <w:p w14:paraId="5E1037CC" w14:textId="77777777" w:rsidR="009C6C72" w:rsidRDefault="009C6C72" w:rsidP="00427E29">
            <w:pPr>
              <w:pStyle w:val="Choice"/>
              <w:spacing w:after="0" w:line="276" w:lineRule="auto"/>
              <w:rPr>
                <w:rFonts w:ascii="Roboto" w:hAnsi="Roboto"/>
                <w:lang w:val="en-US"/>
              </w:rPr>
            </w:pPr>
            <w:r w:rsidRPr="00DC66B8">
              <w:rPr>
                <w:rFonts w:ascii="Roboto" w:hAnsi="Roboto"/>
                <w:lang w:val="en-US"/>
              </w:rPr>
              <w:t>To avoid conflicts business goals and architectural goals should be non-overlapping sets.</w:t>
            </w:r>
          </w:p>
          <w:p w14:paraId="4B06893B" w14:textId="77777777" w:rsidR="009C6C72" w:rsidRDefault="009C6C72" w:rsidP="00427E29">
            <w:pPr>
              <w:pStyle w:val="Choice"/>
              <w:spacing w:after="0" w:line="276" w:lineRule="auto"/>
              <w:rPr>
                <w:rFonts w:ascii="Roboto" w:hAnsi="Roboto"/>
                <w:lang w:val="en-US"/>
              </w:rPr>
            </w:pPr>
          </w:p>
          <w:p w14:paraId="1B6E59A6" w14:textId="77777777" w:rsidR="009C6C72" w:rsidRDefault="009C6C72" w:rsidP="00427E29">
            <w:pPr>
              <w:pStyle w:val="Choice"/>
              <w:spacing w:after="0" w:line="276" w:lineRule="auto"/>
              <w:rPr>
                <w:rFonts w:ascii="Roboto" w:hAnsi="Roboto"/>
                <w:lang w:val="en-US"/>
              </w:rPr>
            </w:pPr>
          </w:p>
          <w:p w14:paraId="7654D74C" w14:textId="77777777" w:rsidR="009C6C72" w:rsidRDefault="009C6C72" w:rsidP="00427E29">
            <w:pPr>
              <w:pStyle w:val="Choice"/>
              <w:spacing w:after="0" w:line="276" w:lineRule="auto"/>
              <w:rPr>
                <w:rFonts w:ascii="Roboto" w:hAnsi="Roboto"/>
                <w:lang w:val="en-US"/>
              </w:rPr>
            </w:pPr>
          </w:p>
          <w:p w14:paraId="036B61D6" w14:textId="77777777" w:rsidR="009C6C72" w:rsidRDefault="009C6C72" w:rsidP="00427E29">
            <w:pPr>
              <w:pStyle w:val="Choice"/>
              <w:spacing w:after="0" w:line="276" w:lineRule="auto"/>
              <w:rPr>
                <w:rFonts w:ascii="Roboto" w:hAnsi="Roboto"/>
                <w:lang w:val="en-US"/>
              </w:rPr>
            </w:pPr>
          </w:p>
          <w:p w14:paraId="71C2AFB3" w14:textId="77777777" w:rsidR="009C6C72" w:rsidRDefault="009C6C72" w:rsidP="00427E29">
            <w:pPr>
              <w:pStyle w:val="Choice"/>
              <w:spacing w:after="0" w:line="276" w:lineRule="auto"/>
              <w:rPr>
                <w:rFonts w:ascii="Roboto" w:hAnsi="Roboto"/>
                <w:lang w:val="en-US"/>
              </w:rPr>
            </w:pPr>
          </w:p>
          <w:p w14:paraId="7BF14503" w14:textId="77777777" w:rsidR="009C6C72" w:rsidRDefault="009C6C72" w:rsidP="00427E29">
            <w:pPr>
              <w:pStyle w:val="Choice"/>
              <w:spacing w:after="0" w:line="276" w:lineRule="auto"/>
              <w:rPr>
                <w:rFonts w:ascii="Roboto" w:hAnsi="Roboto"/>
                <w:lang w:val="en-US"/>
              </w:rPr>
            </w:pPr>
          </w:p>
          <w:p w14:paraId="5A221AEB" w14:textId="77777777" w:rsidR="009C6C72" w:rsidRDefault="009C6C72" w:rsidP="00427E29">
            <w:pPr>
              <w:pStyle w:val="Choice"/>
              <w:spacing w:after="0" w:line="276" w:lineRule="auto"/>
              <w:rPr>
                <w:rFonts w:ascii="Roboto" w:hAnsi="Roboto"/>
                <w:lang w:val="en-US"/>
              </w:rPr>
            </w:pPr>
          </w:p>
          <w:p w14:paraId="7967D97D" w14:textId="77777777" w:rsidR="009C6C72" w:rsidRDefault="009C6C72" w:rsidP="00427E29">
            <w:pPr>
              <w:pStyle w:val="Choice"/>
              <w:spacing w:after="0" w:line="276" w:lineRule="auto"/>
              <w:rPr>
                <w:rFonts w:ascii="Roboto" w:hAnsi="Roboto"/>
                <w:lang w:val="en-US"/>
              </w:rPr>
            </w:pPr>
          </w:p>
          <w:p w14:paraId="0ECCF890" w14:textId="77777777" w:rsidR="009C6C72" w:rsidRDefault="009C6C72" w:rsidP="00427E29">
            <w:pPr>
              <w:pStyle w:val="Choice"/>
              <w:spacing w:after="0" w:line="276" w:lineRule="auto"/>
              <w:rPr>
                <w:rFonts w:ascii="Roboto" w:hAnsi="Roboto"/>
                <w:lang w:val="en-US"/>
              </w:rPr>
            </w:pPr>
          </w:p>
          <w:p w14:paraId="657DA7A5" w14:textId="200F8779" w:rsidR="009C6C72" w:rsidRPr="00D42894" w:rsidRDefault="009C6C72" w:rsidP="00427E29">
            <w:pPr>
              <w:pStyle w:val="Choice"/>
              <w:spacing w:after="0" w:line="276" w:lineRule="auto"/>
              <w:rPr>
                <w:rFonts w:ascii="Roboto" w:hAnsi="Roboto"/>
                <w:lang w:val="en-US"/>
              </w:rPr>
            </w:pPr>
          </w:p>
        </w:tc>
      </w:tr>
    </w:tbl>
    <w:p w14:paraId="17CFD9D7" w14:textId="1DEA2663" w:rsidR="00B01E8F" w:rsidRPr="00DC66B8" w:rsidRDefault="00B01E8F" w:rsidP="00B01E8F">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lastRenderedPageBreak/>
        <w:t>Question 15</w:t>
      </w:r>
      <w:r w:rsidRPr="00DC66B8">
        <w:rPr>
          <w:rFonts w:ascii="Roboto" w:hAnsi="Roboto"/>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fitting answers. –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1D5AB1B2" w:rsidR="00B01E8F" w:rsidRPr="00F825CE"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D1DE1D8" w14:textId="77777777" w:rsidR="001D0AF0" w:rsidRPr="00F825CE" w:rsidRDefault="001D0AF0" w:rsidP="001D0AF0">
      <w:pPr>
        <w:pStyle w:val="Textkrper"/>
        <w:rPr>
          <w:rFonts w:ascii="Roboto" w:hAnsi="Roboto" w:cs="Times New Roman"/>
          <w:b w:val="0"/>
          <w:bCs w:val="0"/>
          <w:sz w:val="22"/>
          <w:szCs w:val="20"/>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F203EB"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F203EB" w14:paraId="3FD3D195" w14:textId="77777777" w:rsidTr="00E0016E">
              <w:trPr>
                <w:gridAfter w:val="1"/>
                <w:wAfter w:w="1558" w:type="dxa"/>
              </w:trPr>
              <w:tc>
                <w:tcPr>
                  <w:tcW w:w="406" w:type="dxa"/>
                  <w:shd w:val="clear" w:color="auto" w:fill="auto"/>
                </w:tcPr>
                <w:p w14:paraId="38524F9B" w14:textId="77777777" w:rsidR="00B01E8F" w:rsidRPr="00DC66B8" w:rsidRDefault="00B01E8F"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8C4C559" w14:textId="7F7A11C0" w:rsidR="00B01E8F" w:rsidRPr="00DC66B8" w:rsidRDefault="00B01E8F" w:rsidP="00B01E8F">
                  <w:pPr>
                    <w:pStyle w:val="Choice"/>
                    <w:numPr>
                      <w:ilvl w:val="0"/>
                      <w:numId w:val="32"/>
                    </w:numPr>
                    <w:spacing w:after="0" w:line="276" w:lineRule="auto"/>
                    <w:ind w:left="366" w:right="-3789" w:hanging="426"/>
                    <w:rPr>
                      <w:rFonts w:ascii="Roboto" w:hAnsi="Roboto"/>
                      <w:lang w:val="en-US"/>
                    </w:rPr>
                  </w:pPr>
                  <w:r w:rsidRPr="00DC66B8">
                    <w:rPr>
                      <w:rFonts w:ascii="Roboto" w:hAnsi="Roboto"/>
                      <w:lang w:val="en-US"/>
                    </w:rPr>
                    <w:t>Architects should avoid recursive structures and replace them by explicit loops.</w:t>
                  </w:r>
                </w:p>
              </w:tc>
            </w:tr>
            <w:tr w:rsidR="00B01E8F" w:rsidRPr="00F203EB" w14:paraId="1DC6FDDE" w14:textId="77777777" w:rsidTr="00E0016E">
              <w:tc>
                <w:tcPr>
                  <w:tcW w:w="406" w:type="dxa"/>
                  <w:shd w:val="clear" w:color="auto" w:fill="auto"/>
                </w:tcPr>
                <w:p w14:paraId="3C1C0A56" w14:textId="77777777" w:rsidR="00B01E8F" w:rsidRPr="00DC66B8" w:rsidRDefault="00B01E8F"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1AC54A7B" w14:textId="43483164" w:rsidR="00B01E8F" w:rsidRPr="00DC66B8" w:rsidRDefault="00B01E8F" w:rsidP="00B01E8F">
                  <w:pPr>
                    <w:pStyle w:val="Choice"/>
                    <w:numPr>
                      <w:ilvl w:val="0"/>
                      <w:numId w:val="32"/>
                    </w:numPr>
                    <w:spacing w:line="276" w:lineRule="auto"/>
                    <w:ind w:left="368" w:hanging="426"/>
                    <w:rPr>
                      <w:rFonts w:ascii="Roboto" w:hAnsi="Roboto"/>
                      <w:lang w:val="en-US"/>
                    </w:rPr>
                  </w:pPr>
                  <w:r w:rsidRPr="00DC66B8">
                    <w:rPr>
                      <w:rFonts w:ascii="Roboto" w:hAnsi="Roboto"/>
                      <w:lang w:val="en-US"/>
                    </w:rPr>
                    <w:t>Architects should make the assumptions leading to decisions explicit.</w:t>
                  </w:r>
                </w:p>
              </w:tc>
            </w:tr>
            <w:tr w:rsidR="00B01E8F" w:rsidRPr="00F203EB" w14:paraId="2B110772" w14:textId="77777777" w:rsidTr="00E0016E">
              <w:trPr>
                <w:gridAfter w:val="1"/>
                <w:wAfter w:w="1558" w:type="dxa"/>
              </w:trPr>
              <w:tc>
                <w:tcPr>
                  <w:tcW w:w="406" w:type="dxa"/>
                  <w:shd w:val="clear" w:color="auto" w:fill="auto"/>
                </w:tcPr>
                <w:p w14:paraId="7605F56D" w14:textId="77777777" w:rsidR="00B01E8F" w:rsidRPr="00DC66B8" w:rsidRDefault="00B01E8F"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5DA55740" w14:textId="4557E702" w:rsidR="00B01E8F" w:rsidRPr="00DC66B8" w:rsidRDefault="00B01E8F" w:rsidP="00B01E8F">
                  <w:pPr>
                    <w:pStyle w:val="Choice"/>
                    <w:numPr>
                      <w:ilvl w:val="0"/>
                      <w:numId w:val="32"/>
                    </w:numPr>
                    <w:spacing w:line="276" w:lineRule="auto"/>
                    <w:ind w:left="368" w:hanging="426"/>
                    <w:rPr>
                      <w:rFonts w:ascii="Roboto" w:hAnsi="Roboto"/>
                      <w:lang w:val="en-US"/>
                    </w:rPr>
                  </w:pPr>
                  <w:r w:rsidRPr="00DC66B8">
                    <w:rPr>
                      <w:rFonts w:ascii="Roboto" w:hAnsi="Roboto"/>
                      <w:lang w:val="en-US"/>
                    </w:rPr>
                    <w:t>Architects should explicitly insist on natural language explanations (i.e. comments) for each building block.</w:t>
                  </w:r>
                </w:p>
              </w:tc>
            </w:tr>
            <w:tr w:rsidR="00B01E8F" w:rsidRPr="00F203EB" w14:paraId="46E895D7" w14:textId="77777777" w:rsidTr="00E0016E">
              <w:trPr>
                <w:gridAfter w:val="1"/>
                <w:wAfter w:w="1558" w:type="dxa"/>
              </w:trPr>
              <w:tc>
                <w:tcPr>
                  <w:tcW w:w="406" w:type="dxa"/>
                  <w:shd w:val="clear" w:color="auto" w:fill="auto"/>
                </w:tcPr>
                <w:p w14:paraId="4757680C" w14:textId="77777777" w:rsidR="00B01E8F" w:rsidRPr="00DC66B8" w:rsidRDefault="00B01E8F"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222DA8AA" w14:textId="77777777" w:rsidR="00B01E8F" w:rsidRPr="00DC66B8" w:rsidRDefault="00B01E8F" w:rsidP="00E0016E">
                  <w:pPr>
                    <w:spacing w:line="360" w:lineRule="auto"/>
                    <w:ind w:hanging="225"/>
                    <w:jc w:val="center"/>
                    <w:rPr>
                      <w:rFonts w:ascii="Roboto" w:hAnsi="Roboto" w:cs="Segoe UI Symbol"/>
                      <w:sz w:val="10"/>
                      <w:szCs w:val="10"/>
                      <w:lang w:val="en-GB"/>
                    </w:rPr>
                  </w:pPr>
                </w:p>
                <w:p w14:paraId="7F3F60B5" w14:textId="4F58FCFA" w:rsidR="00B01E8F" w:rsidRPr="00DC66B8" w:rsidRDefault="00B01E8F" w:rsidP="00654EDD">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3D6E037A" w14:textId="74DE345B" w:rsidR="00B01E8F" w:rsidRPr="00DC66B8" w:rsidRDefault="00B01E8F" w:rsidP="00B01E8F">
                  <w:pPr>
                    <w:pStyle w:val="Choice"/>
                    <w:numPr>
                      <w:ilvl w:val="0"/>
                      <w:numId w:val="32"/>
                    </w:numPr>
                    <w:spacing w:after="0" w:line="276" w:lineRule="auto"/>
                    <w:ind w:left="366" w:hanging="426"/>
                    <w:rPr>
                      <w:rFonts w:ascii="Roboto" w:hAnsi="Roboto"/>
                      <w:lang w:val="en-US"/>
                    </w:rPr>
                  </w:pPr>
                  <w:r w:rsidRPr="00DC66B8">
                    <w:rPr>
                      <w:rFonts w:ascii="Roboto" w:hAnsi="Roboto"/>
                      <w:lang w:val="en-US"/>
                    </w:rPr>
                    <w:t>Architects should explicitly insist on written or at least oral justifications for development effort estimates from their team.</w:t>
                  </w:r>
                </w:p>
                <w:p w14:paraId="408845BF" w14:textId="1D3B65D5" w:rsidR="00B01E8F" w:rsidRPr="00DC66B8" w:rsidRDefault="00B01E8F" w:rsidP="00B01E8F">
                  <w:pPr>
                    <w:pStyle w:val="Choice"/>
                    <w:numPr>
                      <w:ilvl w:val="0"/>
                      <w:numId w:val="32"/>
                    </w:numPr>
                    <w:spacing w:after="0" w:line="360" w:lineRule="auto"/>
                    <w:ind w:left="366" w:hanging="426"/>
                    <w:rPr>
                      <w:rFonts w:ascii="Roboto" w:hAnsi="Roboto"/>
                      <w:lang w:val="en-US"/>
                    </w:rPr>
                  </w:pPr>
                  <w:r w:rsidRPr="00DC66B8">
                    <w:rPr>
                      <w:rFonts w:ascii="Roboto" w:hAnsi="Roboto"/>
                      <w:lang w:val="en-US"/>
                    </w:rPr>
                    <w:t>Architects should make prerequisites for their decisions explicit.</w:t>
                  </w:r>
                </w:p>
              </w:tc>
            </w:tr>
          </w:tbl>
          <w:p w14:paraId="63C930B2" w14:textId="77777777" w:rsidR="00B01E8F" w:rsidRPr="00DC66B8" w:rsidRDefault="00B01E8F" w:rsidP="00E0016E">
            <w:pPr>
              <w:spacing w:line="276" w:lineRule="auto"/>
              <w:jc w:val="center"/>
              <w:rPr>
                <w:rFonts w:ascii="Roboto" w:hAnsi="Roboto" w:cs="Segoe UI Symbol"/>
                <w:szCs w:val="22"/>
                <w:lang w:val="en-GB"/>
              </w:rPr>
            </w:pPr>
          </w:p>
        </w:tc>
        <w:tc>
          <w:tcPr>
            <w:tcW w:w="222" w:type="dxa"/>
            <w:shd w:val="clear" w:color="auto" w:fill="auto"/>
          </w:tcPr>
          <w:p w14:paraId="385E0377" w14:textId="77777777" w:rsidR="00B01E8F" w:rsidRPr="00DC66B8" w:rsidRDefault="00B01E8F" w:rsidP="00E0016E">
            <w:pPr>
              <w:spacing w:line="276" w:lineRule="auto"/>
              <w:jc w:val="center"/>
              <w:rPr>
                <w:rFonts w:ascii="Roboto" w:hAnsi="Roboto"/>
                <w:szCs w:val="22"/>
                <w:lang w:val="en-GB"/>
              </w:rPr>
            </w:pPr>
          </w:p>
        </w:tc>
        <w:tc>
          <w:tcPr>
            <w:tcW w:w="222" w:type="dxa"/>
            <w:shd w:val="clear" w:color="auto" w:fill="auto"/>
          </w:tcPr>
          <w:p w14:paraId="09B7CE2A" w14:textId="77777777" w:rsidR="00B01E8F" w:rsidRPr="00DC66B8" w:rsidRDefault="00B01E8F" w:rsidP="00E0016E">
            <w:pPr>
              <w:pStyle w:val="Choice"/>
              <w:spacing w:line="276" w:lineRule="auto"/>
              <w:rPr>
                <w:rFonts w:ascii="Roboto" w:hAnsi="Roboto"/>
                <w:lang w:val="en-US"/>
              </w:rPr>
            </w:pPr>
          </w:p>
        </w:tc>
      </w:tr>
    </w:tbl>
    <w:p w14:paraId="57E7CB26" w14:textId="2A845A82" w:rsidR="00654EDD" w:rsidRPr="00DC66B8" w:rsidRDefault="00654EDD" w:rsidP="00654EDD">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19E4611"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5F00901B" w14:textId="77777777" w:rsidR="001D0AF0" w:rsidRPr="001D0AF0" w:rsidRDefault="001D0AF0" w:rsidP="001D0AF0">
      <w:pPr>
        <w:pStyle w:val="Textkrper"/>
        <w:rPr>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DC66B8"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DC66B8" w14:paraId="0853B701" w14:textId="77777777" w:rsidTr="00E0016E">
              <w:trPr>
                <w:gridAfter w:val="1"/>
                <w:wAfter w:w="1558" w:type="dxa"/>
              </w:trPr>
              <w:tc>
                <w:tcPr>
                  <w:tcW w:w="406" w:type="dxa"/>
                  <w:shd w:val="clear" w:color="auto" w:fill="auto"/>
                </w:tcPr>
                <w:p w14:paraId="6A697742" w14:textId="77777777" w:rsidR="00654EDD" w:rsidRPr="00DC66B8" w:rsidRDefault="00654EDD"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6B110E05" w14:textId="03E2C60D" w:rsidR="00654EDD" w:rsidRPr="00DC66B8" w:rsidRDefault="00654EDD" w:rsidP="00654EDD">
                  <w:pPr>
                    <w:pStyle w:val="Choice"/>
                    <w:numPr>
                      <w:ilvl w:val="0"/>
                      <w:numId w:val="33"/>
                    </w:numPr>
                    <w:spacing w:after="0" w:line="276" w:lineRule="auto"/>
                    <w:ind w:left="366" w:right="-3789" w:hanging="426"/>
                    <w:rPr>
                      <w:rFonts w:ascii="Roboto" w:hAnsi="Roboto"/>
                      <w:lang w:val="en-US"/>
                    </w:rPr>
                  </w:pPr>
                  <w:r w:rsidRPr="00DC66B8">
                    <w:rPr>
                      <w:rFonts w:ascii="Roboto" w:hAnsi="Roboto"/>
                      <w:lang w:val="en-US"/>
                    </w:rPr>
                    <w:t>Batch system.</w:t>
                  </w:r>
                </w:p>
              </w:tc>
            </w:tr>
            <w:tr w:rsidR="00654EDD" w:rsidRPr="00DC66B8" w14:paraId="3A0007A5" w14:textId="77777777" w:rsidTr="00E0016E">
              <w:tc>
                <w:tcPr>
                  <w:tcW w:w="406" w:type="dxa"/>
                  <w:shd w:val="clear" w:color="auto" w:fill="auto"/>
                </w:tcPr>
                <w:p w14:paraId="0EA0451B" w14:textId="77777777" w:rsidR="00654EDD" w:rsidRPr="00DC66B8" w:rsidRDefault="00654EDD"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3587E8F0" w14:textId="5FFAC48F" w:rsidR="00654EDD" w:rsidRPr="00DC66B8" w:rsidRDefault="00654EDD" w:rsidP="00654EDD">
                  <w:pPr>
                    <w:pStyle w:val="Choice"/>
                    <w:numPr>
                      <w:ilvl w:val="0"/>
                      <w:numId w:val="33"/>
                    </w:numPr>
                    <w:spacing w:line="276" w:lineRule="auto"/>
                    <w:ind w:left="368" w:hanging="426"/>
                    <w:rPr>
                      <w:rFonts w:ascii="Roboto" w:hAnsi="Roboto"/>
                      <w:lang w:val="en-US"/>
                    </w:rPr>
                  </w:pPr>
                  <w:r w:rsidRPr="00DC66B8">
                    <w:rPr>
                      <w:rFonts w:ascii="Roboto" w:hAnsi="Roboto"/>
                      <w:lang w:val="en-US"/>
                    </w:rPr>
                    <w:t>Interactive online system.</w:t>
                  </w:r>
                </w:p>
              </w:tc>
            </w:tr>
            <w:tr w:rsidR="00654EDD" w:rsidRPr="00DC66B8" w14:paraId="035781B3" w14:textId="77777777" w:rsidTr="00E0016E">
              <w:trPr>
                <w:gridAfter w:val="1"/>
                <w:wAfter w:w="1558" w:type="dxa"/>
              </w:trPr>
              <w:tc>
                <w:tcPr>
                  <w:tcW w:w="406" w:type="dxa"/>
                  <w:shd w:val="clear" w:color="auto" w:fill="auto"/>
                </w:tcPr>
                <w:p w14:paraId="7F192749" w14:textId="77777777" w:rsidR="00654EDD" w:rsidRPr="00DC66B8" w:rsidRDefault="00654EDD" w:rsidP="00E0016E">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2E321138" w14:textId="03050C84" w:rsidR="00654EDD" w:rsidRPr="00DC66B8" w:rsidRDefault="00654EDD"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24A10DB7" w14:textId="77777777" w:rsidR="00654EDD" w:rsidRPr="00DC66B8" w:rsidRDefault="00654EDD" w:rsidP="00654EDD">
                  <w:pPr>
                    <w:pStyle w:val="Choice"/>
                    <w:numPr>
                      <w:ilvl w:val="0"/>
                      <w:numId w:val="33"/>
                    </w:numPr>
                    <w:spacing w:line="276" w:lineRule="auto"/>
                    <w:ind w:left="368" w:hanging="426"/>
                    <w:rPr>
                      <w:rFonts w:ascii="Roboto" w:hAnsi="Roboto"/>
                      <w:lang w:val="en-US"/>
                    </w:rPr>
                  </w:pPr>
                  <w:proofErr w:type="spellStart"/>
                  <w:r w:rsidRPr="00DC66B8">
                    <w:rPr>
                      <w:rFonts w:ascii="Roboto" w:hAnsi="Roboto"/>
                      <w:lang w:val="en-US"/>
                    </w:rPr>
                    <w:t>Linnés</w:t>
                  </w:r>
                  <w:proofErr w:type="spellEnd"/>
                  <w:r w:rsidRPr="00DC66B8">
                    <w:rPr>
                      <w:rFonts w:ascii="Roboto" w:hAnsi="Roboto"/>
                      <w:lang w:val="en-US"/>
                    </w:rPr>
                    <w:t xml:space="preserve"> system.</w:t>
                  </w:r>
                </w:p>
                <w:p w14:paraId="51CB67BC" w14:textId="35F5C4ED" w:rsidR="00654EDD" w:rsidRPr="00DC66B8" w:rsidRDefault="00654EDD" w:rsidP="00654EDD">
                  <w:pPr>
                    <w:pStyle w:val="Choice"/>
                    <w:numPr>
                      <w:ilvl w:val="0"/>
                      <w:numId w:val="33"/>
                    </w:numPr>
                    <w:spacing w:line="276" w:lineRule="auto"/>
                    <w:ind w:left="368" w:hanging="426"/>
                    <w:rPr>
                      <w:rFonts w:ascii="Roboto" w:hAnsi="Roboto"/>
                      <w:lang w:val="en-US"/>
                    </w:rPr>
                  </w:pPr>
                  <w:r w:rsidRPr="00DC66B8">
                    <w:rPr>
                      <w:rFonts w:ascii="Roboto" w:hAnsi="Roboto"/>
                      <w:lang w:val="en-US"/>
                    </w:rPr>
                    <w:t>Embedded real-time system.</w:t>
                  </w:r>
                </w:p>
              </w:tc>
            </w:tr>
            <w:tr w:rsidR="00654EDD" w:rsidRPr="00DC66B8" w14:paraId="150E8A70" w14:textId="77777777" w:rsidTr="00E0016E">
              <w:trPr>
                <w:gridAfter w:val="1"/>
                <w:wAfter w:w="1558" w:type="dxa"/>
              </w:trPr>
              <w:tc>
                <w:tcPr>
                  <w:tcW w:w="406" w:type="dxa"/>
                  <w:shd w:val="clear" w:color="auto" w:fill="auto"/>
                </w:tcPr>
                <w:p w14:paraId="3FF6ADD2" w14:textId="22CB0950" w:rsidR="00654EDD" w:rsidRPr="00DC66B8" w:rsidRDefault="00654EDD" w:rsidP="00E0016E">
                  <w:pPr>
                    <w:spacing w:line="360"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776266CC" w14:textId="3AD2C0D4" w:rsidR="00654EDD" w:rsidRPr="00DC66B8" w:rsidRDefault="00654EDD" w:rsidP="00E0016E">
                  <w:pPr>
                    <w:pStyle w:val="Choice"/>
                    <w:numPr>
                      <w:ilvl w:val="0"/>
                      <w:numId w:val="33"/>
                    </w:numPr>
                    <w:spacing w:after="0" w:line="276" w:lineRule="auto"/>
                    <w:ind w:left="366" w:hanging="426"/>
                    <w:rPr>
                      <w:rFonts w:ascii="Roboto" w:hAnsi="Roboto"/>
                      <w:lang w:val="en-US"/>
                    </w:rPr>
                  </w:pPr>
                  <w:r w:rsidRPr="00DC66B8">
                    <w:rPr>
                      <w:rFonts w:ascii="Roboto" w:hAnsi="Roboto"/>
                      <w:lang w:val="en-US"/>
                    </w:rPr>
                    <w:t>Integration test system</w:t>
                  </w:r>
                  <w:r w:rsidR="00E0016E" w:rsidRPr="00DC66B8">
                    <w:rPr>
                      <w:rFonts w:ascii="Roboto" w:hAnsi="Roboto"/>
                      <w:lang w:val="en-US"/>
                    </w:rPr>
                    <w:t>.</w:t>
                  </w:r>
                </w:p>
              </w:tc>
            </w:tr>
          </w:tbl>
          <w:p w14:paraId="69E19492" w14:textId="77777777" w:rsidR="00654EDD" w:rsidRPr="00DC66B8" w:rsidRDefault="00654EDD" w:rsidP="00E0016E">
            <w:pPr>
              <w:spacing w:line="276" w:lineRule="auto"/>
              <w:jc w:val="center"/>
              <w:rPr>
                <w:rFonts w:ascii="Roboto" w:hAnsi="Roboto" w:cs="Segoe UI Symbol"/>
                <w:szCs w:val="22"/>
                <w:lang w:val="en-GB"/>
              </w:rPr>
            </w:pPr>
          </w:p>
        </w:tc>
        <w:tc>
          <w:tcPr>
            <w:tcW w:w="222" w:type="dxa"/>
            <w:shd w:val="clear" w:color="auto" w:fill="auto"/>
          </w:tcPr>
          <w:p w14:paraId="0E0D937D" w14:textId="77777777" w:rsidR="00654EDD" w:rsidRPr="00DC66B8" w:rsidRDefault="00654EDD" w:rsidP="00E0016E">
            <w:pPr>
              <w:spacing w:line="276" w:lineRule="auto"/>
              <w:jc w:val="center"/>
              <w:rPr>
                <w:rFonts w:ascii="Roboto" w:hAnsi="Roboto"/>
                <w:szCs w:val="22"/>
                <w:lang w:val="en-GB"/>
              </w:rPr>
            </w:pPr>
          </w:p>
        </w:tc>
        <w:tc>
          <w:tcPr>
            <w:tcW w:w="222" w:type="dxa"/>
            <w:shd w:val="clear" w:color="auto" w:fill="auto"/>
          </w:tcPr>
          <w:p w14:paraId="39DFCBD9" w14:textId="77777777" w:rsidR="00654EDD" w:rsidRPr="00DC66B8" w:rsidRDefault="00654EDD" w:rsidP="00E0016E">
            <w:pPr>
              <w:pStyle w:val="Choice"/>
              <w:spacing w:line="276" w:lineRule="auto"/>
              <w:rPr>
                <w:rFonts w:ascii="Roboto" w:hAnsi="Roboto"/>
                <w:lang w:val="en-US"/>
              </w:rPr>
            </w:pPr>
          </w:p>
        </w:tc>
      </w:tr>
    </w:tbl>
    <w:p w14:paraId="7A9AA798" w14:textId="7150B083" w:rsidR="00E0016E" w:rsidRPr="00DC66B8" w:rsidRDefault="00E0016E" w:rsidP="00E0016E">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77777777" w:rsidR="001D0AF0" w:rsidRPr="001D0AF0" w:rsidRDefault="001D0AF0" w:rsidP="001D0AF0">
      <w:pPr>
        <w:pStyle w:val="Textkrper"/>
        <w:rPr>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DC66B8" w14:paraId="408CB0FF"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DC66B8" w14:paraId="5D9CD213" w14:textId="77777777" w:rsidTr="00E0016E">
              <w:trPr>
                <w:gridAfter w:val="1"/>
                <w:wAfter w:w="1558" w:type="dxa"/>
              </w:trPr>
              <w:tc>
                <w:tcPr>
                  <w:tcW w:w="406" w:type="dxa"/>
                  <w:shd w:val="clear" w:color="auto" w:fill="auto"/>
                </w:tcPr>
                <w:p w14:paraId="222040BA" w14:textId="77777777" w:rsidR="00E0016E" w:rsidRPr="00DC66B8" w:rsidRDefault="00E0016E"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A5FF091" w14:textId="300A3351" w:rsidR="00E0016E" w:rsidRPr="00DC66B8" w:rsidRDefault="00EA541B" w:rsidP="00EA541B">
                  <w:pPr>
                    <w:pStyle w:val="Choice"/>
                    <w:numPr>
                      <w:ilvl w:val="0"/>
                      <w:numId w:val="34"/>
                    </w:numPr>
                    <w:spacing w:after="0" w:line="276" w:lineRule="auto"/>
                    <w:ind w:left="366" w:right="-3789" w:hanging="426"/>
                    <w:rPr>
                      <w:rFonts w:ascii="Roboto" w:hAnsi="Roboto"/>
                      <w:lang w:val="en-US"/>
                    </w:rPr>
                  </w:pPr>
                  <w:r w:rsidRPr="00DC66B8">
                    <w:rPr>
                      <w:rFonts w:ascii="Roboto" w:hAnsi="Roboto"/>
                      <w:lang w:val="en-US"/>
                    </w:rPr>
                    <w:t>User-Interface Driven Design</w:t>
                  </w:r>
                  <w:r w:rsidR="00E0016E" w:rsidRPr="00DC66B8">
                    <w:rPr>
                      <w:rFonts w:ascii="Roboto" w:hAnsi="Roboto"/>
                      <w:lang w:val="en-US"/>
                    </w:rPr>
                    <w:t>.</w:t>
                  </w:r>
                </w:p>
              </w:tc>
            </w:tr>
            <w:tr w:rsidR="00E0016E" w:rsidRPr="00DC66B8" w14:paraId="2184E6E2" w14:textId="77777777" w:rsidTr="00E0016E">
              <w:tc>
                <w:tcPr>
                  <w:tcW w:w="406" w:type="dxa"/>
                  <w:shd w:val="clear" w:color="auto" w:fill="auto"/>
                </w:tcPr>
                <w:p w14:paraId="64341637" w14:textId="77777777" w:rsidR="00E0016E" w:rsidRPr="00DC66B8" w:rsidRDefault="00E0016E"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3D452ABA" w14:textId="41164113" w:rsidR="00E0016E" w:rsidRPr="00DC66B8" w:rsidRDefault="00EA541B" w:rsidP="00E0016E">
                  <w:pPr>
                    <w:pStyle w:val="Choice"/>
                    <w:numPr>
                      <w:ilvl w:val="0"/>
                      <w:numId w:val="34"/>
                    </w:numPr>
                    <w:spacing w:line="276" w:lineRule="auto"/>
                    <w:ind w:left="368" w:hanging="426"/>
                    <w:rPr>
                      <w:rFonts w:ascii="Roboto" w:hAnsi="Roboto"/>
                      <w:lang w:val="en-US"/>
                    </w:rPr>
                  </w:pPr>
                  <w:r w:rsidRPr="00DC66B8">
                    <w:rPr>
                      <w:rFonts w:ascii="Roboto" w:hAnsi="Roboto"/>
                      <w:lang w:val="en-US"/>
                    </w:rPr>
                    <w:t>Domain Driven Design</w:t>
                  </w:r>
                  <w:r w:rsidR="00E0016E" w:rsidRPr="00DC66B8">
                    <w:rPr>
                      <w:rFonts w:ascii="Roboto" w:hAnsi="Roboto"/>
                      <w:lang w:val="en-US"/>
                    </w:rPr>
                    <w:t>.</w:t>
                  </w:r>
                </w:p>
              </w:tc>
            </w:tr>
            <w:tr w:rsidR="00E0016E" w:rsidRPr="00DC66B8" w14:paraId="1E798D18" w14:textId="77777777" w:rsidTr="00E0016E">
              <w:trPr>
                <w:gridAfter w:val="1"/>
                <w:wAfter w:w="1558" w:type="dxa"/>
              </w:trPr>
              <w:tc>
                <w:tcPr>
                  <w:tcW w:w="406" w:type="dxa"/>
                  <w:shd w:val="clear" w:color="auto" w:fill="auto"/>
                </w:tcPr>
                <w:p w14:paraId="029A2041" w14:textId="77777777" w:rsidR="00E0016E" w:rsidRPr="00DC66B8" w:rsidRDefault="00E0016E" w:rsidP="00E0016E">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DD42145" w14:textId="77777777" w:rsidR="00E0016E" w:rsidRPr="00DC66B8" w:rsidRDefault="00E0016E" w:rsidP="00E0016E">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7E0D5518" w14:textId="64371548" w:rsidR="00E0016E" w:rsidRPr="00DC66B8" w:rsidRDefault="00EA541B" w:rsidP="00E0016E">
                  <w:pPr>
                    <w:pStyle w:val="Choice"/>
                    <w:numPr>
                      <w:ilvl w:val="0"/>
                      <w:numId w:val="34"/>
                    </w:numPr>
                    <w:spacing w:line="276" w:lineRule="auto"/>
                    <w:ind w:left="368" w:hanging="426"/>
                    <w:rPr>
                      <w:rFonts w:ascii="Roboto" w:hAnsi="Roboto"/>
                      <w:lang w:val="en-US"/>
                    </w:rPr>
                  </w:pPr>
                  <w:r w:rsidRPr="00DC66B8">
                    <w:rPr>
                      <w:rFonts w:ascii="Roboto" w:hAnsi="Roboto"/>
                      <w:lang w:val="en-US"/>
                    </w:rPr>
                    <w:t>View-based Architecture Development</w:t>
                  </w:r>
                  <w:r w:rsidR="00E0016E" w:rsidRPr="00DC66B8">
                    <w:rPr>
                      <w:rFonts w:ascii="Roboto" w:hAnsi="Roboto"/>
                      <w:lang w:val="en-US"/>
                    </w:rPr>
                    <w:t>.</w:t>
                  </w:r>
                </w:p>
                <w:p w14:paraId="60866264" w14:textId="421923AD" w:rsidR="00E0016E" w:rsidRPr="00DC66B8" w:rsidRDefault="00EA541B" w:rsidP="00E0016E">
                  <w:pPr>
                    <w:pStyle w:val="Choice"/>
                    <w:numPr>
                      <w:ilvl w:val="0"/>
                      <w:numId w:val="34"/>
                    </w:numPr>
                    <w:spacing w:line="276" w:lineRule="auto"/>
                    <w:ind w:left="368" w:hanging="426"/>
                    <w:rPr>
                      <w:rFonts w:ascii="Roboto" w:hAnsi="Roboto"/>
                      <w:lang w:val="en-US"/>
                    </w:rPr>
                  </w:pPr>
                  <w:r w:rsidRPr="00DC66B8">
                    <w:rPr>
                      <w:rFonts w:ascii="Roboto" w:hAnsi="Roboto"/>
                      <w:lang w:val="en-US"/>
                    </w:rPr>
                    <w:t>Bottom-up Design</w:t>
                  </w:r>
                  <w:r w:rsidR="00E0016E" w:rsidRPr="00DC66B8">
                    <w:rPr>
                      <w:rFonts w:ascii="Roboto" w:hAnsi="Roboto"/>
                      <w:lang w:val="en-US"/>
                    </w:rPr>
                    <w:t>.</w:t>
                  </w:r>
                </w:p>
              </w:tc>
            </w:tr>
            <w:tr w:rsidR="00E0016E" w:rsidRPr="00DC66B8" w14:paraId="149342B4" w14:textId="77777777" w:rsidTr="00E0016E">
              <w:trPr>
                <w:gridAfter w:val="1"/>
                <w:wAfter w:w="1558" w:type="dxa"/>
              </w:trPr>
              <w:tc>
                <w:tcPr>
                  <w:tcW w:w="406" w:type="dxa"/>
                  <w:shd w:val="clear" w:color="auto" w:fill="auto"/>
                </w:tcPr>
                <w:p w14:paraId="38268160" w14:textId="77777777" w:rsidR="00E0016E" w:rsidRPr="00DC66B8" w:rsidRDefault="00E0016E" w:rsidP="00E0016E">
                  <w:pPr>
                    <w:spacing w:line="360" w:lineRule="auto"/>
                    <w:ind w:hanging="225"/>
                    <w:jc w:val="center"/>
                    <w:rPr>
                      <w:rFonts w:ascii="Roboto" w:hAnsi="Roboto" w:cs="Segoe UI Symbol"/>
                      <w:sz w:val="10"/>
                      <w:szCs w:val="10"/>
                      <w:lang w:val="en-GB"/>
                    </w:rPr>
                  </w:pPr>
                  <w:r w:rsidRPr="00DC66B8">
                    <w:rPr>
                      <w:rFonts w:ascii="Segoe UI Symbol" w:hAnsi="Segoe UI Symbol" w:cs="Segoe UI Symbol"/>
                      <w:szCs w:val="22"/>
                      <w:lang w:val="en-GB"/>
                    </w:rPr>
                    <w:t>☐</w:t>
                  </w:r>
                </w:p>
                <w:p w14:paraId="383E076F" w14:textId="77777777" w:rsidR="00E0016E" w:rsidRPr="00DC66B8" w:rsidRDefault="00E0016E" w:rsidP="00E0016E">
                  <w:pPr>
                    <w:spacing w:line="360" w:lineRule="auto"/>
                    <w:ind w:hanging="225"/>
                    <w:rPr>
                      <w:rFonts w:ascii="Roboto" w:hAnsi="Roboto" w:cs="Segoe UI Symbol"/>
                      <w:szCs w:val="22"/>
                      <w:lang w:val="en-GB"/>
                    </w:rPr>
                  </w:pPr>
                </w:p>
                <w:p w14:paraId="3EAFF2B5" w14:textId="77777777" w:rsidR="00E0016E" w:rsidRPr="00DC66B8" w:rsidRDefault="00E0016E" w:rsidP="00E0016E">
                  <w:pPr>
                    <w:spacing w:line="360" w:lineRule="auto"/>
                    <w:ind w:hanging="225"/>
                    <w:jc w:val="center"/>
                    <w:rPr>
                      <w:rFonts w:ascii="Roboto" w:hAnsi="Roboto" w:cs="Segoe UI Symbol"/>
                      <w:szCs w:val="22"/>
                      <w:lang w:val="en-GB"/>
                    </w:rPr>
                  </w:pPr>
                </w:p>
              </w:tc>
              <w:tc>
                <w:tcPr>
                  <w:tcW w:w="9398" w:type="dxa"/>
                  <w:shd w:val="clear" w:color="auto" w:fill="auto"/>
                </w:tcPr>
                <w:p w14:paraId="7EFEEB3B" w14:textId="262EC8B1" w:rsidR="00E0016E" w:rsidRPr="00DC66B8" w:rsidRDefault="00EA541B" w:rsidP="00E0016E">
                  <w:pPr>
                    <w:pStyle w:val="Choice"/>
                    <w:numPr>
                      <w:ilvl w:val="0"/>
                      <w:numId w:val="34"/>
                    </w:numPr>
                    <w:spacing w:after="0" w:line="276" w:lineRule="auto"/>
                    <w:ind w:left="366" w:hanging="426"/>
                    <w:rPr>
                      <w:rFonts w:ascii="Roboto" w:hAnsi="Roboto"/>
                      <w:lang w:val="en-US"/>
                    </w:rPr>
                  </w:pPr>
                  <w:r w:rsidRPr="00DC66B8">
                    <w:rPr>
                      <w:rFonts w:ascii="Roboto" w:hAnsi="Roboto"/>
                      <w:lang w:val="en-US"/>
                    </w:rPr>
                    <w:t>Majority Voting</w:t>
                  </w:r>
                  <w:r w:rsidR="00E0016E" w:rsidRPr="00DC66B8">
                    <w:rPr>
                      <w:rFonts w:ascii="Roboto" w:hAnsi="Roboto"/>
                      <w:lang w:val="en-US"/>
                    </w:rPr>
                    <w:t>.</w:t>
                  </w:r>
                </w:p>
              </w:tc>
            </w:tr>
          </w:tbl>
          <w:p w14:paraId="7072A810" w14:textId="77777777" w:rsidR="00E0016E" w:rsidRPr="00DC66B8" w:rsidRDefault="00E0016E" w:rsidP="00E0016E">
            <w:pPr>
              <w:spacing w:line="276" w:lineRule="auto"/>
              <w:jc w:val="center"/>
              <w:rPr>
                <w:rFonts w:ascii="Roboto" w:hAnsi="Roboto" w:cs="Segoe UI Symbol"/>
                <w:szCs w:val="22"/>
                <w:lang w:val="en-GB"/>
              </w:rPr>
            </w:pPr>
          </w:p>
        </w:tc>
        <w:tc>
          <w:tcPr>
            <w:tcW w:w="222" w:type="dxa"/>
            <w:shd w:val="clear" w:color="auto" w:fill="auto"/>
          </w:tcPr>
          <w:p w14:paraId="79A6623F" w14:textId="77777777" w:rsidR="00E0016E" w:rsidRPr="00DC66B8" w:rsidRDefault="00E0016E" w:rsidP="00E0016E">
            <w:pPr>
              <w:spacing w:line="276" w:lineRule="auto"/>
              <w:jc w:val="center"/>
              <w:rPr>
                <w:rFonts w:ascii="Roboto" w:hAnsi="Roboto"/>
                <w:szCs w:val="22"/>
                <w:lang w:val="en-GB"/>
              </w:rPr>
            </w:pPr>
          </w:p>
        </w:tc>
        <w:tc>
          <w:tcPr>
            <w:tcW w:w="222" w:type="dxa"/>
            <w:shd w:val="clear" w:color="auto" w:fill="auto"/>
          </w:tcPr>
          <w:p w14:paraId="7F141593" w14:textId="77777777" w:rsidR="00E0016E" w:rsidRPr="00DC66B8" w:rsidRDefault="00E0016E" w:rsidP="00E0016E">
            <w:pPr>
              <w:pStyle w:val="Choice"/>
              <w:spacing w:line="276" w:lineRule="auto"/>
              <w:rPr>
                <w:rFonts w:ascii="Roboto" w:hAnsi="Roboto"/>
                <w:lang w:val="en-US"/>
              </w:rPr>
            </w:pPr>
          </w:p>
        </w:tc>
      </w:tr>
    </w:tbl>
    <w:p w14:paraId="2F9BA555" w14:textId="7F6847DB" w:rsidR="00EA541B" w:rsidRPr="00DC66B8" w:rsidRDefault="00EA541B" w:rsidP="00EA541B">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7777777" w:rsidR="001D0AF0" w:rsidRPr="001D0AF0" w:rsidRDefault="001D0AF0" w:rsidP="001D0AF0">
      <w:pPr>
        <w:pStyle w:val="Textkrper"/>
        <w:rPr>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DC66B8"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DC66B8" w14:paraId="162B12D5" w14:textId="77777777" w:rsidTr="00A62347">
              <w:trPr>
                <w:gridAfter w:val="1"/>
                <w:wAfter w:w="1558" w:type="dxa"/>
              </w:trPr>
              <w:tc>
                <w:tcPr>
                  <w:tcW w:w="406" w:type="dxa"/>
                  <w:shd w:val="clear" w:color="auto" w:fill="auto"/>
                </w:tcPr>
                <w:p w14:paraId="3FBEEC34" w14:textId="77777777" w:rsidR="00EA541B" w:rsidRPr="00DC66B8" w:rsidRDefault="00EA541B"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1A785A40" w14:textId="4017812A" w:rsidR="00EA541B" w:rsidRPr="00DC66B8" w:rsidRDefault="00E7264E" w:rsidP="0020761B">
                  <w:pPr>
                    <w:pStyle w:val="Choice"/>
                    <w:numPr>
                      <w:ilvl w:val="0"/>
                      <w:numId w:val="35"/>
                    </w:numPr>
                    <w:spacing w:after="0" w:line="276" w:lineRule="auto"/>
                    <w:ind w:left="366" w:right="-3789" w:hanging="426"/>
                    <w:rPr>
                      <w:rFonts w:ascii="Roboto" w:hAnsi="Roboto"/>
                      <w:lang w:val="en-US"/>
                    </w:rPr>
                  </w:pPr>
                  <w:r w:rsidRPr="00DC66B8">
                    <w:rPr>
                      <w:rFonts w:ascii="Roboto" w:hAnsi="Roboto"/>
                      <w:lang w:val="en-US"/>
                    </w:rPr>
                    <w:t>Physical database view</w:t>
                  </w:r>
                  <w:r w:rsidR="00EA541B" w:rsidRPr="00DC66B8">
                    <w:rPr>
                      <w:rFonts w:ascii="Roboto" w:hAnsi="Roboto"/>
                      <w:lang w:val="en-US"/>
                    </w:rPr>
                    <w:t>.</w:t>
                  </w:r>
                </w:p>
              </w:tc>
            </w:tr>
            <w:tr w:rsidR="00EA541B" w:rsidRPr="00DC66B8" w14:paraId="2CB3E70D" w14:textId="77777777" w:rsidTr="00A62347">
              <w:tc>
                <w:tcPr>
                  <w:tcW w:w="406" w:type="dxa"/>
                  <w:shd w:val="clear" w:color="auto" w:fill="auto"/>
                </w:tcPr>
                <w:p w14:paraId="0D7E3718" w14:textId="77777777" w:rsidR="00EA541B" w:rsidRPr="00DC66B8" w:rsidRDefault="00EA541B"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3E1452A9" w14:textId="0E0D376D" w:rsidR="00EA541B" w:rsidRPr="00DC66B8" w:rsidRDefault="00E7264E" w:rsidP="00EA541B">
                  <w:pPr>
                    <w:pStyle w:val="Choice"/>
                    <w:numPr>
                      <w:ilvl w:val="0"/>
                      <w:numId w:val="35"/>
                    </w:numPr>
                    <w:spacing w:line="276" w:lineRule="auto"/>
                    <w:ind w:left="368" w:hanging="426"/>
                    <w:rPr>
                      <w:rFonts w:ascii="Roboto" w:hAnsi="Roboto"/>
                      <w:lang w:val="en-US"/>
                    </w:rPr>
                  </w:pPr>
                  <w:r w:rsidRPr="00DC66B8">
                    <w:rPr>
                      <w:rFonts w:ascii="Roboto" w:hAnsi="Roboto"/>
                      <w:lang w:val="en-US"/>
                    </w:rPr>
                    <w:t>Context view</w:t>
                  </w:r>
                  <w:r w:rsidR="00EA541B" w:rsidRPr="00DC66B8">
                    <w:rPr>
                      <w:rFonts w:ascii="Roboto" w:hAnsi="Roboto"/>
                      <w:lang w:val="en-US"/>
                    </w:rPr>
                    <w:t>.</w:t>
                  </w:r>
                </w:p>
              </w:tc>
            </w:tr>
            <w:tr w:rsidR="00EA541B" w:rsidRPr="00DC66B8" w14:paraId="1A0773C3" w14:textId="77777777" w:rsidTr="00A62347">
              <w:trPr>
                <w:gridAfter w:val="1"/>
                <w:wAfter w:w="1558" w:type="dxa"/>
              </w:trPr>
              <w:tc>
                <w:tcPr>
                  <w:tcW w:w="406" w:type="dxa"/>
                  <w:shd w:val="clear" w:color="auto" w:fill="auto"/>
                </w:tcPr>
                <w:p w14:paraId="0CB3A668" w14:textId="77777777" w:rsidR="00EA541B" w:rsidRPr="00DC66B8" w:rsidRDefault="00EA541B"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77C20662" w14:textId="77777777" w:rsidR="00EA541B" w:rsidRPr="00DC66B8" w:rsidRDefault="00EA541B"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3039E99" w14:textId="697BE6A5" w:rsidR="00E7264E" w:rsidRPr="00DC66B8" w:rsidRDefault="00E7264E"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3241CD4A" w14:textId="216D6AEC" w:rsidR="00E7264E" w:rsidRPr="00DC66B8" w:rsidRDefault="00E7264E" w:rsidP="00EA541B">
                  <w:pPr>
                    <w:pStyle w:val="Choice"/>
                    <w:numPr>
                      <w:ilvl w:val="0"/>
                      <w:numId w:val="35"/>
                    </w:numPr>
                    <w:spacing w:line="276" w:lineRule="auto"/>
                    <w:ind w:left="368" w:hanging="426"/>
                    <w:rPr>
                      <w:rFonts w:ascii="Roboto" w:hAnsi="Roboto"/>
                      <w:lang w:val="en-US"/>
                    </w:rPr>
                  </w:pPr>
                  <w:r w:rsidRPr="00DC66B8">
                    <w:rPr>
                      <w:rFonts w:ascii="Roboto" w:hAnsi="Roboto"/>
                      <w:lang w:val="en-US"/>
                    </w:rPr>
                    <w:t>Building Block/Component view.</w:t>
                  </w:r>
                </w:p>
                <w:p w14:paraId="0320739C" w14:textId="77777777" w:rsidR="00EA541B" w:rsidRPr="00DC66B8" w:rsidRDefault="00E7264E" w:rsidP="00EA541B">
                  <w:pPr>
                    <w:pStyle w:val="Choice"/>
                    <w:numPr>
                      <w:ilvl w:val="0"/>
                      <w:numId w:val="35"/>
                    </w:numPr>
                    <w:spacing w:line="276" w:lineRule="auto"/>
                    <w:ind w:left="368" w:hanging="426"/>
                    <w:rPr>
                      <w:rFonts w:ascii="Roboto" w:hAnsi="Roboto"/>
                      <w:lang w:val="en-US"/>
                    </w:rPr>
                  </w:pPr>
                  <w:r w:rsidRPr="00DC66B8">
                    <w:rPr>
                      <w:rFonts w:ascii="Roboto" w:hAnsi="Roboto"/>
                      <w:lang w:val="en-US"/>
                    </w:rPr>
                    <w:t>Test-driven view</w:t>
                  </w:r>
                  <w:r w:rsidR="00EA541B" w:rsidRPr="00DC66B8">
                    <w:rPr>
                      <w:rFonts w:ascii="Roboto" w:hAnsi="Roboto"/>
                      <w:lang w:val="en-US"/>
                    </w:rPr>
                    <w:t>.</w:t>
                  </w:r>
                </w:p>
                <w:p w14:paraId="158492FB" w14:textId="0F149594" w:rsidR="00E7264E" w:rsidRPr="00DC66B8" w:rsidRDefault="00E7264E" w:rsidP="00E7264E">
                  <w:pPr>
                    <w:pStyle w:val="Choice"/>
                    <w:numPr>
                      <w:ilvl w:val="0"/>
                      <w:numId w:val="35"/>
                    </w:numPr>
                    <w:spacing w:after="0" w:line="276" w:lineRule="auto"/>
                    <w:ind w:left="366" w:hanging="426"/>
                    <w:rPr>
                      <w:rFonts w:ascii="Roboto" w:hAnsi="Roboto"/>
                      <w:lang w:val="en-US"/>
                    </w:rPr>
                  </w:pPr>
                  <w:r w:rsidRPr="00DC66B8">
                    <w:rPr>
                      <w:rFonts w:ascii="Roboto" w:hAnsi="Roboto"/>
                      <w:lang w:val="en-US"/>
                    </w:rPr>
                    <w:t>Configuration view.</w:t>
                  </w:r>
                </w:p>
              </w:tc>
            </w:tr>
            <w:tr w:rsidR="00EA541B" w:rsidRPr="00DC66B8" w14:paraId="22716CFE" w14:textId="77777777" w:rsidTr="00E7264E">
              <w:trPr>
                <w:gridAfter w:val="1"/>
                <w:wAfter w:w="1558" w:type="dxa"/>
                <w:trHeight w:val="89"/>
              </w:trPr>
              <w:tc>
                <w:tcPr>
                  <w:tcW w:w="406" w:type="dxa"/>
                  <w:shd w:val="clear" w:color="auto" w:fill="auto"/>
                </w:tcPr>
                <w:p w14:paraId="0D4DFCD5" w14:textId="1B03C174" w:rsidR="00EA541B" w:rsidRPr="00DC66B8" w:rsidRDefault="00EA541B" w:rsidP="00E7264E">
                  <w:pPr>
                    <w:spacing w:line="360" w:lineRule="auto"/>
                    <w:ind w:hanging="225"/>
                    <w:jc w:val="center"/>
                    <w:rPr>
                      <w:rFonts w:ascii="Roboto" w:hAnsi="Roboto" w:cs="Segoe UI Symbol"/>
                      <w:sz w:val="10"/>
                      <w:szCs w:val="10"/>
                      <w:lang w:val="en-GB"/>
                    </w:rPr>
                  </w:pPr>
                  <w:r w:rsidRPr="00DC66B8">
                    <w:rPr>
                      <w:rFonts w:ascii="Segoe UI Symbol" w:hAnsi="Segoe UI Symbol" w:cs="Segoe UI Symbol"/>
                      <w:szCs w:val="22"/>
                      <w:lang w:val="en-GB"/>
                    </w:rPr>
                    <w:t>☐</w:t>
                  </w:r>
                </w:p>
              </w:tc>
              <w:tc>
                <w:tcPr>
                  <w:tcW w:w="9398" w:type="dxa"/>
                  <w:shd w:val="clear" w:color="auto" w:fill="auto"/>
                </w:tcPr>
                <w:p w14:paraId="03E9265D" w14:textId="271CFBE4" w:rsidR="00E7264E" w:rsidRPr="00DC66B8" w:rsidRDefault="00E7264E" w:rsidP="00E7264E">
                  <w:pPr>
                    <w:pStyle w:val="Choice"/>
                    <w:numPr>
                      <w:ilvl w:val="0"/>
                      <w:numId w:val="35"/>
                    </w:numPr>
                    <w:spacing w:after="0" w:line="276" w:lineRule="auto"/>
                    <w:ind w:left="366" w:hanging="426"/>
                    <w:rPr>
                      <w:rFonts w:ascii="Roboto" w:hAnsi="Roboto"/>
                      <w:lang w:val="en-US"/>
                    </w:rPr>
                  </w:pPr>
                  <w:r w:rsidRPr="00DC66B8">
                    <w:rPr>
                      <w:rFonts w:ascii="Roboto" w:hAnsi="Roboto"/>
                      <w:lang w:val="en-US"/>
                    </w:rPr>
                    <w:t>Runtime view</w:t>
                  </w:r>
                  <w:r w:rsidR="00EA541B" w:rsidRPr="00DC66B8">
                    <w:rPr>
                      <w:rFonts w:ascii="Roboto" w:hAnsi="Roboto"/>
                      <w:lang w:val="en-US"/>
                    </w:rPr>
                    <w:t>.</w:t>
                  </w:r>
                </w:p>
              </w:tc>
            </w:tr>
          </w:tbl>
          <w:p w14:paraId="746F1061" w14:textId="77777777" w:rsidR="00EA541B" w:rsidRPr="00DC66B8" w:rsidRDefault="00EA541B" w:rsidP="00A62347">
            <w:pPr>
              <w:spacing w:line="276" w:lineRule="auto"/>
              <w:jc w:val="center"/>
              <w:rPr>
                <w:rFonts w:ascii="Roboto" w:hAnsi="Roboto" w:cs="Segoe UI Symbol"/>
                <w:szCs w:val="22"/>
                <w:lang w:val="en-GB"/>
              </w:rPr>
            </w:pPr>
          </w:p>
        </w:tc>
        <w:tc>
          <w:tcPr>
            <w:tcW w:w="222" w:type="dxa"/>
            <w:shd w:val="clear" w:color="auto" w:fill="auto"/>
          </w:tcPr>
          <w:p w14:paraId="63D45DB6" w14:textId="77777777" w:rsidR="00EA541B" w:rsidRPr="00DC66B8" w:rsidRDefault="00EA541B" w:rsidP="00A62347">
            <w:pPr>
              <w:spacing w:line="276" w:lineRule="auto"/>
              <w:jc w:val="center"/>
              <w:rPr>
                <w:rFonts w:ascii="Roboto" w:hAnsi="Roboto"/>
                <w:szCs w:val="22"/>
                <w:lang w:val="en-GB"/>
              </w:rPr>
            </w:pPr>
          </w:p>
        </w:tc>
        <w:tc>
          <w:tcPr>
            <w:tcW w:w="222" w:type="dxa"/>
            <w:shd w:val="clear" w:color="auto" w:fill="auto"/>
          </w:tcPr>
          <w:p w14:paraId="651BEE59" w14:textId="77777777" w:rsidR="00EA541B" w:rsidRPr="00DC66B8" w:rsidRDefault="00EA541B" w:rsidP="00A62347">
            <w:pPr>
              <w:pStyle w:val="Choice"/>
              <w:spacing w:line="276" w:lineRule="auto"/>
              <w:rPr>
                <w:rFonts w:ascii="Roboto" w:hAnsi="Roboto"/>
                <w:lang w:val="en-US"/>
              </w:rPr>
            </w:pPr>
          </w:p>
        </w:tc>
      </w:tr>
    </w:tbl>
    <w:p w14:paraId="43AEAAE7" w14:textId="463ABE24" w:rsidR="00E7264E" w:rsidRPr="00DC66B8" w:rsidRDefault="00E7264E" w:rsidP="00E7264E">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1EB1A54A" w:rsidR="00E7264E" w:rsidRDefault="00E7264E" w:rsidP="00E7264E">
      <w:pPr>
        <w:rPr>
          <w:rFonts w:ascii="Roboto" w:hAnsi="Roboto"/>
          <w:szCs w:val="22"/>
          <w:lang w:val="en-US"/>
        </w:rPr>
      </w:pPr>
    </w:p>
    <w:p w14:paraId="51727D2C" w14:textId="7A0B6CA8" w:rsidR="009C6C72" w:rsidRPr="00DC66B8" w:rsidRDefault="009C6C72" w:rsidP="009C6C72">
      <w:pPr>
        <w:rPr>
          <w:rFonts w:ascii="Roboto" w:hAnsi="Roboto"/>
          <w:szCs w:val="22"/>
          <w:lang w:val="en-US"/>
        </w:rPr>
      </w:pPr>
      <w:r w:rsidRPr="00DC66B8">
        <w:rPr>
          <w:rFonts w:ascii="Roboto" w:hAnsi="Roboto"/>
          <w:szCs w:val="22"/>
          <w:lang w:val="en-US"/>
        </w:rPr>
        <w:t>Contained    Avoided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9C6C72" w:rsidRPr="00DC66B8" w14:paraId="7C0B90AC" w14:textId="77777777" w:rsidTr="00427E29">
        <w:tc>
          <w:tcPr>
            <w:tcW w:w="425" w:type="dxa"/>
            <w:shd w:val="clear" w:color="auto" w:fill="auto"/>
          </w:tcPr>
          <w:p w14:paraId="3038D821"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0FC826FC"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0C8C3F7B" w14:textId="77777777" w:rsidR="009C6C72" w:rsidRPr="00DC66B8" w:rsidRDefault="009C6C72" w:rsidP="00427E29">
            <w:pPr>
              <w:pStyle w:val="Choice"/>
              <w:spacing w:line="276" w:lineRule="auto"/>
              <w:ind w:left="176"/>
              <w:rPr>
                <w:rFonts w:ascii="Roboto" w:hAnsi="Roboto"/>
                <w:lang w:val="en-US"/>
              </w:rPr>
            </w:pPr>
            <w:r>
              <w:rPr>
                <w:rFonts w:ascii="Roboto" w:hAnsi="Roboto"/>
                <w:lang w:val="en-US"/>
              </w:rPr>
              <w:t>(a)</w:t>
            </w:r>
          </w:p>
        </w:tc>
        <w:tc>
          <w:tcPr>
            <w:tcW w:w="8504" w:type="dxa"/>
            <w:shd w:val="clear" w:color="auto" w:fill="auto"/>
          </w:tcPr>
          <w:p w14:paraId="7B6C126B" w14:textId="0B4B59C2" w:rsidR="009C6C72" w:rsidRPr="00DC66B8" w:rsidRDefault="009C6C72" w:rsidP="00427E29">
            <w:pPr>
              <w:pStyle w:val="Choice"/>
              <w:spacing w:line="276" w:lineRule="auto"/>
              <w:ind w:left="176"/>
              <w:rPr>
                <w:rFonts w:ascii="Roboto" w:hAnsi="Roboto"/>
                <w:lang w:val="en-US"/>
              </w:rPr>
            </w:pPr>
            <w:r w:rsidRPr="00DC66B8">
              <w:rPr>
                <w:rFonts w:ascii="Roboto" w:hAnsi="Roboto"/>
                <w:lang w:val="en-US"/>
              </w:rPr>
              <w:t>Interfaces.</w:t>
            </w:r>
          </w:p>
        </w:tc>
      </w:tr>
      <w:tr w:rsidR="009C6C72" w:rsidRPr="00DC66B8" w14:paraId="7B23DC3B" w14:textId="77777777" w:rsidTr="00427E29">
        <w:tc>
          <w:tcPr>
            <w:tcW w:w="425" w:type="dxa"/>
            <w:shd w:val="clear" w:color="auto" w:fill="auto"/>
          </w:tcPr>
          <w:p w14:paraId="4EEF9692" w14:textId="77777777" w:rsidR="009C6C72" w:rsidRDefault="009C6C72" w:rsidP="00427E29">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62BA15C9" w14:textId="587043F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06EF9FFA" w14:textId="77777777" w:rsidR="009C6C72" w:rsidRDefault="009C6C72" w:rsidP="00427E29">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17E2B13D" w14:textId="31D9012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35838A5A" w14:textId="77777777" w:rsidR="009C6C72" w:rsidRDefault="009C6C72" w:rsidP="00427E29">
            <w:pPr>
              <w:pStyle w:val="Choice"/>
              <w:spacing w:line="276" w:lineRule="auto"/>
              <w:ind w:left="176"/>
              <w:rPr>
                <w:rFonts w:ascii="Roboto" w:hAnsi="Roboto"/>
                <w:lang w:val="en-US"/>
              </w:rPr>
            </w:pPr>
            <w:r>
              <w:rPr>
                <w:rFonts w:ascii="Roboto" w:hAnsi="Roboto"/>
                <w:lang w:val="en-US"/>
              </w:rPr>
              <w:t>(b)</w:t>
            </w:r>
          </w:p>
          <w:p w14:paraId="6EB6363E" w14:textId="4C128775" w:rsidR="009C6C72" w:rsidRPr="00DC66B8" w:rsidRDefault="009C6C72" w:rsidP="00427E29">
            <w:pPr>
              <w:pStyle w:val="Choice"/>
              <w:spacing w:line="276" w:lineRule="auto"/>
              <w:ind w:left="176"/>
              <w:rPr>
                <w:rFonts w:ascii="Roboto" w:hAnsi="Roboto"/>
                <w:lang w:val="en-US"/>
              </w:rPr>
            </w:pPr>
            <w:r>
              <w:rPr>
                <w:rFonts w:ascii="Roboto" w:hAnsi="Roboto"/>
                <w:lang w:val="en-US"/>
              </w:rPr>
              <w:t>(c)</w:t>
            </w:r>
          </w:p>
        </w:tc>
        <w:tc>
          <w:tcPr>
            <w:tcW w:w="8504" w:type="dxa"/>
            <w:shd w:val="clear" w:color="auto" w:fill="auto"/>
          </w:tcPr>
          <w:p w14:paraId="3C279EC2" w14:textId="77777777" w:rsidR="009C6C72" w:rsidRDefault="009C6C72" w:rsidP="00427E29">
            <w:pPr>
              <w:pStyle w:val="Choice"/>
              <w:spacing w:line="276" w:lineRule="auto"/>
              <w:ind w:left="176"/>
              <w:rPr>
                <w:rFonts w:ascii="Roboto" w:hAnsi="Roboto"/>
                <w:lang w:val="en-US"/>
              </w:rPr>
            </w:pPr>
            <w:r w:rsidRPr="00DC66B8">
              <w:rPr>
                <w:rFonts w:ascii="Roboto" w:hAnsi="Roboto"/>
                <w:lang w:val="en-US"/>
              </w:rPr>
              <w:t>Responsibility.</w:t>
            </w:r>
          </w:p>
          <w:p w14:paraId="5F4BD47E" w14:textId="16E5E4DF" w:rsidR="009C6C72" w:rsidRPr="00DC66B8" w:rsidRDefault="009C6C72" w:rsidP="009C6C72">
            <w:pPr>
              <w:pStyle w:val="Choice"/>
              <w:spacing w:line="276" w:lineRule="auto"/>
              <w:ind w:left="176"/>
              <w:rPr>
                <w:rFonts w:ascii="Roboto" w:hAnsi="Roboto"/>
                <w:lang w:val="en-US"/>
              </w:rPr>
            </w:pPr>
            <w:r w:rsidRPr="00DC66B8">
              <w:rPr>
                <w:rFonts w:ascii="Roboto" w:hAnsi="Roboto"/>
                <w:lang w:val="en-US"/>
              </w:rPr>
              <w:t>Internal structure.</w:t>
            </w:r>
          </w:p>
        </w:tc>
      </w:tr>
      <w:tr w:rsidR="009C6C72" w:rsidRPr="00DC66B8" w14:paraId="6C14DD5C" w14:textId="77777777" w:rsidTr="009C6C72">
        <w:trPr>
          <w:trHeight w:val="570"/>
        </w:trPr>
        <w:tc>
          <w:tcPr>
            <w:tcW w:w="425" w:type="dxa"/>
            <w:shd w:val="clear" w:color="auto" w:fill="auto"/>
          </w:tcPr>
          <w:p w14:paraId="29C4CA4E"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7D91EA60" w14:textId="77777777" w:rsidR="009C6C72" w:rsidRPr="00DC66B8" w:rsidRDefault="009C6C72"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61D94F1F" w14:textId="5050E66B" w:rsidR="009C6C72" w:rsidRPr="00DC66B8" w:rsidRDefault="009C6C72" w:rsidP="00427E29">
            <w:pPr>
              <w:pStyle w:val="Choice"/>
              <w:spacing w:line="276" w:lineRule="auto"/>
              <w:ind w:left="176"/>
              <w:rPr>
                <w:rFonts w:ascii="Roboto" w:hAnsi="Roboto"/>
                <w:lang w:val="en-US"/>
              </w:rPr>
            </w:pPr>
            <w:r>
              <w:rPr>
                <w:rFonts w:ascii="Roboto" w:hAnsi="Roboto"/>
                <w:lang w:val="en-US"/>
              </w:rPr>
              <w:t>(d)</w:t>
            </w:r>
          </w:p>
        </w:tc>
        <w:tc>
          <w:tcPr>
            <w:tcW w:w="8504" w:type="dxa"/>
            <w:shd w:val="clear" w:color="auto" w:fill="auto"/>
          </w:tcPr>
          <w:p w14:paraId="407F3B5B" w14:textId="42993A08" w:rsidR="009C6C72" w:rsidRPr="00DC66B8" w:rsidRDefault="009C6C72" w:rsidP="009C6C72">
            <w:pPr>
              <w:pStyle w:val="Choice"/>
              <w:spacing w:line="276" w:lineRule="auto"/>
              <w:ind w:left="176"/>
              <w:rPr>
                <w:rFonts w:ascii="Roboto" w:hAnsi="Roboto"/>
                <w:lang w:val="en-US"/>
              </w:rPr>
            </w:pPr>
            <w:r w:rsidRPr="00DC66B8">
              <w:rPr>
                <w:rFonts w:ascii="Roboto" w:hAnsi="Roboto"/>
                <w:lang w:val="en-US"/>
              </w:rPr>
              <w:t>Hints for the implementation.</w:t>
            </w:r>
          </w:p>
        </w:tc>
      </w:tr>
    </w:tbl>
    <w:p w14:paraId="54A8AE3F" w14:textId="03B1A9A5" w:rsidR="00A37157" w:rsidRPr="00DC66B8" w:rsidRDefault="00A37157" w:rsidP="00A37157">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5DAFB2DC"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86D7C10" w14:textId="77777777" w:rsidR="001D0AF0" w:rsidRPr="001D0AF0" w:rsidRDefault="001D0AF0" w:rsidP="001D0AF0">
      <w:pPr>
        <w:pStyle w:val="Textkrper"/>
        <w:rPr>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F203EB"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F203EB" w14:paraId="3CA507B4" w14:textId="77777777" w:rsidTr="00A62347">
              <w:trPr>
                <w:gridAfter w:val="1"/>
                <w:wAfter w:w="1558" w:type="dxa"/>
              </w:trPr>
              <w:tc>
                <w:tcPr>
                  <w:tcW w:w="406" w:type="dxa"/>
                  <w:shd w:val="clear" w:color="auto" w:fill="auto"/>
                </w:tcPr>
                <w:p w14:paraId="2421DF76" w14:textId="77777777" w:rsidR="00A37157" w:rsidRPr="00DC66B8" w:rsidRDefault="00A37157"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2867E38" w14:textId="786C3AF0" w:rsidR="00A37157" w:rsidRPr="00DC66B8" w:rsidRDefault="00237AE9" w:rsidP="00237AE9">
                  <w:pPr>
                    <w:pStyle w:val="Choice"/>
                    <w:numPr>
                      <w:ilvl w:val="0"/>
                      <w:numId w:val="36"/>
                    </w:numPr>
                    <w:spacing w:after="0" w:line="276" w:lineRule="auto"/>
                    <w:ind w:left="366" w:right="-3789" w:hanging="426"/>
                    <w:rPr>
                      <w:rFonts w:ascii="Roboto" w:hAnsi="Roboto"/>
                      <w:lang w:val="en-US"/>
                    </w:rPr>
                  </w:pPr>
                  <w:r w:rsidRPr="00DC66B8">
                    <w:rPr>
                      <w:rFonts w:ascii="Roboto" w:hAnsi="Roboto"/>
                      <w:lang w:val="en-US"/>
                    </w:rPr>
                    <w:t xml:space="preserve">The requirements specification for the system is complete, </w:t>
                  </w:r>
                  <w:proofErr w:type="gramStart"/>
                  <w:r w:rsidRPr="00DC66B8">
                    <w:rPr>
                      <w:rFonts w:ascii="Roboto" w:hAnsi="Roboto"/>
                      <w:lang w:val="en-US"/>
                    </w:rPr>
                    <w:t>detailed</w:t>
                  </w:r>
                  <w:proofErr w:type="gramEnd"/>
                  <w:r w:rsidRPr="00DC66B8">
                    <w:rPr>
                      <w:rFonts w:ascii="Roboto" w:hAnsi="Roboto"/>
                      <w:lang w:val="en-US"/>
                    </w:rPr>
                    <w:t xml:space="preserve"> and consistent</w:t>
                  </w:r>
                  <w:r w:rsidR="00A37157" w:rsidRPr="00DC66B8">
                    <w:rPr>
                      <w:rFonts w:ascii="Roboto" w:hAnsi="Roboto"/>
                      <w:lang w:val="en-US"/>
                    </w:rPr>
                    <w:t>.</w:t>
                  </w:r>
                </w:p>
              </w:tc>
            </w:tr>
            <w:tr w:rsidR="00A37157" w:rsidRPr="00F203EB" w14:paraId="326AC20D" w14:textId="77777777" w:rsidTr="00A62347">
              <w:tc>
                <w:tcPr>
                  <w:tcW w:w="406" w:type="dxa"/>
                  <w:shd w:val="clear" w:color="auto" w:fill="auto"/>
                </w:tcPr>
                <w:p w14:paraId="22256AAB" w14:textId="77777777" w:rsidR="00A37157" w:rsidRPr="00DC66B8" w:rsidRDefault="00A37157"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1079F9A4" w14:textId="7A28137F" w:rsidR="00A37157" w:rsidRPr="00DC66B8" w:rsidRDefault="00237AE9" w:rsidP="00A37157">
                  <w:pPr>
                    <w:pStyle w:val="Choice"/>
                    <w:numPr>
                      <w:ilvl w:val="0"/>
                      <w:numId w:val="36"/>
                    </w:numPr>
                    <w:spacing w:line="276" w:lineRule="auto"/>
                    <w:ind w:left="368" w:hanging="426"/>
                    <w:rPr>
                      <w:rFonts w:ascii="Roboto" w:hAnsi="Roboto"/>
                      <w:lang w:val="en-US"/>
                    </w:rPr>
                  </w:pPr>
                  <w:r w:rsidRPr="00DC66B8">
                    <w:rPr>
                      <w:rFonts w:ascii="Roboto" w:hAnsi="Roboto"/>
                      <w:lang w:val="en-US"/>
                    </w:rPr>
                    <w:t>The most important qualities for the system are known</w:t>
                  </w:r>
                  <w:r w:rsidR="00A37157" w:rsidRPr="00DC66B8">
                    <w:rPr>
                      <w:rFonts w:ascii="Roboto" w:hAnsi="Roboto"/>
                      <w:lang w:val="en-US"/>
                    </w:rPr>
                    <w:t>.</w:t>
                  </w:r>
                </w:p>
              </w:tc>
            </w:tr>
            <w:tr w:rsidR="00A37157" w:rsidRPr="00F203EB" w14:paraId="269FF67B" w14:textId="77777777" w:rsidTr="00237AE9">
              <w:trPr>
                <w:gridAfter w:val="1"/>
                <w:wAfter w:w="1558" w:type="dxa"/>
                <w:trHeight w:val="1179"/>
              </w:trPr>
              <w:tc>
                <w:tcPr>
                  <w:tcW w:w="406" w:type="dxa"/>
                  <w:shd w:val="clear" w:color="auto" w:fill="auto"/>
                </w:tcPr>
                <w:p w14:paraId="44A32C69" w14:textId="77777777" w:rsidR="00A37157" w:rsidRPr="00DC66B8" w:rsidRDefault="00A37157"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42EBA11F" w14:textId="77777777" w:rsidR="00A37157" w:rsidRPr="00DC66B8" w:rsidRDefault="00A37157"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490E818" w14:textId="77777777" w:rsidR="00A37157" w:rsidRPr="00DC66B8" w:rsidRDefault="00A37157"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2624C5A6" w14:textId="006B5959" w:rsidR="00A37157" w:rsidRPr="00DC66B8" w:rsidRDefault="00237AE9" w:rsidP="00A37157">
                  <w:pPr>
                    <w:pStyle w:val="Choice"/>
                    <w:numPr>
                      <w:ilvl w:val="0"/>
                      <w:numId w:val="36"/>
                    </w:numPr>
                    <w:spacing w:line="276" w:lineRule="auto"/>
                    <w:ind w:left="368" w:hanging="426"/>
                    <w:rPr>
                      <w:rFonts w:ascii="Roboto" w:hAnsi="Roboto"/>
                      <w:lang w:val="en-US"/>
                    </w:rPr>
                  </w:pPr>
                  <w:r w:rsidRPr="00DC66B8">
                    <w:rPr>
                      <w:rFonts w:ascii="Roboto" w:hAnsi="Roboto"/>
                      <w:lang w:val="en-US"/>
                    </w:rPr>
                    <w:t>Organizational constraints are known</w:t>
                  </w:r>
                  <w:r w:rsidR="00A37157" w:rsidRPr="00DC66B8">
                    <w:rPr>
                      <w:rFonts w:ascii="Roboto" w:hAnsi="Roboto"/>
                      <w:lang w:val="en-US"/>
                    </w:rPr>
                    <w:t>.</w:t>
                  </w:r>
                </w:p>
                <w:p w14:paraId="6BBF3E7A" w14:textId="388A639E" w:rsidR="00A37157" w:rsidRPr="00DC66B8" w:rsidRDefault="00237AE9" w:rsidP="00A37157">
                  <w:pPr>
                    <w:pStyle w:val="Choice"/>
                    <w:numPr>
                      <w:ilvl w:val="0"/>
                      <w:numId w:val="36"/>
                    </w:numPr>
                    <w:spacing w:line="276" w:lineRule="auto"/>
                    <w:ind w:left="368" w:hanging="426"/>
                    <w:rPr>
                      <w:rFonts w:ascii="Roboto" w:hAnsi="Roboto"/>
                      <w:lang w:val="en-US"/>
                    </w:rPr>
                  </w:pPr>
                  <w:r w:rsidRPr="00DC66B8">
                    <w:rPr>
                      <w:rFonts w:ascii="Roboto" w:hAnsi="Roboto"/>
                      <w:lang w:val="en-US"/>
                    </w:rPr>
                    <w:t>The programming language has been selected</w:t>
                  </w:r>
                  <w:r w:rsidR="00A37157" w:rsidRPr="00DC66B8">
                    <w:rPr>
                      <w:rFonts w:ascii="Roboto" w:hAnsi="Roboto"/>
                      <w:lang w:val="en-US"/>
                    </w:rPr>
                    <w:t>.</w:t>
                  </w:r>
                </w:p>
                <w:p w14:paraId="3D78B42B" w14:textId="77777777" w:rsidR="00A37157" w:rsidRDefault="00237AE9" w:rsidP="00A37157">
                  <w:pPr>
                    <w:pStyle w:val="Choice"/>
                    <w:numPr>
                      <w:ilvl w:val="0"/>
                      <w:numId w:val="36"/>
                    </w:numPr>
                    <w:spacing w:after="0" w:line="276" w:lineRule="auto"/>
                    <w:ind w:left="366" w:hanging="426"/>
                    <w:rPr>
                      <w:rFonts w:ascii="Roboto" w:hAnsi="Roboto"/>
                      <w:lang w:val="en-US"/>
                    </w:rPr>
                  </w:pPr>
                  <w:r w:rsidRPr="00DC66B8">
                    <w:rPr>
                      <w:rFonts w:ascii="Roboto" w:hAnsi="Roboto"/>
                      <w:lang w:val="en-US"/>
                    </w:rPr>
                    <w:t>Hardware for the development team is available</w:t>
                  </w:r>
                  <w:r w:rsidR="00A37157" w:rsidRPr="00DC66B8">
                    <w:rPr>
                      <w:rFonts w:ascii="Roboto" w:hAnsi="Roboto"/>
                      <w:lang w:val="en-US"/>
                    </w:rPr>
                    <w:t>.</w:t>
                  </w:r>
                </w:p>
                <w:p w14:paraId="79B5A181" w14:textId="77777777" w:rsidR="009C6C72" w:rsidRDefault="009C6C72" w:rsidP="009C6C72">
                  <w:pPr>
                    <w:pStyle w:val="Choice"/>
                    <w:spacing w:after="0" w:line="276" w:lineRule="auto"/>
                    <w:rPr>
                      <w:rFonts w:ascii="Roboto" w:hAnsi="Roboto"/>
                      <w:lang w:val="en-US"/>
                    </w:rPr>
                  </w:pPr>
                </w:p>
                <w:p w14:paraId="22CCD1F9" w14:textId="5AA4A75E" w:rsidR="009C6C72" w:rsidRPr="00DC66B8" w:rsidRDefault="009C6C72" w:rsidP="009C6C72">
                  <w:pPr>
                    <w:pStyle w:val="Choice"/>
                    <w:spacing w:after="0" w:line="276" w:lineRule="auto"/>
                    <w:rPr>
                      <w:rFonts w:ascii="Roboto" w:hAnsi="Roboto"/>
                      <w:lang w:val="en-US"/>
                    </w:rPr>
                  </w:pPr>
                </w:p>
              </w:tc>
            </w:tr>
          </w:tbl>
          <w:p w14:paraId="6AB66C1F" w14:textId="77777777" w:rsidR="00A37157" w:rsidRPr="00DC66B8" w:rsidRDefault="00A37157" w:rsidP="00A62347">
            <w:pPr>
              <w:spacing w:line="276" w:lineRule="auto"/>
              <w:jc w:val="center"/>
              <w:rPr>
                <w:rFonts w:ascii="Roboto" w:hAnsi="Roboto" w:cs="Segoe UI Symbol"/>
                <w:szCs w:val="22"/>
                <w:lang w:val="en-GB"/>
              </w:rPr>
            </w:pPr>
          </w:p>
        </w:tc>
        <w:tc>
          <w:tcPr>
            <w:tcW w:w="222" w:type="dxa"/>
            <w:shd w:val="clear" w:color="auto" w:fill="auto"/>
          </w:tcPr>
          <w:p w14:paraId="735EDD57" w14:textId="77777777" w:rsidR="00A37157" w:rsidRPr="00DC66B8" w:rsidRDefault="00A37157" w:rsidP="00A62347">
            <w:pPr>
              <w:spacing w:line="276" w:lineRule="auto"/>
              <w:jc w:val="center"/>
              <w:rPr>
                <w:rFonts w:ascii="Roboto" w:hAnsi="Roboto"/>
                <w:szCs w:val="22"/>
                <w:lang w:val="en-GB"/>
              </w:rPr>
            </w:pPr>
          </w:p>
        </w:tc>
        <w:tc>
          <w:tcPr>
            <w:tcW w:w="222" w:type="dxa"/>
            <w:shd w:val="clear" w:color="auto" w:fill="auto"/>
          </w:tcPr>
          <w:p w14:paraId="195E4B05" w14:textId="77777777" w:rsidR="00A37157" w:rsidRPr="00DC66B8" w:rsidRDefault="00A37157" w:rsidP="00A62347">
            <w:pPr>
              <w:pStyle w:val="Choice"/>
              <w:spacing w:line="276" w:lineRule="auto"/>
              <w:rPr>
                <w:rFonts w:ascii="Roboto" w:hAnsi="Roboto"/>
                <w:lang w:val="en-US"/>
              </w:rPr>
            </w:pPr>
          </w:p>
        </w:tc>
      </w:tr>
    </w:tbl>
    <w:p w14:paraId="37F193FD" w14:textId="25CF55B6" w:rsidR="00237AE9" w:rsidRPr="00DC66B8" w:rsidRDefault="00237AE9" w:rsidP="00237AE9">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62AF98A6"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0936C53" w14:textId="77777777" w:rsidR="001D0AF0" w:rsidRPr="001D0AF0" w:rsidRDefault="001D0AF0" w:rsidP="001D0AF0">
      <w:pPr>
        <w:pStyle w:val="Textkrper"/>
        <w:rPr>
          <w:rFonts w:eastAsiaTheme="minorHAnsi"/>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DC66B8"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DC66B8" w14:paraId="306234F5" w14:textId="77777777" w:rsidTr="00A62347">
              <w:trPr>
                <w:gridAfter w:val="1"/>
                <w:wAfter w:w="1558" w:type="dxa"/>
              </w:trPr>
              <w:tc>
                <w:tcPr>
                  <w:tcW w:w="406" w:type="dxa"/>
                  <w:shd w:val="clear" w:color="auto" w:fill="auto"/>
                </w:tcPr>
                <w:p w14:paraId="7CA66F0C" w14:textId="77777777" w:rsidR="00237AE9" w:rsidRPr="00DC66B8" w:rsidRDefault="00237AE9"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17FF18AC" w14:textId="65C17A60" w:rsidR="00237AE9" w:rsidRPr="00DC66B8" w:rsidRDefault="00237AE9" w:rsidP="00237AE9">
                  <w:pPr>
                    <w:pStyle w:val="Choice"/>
                    <w:numPr>
                      <w:ilvl w:val="0"/>
                      <w:numId w:val="37"/>
                    </w:numPr>
                    <w:spacing w:after="0" w:line="276" w:lineRule="auto"/>
                    <w:ind w:left="366" w:right="-3789" w:hanging="426"/>
                    <w:rPr>
                      <w:rFonts w:ascii="Roboto" w:hAnsi="Roboto"/>
                      <w:lang w:val="en-US"/>
                    </w:rPr>
                  </w:pPr>
                  <w:r w:rsidRPr="00DC66B8">
                    <w:rPr>
                      <w:rFonts w:ascii="Roboto" w:hAnsi="Roboto"/>
                      <w:lang w:val="en-US"/>
                    </w:rPr>
                    <w:t>Political.</w:t>
                  </w:r>
                </w:p>
              </w:tc>
            </w:tr>
            <w:tr w:rsidR="00237AE9" w:rsidRPr="00DC66B8" w14:paraId="38CEED84" w14:textId="77777777" w:rsidTr="00A62347">
              <w:tc>
                <w:tcPr>
                  <w:tcW w:w="406" w:type="dxa"/>
                  <w:shd w:val="clear" w:color="auto" w:fill="auto"/>
                </w:tcPr>
                <w:p w14:paraId="429676DE" w14:textId="77777777" w:rsidR="00237AE9" w:rsidRPr="00DC66B8" w:rsidRDefault="00237AE9"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215AF0A7" w14:textId="069E4E1F" w:rsidR="00237AE9" w:rsidRPr="00DC66B8" w:rsidRDefault="00237AE9" w:rsidP="00237AE9">
                  <w:pPr>
                    <w:pStyle w:val="Choice"/>
                    <w:numPr>
                      <w:ilvl w:val="0"/>
                      <w:numId w:val="37"/>
                    </w:numPr>
                    <w:spacing w:line="276" w:lineRule="auto"/>
                    <w:ind w:left="368" w:hanging="426"/>
                    <w:rPr>
                      <w:rFonts w:ascii="Roboto" w:hAnsi="Roboto"/>
                      <w:lang w:val="en-US"/>
                    </w:rPr>
                  </w:pPr>
                  <w:r w:rsidRPr="00DC66B8">
                    <w:rPr>
                      <w:rFonts w:ascii="Roboto" w:hAnsi="Roboto"/>
                      <w:lang w:val="en-US"/>
                    </w:rPr>
                    <w:t>Organizational.</w:t>
                  </w:r>
                </w:p>
              </w:tc>
            </w:tr>
            <w:tr w:rsidR="00237AE9" w:rsidRPr="00DC66B8" w14:paraId="507D4CBA" w14:textId="77777777" w:rsidTr="007E4539">
              <w:trPr>
                <w:gridAfter w:val="1"/>
                <w:wAfter w:w="1558" w:type="dxa"/>
                <w:trHeight w:val="652"/>
              </w:trPr>
              <w:tc>
                <w:tcPr>
                  <w:tcW w:w="406" w:type="dxa"/>
                  <w:shd w:val="clear" w:color="auto" w:fill="auto"/>
                </w:tcPr>
                <w:p w14:paraId="757AB94A" w14:textId="77777777" w:rsidR="00237AE9" w:rsidRPr="00DC66B8" w:rsidRDefault="00237AE9"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00235202" w14:textId="77777777" w:rsidR="00237AE9" w:rsidRPr="00DC66B8" w:rsidRDefault="00237AE9"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60DCF98" w14:textId="4CA9A907" w:rsidR="00237AE9" w:rsidRPr="00DC66B8" w:rsidRDefault="00237AE9" w:rsidP="00237AE9">
                  <w:pPr>
                    <w:spacing w:line="276" w:lineRule="auto"/>
                    <w:rPr>
                      <w:rFonts w:ascii="Roboto" w:hAnsi="Roboto"/>
                      <w:szCs w:val="22"/>
                      <w:lang w:val="en-GB"/>
                    </w:rPr>
                  </w:pPr>
                </w:p>
              </w:tc>
              <w:tc>
                <w:tcPr>
                  <w:tcW w:w="9398" w:type="dxa"/>
                  <w:shd w:val="clear" w:color="auto" w:fill="auto"/>
                </w:tcPr>
                <w:p w14:paraId="3AE1F541" w14:textId="15835652" w:rsidR="00237AE9" w:rsidRPr="00DC66B8" w:rsidRDefault="00237AE9" w:rsidP="00237AE9">
                  <w:pPr>
                    <w:pStyle w:val="Choice"/>
                    <w:numPr>
                      <w:ilvl w:val="0"/>
                      <w:numId w:val="37"/>
                    </w:numPr>
                    <w:spacing w:line="276" w:lineRule="auto"/>
                    <w:ind w:left="368" w:hanging="426"/>
                    <w:rPr>
                      <w:rFonts w:ascii="Roboto" w:hAnsi="Roboto"/>
                      <w:lang w:val="en-US"/>
                    </w:rPr>
                  </w:pPr>
                  <w:r w:rsidRPr="00DC66B8">
                    <w:rPr>
                      <w:rFonts w:ascii="Roboto" w:hAnsi="Roboto"/>
                      <w:lang w:val="en-US"/>
                    </w:rPr>
                    <w:t>Technical.</w:t>
                  </w:r>
                </w:p>
                <w:p w14:paraId="22E54463" w14:textId="23C64EC1" w:rsidR="00237AE9" w:rsidRPr="00DC66B8" w:rsidRDefault="00237AE9" w:rsidP="00237AE9">
                  <w:pPr>
                    <w:pStyle w:val="Choice"/>
                    <w:numPr>
                      <w:ilvl w:val="0"/>
                      <w:numId w:val="37"/>
                    </w:numPr>
                    <w:spacing w:line="276" w:lineRule="auto"/>
                    <w:ind w:left="368" w:hanging="426"/>
                    <w:rPr>
                      <w:rFonts w:ascii="Roboto" w:hAnsi="Roboto"/>
                      <w:lang w:val="en-US"/>
                    </w:rPr>
                  </w:pPr>
                  <w:r w:rsidRPr="00DC66B8">
                    <w:rPr>
                      <w:rFonts w:ascii="Roboto" w:hAnsi="Roboto"/>
                      <w:lang w:val="en-US"/>
                    </w:rPr>
                    <w:t>Virtual.</w:t>
                  </w:r>
                </w:p>
              </w:tc>
            </w:tr>
          </w:tbl>
          <w:p w14:paraId="011A6E2D" w14:textId="77777777" w:rsidR="00237AE9" w:rsidRPr="00DC66B8" w:rsidRDefault="00237AE9" w:rsidP="00A62347">
            <w:pPr>
              <w:spacing w:line="276" w:lineRule="auto"/>
              <w:jc w:val="center"/>
              <w:rPr>
                <w:rFonts w:ascii="Roboto" w:hAnsi="Roboto" w:cs="Segoe UI Symbol"/>
                <w:szCs w:val="22"/>
                <w:lang w:val="en-GB"/>
              </w:rPr>
            </w:pPr>
          </w:p>
        </w:tc>
        <w:tc>
          <w:tcPr>
            <w:tcW w:w="222" w:type="dxa"/>
            <w:shd w:val="clear" w:color="auto" w:fill="auto"/>
          </w:tcPr>
          <w:p w14:paraId="6E016D4A" w14:textId="77777777" w:rsidR="00237AE9" w:rsidRPr="00DC66B8" w:rsidRDefault="00237AE9" w:rsidP="00A62347">
            <w:pPr>
              <w:spacing w:line="276" w:lineRule="auto"/>
              <w:jc w:val="center"/>
              <w:rPr>
                <w:rFonts w:ascii="Roboto" w:hAnsi="Roboto"/>
                <w:szCs w:val="22"/>
                <w:lang w:val="en-GB"/>
              </w:rPr>
            </w:pPr>
          </w:p>
        </w:tc>
        <w:tc>
          <w:tcPr>
            <w:tcW w:w="222" w:type="dxa"/>
            <w:shd w:val="clear" w:color="auto" w:fill="auto"/>
          </w:tcPr>
          <w:p w14:paraId="47CAB1E2" w14:textId="77777777" w:rsidR="00237AE9" w:rsidRPr="00DC66B8" w:rsidRDefault="00237AE9" w:rsidP="00A62347">
            <w:pPr>
              <w:pStyle w:val="Choice"/>
              <w:spacing w:line="276" w:lineRule="auto"/>
              <w:rPr>
                <w:rFonts w:ascii="Roboto" w:hAnsi="Roboto"/>
                <w:lang w:val="en-US"/>
              </w:rPr>
            </w:pPr>
          </w:p>
        </w:tc>
      </w:tr>
    </w:tbl>
    <w:p w14:paraId="481CA6C1" w14:textId="71DD4C0C" w:rsidR="00237AE9" w:rsidRPr="00DC66B8" w:rsidRDefault="00237AE9" w:rsidP="00237AE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B0A2E78"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20A559C2" w14:textId="77777777" w:rsidR="009C6C72" w:rsidRPr="009C6C72" w:rsidRDefault="009C6C72" w:rsidP="009C6C72">
      <w:pPr>
        <w:pStyle w:val="Textkrper"/>
        <w:rPr>
          <w:sz w:val="22"/>
          <w:szCs w:val="22"/>
          <w:lang w:val="en-US"/>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DC66B8" w14:paraId="21077C1C" w14:textId="77777777" w:rsidTr="009C6C72">
        <w:trPr>
          <w:gridAfter w:val="1"/>
          <w:wAfter w:w="1558" w:type="dxa"/>
        </w:trPr>
        <w:tc>
          <w:tcPr>
            <w:tcW w:w="406" w:type="dxa"/>
            <w:shd w:val="clear" w:color="auto" w:fill="auto"/>
          </w:tcPr>
          <w:p w14:paraId="30A8F3F7" w14:textId="77777777" w:rsidR="009C6C72" w:rsidRPr="00DC66B8" w:rsidRDefault="009C6C72" w:rsidP="00427E29">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5CA42AB6" w14:textId="0DB64855" w:rsidR="009C6C72" w:rsidRPr="00DC66B8" w:rsidRDefault="009C6C72" w:rsidP="009C6C72">
            <w:pPr>
              <w:pStyle w:val="Choice"/>
              <w:numPr>
                <w:ilvl w:val="0"/>
                <w:numId w:val="46"/>
              </w:numPr>
              <w:spacing w:after="0" w:line="276" w:lineRule="auto"/>
              <w:ind w:left="342" w:right="-3789" w:hanging="426"/>
              <w:rPr>
                <w:rFonts w:ascii="Roboto" w:hAnsi="Roboto"/>
                <w:lang w:val="en-US"/>
              </w:rPr>
            </w:pPr>
            <w:r w:rsidRPr="00DC66B8">
              <w:rPr>
                <w:rFonts w:ascii="Roboto" w:hAnsi="Roboto"/>
                <w:lang w:val="en-US"/>
              </w:rPr>
              <w:t>Runtime efficiency (performance).</w:t>
            </w:r>
          </w:p>
        </w:tc>
      </w:tr>
      <w:tr w:rsidR="009C6C72" w:rsidRPr="00F203EB" w14:paraId="77D1E426" w14:textId="77777777" w:rsidTr="009C6C72">
        <w:tc>
          <w:tcPr>
            <w:tcW w:w="406" w:type="dxa"/>
            <w:shd w:val="clear" w:color="auto" w:fill="auto"/>
          </w:tcPr>
          <w:p w14:paraId="3730F88B" w14:textId="77777777" w:rsidR="009C6C72" w:rsidRPr="00DC66B8" w:rsidRDefault="009C6C72" w:rsidP="00427E29">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6CBBB313" w14:textId="365B164D" w:rsidR="009C6C72" w:rsidRPr="00DC66B8" w:rsidRDefault="009C6C72" w:rsidP="009C6C72">
            <w:pPr>
              <w:pStyle w:val="Choice"/>
              <w:numPr>
                <w:ilvl w:val="0"/>
                <w:numId w:val="46"/>
              </w:numPr>
              <w:spacing w:line="276" w:lineRule="auto"/>
              <w:ind w:left="368" w:hanging="426"/>
              <w:rPr>
                <w:rFonts w:ascii="Roboto" w:hAnsi="Roboto"/>
                <w:lang w:val="en-US"/>
              </w:rPr>
            </w:pPr>
            <w:r w:rsidRPr="00DC66B8">
              <w:rPr>
                <w:rFonts w:ascii="Roboto" w:hAnsi="Roboto"/>
                <w:lang w:val="en-US"/>
              </w:rPr>
              <w:t>Flexibility in modifying or changing the system.</w:t>
            </w:r>
          </w:p>
        </w:tc>
      </w:tr>
      <w:tr w:rsidR="009C6C72" w:rsidRPr="00DC66B8" w14:paraId="1CD67D80" w14:textId="77777777" w:rsidTr="009C6C72">
        <w:trPr>
          <w:gridAfter w:val="1"/>
          <w:wAfter w:w="1558" w:type="dxa"/>
          <w:trHeight w:val="652"/>
        </w:trPr>
        <w:tc>
          <w:tcPr>
            <w:tcW w:w="406" w:type="dxa"/>
            <w:shd w:val="clear" w:color="auto" w:fill="auto"/>
          </w:tcPr>
          <w:p w14:paraId="4A2A7692" w14:textId="77777777" w:rsidR="009C6C72" w:rsidRPr="00DC66B8" w:rsidRDefault="009C6C72" w:rsidP="00427E29">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3EFEE8D7" w14:textId="5B3E95EB" w:rsidR="009C6C72" w:rsidRPr="009C6C72" w:rsidRDefault="009C6C72" w:rsidP="009C6C72">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543749C2" w14:textId="08477A7E" w:rsidR="009C6C72" w:rsidRPr="00DC66B8" w:rsidRDefault="009C6C72" w:rsidP="009C6C72">
            <w:pPr>
              <w:pStyle w:val="Choice"/>
              <w:numPr>
                <w:ilvl w:val="0"/>
                <w:numId w:val="46"/>
              </w:numPr>
              <w:spacing w:line="276" w:lineRule="auto"/>
              <w:ind w:left="368" w:hanging="426"/>
              <w:rPr>
                <w:rFonts w:ascii="Roboto" w:hAnsi="Roboto"/>
                <w:lang w:val="en-US"/>
              </w:rPr>
            </w:pPr>
            <w:r w:rsidRPr="00DC66B8">
              <w:rPr>
                <w:rFonts w:ascii="Roboto" w:hAnsi="Roboto"/>
                <w:lang w:val="en-US"/>
              </w:rPr>
              <w:t>Flexibility at runtime (configurability).</w:t>
            </w:r>
          </w:p>
          <w:p w14:paraId="68158685" w14:textId="04D9E38B" w:rsidR="009C6C72" w:rsidRPr="00DC66B8" w:rsidRDefault="009C6C72" w:rsidP="009C6C72">
            <w:pPr>
              <w:pStyle w:val="Choice"/>
              <w:numPr>
                <w:ilvl w:val="0"/>
                <w:numId w:val="46"/>
              </w:numPr>
              <w:spacing w:line="276" w:lineRule="auto"/>
              <w:ind w:left="368" w:hanging="426"/>
              <w:rPr>
                <w:rFonts w:ascii="Roboto" w:hAnsi="Roboto"/>
                <w:lang w:val="en-US"/>
              </w:rPr>
            </w:pPr>
            <w:r w:rsidRPr="00DC66B8">
              <w:rPr>
                <w:rFonts w:ascii="Roboto" w:hAnsi="Roboto"/>
                <w:lang w:val="en-US"/>
              </w:rPr>
              <w:t>Non-</w:t>
            </w:r>
            <w:proofErr w:type="spellStart"/>
            <w:r w:rsidRPr="00C547DD">
              <w:rPr>
                <w:rFonts w:ascii="Roboto" w:hAnsi="Roboto"/>
                <w:lang w:val="en-US"/>
              </w:rPr>
              <w:t>repudiability</w:t>
            </w:r>
            <w:proofErr w:type="spellEnd"/>
            <w:r w:rsidRPr="00C547DD">
              <w:rPr>
                <w:rFonts w:ascii="Roboto" w:hAnsi="Roboto"/>
                <w:lang w:val="en-US"/>
              </w:rPr>
              <w:t>.</w:t>
            </w:r>
          </w:p>
        </w:tc>
      </w:tr>
    </w:tbl>
    <w:p w14:paraId="49251B78" w14:textId="36360658" w:rsidR="00EA541B" w:rsidRPr="00DC66B8" w:rsidRDefault="00EA541B" w:rsidP="00E0016E">
      <w:pPr>
        <w:rPr>
          <w:rFonts w:ascii="Roboto" w:hAnsi="Roboto" w:cs="Arial"/>
          <w:bCs/>
        </w:rPr>
      </w:pPr>
    </w:p>
    <w:p w14:paraId="3FF1C142" w14:textId="1C5C9CDC"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F10E757" w:rsidR="009C6C72" w:rsidRPr="009C6C72" w:rsidRDefault="009C6C72" w:rsidP="009C6C72">
      <w:pPr>
        <w:pStyle w:val="Textkrper"/>
        <w:rPr>
          <w:sz w:val="22"/>
          <w:szCs w:val="22"/>
          <w:lang w:val="en-US"/>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DC66B8" w14:paraId="0676D48D" w14:textId="77777777" w:rsidTr="00427E29">
        <w:trPr>
          <w:gridAfter w:val="1"/>
          <w:wAfter w:w="1558" w:type="dxa"/>
        </w:trPr>
        <w:tc>
          <w:tcPr>
            <w:tcW w:w="406" w:type="dxa"/>
            <w:shd w:val="clear" w:color="auto" w:fill="auto"/>
          </w:tcPr>
          <w:p w14:paraId="582F21E0" w14:textId="77777777" w:rsidR="009C6C72" w:rsidRPr="00DC66B8" w:rsidRDefault="009C6C72" w:rsidP="00427E29">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23336A04" w14:textId="1E71A116" w:rsidR="009C6C72" w:rsidRPr="00DC66B8" w:rsidRDefault="009C6C72" w:rsidP="009C6C72">
            <w:pPr>
              <w:pStyle w:val="Choice"/>
              <w:numPr>
                <w:ilvl w:val="0"/>
                <w:numId w:val="47"/>
              </w:numPr>
              <w:spacing w:after="0" w:line="276" w:lineRule="auto"/>
              <w:ind w:left="342" w:right="-3789" w:hanging="426"/>
              <w:rPr>
                <w:rFonts w:ascii="Roboto" w:hAnsi="Roboto"/>
                <w:lang w:val="en-US"/>
              </w:rPr>
            </w:pPr>
            <w:r w:rsidRPr="00DC66B8">
              <w:rPr>
                <w:rFonts w:ascii="Roboto" w:hAnsi="Roboto"/>
                <w:lang w:val="en-US"/>
              </w:rPr>
              <w:t>Hard real-time systems.</w:t>
            </w:r>
          </w:p>
        </w:tc>
      </w:tr>
      <w:tr w:rsidR="009C6C72" w:rsidRPr="00DC66B8" w14:paraId="75AEB574" w14:textId="77777777" w:rsidTr="00427E29">
        <w:tc>
          <w:tcPr>
            <w:tcW w:w="406" w:type="dxa"/>
            <w:shd w:val="clear" w:color="auto" w:fill="auto"/>
          </w:tcPr>
          <w:p w14:paraId="17C4E870" w14:textId="77777777" w:rsidR="009C6C72" w:rsidRPr="00DC66B8" w:rsidRDefault="009C6C72" w:rsidP="00427E29">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7815C18A" w14:textId="5078FA34" w:rsidR="009C6C72" w:rsidRPr="00DC66B8" w:rsidRDefault="009C6C72" w:rsidP="009C6C72">
            <w:pPr>
              <w:pStyle w:val="Choice"/>
              <w:numPr>
                <w:ilvl w:val="0"/>
                <w:numId w:val="47"/>
              </w:numPr>
              <w:spacing w:line="276" w:lineRule="auto"/>
              <w:ind w:left="368" w:hanging="426"/>
              <w:rPr>
                <w:rFonts w:ascii="Roboto" w:hAnsi="Roboto"/>
                <w:lang w:val="en-US"/>
              </w:rPr>
            </w:pPr>
            <w:r w:rsidRPr="00DC66B8">
              <w:rPr>
                <w:rFonts w:ascii="Roboto" w:hAnsi="Roboto"/>
                <w:lang w:val="en-US"/>
              </w:rPr>
              <w:t>Rule-based systems.</w:t>
            </w:r>
          </w:p>
        </w:tc>
      </w:tr>
      <w:tr w:rsidR="009C6C72" w:rsidRPr="00DC66B8" w14:paraId="2D3E3297" w14:textId="77777777" w:rsidTr="00427E29">
        <w:trPr>
          <w:gridAfter w:val="1"/>
          <w:wAfter w:w="1558" w:type="dxa"/>
          <w:trHeight w:val="652"/>
        </w:trPr>
        <w:tc>
          <w:tcPr>
            <w:tcW w:w="406" w:type="dxa"/>
            <w:shd w:val="clear" w:color="auto" w:fill="auto"/>
          </w:tcPr>
          <w:p w14:paraId="4A7419C0" w14:textId="77777777" w:rsidR="009C6C72" w:rsidRPr="00DC66B8" w:rsidRDefault="009C6C72" w:rsidP="00427E29">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30CC944" w14:textId="77777777" w:rsidR="009C6C72" w:rsidRPr="009C6C72" w:rsidRDefault="009C6C72" w:rsidP="00427E29">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7C9232D4" w14:textId="438FCF5B" w:rsidR="009C6C72" w:rsidRPr="00DC66B8" w:rsidRDefault="009C6C72" w:rsidP="009C6C72">
            <w:pPr>
              <w:pStyle w:val="Choice"/>
              <w:numPr>
                <w:ilvl w:val="0"/>
                <w:numId w:val="47"/>
              </w:numPr>
              <w:spacing w:line="276" w:lineRule="auto"/>
              <w:ind w:left="368" w:hanging="426"/>
              <w:rPr>
                <w:rFonts w:ascii="Roboto" w:hAnsi="Roboto"/>
                <w:lang w:val="en-US"/>
              </w:rPr>
            </w:pPr>
            <w:proofErr w:type="spellStart"/>
            <w:r w:rsidRPr="00DC66B8">
              <w:rPr>
                <w:rFonts w:ascii="Roboto" w:hAnsi="Roboto"/>
                <w:lang w:val="en-US"/>
              </w:rPr>
              <w:t>Linnés</w:t>
            </w:r>
            <w:proofErr w:type="spellEnd"/>
            <w:r w:rsidRPr="00DC66B8">
              <w:rPr>
                <w:rFonts w:ascii="Roboto" w:hAnsi="Roboto"/>
                <w:lang w:val="en-US"/>
              </w:rPr>
              <w:t xml:space="preserve"> systems.</w:t>
            </w:r>
          </w:p>
          <w:p w14:paraId="62262CFD" w14:textId="77777777" w:rsidR="009C6C72" w:rsidRDefault="009C6C72" w:rsidP="009C6C72">
            <w:pPr>
              <w:pStyle w:val="Choice"/>
              <w:numPr>
                <w:ilvl w:val="0"/>
                <w:numId w:val="47"/>
              </w:numPr>
              <w:spacing w:line="276" w:lineRule="auto"/>
              <w:ind w:left="368" w:hanging="426"/>
              <w:rPr>
                <w:rFonts w:ascii="Roboto" w:hAnsi="Roboto"/>
                <w:lang w:val="en-US"/>
              </w:rPr>
            </w:pPr>
            <w:r w:rsidRPr="00DC66B8">
              <w:rPr>
                <w:rFonts w:ascii="Roboto" w:hAnsi="Roboto"/>
                <w:lang w:val="en-US"/>
              </w:rPr>
              <w:t>Safety critical systems.</w:t>
            </w:r>
          </w:p>
          <w:p w14:paraId="1B0ED73F" w14:textId="77777777" w:rsidR="00A87E3A" w:rsidRDefault="00A87E3A" w:rsidP="00A87E3A">
            <w:pPr>
              <w:pStyle w:val="Choice"/>
              <w:spacing w:line="276" w:lineRule="auto"/>
              <w:rPr>
                <w:rFonts w:ascii="Roboto" w:hAnsi="Roboto"/>
                <w:lang w:val="en-US"/>
              </w:rPr>
            </w:pPr>
          </w:p>
          <w:p w14:paraId="5C51F13E" w14:textId="77777777" w:rsidR="00A87E3A" w:rsidRDefault="00A87E3A" w:rsidP="00A87E3A">
            <w:pPr>
              <w:pStyle w:val="Choice"/>
              <w:spacing w:line="276" w:lineRule="auto"/>
              <w:rPr>
                <w:rFonts w:ascii="Roboto" w:hAnsi="Roboto"/>
                <w:lang w:val="en-US"/>
              </w:rPr>
            </w:pPr>
          </w:p>
          <w:p w14:paraId="085630B7" w14:textId="77777777" w:rsidR="00A87E3A" w:rsidRDefault="00A87E3A" w:rsidP="00A87E3A">
            <w:pPr>
              <w:pStyle w:val="Choice"/>
              <w:spacing w:line="276" w:lineRule="auto"/>
              <w:rPr>
                <w:rFonts w:ascii="Roboto" w:hAnsi="Roboto"/>
                <w:lang w:val="en-US"/>
              </w:rPr>
            </w:pPr>
          </w:p>
          <w:p w14:paraId="6C18690D" w14:textId="77777777" w:rsidR="00A87E3A" w:rsidRDefault="00A87E3A" w:rsidP="00A87E3A">
            <w:pPr>
              <w:pStyle w:val="Choice"/>
              <w:spacing w:line="276" w:lineRule="auto"/>
              <w:rPr>
                <w:rFonts w:ascii="Roboto" w:hAnsi="Roboto"/>
                <w:lang w:val="en-US"/>
              </w:rPr>
            </w:pPr>
          </w:p>
          <w:p w14:paraId="607C5066" w14:textId="77777777" w:rsidR="00A87E3A" w:rsidRDefault="00A87E3A" w:rsidP="00A87E3A">
            <w:pPr>
              <w:pStyle w:val="Choice"/>
              <w:spacing w:line="276" w:lineRule="auto"/>
              <w:rPr>
                <w:rFonts w:ascii="Roboto" w:hAnsi="Roboto"/>
                <w:lang w:val="en-US"/>
              </w:rPr>
            </w:pPr>
          </w:p>
          <w:p w14:paraId="5C51B384" w14:textId="77777777" w:rsidR="00A87E3A" w:rsidRDefault="00A87E3A" w:rsidP="00A87E3A">
            <w:pPr>
              <w:pStyle w:val="Choice"/>
              <w:spacing w:line="276" w:lineRule="auto"/>
              <w:rPr>
                <w:rFonts w:ascii="Roboto" w:hAnsi="Roboto"/>
                <w:lang w:val="en-US"/>
              </w:rPr>
            </w:pPr>
          </w:p>
          <w:p w14:paraId="0FB4FC42" w14:textId="1C254195" w:rsidR="00A87E3A" w:rsidRPr="00DC66B8" w:rsidRDefault="00A87E3A" w:rsidP="00A87E3A">
            <w:pPr>
              <w:pStyle w:val="Choice"/>
              <w:spacing w:line="276" w:lineRule="auto"/>
              <w:rPr>
                <w:rFonts w:ascii="Roboto" w:hAnsi="Roboto"/>
                <w:lang w:val="en-US"/>
              </w:rPr>
            </w:pPr>
          </w:p>
        </w:tc>
      </w:tr>
    </w:tbl>
    <w:p w14:paraId="44637C5B" w14:textId="37A68108" w:rsidR="007E4539" w:rsidRPr="00DC66B8" w:rsidRDefault="007E4539" w:rsidP="00E0016E">
      <w:pPr>
        <w:rPr>
          <w:rFonts w:ascii="Roboto" w:hAnsi="Roboto" w:cs="Arial"/>
          <w:bCs/>
        </w:rPr>
      </w:pPr>
    </w:p>
    <w:p w14:paraId="011F1A25" w14:textId="4BEEBF18"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7F838CCF"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74BDD929" w14:textId="77777777" w:rsidR="00427E29" w:rsidRPr="00427E29" w:rsidRDefault="00427E29" w:rsidP="00427E29">
      <w:pPr>
        <w:pStyle w:val="Textkrper"/>
        <w:rPr>
          <w:lang w:val="en-US"/>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F203EB" w14:paraId="43E2029B" w14:textId="77777777" w:rsidTr="00427E29">
        <w:trPr>
          <w:gridAfter w:val="1"/>
          <w:wAfter w:w="1558" w:type="dxa"/>
        </w:trPr>
        <w:tc>
          <w:tcPr>
            <w:tcW w:w="406" w:type="dxa"/>
            <w:shd w:val="clear" w:color="auto" w:fill="auto"/>
          </w:tcPr>
          <w:p w14:paraId="17290BBD" w14:textId="77777777" w:rsidR="00427E29" w:rsidRPr="00DC66B8" w:rsidRDefault="00427E29" w:rsidP="00427E29">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1CB416F9" w14:textId="24202FF8" w:rsidR="00427E29" w:rsidRPr="00DC66B8" w:rsidRDefault="00427E29" w:rsidP="00427E29">
            <w:pPr>
              <w:pStyle w:val="Choice"/>
              <w:numPr>
                <w:ilvl w:val="0"/>
                <w:numId w:val="49"/>
              </w:numPr>
              <w:spacing w:after="0" w:line="276" w:lineRule="auto"/>
              <w:ind w:left="342" w:right="-3789" w:hanging="426"/>
              <w:rPr>
                <w:rFonts w:ascii="Roboto" w:hAnsi="Roboto"/>
                <w:lang w:val="en-US"/>
              </w:rPr>
            </w:pPr>
            <w:r w:rsidRPr="00DC66B8">
              <w:rPr>
                <w:rFonts w:ascii="Roboto" w:hAnsi="Roboto"/>
                <w:lang w:val="en-US"/>
              </w:rPr>
              <w:t>Big building blocks shall not depend on small building blocks.</w:t>
            </w:r>
          </w:p>
        </w:tc>
      </w:tr>
      <w:tr w:rsidR="00427E29" w:rsidRPr="00F203EB" w14:paraId="24C5CF18" w14:textId="77777777" w:rsidTr="00427E29">
        <w:tc>
          <w:tcPr>
            <w:tcW w:w="406" w:type="dxa"/>
            <w:shd w:val="clear" w:color="auto" w:fill="auto"/>
          </w:tcPr>
          <w:p w14:paraId="508ADE55" w14:textId="77777777" w:rsidR="00427E29" w:rsidRPr="00DC66B8" w:rsidRDefault="00427E29" w:rsidP="00427E29">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7A803D8A" w14:textId="07D0FB94" w:rsidR="00427E29" w:rsidRPr="00DC66B8" w:rsidRDefault="00427E29" w:rsidP="00427E29">
            <w:pPr>
              <w:pStyle w:val="Choice"/>
              <w:numPr>
                <w:ilvl w:val="0"/>
                <w:numId w:val="49"/>
              </w:numPr>
              <w:spacing w:line="276" w:lineRule="auto"/>
              <w:ind w:left="368" w:hanging="426"/>
              <w:rPr>
                <w:rFonts w:ascii="Roboto" w:hAnsi="Roboto"/>
                <w:lang w:val="en-US"/>
              </w:rPr>
            </w:pPr>
            <w:r w:rsidRPr="00DC66B8">
              <w:rPr>
                <w:rFonts w:ascii="Roboto" w:hAnsi="Roboto"/>
                <w:lang w:val="en-US"/>
              </w:rPr>
              <w:t>Components shall be able to create dependent components more easily.</w:t>
            </w:r>
          </w:p>
        </w:tc>
      </w:tr>
      <w:tr w:rsidR="00427E29" w:rsidRPr="00F203EB" w14:paraId="151DCCEE" w14:textId="77777777" w:rsidTr="00427E29">
        <w:trPr>
          <w:gridAfter w:val="1"/>
          <w:wAfter w:w="1558" w:type="dxa"/>
          <w:trHeight w:val="652"/>
        </w:trPr>
        <w:tc>
          <w:tcPr>
            <w:tcW w:w="406" w:type="dxa"/>
            <w:shd w:val="clear" w:color="auto" w:fill="auto"/>
          </w:tcPr>
          <w:p w14:paraId="3A107D4C" w14:textId="7B47A55F" w:rsidR="00427E29" w:rsidRPr="009C6C72" w:rsidRDefault="00427E29" w:rsidP="00427E29">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tc>
        <w:tc>
          <w:tcPr>
            <w:tcW w:w="9398" w:type="dxa"/>
            <w:shd w:val="clear" w:color="auto" w:fill="auto"/>
          </w:tcPr>
          <w:p w14:paraId="5F63DCE3" w14:textId="7ADCA867" w:rsidR="00427E29" w:rsidRPr="00427E29" w:rsidRDefault="00427E29" w:rsidP="00427E29">
            <w:pPr>
              <w:pStyle w:val="Choice"/>
              <w:numPr>
                <w:ilvl w:val="0"/>
                <w:numId w:val="49"/>
              </w:numPr>
              <w:spacing w:line="276" w:lineRule="auto"/>
              <w:ind w:left="368" w:hanging="426"/>
              <w:rPr>
                <w:rFonts w:ascii="Roboto" w:hAnsi="Roboto"/>
                <w:lang w:val="en-US"/>
              </w:rPr>
            </w:pPr>
            <w:r w:rsidRPr="00DC66B8">
              <w:rPr>
                <w:rFonts w:ascii="Roboto" w:hAnsi="Roboto"/>
                <w:lang w:val="en-US"/>
              </w:rPr>
              <w:t>Building blocks shall only depend on each other via abstractions.</w:t>
            </w:r>
          </w:p>
        </w:tc>
      </w:tr>
    </w:tbl>
    <w:p w14:paraId="7DC4D968" w14:textId="687C9656" w:rsidR="003667D6" w:rsidRPr="00DC66B8" w:rsidRDefault="003667D6" w:rsidP="003667D6">
      <w:pPr>
        <w:pBdr>
          <w:top w:val="single" w:sz="6" w:space="1" w:color="auto"/>
          <w:bottom w:val="single" w:sz="6" w:space="1" w:color="auto"/>
        </w:pBdr>
        <w:tabs>
          <w:tab w:val="left" w:pos="2127"/>
        </w:tabs>
        <w:ind w:right="-87"/>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Select “Tight coupling” or “Loose coupling” for each line. –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5DF53944" w:rsidR="003667D6" w:rsidRDefault="003667D6" w:rsidP="003667D6">
      <w:pPr>
        <w:rPr>
          <w:rFonts w:ascii="Roboto" w:hAnsi="Roboto"/>
          <w:szCs w:val="22"/>
          <w:lang w:val="en-US"/>
        </w:rPr>
      </w:pPr>
    </w:p>
    <w:p w14:paraId="762A1B49" w14:textId="77777777" w:rsidR="00427E29" w:rsidRPr="00DC66B8" w:rsidRDefault="00427E29" w:rsidP="00427E29">
      <w:pPr>
        <w:rPr>
          <w:rFonts w:ascii="Roboto" w:hAnsi="Roboto"/>
          <w:szCs w:val="22"/>
          <w:lang w:val="en-US"/>
        </w:rPr>
      </w:pPr>
      <w:r w:rsidRPr="00DC66B8">
        <w:rPr>
          <w:rFonts w:ascii="Roboto" w:hAnsi="Roboto"/>
          <w:szCs w:val="22"/>
          <w:lang w:val="en-US"/>
        </w:rPr>
        <w:t>Tight            Loose</w:t>
      </w:r>
    </w:p>
    <w:p w14:paraId="5E68D470" w14:textId="77777777" w:rsidR="00427E29" w:rsidRPr="00DC66B8" w:rsidRDefault="00427E29" w:rsidP="00427E29">
      <w:pPr>
        <w:rPr>
          <w:rFonts w:ascii="Roboto" w:hAnsi="Roboto"/>
          <w:szCs w:val="22"/>
          <w:lang w:val="en-US"/>
        </w:rPr>
      </w:pPr>
      <w:r w:rsidRPr="00DC66B8">
        <w:rPr>
          <w:rFonts w:ascii="Roboto" w:hAnsi="Roboto"/>
          <w:szCs w:val="22"/>
          <w:lang w:val="en-US"/>
        </w:rPr>
        <w:t xml:space="preserve">coupling      </w:t>
      </w:r>
      <w:proofErr w:type="spellStart"/>
      <w:r w:rsidRPr="00DC66B8">
        <w:rPr>
          <w:rFonts w:ascii="Roboto" w:hAnsi="Roboto"/>
          <w:szCs w:val="22"/>
          <w:lang w:val="en-US"/>
        </w:rPr>
        <w:t>coupling</w:t>
      </w:r>
      <w:proofErr w:type="spellEnd"/>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50"/>
        <w:gridCol w:w="668"/>
        <w:gridCol w:w="8317"/>
      </w:tblGrid>
      <w:tr w:rsidR="00427E29" w:rsidRPr="00F203EB" w14:paraId="33EFC097" w14:textId="77777777" w:rsidTr="00427E29">
        <w:tc>
          <w:tcPr>
            <w:tcW w:w="425" w:type="dxa"/>
            <w:shd w:val="clear" w:color="auto" w:fill="auto"/>
          </w:tcPr>
          <w:p w14:paraId="3AF08204" w14:textId="77777777" w:rsidR="00427E29" w:rsidRPr="00DC66B8" w:rsidRDefault="00427E29"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37B8AB45" w14:textId="77777777" w:rsidR="00427E29" w:rsidRPr="00DC66B8" w:rsidRDefault="00427E29"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428F4B69" w14:textId="77777777" w:rsidR="00427E29" w:rsidRPr="00DC66B8" w:rsidRDefault="00427E29" w:rsidP="00427E29">
            <w:pPr>
              <w:pStyle w:val="Choice"/>
              <w:spacing w:line="276" w:lineRule="auto"/>
              <w:ind w:left="176"/>
              <w:rPr>
                <w:rFonts w:ascii="Roboto" w:hAnsi="Roboto"/>
                <w:lang w:val="en-US"/>
              </w:rPr>
            </w:pPr>
            <w:r>
              <w:rPr>
                <w:rFonts w:ascii="Roboto" w:hAnsi="Roboto"/>
                <w:lang w:val="en-US"/>
              </w:rPr>
              <w:t>(a)</w:t>
            </w:r>
          </w:p>
        </w:tc>
        <w:tc>
          <w:tcPr>
            <w:tcW w:w="8504" w:type="dxa"/>
            <w:shd w:val="clear" w:color="auto" w:fill="auto"/>
          </w:tcPr>
          <w:p w14:paraId="6E948B06" w14:textId="77777777" w:rsidR="00427E29" w:rsidRDefault="00427E29" w:rsidP="00427E29">
            <w:pPr>
              <w:pStyle w:val="Choice"/>
              <w:spacing w:after="0" w:line="276" w:lineRule="auto"/>
              <w:ind w:left="176"/>
              <w:rPr>
                <w:rFonts w:ascii="Roboto" w:hAnsi="Roboto"/>
                <w:lang w:val="en-US"/>
              </w:rPr>
            </w:pPr>
            <w:r w:rsidRPr="00DC66B8">
              <w:rPr>
                <w:rFonts w:ascii="Roboto" w:hAnsi="Roboto"/>
                <w:lang w:val="en-US"/>
              </w:rPr>
              <w:t xml:space="preserve">Building blocks directly call dependent building blocks, i.e. </w:t>
            </w:r>
          </w:p>
          <w:p w14:paraId="0E4CD0B7" w14:textId="53A64A68" w:rsidR="00427E29" w:rsidRPr="00DC66B8" w:rsidRDefault="00427E29" w:rsidP="00427E29">
            <w:pPr>
              <w:pStyle w:val="Choice"/>
              <w:spacing w:after="0" w:line="276" w:lineRule="auto"/>
              <w:ind w:left="176"/>
              <w:rPr>
                <w:rFonts w:ascii="Roboto" w:hAnsi="Roboto"/>
                <w:lang w:val="en-US"/>
              </w:rPr>
            </w:pPr>
            <w:r w:rsidRPr="00DC66B8">
              <w:rPr>
                <w:rFonts w:ascii="Roboto" w:hAnsi="Roboto"/>
                <w:lang w:val="en-US"/>
              </w:rPr>
              <w:t>without detours via interfaces or abstractions.</w:t>
            </w:r>
          </w:p>
        </w:tc>
      </w:tr>
      <w:tr w:rsidR="00427E29" w:rsidRPr="00F203EB" w14:paraId="0E23E038" w14:textId="77777777" w:rsidTr="00427E29">
        <w:tc>
          <w:tcPr>
            <w:tcW w:w="425" w:type="dxa"/>
            <w:shd w:val="clear" w:color="auto" w:fill="auto"/>
          </w:tcPr>
          <w:p w14:paraId="0FBC3EF8" w14:textId="77777777" w:rsidR="00427E29" w:rsidRDefault="00427E29" w:rsidP="00427E29">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43C868F7" w14:textId="77777777" w:rsidR="00427E29" w:rsidRPr="00DC66B8" w:rsidRDefault="00427E29"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7A6FA065" w14:textId="77777777" w:rsidR="00427E29" w:rsidRDefault="00427E29" w:rsidP="00427E29">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27694CA3" w14:textId="77777777" w:rsidR="00427E29" w:rsidRPr="00DC66B8" w:rsidRDefault="00427E29"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0DADCC21" w14:textId="77777777" w:rsidR="00427E29" w:rsidRDefault="00427E29" w:rsidP="00427E29">
            <w:pPr>
              <w:pStyle w:val="Choice"/>
              <w:spacing w:line="276" w:lineRule="auto"/>
              <w:ind w:left="176"/>
              <w:rPr>
                <w:rFonts w:ascii="Roboto" w:hAnsi="Roboto"/>
                <w:lang w:val="en-US"/>
              </w:rPr>
            </w:pPr>
            <w:r>
              <w:rPr>
                <w:rFonts w:ascii="Roboto" w:hAnsi="Roboto"/>
                <w:lang w:val="en-US"/>
              </w:rPr>
              <w:t>(b)</w:t>
            </w:r>
          </w:p>
          <w:p w14:paraId="5F7CC954" w14:textId="77777777" w:rsidR="00427E29" w:rsidRPr="00DC66B8" w:rsidRDefault="00427E29" w:rsidP="00427E29">
            <w:pPr>
              <w:pStyle w:val="Choice"/>
              <w:spacing w:line="276" w:lineRule="auto"/>
              <w:ind w:left="176"/>
              <w:rPr>
                <w:rFonts w:ascii="Roboto" w:hAnsi="Roboto"/>
                <w:lang w:val="en-US"/>
              </w:rPr>
            </w:pPr>
            <w:r>
              <w:rPr>
                <w:rFonts w:ascii="Roboto" w:hAnsi="Roboto"/>
                <w:lang w:val="en-US"/>
              </w:rPr>
              <w:t>(c)</w:t>
            </w:r>
          </w:p>
        </w:tc>
        <w:tc>
          <w:tcPr>
            <w:tcW w:w="8504" w:type="dxa"/>
            <w:shd w:val="clear" w:color="auto" w:fill="auto"/>
          </w:tcPr>
          <w:p w14:paraId="51449653" w14:textId="7B7A1715" w:rsidR="00427E29" w:rsidRDefault="00427E29" w:rsidP="00427E29">
            <w:pPr>
              <w:pStyle w:val="Choice"/>
              <w:spacing w:line="276" w:lineRule="auto"/>
              <w:ind w:left="176"/>
              <w:rPr>
                <w:rFonts w:ascii="Roboto" w:hAnsi="Roboto"/>
                <w:lang w:val="en-US"/>
              </w:rPr>
            </w:pPr>
            <w:r w:rsidRPr="00DC66B8">
              <w:rPr>
                <w:rFonts w:ascii="Roboto" w:hAnsi="Roboto"/>
                <w:lang w:val="en-US"/>
              </w:rPr>
              <w:t>Building blocks use common data types.</w:t>
            </w:r>
          </w:p>
          <w:p w14:paraId="4F47BCD4" w14:textId="72ED5A92" w:rsidR="00427E29" w:rsidRPr="00DC66B8" w:rsidRDefault="00427E29" w:rsidP="00427E29">
            <w:pPr>
              <w:pStyle w:val="Choice"/>
              <w:spacing w:line="276" w:lineRule="auto"/>
              <w:ind w:left="176"/>
              <w:rPr>
                <w:rFonts w:ascii="Roboto" w:hAnsi="Roboto"/>
                <w:lang w:val="en-US"/>
              </w:rPr>
            </w:pPr>
            <w:r w:rsidRPr="00DC66B8">
              <w:rPr>
                <w:rFonts w:ascii="Roboto" w:hAnsi="Roboto"/>
                <w:lang w:val="en-US"/>
              </w:rPr>
              <w:t>Building blocks use a common database.</w:t>
            </w:r>
          </w:p>
        </w:tc>
      </w:tr>
      <w:tr w:rsidR="00427E29" w:rsidRPr="00F203EB" w14:paraId="68361909" w14:textId="77777777" w:rsidTr="00427E29">
        <w:trPr>
          <w:trHeight w:val="570"/>
        </w:trPr>
        <w:tc>
          <w:tcPr>
            <w:tcW w:w="425" w:type="dxa"/>
            <w:shd w:val="clear" w:color="auto" w:fill="auto"/>
          </w:tcPr>
          <w:p w14:paraId="115D7799" w14:textId="77777777" w:rsidR="00427E29" w:rsidRPr="00DC66B8" w:rsidRDefault="00427E29"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49C1E559" w14:textId="77777777" w:rsidR="00427E29" w:rsidRPr="00DC66B8" w:rsidRDefault="00427E29" w:rsidP="00427E29">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2E886D16" w14:textId="77777777" w:rsidR="00427E29" w:rsidRPr="00DC66B8" w:rsidRDefault="00427E29" w:rsidP="00427E29">
            <w:pPr>
              <w:pStyle w:val="Choice"/>
              <w:spacing w:line="276" w:lineRule="auto"/>
              <w:ind w:left="176"/>
              <w:rPr>
                <w:rFonts w:ascii="Roboto" w:hAnsi="Roboto"/>
                <w:lang w:val="en-US"/>
              </w:rPr>
            </w:pPr>
            <w:r>
              <w:rPr>
                <w:rFonts w:ascii="Roboto" w:hAnsi="Roboto"/>
                <w:lang w:val="en-US"/>
              </w:rPr>
              <w:t>(d)</w:t>
            </w:r>
          </w:p>
        </w:tc>
        <w:tc>
          <w:tcPr>
            <w:tcW w:w="8504" w:type="dxa"/>
            <w:shd w:val="clear" w:color="auto" w:fill="auto"/>
          </w:tcPr>
          <w:p w14:paraId="5FE95048" w14:textId="6FB9AEC1" w:rsidR="00427E29" w:rsidRDefault="00427E29" w:rsidP="00427E29">
            <w:pPr>
              <w:pStyle w:val="Choice"/>
              <w:spacing w:after="0" w:line="276" w:lineRule="auto"/>
              <w:ind w:left="176"/>
              <w:rPr>
                <w:rFonts w:ascii="Roboto" w:hAnsi="Roboto"/>
                <w:lang w:val="en-US"/>
              </w:rPr>
            </w:pPr>
            <w:r w:rsidRPr="00DC66B8">
              <w:rPr>
                <w:rFonts w:ascii="Roboto" w:hAnsi="Roboto"/>
                <w:lang w:val="en-US"/>
              </w:rPr>
              <w:t xml:space="preserve">When designing building </w:t>
            </w:r>
            <w:r w:rsidR="002D6F07" w:rsidRPr="00DC66B8">
              <w:rPr>
                <w:rFonts w:ascii="Roboto" w:hAnsi="Roboto"/>
                <w:lang w:val="en-US"/>
              </w:rPr>
              <w:t>blocks,</w:t>
            </w:r>
            <w:r w:rsidRPr="00DC66B8">
              <w:rPr>
                <w:rFonts w:ascii="Roboto" w:hAnsi="Roboto"/>
                <w:lang w:val="en-US"/>
              </w:rPr>
              <w:t xml:space="preserve"> you have consistently </w:t>
            </w:r>
          </w:p>
          <w:p w14:paraId="42CDB218" w14:textId="14B9D3C3" w:rsidR="00427E29" w:rsidRPr="00DC66B8" w:rsidRDefault="00427E29" w:rsidP="00427E29">
            <w:pPr>
              <w:pStyle w:val="Choice"/>
              <w:spacing w:after="0" w:line="276" w:lineRule="auto"/>
              <w:ind w:left="176"/>
              <w:rPr>
                <w:rFonts w:ascii="Roboto" w:hAnsi="Roboto"/>
                <w:lang w:val="en-US"/>
              </w:rPr>
            </w:pPr>
            <w:r w:rsidRPr="00DC66B8">
              <w:rPr>
                <w:rFonts w:ascii="Roboto" w:hAnsi="Roboto"/>
                <w:lang w:val="en-US"/>
              </w:rPr>
              <w:t>applied the dependency inversion principle.</w:t>
            </w:r>
          </w:p>
        </w:tc>
      </w:tr>
    </w:tbl>
    <w:p w14:paraId="3C859928" w14:textId="6C516919" w:rsidR="007E4539" w:rsidRPr="002D6F07" w:rsidRDefault="007E4539" w:rsidP="00E0016E">
      <w:pPr>
        <w:rPr>
          <w:rFonts w:ascii="Roboto" w:hAnsi="Roboto" w:cs="Arial"/>
          <w:bCs/>
          <w:lang w:val="en-US"/>
        </w:rPr>
      </w:pPr>
    </w:p>
    <w:p w14:paraId="12530777" w14:textId="3DCF39B9" w:rsidR="003667D6" w:rsidRPr="00DC66B8" w:rsidRDefault="003667D6" w:rsidP="003667D6">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P-Question: Choose the two best answers. –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662C9407" w14:textId="1641FAAE"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in the system?) </w:t>
      </w:r>
    </w:p>
    <w:p w14:paraId="7C3AA4F9" w14:textId="77777777" w:rsidR="001D0AF0" w:rsidRPr="001D0AF0" w:rsidRDefault="001D0AF0" w:rsidP="001D0AF0">
      <w:pPr>
        <w:pStyle w:val="Textkrper"/>
        <w:rPr>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F203EB"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DC66B8" w14:paraId="09C0D304" w14:textId="77777777" w:rsidTr="00A62347">
              <w:trPr>
                <w:gridAfter w:val="1"/>
                <w:wAfter w:w="1558" w:type="dxa"/>
              </w:trPr>
              <w:tc>
                <w:tcPr>
                  <w:tcW w:w="406" w:type="dxa"/>
                  <w:shd w:val="clear" w:color="auto" w:fill="auto"/>
                </w:tcPr>
                <w:p w14:paraId="5737B745" w14:textId="77777777" w:rsidR="003667D6" w:rsidRPr="00DC66B8" w:rsidRDefault="003667D6"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0F7EAD08" w14:textId="661DC8E6" w:rsidR="003667D6" w:rsidRPr="00DC66B8" w:rsidRDefault="002A136B" w:rsidP="002A136B">
                  <w:pPr>
                    <w:pStyle w:val="Choice"/>
                    <w:numPr>
                      <w:ilvl w:val="0"/>
                      <w:numId w:val="38"/>
                    </w:numPr>
                    <w:spacing w:after="0" w:line="276" w:lineRule="auto"/>
                    <w:ind w:left="366" w:right="-3789" w:hanging="426"/>
                    <w:rPr>
                      <w:rFonts w:ascii="Roboto" w:hAnsi="Roboto"/>
                      <w:lang w:val="en-US"/>
                    </w:rPr>
                  </w:pPr>
                  <w:r w:rsidRPr="00DC66B8">
                    <w:rPr>
                      <w:rFonts w:ascii="Roboto" w:hAnsi="Roboto"/>
                      <w:lang w:val="en-US"/>
                    </w:rPr>
                    <w:t>DRY reduces security</w:t>
                  </w:r>
                  <w:r w:rsidR="003667D6" w:rsidRPr="00DC66B8">
                    <w:rPr>
                      <w:rFonts w:ascii="Roboto" w:hAnsi="Roboto"/>
                      <w:lang w:val="en-US"/>
                    </w:rPr>
                    <w:t>.</w:t>
                  </w:r>
                </w:p>
              </w:tc>
            </w:tr>
            <w:tr w:rsidR="003667D6" w:rsidRPr="00F203EB" w14:paraId="52559DA3" w14:textId="77777777" w:rsidTr="00A62347">
              <w:tc>
                <w:tcPr>
                  <w:tcW w:w="406" w:type="dxa"/>
                  <w:shd w:val="clear" w:color="auto" w:fill="auto"/>
                </w:tcPr>
                <w:p w14:paraId="456C0264" w14:textId="77777777" w:rsidR="003667D6" w:rsidRPr="00DC66B8" w:rsidRDefault="003667D6"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5BA48A2C" w14:textId="720BAB7F" w:rsidR="003667D6" w:rsidRPr="00DC66B8" w:rsidRDefault="002A136B" w:rsidP="003667D6">
                  <w:pPr>
                    <w:pStyle w:val="Choice"/>
                    <w:numPr>
                      <w:ilvl w:val="0"/>
                      <w:numId w:val="38"/>
                    </w:numPr>
                    <w:spacing w:line="276" w:lineRule="auto"/>
                    <w:ind w:left="368" w:hanging="426"/>
                    <w:rPr>
                      <w:rFonts w:ascii="Roboto" w:hAnsi="Roboto"/>
                      <w:lang w:val="en-US"/>
                    </w:rPr>
                  </w:pPr>
                  <w:r w:rsidRPr="00DC66B8">
                    <w:rPr>
                      <w:rFonts w:ascii="Roboto" w:hAnsi="Roboto"/>
                      <w:lang w:val="en-US"/>
                    </w:rPr>
                    <w:t>Strict adherence to DRY could lead to higher coupling</w:t>
                  </w:r>
                  <w:r w:rsidR="003667D6" w:rsidRPr="00DC66B8">
                    <w:rPr>
                      <w:rFonts w:ascii="Roboto" w:hAnsi="Roboto"/>
                      <w:lang w:val="en-US"/>
                    </w:rPr>
                    <w:t>.</w:t>
                  </w:r>
                </w:p>
              </w:tc>
            </w:tr>
            <w:tr w:rsidR="003667D6" w:rsidRPr="00F203EB" w14:paraId="092E30EB" w14:textId="77777777" w:rsidTr="00A62347">
              <w:trPr>
                <w:gridAfter w:val="1"/>
                <w:wAfter w:w="1558" w:type="dxa"/>
                <w:trHeight w:val="1179"/>
              </w:trPr>
              <w:tc>
                <w:tcPr>
                  <w:tcW w:w="406" w:type="dxa"/>
                  <w:shd w:val="clear" w:color="auto" w:fill="auto"/>
                </w:tcPr>
                <w:p w14:paraId="398D6662" w14:textId="77777777" w:rsidR="003667D6" w:rsidRPr="00DC66B8" w:rsidRDefault="003667D6"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009D9439" w14:textId="58D0C45B" w:rsidR="003667D6" w:rsidRPr="00DC66B8" w:rsidRDefault="003667D6" w:rsidP="00A62347">
                  <w:pPr>
                    <w:spacing w:line="276" w:lineRule="auto"/>
                    <w:ind w:hanging="225"/>
                    <w:jc w:val="center"/>
                    <w:rPr>
                      <w:rFonts w:ascii="Roboto" w:hAnsi="Roboto" w:cs="Segoe UI Symbol"/>
                      <w:szCs w:val="22"/>
                      <w:lang w:val="en-GB"/>
                    </w:rPr>
                  </w:pPr>
                </w:p>
                <w:p w14:paraId="346A5B96" w14:textId="77777777" w:rsidR="003667D6" w:rsidRPr="00DC66B8" w:rsidRDefault="003667D6"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384C0149" w14:textId="6F485791" w:rsidR="002A136B" w:rsidRPr="00DC66B8" w:rsidRDefault="002A136B"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56DA184C" w14:textId="08FE874E" w:rsidR="003667D6" w:rsidRPr="00DC66B8" w:rsidRDefault="002A136B" w:rsidP="003667D6">
                  <w:pPr>
                    <w:pStyle w:val="Choice"/>
                    <w:numPr>
                      <w:ilvl w:val="0"/>
                      <w:numId w:val="38"/>
                    </w:numPr>
                    <w:spacing w:line="276" w:lineRule="auto"/>
                    <w:ind w:left="368" w:hanging="426"/>
                    <w:rPr>
                      <w:rFonts w:ascii="Roboto" w:hAnsi="Roboto"/>
                      <w:lang w:val="en-US"/>
                    </w:rPr>
                  </w:pPr>
                  <w:r w:rsidRPr="00DC66B8">
                    <w:rPr>
                      <w:rFonts w:ascii="Roboto" w:hAnsi="Roboto"/>
                      <w:lang w:val="en-US"/>
                    </w:rPr>
                    <w:t>The components of the system that contain redundant code can be improved independently of each other</w:t>
                  </w:r>
                  <w:r w:rsidR="003667D6" w:rsidRPr="00DC66B8">
                    <w:rPr>
                      <w:rFonts w:ascii="Roboto" w:hAnsi="Roboto"/>
                      <w:lang w:val="en-US"/>
                    </w:rPr>
                    <w:t>.</w:t>
                  </w:r>
                </w:p>
                <w:p w14:paraId="07E30B8E" w14:textId="0DAA4930" w:rsidR="003667D6" w:rsidRPr="00DC66B8" w:rsidRDefault="002A136B" w:rsidP="003667D6">
                  <w:pPr>
                    <w:pStyle w:val="Choice"/>
                    <w:numPr>
                      <w:ilvl w:val="0"/>
                      <w:numId w:val="38"/>
                    </w:numPr>
                    <w:spacing w:line="276" w:lineRule="auto"/>
                    <w:ind w:left="368" w:hanging="426"/>
                    <w:rPr>
                      <w:rFonts w:ascii="Roboto" w:hAnsi="Roboto"/>
                      <w:lang w:val="en-US"/>
                    </w:rPr>
                  </w:pPr>
                  <w:r w:rsidRPr="00DC66B8">
                    <w:rPr>
                      <w:rFonts w:ascii="Roboto" w:hAnsi="Roboto"/>
                      <w:lang w:val="en-US"/>
                    </w:rPr>
                    <w:t>Adherence to DRY leads to a reduction of attack vectors in IT security</w:t>
                  </w:r>
                  <w:r w:rsidR="003667D6" w:rsidRPr="00DC66B8">
                    <w:rPr>
                      <w:rFonts w:ascii="Roboto" w:hAnsi="Roboto"/>
                      <w:lang w:val="en-US"/>
                    </w:rPr>
                    <w:t>.</w:t>
                  </w:r>
                </w:p>
                <w:p w14:paraId="2C3F084D" w14:textId="4158516D" w:rsidR="003667D6" w:rsidRPr="00DC66B8" w:rsidRDefault="002A136B" w:rsidP="003667D6">
                  <w:pPr>
                    <w:pStyle w:val="Choice"/>
                    <w:numPr>
                      <w:ilvl w:val="0"/>
                      <w:numId w:val="38"/>
                    </w:numPr>
                    <w:spacing w:after="0" w:line="276" w:lineRule="auto"/>
                    <w:ind w:left="366" w:hanging="426"/>
                    <w:rPr>
                      <w:rFonts w:ascii="Roboto" w:hAnsi="Roboto"/>
                      <w:lang w:val="en-US"/>
                    </w:rPr>
                  </w:pPr>
                  <w:r w:rsidRPr="00DC66B8">
                    <w:rPr>
                      <w:rFonts w:ascii="Roboto" w:hAnsi="Roboto"/>
                      <w:lang w:val="en-US"/>
                    </w:rPr>
                    <w:t>Applying the Layer patterns allows a consistent application of the DRY principle</w:t>
                  </w:r>
                  <w:r w:rsidR="003667D6" w:rsidRPr="00DC66B8">
                    <w:rPr>
                      <w:rFonts w:ascii="Roboto" w:hAnsi="Roboto"/>
                      <w:lang w:val="en-US"/>
                    </w:rPr>
                    <w:t>.</w:t>
                  </w:r>
                </w:p>
              </w:tc>
            </w:tr>
          </w:tbl>
          <w:p w14:paraId="4C174AA9" w14:textId="77777777" w:rsidR="003667D6" w:rsidRPr="00DC66B8" w:rsidRDefault="003667D6" w:rsidP="00A62347">
            <w:pPr>
              <w:spacing w:line="276" w:lineRule="auto"/>
              <w:jc w:val="center"/>
              <w:rPr>
                <w:rFonts w:ascii="Roboto" w:hAnsi="Roboto" w:cs="Segoe UI Symbol"/>
                <w:szCs w:val="22"/>
                <w:lang w:val="en-GB"/>
              </w:rPr>
            </w:pPr>
          </w:p>
        </w:tc>
        <w:tc>
          <w:tcPr>
            <w:tcW w:w="222" w:type="dxa"/>
            <w:shd w:val="clear" w:color="auto" w:fill="auto"/>
          </w:tcPr>
          <w:p w14:paraId="34982470" w14:textId="77777777" w:rsidR="003667D6" w:rsidRPr="00DC66B8" w:rsidRDefault="003667D6" w:rsidP="00A62347">
            <w:pPr>
              <w:spacing w:line="276" w:lineRule="auto"/>
              <w:jc w:val="center"/>
              <w:rPr>
                <w:rFonts w:ascii="Roboto" w:hAnsi="Roboto"/>
                <w:szCs w:val="22"/>
                <w:lang w:val="en-GB"/>
              </w:rPr>
            </w:pPr>
          </w:p>
        </w:tc>
        <w:tc>
          <w:tcPr>
            <w:tcW w:w="222" w:type="dxa"/>
            <w:shd w:val="clear" w:color="auto" w:fill="auto"/>
          </w:tcPr>
          <w:p w14:paraId="4BBABDDE" w14:textId="77777777" w:rsidR="003667D6" w:rsidRPr="00DC66B8" w:rsidRDefault="003667D6" w:rsidP="00A62347">
            <w:pPr>
              <w:pStyle w:val="Choice"/>
              <w:spacing w:line="276" w:lineRule="auto"/>
              <w:rPr>
                <w:rFonts w:ascii="Roboto" w:hAnsi="Roboto"/>
                <w:lang w:val="en-US"/>
              </w:rPr>
            </w:pPr>
          </w:p>
        </w:tc>
      </w:tr>
    </w:tbl>
    <w:p w14:paraId="6E889AC4" w14:textId="437C43D0" w:rsidR="007E4539" w:rsidRPr="002D6F07" w:rsidRDefault="007E4539" w:rsidP="00E0016E">
      <w:pPr>
        <w:rPr>
          <w:rFonts w:ascii="Roboto" w:hAnsi="Roboto" w:cs="Arial"/>
          <w:bCs/>
          <w:lang w:val="en-US"/>
        </w:rPr>
      </w:pPr>
    </w:p>
    <w:p w14:paraId="11426865" w14:textId="3BAB9866" w:rsidR="00427E29" w:rsidRPr="002D6F07" w:rsidRDefault="00427E29" w:rsidP="00E0016E">
      <w:pPr>
        <w:rPr>
          <w:rFonts w:ascii="Roboto" w:hAnsi="Roboto" w:cs="Arial"/>
          <w:bCs/>
          <w:lang w:val="en-US"/>
        </w:rPr>
      </w:pPr>
    </w:p>
    <w:p w14:paraId="41025340" w14:textId="1140A20F" w:rsidR="00427E29" w:rsidRPr="002D6F07" w:rsidRDefault="00427E29" w:rsidP="00E0016E">
      <w:pPr>
        <w:rPr>
          <w:rFonts w:ascii="Roboto" w:hAnsi="Roboto" w:cs="Arial"/>
          <w:bCs/>
          <w:lang w:val="en-US"/>
        </w:rPr>
      </w:pPr>
    </w:p>
    <w:p w14:paraId="48DCD72B" w14:textId="77777777" w:rsidR="00427E29" w:rsidRPr="002D6F07" w:rsidRDefault="00427E29" w:rsidP="00E0016E">
      <w:pPr>
        <w:rPr>
          <w:rFonts w:ascii="Roboto" w:hAnsi="Roboto" w:cs="Arial"/>
          <w:bCs/>
          <w:lang w:val="en-US"/>
        </w:rPr>
      </w:pPr>
    </w:p>
    <w:p w14:paraId="1240266E" w14:textId="22FC3548" w:rsidR="002A136B" w:rsidRPr="00DC66B8" w:rsidRDefault="002A136B" w:rsidP="002A136B">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Select “True” or “False” for each line. –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0979EB1" w:rsidR="005D3C31" w:rsidRDefault="005D3C31" w:rsidP="005D3C31">
      <w:pPr>
        <w:pStyle w:val="Textkrper"/>
        <w:rPr>
          <w:rFonts w:ascii="Roboto" w:hAnsi="Roboto"/>
          <w:sz w:val="22"/>
          <w:szCs w:val="22"/>
          <w:lang w:val="en-US" w:eastAsia="en-US"/>
        </w:rPr>
      </w:pPr>
    </w:p>
    <w:p w14:paraId="6A28C683" w14:textId="77777777" w:rsidR="00427E29" w:rsidRPr="00427E29" w:rsidRDefault="00427E29" w:rsidP="00427E29">
      <w:pPr>
        <w:rPr>
          <w:rFonts w:ascii="Roboto" w:hAnsi="Roboto"/>
          <w:szCs w:val="22"/>
          <w:lang w:val="en-US"/>
        </w:rPr>
      </w:pPr>
      <w:r w:rsidRPr="00DC66B8">
        <w:rPr>
          <w:rFonts w:ascii="Roboto" w:hAnsi="Roboto"/>
          <w:szCs w:val="22"/>
          <w:lang w:val="en-US"/>
        </w:rPr>
        <w:t>Tru</w:t>
      </w:r>
      <w:r w:rsidRPr="00427E29">
        <w:rPr>
          <w:rFonts w:ascii="Roboto" w:hAnsi="Roboto"/>
          <w:szCs w:val="22"/>
          <w:lang w:val="en-US"/>
        </w:rPr>
        <w:t>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F203EB" w14:paraId="2DE3C9E7" w14:textId="77777777" w:rsidTr="00427E29">
        <w:tc>
          <w:tcPr>
            <w:tcW w:w="425" w:type="dxa"/>
            <w:shd w:val="clear" w:color="auto" w:fill="auto"/>
          </w:tcPr>
          <w:p w14:paraId="39548527" w14:textId="77777777" w:rsidR="00427E29" w:rsidRPr="00427E29" w:rsidRDefault="00427E29" w:rsidP="00427E29">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7A8502C7" w14:textId="77777777" w:rsidR="00427E29" w:rsidRPr="00427E29" w:rsidRDefault="00427E29" w:rsidP="00427E29">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5BC895C9" w14:textId="77777777" w:rsidR="00427E29" w:rsidRPr="00427E29" w:rsidRDefault="00427E29" w:rsidP="00427E29">
            <w:pPr>
              <w:pStyle w:val="Choice"/>
              <w:spacing w:line="276" w:lineRule="auto"/>
              <w:ind w:left="-372" w:right="51" w:firstLine="271"/>
              <w:rPr>
                <w:rFonts w:ascii="Roboto" w:hAnsi="Roboto"/>
                <w:lang w:val="en-US"/>
              </w:rPr>
            </w:pPr>
            <w:r w:rsidRPr="00427E29">
              <w:rPr>
                <w:rFonts w:ascii="Roboto" w:hAnsi="Roboto"/>
                <w:lang w:val="en-US"/>
              </w:rPr>
              <w:t>(a)</w:t>
            </w:r>
          </w:p>
        </w:tc>
        <w:tc>
          <w:tcPr>
            <w:tcW w:w="8305" w:type="dxa"/>
            <w:shd w:val="clear" w:color="auto" w:fill="auto"/>
          </w:tcPr>
          <w:p w14:paraId="392725D9" w14:textId="69DF33D1" w:rsidR="00427E29" w:rsidRPr="00427E29" w:rsidRDefault="00427E29" w:rsidP="00427E29">
            <w:pPr>
              <w:pStyle w:val="Choice"/>
              <w:spacing w:line="276" w:lineRule="auto"/>
              <w:ind w:left="-27" w:firstLine="4"/>
              <w:rPr>
                <w:rFonts w:ascii="Roboto" w:hAnsi="Roboto"/>
                <w:lang w:val="en-US"/>
              </w:rPr>
            </w:pPr>
            <w:r w:rsidRPr="00427E29">
              <w:rPr>
                <w:rFonts w:ascii="Roboto" w:hAnsi="Roboto"/>
                <w:lang w:val="en-US"/>
              </w:rPr>
              <w:t>Verbal communication should supplement written documentation</w:t>
            </w:r>
            <w:r w:rsidRPr="00427E29">
              <w:rPr>
                <w:rFonts w:ascii="Roboto" w:eastAsia="Times New Roman" w:hAnsi="Roboto" w:cs="Times New Roman"/>
                <w:szCs w:val="20"/>
                <w:lang w:val="en-US"/>
              </w:rPr>
              <w:t>.</w:t>
            </w:r>
          </w:p>
        </w:tc>
      </w:tr>
      <w:tr w:rsidR="00427E29" w:rsidRPr="00F203EB" w14:paraId="31EB6798" w14:textId="77777777" w:rsidTr="00427E29">
        <w:tc>
          <w:tcPr>
            <w:tcW w:w="425" w:type="dxa"/>
            <w:shd w:val="clear" w:color="auto" w:fill="auto"/>
          </w:tcPr>
          <w:p w14:paraId="16C5751E" w14:textId="77777777" w:rsidR="00427E29" w:rsidRPr="00427E29" w:rsidRDefault="00427E29" w:rsidP="00427E29">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302ABD57" w14:textId="77777777" w:rsidR="00427E29" w:rsidRPr="00427E29" w:rsidRDefault="00427E29" w:rsidP="00427E29">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72AE8A58" w14:textId="77777777" w:rsidR="00427E29" w:rsidRPr="00427E29" w:rsidRDefault="00427E29" w:rsidP="00427E29">
            <w:pPr>
              <w:pStyle w:val="Choice"/>
              <w:spacing w:line="276" w:lineRule="auto"/>
              <w:ind w:hanging="89"/>
              <w:rPr>
                <w:rFonts w:ascii="Roboto" w:hAnsi="Roboto"/>
                <w:lang w:val="en-US"/>
              </w:rPr>
            </w:pPr>
            <w:r w:rsidRPr="00427E29">
              <w:rPr>
                <w:rFonts w:ascii="Roboto" w:hAnsi="Roboto"/>
                <w:lang w:val="en-US"/>
              </w:rPr>
              <w:t>(b)</w:t>
            </w:r>
          </w:p>
        </w:tc>
        <w:tc>
          <w:tcPr>
            <w:tcW w:w="8305" w:type="dxa"/>
            <w:shd w:val="clear" w:color="auto" w:fill="auto"/>
          </w:tcPr>
          <w:p w14:paraId="2CFE46B5" w14:textId="762AD607" w:rsidR="00427E29" w:rsidRPr="00427E29" w:rsidRDefault="00427E29" w:rsidP="00427E29">
            <w:pPr>
              <w:pStyle w:val="Choice"/>
              <w:spacing w:line="276" w:lineRule="auto"/>
              <w:rPr>
                <w:rFonts w:ascii="Roboto" w:hAnsi="Roboto"/>
                <w:lang w:val="en-US"/>
              </w:rPr>
            </w:pPr>
            <w:r w:rsidRPr="00427E29">
              <w:rPr>
                <w:rFonts w:ascii="Roboto" w:hAnsi="Roboto"/>
                <w:lang w:val="en-US"/>
              </w:rPr>
              <w:t>Feedback to architecture decisions should be done in writing to ensure traceability.</w:t>
            </w:r>
          </w:p>
        </w:tc>
      </w:tr>
      <w:tr w:rsidR="00427E29" w:rsidRPr="00F203EB" w14:paraId="75AE7CB8" w14:textId="77777777" w:rsidTr="00427E29">
        <w:tc>
          <w:tcPr>
            <w:tcW w:w="425" w:type="dxa"/>
            <w:shd w:val="clear" w:color="auto" w:fill="auto"/>
          </w:tcPr>
          <w:p w14:paraId="2EF203E4" w14:textId="77777777" w:rsidR="00427E29" w:rsidRPr="00427E29" w:rsidRDefault="00427E29" w:rsidP="00427E29">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158C1B38" w14:textId="77777777" w:rsidR="00427E29" w:rsidRPr="00427E29" w:rsidRDefault="00427E29" w:rsidP="00427E29">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3AFD0192" w14:textId="77777777" w:rsidR="00427E29" w:rsidRPr="00427E29" w:rsidRDefault="00427E29" w:rsidP="00427E29">
            <w:pPr>
              <w:pStyle w:val="Choice"/>
              <w:spacing w:line="276" w:lineRule="auto"/>
              <w:ind w:left="-105" w:right="-62"/>
              <w:rPr>
                <w:rFonts w:ascii="Roboto" w:hAnsi="Roboto"/>
                <w:lang w:val="en-US"/>
              </w:rPr>
            </w:pPr>
            <w:r w:rsidRPr="00427E29">
              <w:rPr>
                <w:rFonts w:ascii="Roboto" w:hAnsi="Roboto"/>
                <w:lang w:val="en-US"/>
              </w:rPr>
              <w:t>(c)</w:t>
            </w:r>
          </w:p>
        </w:tc>
        <w:tc>
          <w:tcPr>
            <w:tcW w:w="8305" w:type="dxa"/>
            <w:shd w:val="clear" w:color="auto" w:fill="auto"/>
          </w:tcPr>
          <w:p w14:paraId="173209CB" w14:textId="67704B60" w:rsidR="00427E29" w:rsidRPr="00427E29" w:rsidRDefault="00427E29" w:rsidP="00427E29">
            <w:pPr>
              <w:pStyle w:val="Choice"/>
              <w:spacing w:line="276" w:lineRule="auto"/>
              <w:rPr>
                <w:rFonts w:ascii="Roboto" w:hAnsi="Roboto"/>
                <w:lang w:val="en-US"/>
              </w:rPr>
            </w:pPr>
            <w:r w:rsidRPr="00427E29">
              <w:rPr>
                <w:rFonts w:ascii="Roboto" w:hAnsi="Roboto"/>
                <w:lang w:val="en-US"/>
              </w:rPr>
              <w:t>Written documentation should always precede oral communication</w:t>
            </w:r>
            <w:r w:rsidRPr="00427E29">
              <w:rPr>
                <w:rFonts w:ascii="Roboto" w:eastAsia="Times New Roman" w:hAnsi="Roboto" w:cs="Times New Roman"/>
                <w:szCs w:val="20"/>
                <w:lang w:val="en-US"/>
              </w:rPr>
              <w:t>.</w:t>
            </w:r>
          </w:p>
        </w:tc>
      </w:tr>
      <w:tr w:rsidR="00427E29" w:rsidRPr="00F203EB" w14:paraId="45F507E5" w14:textId="77777777" w:rsidTr="00427E29">
        <w:trPr>
          <w:trHeight w:val="915"/>
        </w:trPr>
        <w:tc>
          <w:tcPr>
            <w:tcW w:w="425" w:type="dxa"/>
            <w:shd w:val="clear" w:color="auto" w:fill="auto"/>
          </w:tcPr>
          <w:p w14:paraId="41F3A617" w14:textId="77777777" w:rsidR="00427E29" w:rsidRPr="00427E29" w:rsidRDefault="00427E29" w:rsidP="00427E29">
            <w:pPr>
              <w:spacing w:line="360"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3B3794F3" w14:textId="77777777" w:rsidR="00427E29" w:rsidRPr="00427E29" w:rsidRDefault="00427E29" w:rsidP="00427E29">
            <w:pPr>
              <w:spacing w:line="360"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5E5A0AE3" w14:textId="77777777" w:rsidR="00427E29" w:rsidRPr="00427E29" w:rsidRDefault="00427E29" w:rsidP="00427E29">
            <w:pPr>
              <w:pStyle w:val="Choice"/>
              <w:spacing w:line="276" w:lineRule="auto"/>
              <w:ind w:left="-105"/>
              <w:rPr>
                <w:rFonts w:ascii="Roboto" w:hAnsi="Roboto"/>
                <w:lang w:val="en-US"/>
              </w:rPr>
            </w:pPr>
            <w:r w:rsidRPr="00427E29">
              <w:rPr>
                <w:rFonts w:ascii="Roboto" w:hAnsi="Roboto"/>
                <w:lang w:val="en-US"/>
              </w:rPr>
              <w:t>(d)</w:t>
            </w:r>
          </w:p>
        </w:tc>
        <w:tc>
          <w:tcPr>
            <w:tcW w:w="8305" w:type="dxa"/>
            <w:shd w:val="clear" w:color="auto" w:fill="auto"/>
          </w:tcPr>
          <w:p w14:paraId="3F6093C9" w14:textId="5279DE3B" w:rsidR="00427E29" w:rsidRPr="00427E29" w:rsidRDefault="00427E29" w:rsidP="00427E29">
            <w:pPr>
              <w:pStyle w:val="Choice"/>
              <w:spacing w:after="0" w:line="276" w:lineRule="auto"/>
              <w:rPr>
                <w:rFonts w:ascii="Roboto" w:hAnsi="Roboto"/>
                <w:lang w:val="en-US"/>
              </w:rPr>
            </w:pPr>
            <w:r w:rsidRPr="00427E29">
              <w:rPr>
                <w:rFonts w:ascii="Roboto" w:hAnsi="Roboto"/>
                <w:lang w:val="en-US"/>
              </w:rPr>
              <w:t>Architects should pick one variant (oral or written) and stick to this choice during the whole development.</w:t>
            </w:r>
          </w:p>
          <w:p w14:paraId="0728DEB9" w14:textId="77777777" w:rsidR="00427E29" w:rsidRPr="00427E29" w:rsidRDefault="00427E29" w:rsidP="00427E29">
            <w:pPr>
              <w:pStyle w:val="Choice"/>
              <w:spacing w:after="0" w:line="276" w:lineRule="auto"/>
              <w:rPr>
                <w:rFonts w:ascii="Roboto" w:hAnsi="Roboto"/>
                <w:lang w:val="en-US"/>
              </w:rPr>
            </w:pPr>
          </w:p>
        </w:tc>
      </w:tr>
    </w:tbl>
    <w:p w14:paraId="0305C44B" w14:textId="2933728E" w:rsidR="002027D1" w:rsidRPr="00DC66B8" w:rsidRDefault="002027D1" w:rsidP="002027D1">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CDED731"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1BF2569C" w14:textId="3AF1500D" w:rsidR="00427E29" w:rsidRPr="00427E29" w:rsidRDefault="00427E29" w:rsidP="00427E29">
      <w:pPr>
        <w:pStyle w:val="Textkrper"/>
        <w:rPr>
          <w:sz w:val="22"/>
          <w:szCs w:val="22"/>
          <w:lang w:val="en-US" w:eastAsia="en-US"/>
        </w:rPr>
      </w:pPr>
    </w:p>
    <w:p w14:paraId="3F9A85C6" w14:textId="77777777" w:rsidR="00427E29" w:rsidRPr="00427E29" w:rsidRDefault="00427E29" w:rsidP="00427E29">
      <w:pPr>
        <w:rPr>
          <w:rFonts w:ascii="Roboto" w:hAnsi="Roboto"/>
          <w:szCs w:val="22"/>
          <w:lang w:val="en-US"/>
        </w:rPr>
      </w:pPr>
      <w:r w:rsidRPr="00DC66B8">
        <w:rPr>
          <w:rFonts w:ascii="Roboto" w:hAnsi="Roboto"/>
          <w:szCs w:val="22"/>
          <w:lang w:val="en-US"/>
        </w:rPr>
        <w:t>Tru</w:t>
      </w:r>
      <w:r w:rsidRPr="00427E29">
        <w:rPr>
          <w:rFonts w:ascii="Roboto" w:hAnsi="Roboto"/>
          <w:szCs w:val="22"/>
          <w:lang w:val="en-US"/>
        </w:rPr>
        <w:t>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F203EB" w14:paraId="1B5EBAAE" w14:textId="77777777" w:rsidTr="00427E29">
        <w:tc>
          <w:tcPr>
            <w:tcW w:w="425" w:type="dxa"/>
            <w:shd w:val="clear" w:color="auto" w:fill="auto"/>
          </w:tcPr>
          <w:p w14:paraId="260AC0AB" w14:textId="77777777" w:rsidR="00427E29" w:rsidRPr="00427E29" w:rsidRDefault="00427E29" w:rsidP="00427E29">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058E1B65" w14:textId="77777777" w:rsidR="00427E29" w:rsidRPr="00427E29" w:rsidRDefault="00427E29" w:rsidP="00427E29">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37BD98CE" w14:textId="77777777" w:rsidR="00427E29" w:rsidRPr="00427E29" w:rsidRDefault="00427E29" w:rsidP="00427E29">
            <w:pPr>
              <w:pStyle w:val="Choice"/>
              <w:spacing w:line="276" w:lineRule="auto"/>
              <w:ind w:left="-372" w:right="51" w:firstLine="271"/>
              <w:rPr>
                <w:rFonts w:ascii="Roboto" w:hAnsi="Roboto"/>
                <w:lang w:val="en-US"/>
              </w:rPr>
            </w:pPr>
            <w:r w:rsidRPr="00427E29">
              <w:rPr>
                <w:rFonts w:ascii="Roboto" w:hAnsi="Roboto"/>
                <w:lang w:val="en-US"/>
              </w:rPr>
              <w:t>(a)</w:t>
            </w:r>
          </w:p>
        </w:tc>
        <w:tc>
          <w:tcPr>
            <w:tcW w:w="8305" w:type="dxa"/>
            <w:shd w:val="clear" w:color="auto" w:fill="auto"/>
          </w:tcPr>
          <w:p w14:paraId="7F9BE9A1" w14:textId="1ECE1540" w:rsidR="00427E29" w:rsidRPr="00427E29" w:rsidRDefault="00427E29" w:rsidP="00427E29">
            <w:pPr>
              <w:pStyle w:val="Choice"/>
              <w:spacing w:line="276" w:lineRule="auto"/>
              <w:ind w:left="-27" w:firstLine="4"/>
              <w:rPr>
                <w:rFonts w:ascii="Roboto" w:hAnsi="Roboto"/>
                <w:lang w:val="en-US"/>
              </w:rPr>
            </w:pPr>
            <w:r w:rsidRPr="00DC66B8">
              <w:rPr>
                <w:rFonts w:ascii="Roboto" w:hAnsi="Roboto"/>
                <w:lang w:val="en-US"/>
              </w:rPr>
              <w:t>Business Process Model &amp; Notation (BPMN) should only be used by Business Analysts and not for architecture documentation</w:t>
            </w:r>
            <w:r w:rsidRPr="00427E29">
              <w:rPr>
                <w:rFonts w:ascii="Roboto" w:eastAsia="Times New Roman" w:hAnsi="Roboto" w:cs="Times New Roman"/>
                <w:szCs w:val="20"/>
                <w:lang w:val="en-US"/>
              </w:rPr>
              <w:t>.</w:t>
            </w:r>
          </w:p>
        </w:tc>
      </w:tr>
      <w:tr w:rsidR="00427E29" w:rsidRPr="00F203EB" w14:paraId="09DF6A7F" w14:textId="77777777" w:rsidTr="00427E29">
        <w:tc>
          <w:tcPr>
            <w:tcW w:w="425" w:type="dxa"/>
            <w:shd w:val="clear" w:color="auto" w:fill="auto"/>
          </w:tcPr>
          <w:p w14:paraId="1C2C5BFC" w14:textId="77777777" w:rsidR="00427E29" w:rsidRPr="00427E29" w:rsidRDefault="00427E29" w:rsidP="00427E29">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6CD1A3EB" w14:textId="77777777" w:rsidR="00427E29" w:rsidRPr="00427E29" w:rsidRDefault="00427E29" w:rsidP="00427E29">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418A5240" w14:textId="77777777" w:rsidR="00427E29" w:rsidRPr="00427E29" w:rsidRDefault="00427E29" w:rsidP="00427E29">
            <w:pPr>
              <w:pStyle w:val="Choice"/>
              <w:spacing w:line="276" w:lineRule="auto"/>
              <w:ind w:hanging="89"/>
              <w:rPr>
                <w:rFonts w:ascii="Roboto" w:hAnsi="Roboto"/>
                <w:lang w:val="en-US"/>
              </w:rPr>
            </w:pPr>
            <w:r w:rsidRPr="00427E29">
              <w:rPr>
                <w:rFonts w:ascii="Roboto" w:hAnsi="Roboto"/>
                <w:lang w:val="en-US"/>
              </w:rPr>
              <w:t>(b)</w:t>
            </w:r>
          </w:p>
        </w:tc>
        <w:tc>
          <w:tcPr>
            <w:tcW w:w="8305" w:type="dxa"/>
            <w:shd w:val="clear" w:color="auto" w:fill="auto"/>
          </w:tcPr>
          <w:p w14:paraId="72824008" w14:textId="3574B4D5" w:rsidR="00427E29" w:rsidRPr="00427E29" w:rsidRDefault="00427E29" w:rsidP="00427E29">
            <w:pPr>
              <w:pStyle w:val="Choice"/>
              <w:spacing w:line="276" w:lineRule="auto"/>
              <w:rPr>
                <w:rFonts w:ascii="Roboto" w:hAnsi="Roboto"/>
                <w:lang w:val="en-US"/>
              </w:rPr>
            </w:pPr>
            <w:r w:rsidRPr="00DC66B8">
              <w:rPr>
                <w:rFonts w:ascii="Roboto" w:hAnsi="Roboto"/>
                <w:lang w:val="en-US"/>
              </w:rPr>
              <w:t>UML deployment models are the only way to document the mapping of software components to infrastructure</w:t>
            </w:r>
            <w:r w:rsidRPr="00427E29">
              <w:rPr>
                <w:rFonts w:ascii="Roboto" w:hAnsi="Roboto"/>
                <w:lang w:val="en-US"/>
              </w:rPr>
              <w:t>.</w:t>
            </w:r>
          </w:p>
        </w:tc>
      </w:tr>
      <w:tr w:rsidR="00427E29" w:rsidRPr="00F203EB" w14:paraId="6CDCE78E" w14:textId="77777777" w:rsidTr="00427E29">
        <w:tc>
          <w:tcPr>
            <w:tcW w:w="425" w:type="dxa"/>
            <w:shd w:val="clear" w:color="auto" w:fill="auto"/>
          </w:tcPr>
          <w:p w14:paraId="5B0539B7" w14:textId="77777777" w:rsidR="00427E29" w:rsidRPr="00427E29" w:rsidRDefault="00427E29" w:rsidP="00427E29">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7284086E" w14:textId="77777777" w:rsidR="00427E29" w:rsidRPr="00427E29" w:rsidRDefault="00427E29" w:rsidP="00427E29">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4E4453D4" w14:textId="77777777" w:rsidR="00427E29" w:rsidRPr="00427E29" w:rsidRDefault="00427E29" w:rsidP="00427E29">
            <w:pPr>
              <w:pStyle w:val="Choice"/>
              <w:spacing w:line="276" w:lineRule="auto"/>
              <w:ind w:left="-105" w:right="-62"/>
              <w:rPr>
                <w:rFonts w:ascii="Roboto" w:hAnsi="Roboto"/>
                <w:lang w:val="en-US"/>
              </w:rPr>
            </w:pPr>
            <w:r w:rsidRPr="00427E29">
              <w:rPr>
                <w:rFonts w:ascii="Roboto" w:hAnsi="Roboto"/>
                <w:lang w:val="en-US"/>
              </w:rPr>
              <w:t>(c)</w:t>
            </w:r>
          </w:p>
        </w:tc>
        <w:tc>
          <w:tcPr>
            <w:tcW w:w="8305" w:type="dxa"/>
            <w:shd w:val="clear" w:color="auto" w:fill="auto"/>
          </w:tcPr>
          <w:p w14:paraId="2E50CD33" w14:textId="458F8C21" w:rsidR="00427E29" w:rsidRPr="00427E29" w:rsidRDefault="00427E29" w:rsidP="00427E29">
            <w:pPr>
              <w:pStyle w:val="Choice"/>
              <w:spacing w:line="276" w:lineRule="auto"/>
              <w:rPr>
                <w:rFonts w:ascii="Roboto" w:hAnsi="Roboto"/>
                <w:lang w:val="en-US"/>
              </w:rPr>
            </w:pPr>
            <w:r w:rsidRPr="00DC66B8">
              <w:rPr>
                <w:rFonts w:ascii="Roboto" w:hAnsi="Roboto"/>
                <w:lang w:val="en-US"/>
              </w:rPr>
              <w:t>UML Package Diagrams can be used to capture the building-block view of software architectures</w:t>
            </w:r>
            <w:r w:rsidRPr="00427E29">
              <w:rPr>
                <w:rFonts w:ascii="Roboto" w:eastAsia="Times New Roman" w:hAnsi="Roboto" w:cs="Times New Roman"/>
                <w:szCs w:val="20"/>
                <w:lang w:val="en-US"/>
              </w:rPr>
              <w:t>.</w:t>
            </w:r>
          </w:p>
        </w:tc>
      </w:tr>
      <w:tr w:rsidR="00427E29" w:rsidRPr="00F203EB" w14:paraId="4852C14C" w14:textId="77777777" w:rsidTr="00427E29">
        <w:trPr>
          <w:trHeight w:val="915"/>
        </w:trPr>
        <w:tc>
          <w:tcPr>
            <w:tcW w:w="425" w:type="dxa"/>
            <w:shd w:val="clear" w:color="auto" w:fill="auto"/>
          </w:tcPr>
          <w:p w14:paraId="71AC1E1B" w14:textId="77777777" w:rsidR="00427E29" w:rsidRPr="00427E29" w:rsidRDefault="00427E29" w:rsidP="00427E29">
            <w:pPr>
              <w:spacing w:line="360"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730BE4D2" w14:textId="77777777" w:rsidR="00427E29" w:rsidRPr="00427E29" w:rsidRDefault="00427E29" w:rsidP="00427E29">
            <w:pPr>
              <w:spacing w:line="360"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2A56459A" w14:textId="77777777" w:rsidR="00427E29" w:rsidRPr="00427E29" w:rsidRDefault="00427E29" w:rsidP="00427E29">
            <w:pPr>
              <w:pStyle w:val="Choice"/>
              <w:spacing w:line="276" w:lineRule="auto"/>
              <w:ind w:left="-105"/>
              <w:rPr>
                <w:rFonts w:ascii="Roboto" w:hAnsi="Roboto"/>
                <w:lang w:val="en-US"/>
              </w:rPr>
            </w:pPr>
            <w:r w:rsidRPr="00427E29">
              <w:rPr>
                <w:rFonts w:ascii="Roboto" w:hAnsi="Roboto"/>
                <w:lang w:val="en-US"/>
              </w:rPr>
              <w:t>(d)</w:t>
            </w:r>
          </w:p>
        </w:tc>
        <w:tc>
          <w:tcPr>
            <w:tcW w:w="8305" w:type="dxa"/>
            <w:shd w:val="clear" w:color="auto" w:fill="auto"/>
          </w:tcPr>
          <w:p w14:paraId="4AB8DB6B" w14:textId="2879F214" w:rsidR="00427E29" w:rsidRPr="00427E29" w:rsidRDefault="00427E29" w:rsidP="00427E29">
            <w:pPr>
              <w:pStyle w:val="Choice"/>
              <w:spacing w:after="0" w:line="276" w:lineRule="auto"/>
              <w:rPr>
                <w:rFonts w:ascii="Roboto" w:hAnsi="Roboto"/>
                <w:lang w:val="en-US"/>
              </w:rPr>
            </w:pPr>
            <w:proofErr w:type="gramStart"/>
            <w:r w:rsidRPr="00DC66B8">
              <w:rPr>
                <w:rFonts w:ascii="Roboto" w:hAnsi="Roboto"/>
                <w:lang w:val="en-US"/>
              </w:rPr>
              <w:t>As long as</w:t>
            </w:r>
            <w:proofErr w:type="gramEnd"/>
            <w:r w:rsidRPr="00DC66B8">
              <w:rPr>
                <w:rFonts w:ascii="Roboto" w:hAnsi="Roboto"/>
                <w:lang w:val="en-US"/>
              </w:rPr>
              <w:t xml:space="preserve"> the notation is explained (e.g. by a legend), any notation can be sufficient to describe building block structures and collaboration</w:t>
            </w:r>
            <w:r w:rsidRPr="00427E29">
              <w:rPr>
                <w:rFonts w:ascii="Roboto" w:hAnsi="Roboto"/>
                <w:lang w:val="en-US"/>
              </w:rPr>
              <w:t>.</w:t>
            </w:r>
          </w:p>
          <w:p w14:paraId="30C673BC" w14:textId="77777777" w:rsidR="00427E29" w:rsidRPr="00427E29" w:rsidRDefault="00427E29" w:rsidP="00427E29">
            <w:pPr>
              <w:pStyle w:val="Choice"/>
              <w:spacing w:after="0" w:line="276" w:lineRule="auto"/>
              <w:rPr>
                <w:rFonts w:ascii="Roboto" w:hAnsi="Roboto"/>
                <w:lang w:val="en-US"/>
              </w:rPr>
            </w:pPr>
          </w:p>
        </w:tc>
      </w:tr>
    </w:tbl>
    <w:p w14:paraId="17C7D023" w14:textId="6B577B02" w:rsidR="00D13A8F" w:rsidRPr="00DC66B8" w:rsidRDefault="00D13A8F" w:rsidP="00D13A8F">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29</w:t>
      </w:r>
      <w:r w:rsidRPr="00DC66B8">
        <w:rPr>
          <w:rFonts w:ascii="Roboto" w:hAnsi="Roboto"/>
          <w:sz w:val="28"/>
          <w:szCs w:val="28"/>
          <w:lang w:val="en-GB"/>
        </w:rPr>
        <w:tab/>
      </w:r>
      <w:r w:rsidRPr="00DC66B8">
        <w:rPr>
          <w:rFonts w:ascii="Roboto" w:hAnsi="Roboto"/>
          <w:b w:val="0"/>
          <w:i/>
          <w:szCs w:val="22"/>
          <w:lang w:val="en-GB"/>
        </w:rPr>
        <w:t>P-Question: Choose the two best answers. –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5C77395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64E02921" w14:textId="77777777" w:rsidR="00787A07" w:rsidRPr="00787A07" w:rsidRDefault="00787A07" w:rsidP="00787A07">
      <w:pPr>
        <w:pStyle w:val="Textkrper"/>
        <w:rPr>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DC66B8"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DC66B8" w14:paraId="3691DA92" w14:textId="77777777" w:rsidTr="00A62347">
              <w:trPr>
                <w:gridAfter w:val="1"/>
                <w:wAfter w:w="1558" w:type="dxa"/>
              </w:trPr>
              <w:tc>
                <w:tcPr>
                  <w:tcW w:w="406" w:type="dxa"/>
                  <w:shd w:val="clear" w:color="auto" w:fill="auto"/>
                </w:tcPr>
                <w:p w14:paraId="2ECAB12A" w14:textId="77777777" w:rsidR="00D13A8F" w:rsidRPr="00DC66B8" w:rsidRDefault="00D13A8F"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30FB5FAA" w14:textId="105BAF58" w:rsidR="00D13A8F" w:rsidRPr="00DC66B8" w:rsidRDefault="00D13A8F" w:rsidP="00D13A8F">
                  <w:pPr>
                    <w:pStyle w:val="Choice"/>
                    <w:numPr>
                      <w:ilvl w:val="0"/>
                      <w:numId w:val="39"/>
                    </w:numPr>
                    <w:spacing w:after="0" w:line="276" w:lineRule="auto"/>
                    <w:ind w:left="366" w:right="-3789" w:hanging="426"/>
                    <w:rPr>
                      <w:rFonts w:ascii="Roboto" w:hAnsi="Roboto"/>
                      <w:lang w:val="en-US"/>
                    </w:rPr>
                  </w:pPr>
                  <w:r w:rsidRPr="00DC66B8">
                    <w:rPr>
                      <w:rFonts w:ascii="Roboto" w:hAnsi="Roboto"/>
                      <w:lang w:val="en-US"/>
                    </w:rPr>
                    <w:t>Pattern View.</w:t>
                  </w:r>
                </w:p>
              </w:tc>
            </w:tr>
            <w:tr w:rsidR="00D13A8F" w:rsidRPr="00DC66B8" w14:paraId="11958F57" w14:textId="77777777" w:rsidTr="00A62347">
              <w:tc>
                <w:tcPr>
                  <w:tcW w:w="406" w:type="dxa"/>
                  <w:shd w:val="clear" w:color="auto" w:fill="auto"/>
                </w:tcPr>
                <w:p w14:paraId="147AD667" w14:textId="77777777" w:rsidR="00D13A8F" w:rsidRPr="00DC66B8" w:rsidRDefault="00D13A8F"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477FEC35" w14:textId="767AB9DC" w:rsidR="00D13A8F" w:rsidRPr="00DC66B8" w:rsidRDefault="00D13A8F" w:rsidP="00D13A8F">
                  <w:pPr>
                    <w:pStyle w:val="Choice"/>
                    <w:numPr>
                      <w:ilvl w:val="0"/>
                      <w:numId w:val="39"/>
                    </w:numPr>
                    <w:spacing w:line="276" w:lineRule="auto"/>
                    <w:ind w:left="368" w:hanging="426"/>
                    <w:rPr>
                      <w:rFonts w:ascii="Roboto" w:hAnsi="Roboto"/>
                      <w:lang w:val="en-US"/>
                    </w:rPr>
                  </w:pPr>
                  <w:r w:rsidRPr="00DC66B8">
                    <w:rPr>
                      <w:rFonts w:ascii="Roboto" w:hAnsi="Roboto"/>
                      <w:lang w:val="en-US"/>
                    </w:rPr>
                    <w:t>Observer View.</w:t>
                  </w:r>
                </w:p>
              </w:tc>
            </w:tr>
            <w:tr w:rsidR="00D13A8F" w:rsidRPr="00DC66B8" w14:paraId="7E569825" w14:textId="77777777" w:rsidTr="00D13A8F">
              <w:trPr>
                <w:gridAfter w:val="1"/>
                <w:wAfter w:w="1558" w:type="dxa"/>
                <w:trHeight w:val="584"/>
              </w:trPr>
              <w:tc>
                <w:tcPr>
                  <w:tcW w:w="406" w:type="dxa"/>
                  <w:shd w:val="clear" w:color="auto" w:fill="auto"/>
                </w:tcPr>
                <w:p w14:paraId="31A8A72A" w14:textId="77777777" w:rsidR="00D13A8F" w:rsidRPr="00DC66B8" w:rsidRDefault="00D13A8F"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336155F" w14:textId="77777777" w:rsidR="00D13A8F" w:rsidRPr="00DC66B8" w:rsidRDefault="00D13A8F"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2CDECBE2" w14:textId="4E5FDA17" w:rsidR="00D13A8F" w:rsidRPr="00DC66B8" w:rsidRDefault="00D13A8F" w:rsidP="00D13A8F">
                  <w:pPr>
                    <w:spacing w:line="276" w:lineRule="auto"/>
                    <w:ind w:hanging="225"/>
                    <w:rPr>
                      <w:rFonts w:ascii="Roboto" w:hAnsi="Roboto"/>
                      <w:szCs w:val="22"/>
                      <w:lang w:val="en-GB"/>
                    </w:rPr>
                  </w:pPr>
                </w:p>
              </w:tc>
              <w:tc>
                <w:tcPr>
                  <w:tcW w:w="9398" w:type="dxa"/>
                  <w:shd w:val="clear" w:color="auto" w:fill="auto"/>
                </w:tcPr>
                <w:p w14:paraId="7A4065EE" w14:textId="3DC01350" w:rsidR="00D13A8F" w:rsidRPr="00DC66B8" w:rsidRDefault="00D13A8F" w:rsidP="00D13A8F">
                  <w:pPr>
                    <w:pStyle w:val="Choice"/>
                    <w:numPr>
                      <w:ilvl w:val="0"/>
                      <w:numId w:val="39"/>
                    </w:numPr>
                    <w:spacing w:line="276" w:lineRule="auto"/>
                    <w:ind w:left="368" w:hanging="426"/>
                    <w:rPr>
                      <w:rFonts w:ascii="Roboto" w:hAnsi="Roboto"/>
                      <w:lang w:val="en-US"/>
                    </w:rPr>
                  </w:pPr>
                  <w:r w:rsidRPr="00DC66B8">
                    <w:rPr>
                      <w:rFonts w:ascii="Roboto" w:hAnsi="Roboto"/>
                      <w:lang w:val="en-US"/>
                    </w:rPr>
                    <w:t>Building-Block (or Component) View.</w:t>
                  </w:r>
                </w:p>
                <w:p w14:paraId="14A0F7FE" w14:textId="288B56F1" w:rsidR="00D13A8F" w:rsidRPr="00DC66B8" w:rsidRDefault="00D13A8F" w:rsidP="00D61901">
                  <w:pPr>
                    <w:pStyle w:val="Choice"/>
                    <w:numPr>
                      <w:ilvl w:val="0"/>
                      <w:numId w:val="39"/>
                    </w:numPr>
                    <w:spacing w:line="276" w:lineRule="auto"/>
                    <w:ind w:left="368" w:hanging="426"/>
                    <w:rPr>
                      <w:rFonts w:ascii="Roboto" w:hAnsi="Roboto"/>
                      <w:lang w:val="en-US"/>
                    </w:rPr>
                  </w:pPr>
                  <w:r w:rsidRPr="00D61901">
                    <w:rPr>
                      <w:rFonts w:ascii="Roboto" w:hAnsi="Roboto"/>
                      <w:lang w:val="en-US"/>
                    </w:rPr>
                    <w:t>Deployment View.</w:t>
                  </w:r>
                </w:p>
              </w:tc>
            </w:tr>
          </w:tbl>
          <w:p w14:paraId="5B17D194" w14:textId="77777777" w:rsidR="00D13A8F" w:rsidRPr="00DC66B8" w:rsidRDefault="00D13A8F" w:rsidP="00A62347">
            <w:pPr>
              <w:spacing w:line="276" w:lineRule="auto"/>
              <w:jc w:val="center"/>
              <w:rPr>
                <w:rFonts w:ascii="Roboto" w:hAnsi="Roboto" w:cs="Segoe UI Symbol"/>
                <w:szCs w:val="22"/>
                <w:lang w:val="en-GB"/>
              </w:rPr>
            </w:pPr>
          </w:p>
        </w:tc>
        <w:tc>
          <w:tcPr>
            <w:tcW w:w="222" w:type="dxa"/>
            <w:shd w:val="clear" w:color="auto" w:fill="auto"/>
          </w:tcPr>
          <w:p w14:paraId="3BD00AA2" w14:textId="77777777" w:rsidR="00D13A8F" w:rsidRPr="00DC66B8" w:rsidRDefault="00D13A8F" w:rsidP="00A62347">
            <w:pPr>
              <w:spacing w:line="276" w:lineRule="auto"/>
              <w:jc w:val="center"/>
              <w:rPr>
                <w:rFonts w:ascii="Roboto" w:hAnsi="Roboto"/>
                <w:szCs w:val="22"/>
                <w:lang w:val="en-GB"/>
              </w:rPr>
            </w:pPr>
          </w:p>
        </w:tc>
        <w:tc>
          <w:tcPr>
            <w:tcW w:w="222" w:type="dxa"/>
            <w:shd w:val="clear" w:color="auto" w:fill="auto"/>
          </w:tcPr>
          <w:p w14:paraId="3734C9F6" w14:textId="77777777" w:rsidR="00D13A8F" w:rsidRPr="00DC66B8" w:rsidRDefault="00D13A8F" w:rsidP="00A62347">
            <w:pPr>
              <w:pStyle w:val="Choice"/>
              <w:spacing w:line="276" w:lineRule="auto"/>
              <w:rPr>
                <w:rFonts w:ascii="Roboto" w:hAnsi="Roboto"/>
                <w:lang w:val="en-US"/>
              </w:rPr>
            </w:pPr>
          </w:p>
        </w:tc>
      </w:tr>
    </w:tbl>
    <w:p w14:paraId="11CB4E0F" w14:textId="6AEA72D0" w:rsidR="00D13A8F" w:rsidRPr="00DC66B8" w:rsidRDefault="00D13A8F" w:rsidP="00D13A8F">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lastRenderedPageBreak/>
        <w:t>Question 30</w:t>
      </w:r>
      <w:r w:rsidRPr="00DC66B8">
        <w:rPr>
          <w:rFonts w:ascii="Roboto" w:hAnsi="Roboto"/>
          <w:sz w:val="28"/>
          <w:szCs w:val="28"/>
          <w:lang w:val="en-GB"/>
        </w:rPr>
        <w:tab/>
      </w:r>
      <w:r w:rsidRPr="00DC66B8">
        <w:rPr>
          <w:rFonts w:ascii="Roboto" w:hAnsi="Roboto"/>
          <w:b w:val="0"/>
          <w:i/>
          <w:szCs w:val="22"/>
          <w:lang w:val="en-GB"/>
        </w:rPr>
        <w:t>P-Question: Choose the two most appropriate answers. –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6285996B" w:rsidR="00D13A8F" w:rsidRPr="00DC66B8"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3E2E44AB" w14:textId="77777777" w:rsidR="00D13A8F" w:rsidRPr="00787A07" w:rsidRDefault="00D13A8F" w:rsidP="00D13A8F">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F203EB"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DC66B8" w14:paraId="33303CEC" w14:textId="77777777" w:rsidTr="00A62347">
              <w:trPr>
                <w:gridAfter w:val="1"/>
                <w:wAfter w:w="1558" w:type="dxa"/>
              </w:trPr>
              <w:tc>
                <w:tcPr>
                  <w:tcW w:w="406" w:type="dxa"/>
                  <w:shd w:val="clear" w:color="auto" w:fill="auto"/>
                </w:tcPr>
                <w:p w14:paraId="3803A9A0" w14:textId="77777777" w:rsidR="00D13A8F" w:rsidRPr="00DC66B8" w:rsidRDefault="00D13A8F"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CE4D20C" w14:textId="77777777" w:rsidR="00D13A8F" w:rsidRPr="00DC66B8" w:rsidRDefault="00D13A8F" w:rsidP="00D13A8F">
                  <w:pPr>
                    <w:pStyle w:val="Choice"/>
                    <w:numPr>
                      <w:ilvl w:val="0"/>
                      <w:numId w:val="40"/>
                    </w:numPr>
                    <w:spacing w:after="0" w:line="276" w:lineRule="auto"/>
                    <w:ind w:left="366" w:right="-3789" w:hanging="426"/>
                    <w:rPr>
                      <w:rFonts w:ascii="Roboto" w:hAnsi="Roboto"/>
                      <w:lang w:val="en-US"/>
                    </w:rPr>
                  </w:pPr>
                  <w:r w:rsidRPr="00DC66B8">
                    <w:rPr>
                      <w:rFonts w:ascii="Roboto" w:hAnsi="Roboto"/>
                      <w:lang w:val="en-US"/>
                    </w:rPr>
                    <w:t xml:space="preserve">The technical context contains the physical channels between your system and its </w:t>
                  </w:r>
                </w:p>
                <w:p w14:paraId="7F8F2FF8" w14:textId="327EFE0C" w:rsidR="00D13A8F" w:rsidRPr="00DC66B8" w:rsidRDefault="00D13A8F" w:rsidP="00D13A8F">
                  <w:pPr>
                    <w:pStyle w:val="Choice"/>
                    <w:spacing w:after="0" w:line="276" w:lineRule="auto"/>
                    <w:ind w:left="366" w:right="-3789"/>
                    <w:rPr>
                      <w:rFonts w:ascii="Roboto" w:hAnsi="Roboto"/>
                      <w:lang w:val="en-US"/>
                    </w:rPr>
                  </w:pPr>
                  <w:r w:rsidRPr="00DC66B8">
                    <w:rPr>
                      <w:rFonts w:ascii="Roboto" w:hAnsi="Roboto"/>
                      <w:lang w:val="en-US"/>
                    </w:rPr>
                    <w:t>environment.</w:t>
                  </w:r>
                </w:p>
              </w:tc>
            </w:tr>
            <w:tr w:rsidR="00D13A8F" w:rsidRPr="00DC66B8" w14:paraId="67B510DA" w14:textId="77777777" w:rsidTr="00A62347">
              <w:tc>
                <w:tcPr>
                  <w:tcW w:w="406" w:type="dxa"/>
                  <w:shd w:val="clear" w:color="auto" w:fill="auto"/>
                </w:tcPr>
                <w:p w14:paraId="5C9DFF14" w14:textId="77777777" w:rsidR="00D13A8F" w:rsidRPr="00DC66B8" w:rsidRDefault="00D13A8F"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3D31EBF8" w14:textId="77777777" w:rsidR="00D13A8F" w:rsidRPr="00DC66B8" w:rsidRDefault="00D13A8F" w:rsidP="004123E7">
                  <w:pPr>
                    <w:pStyle w:val="Choice"/>
                    <w:numPr>
                      <w:ilvl w:val="0"/>
                      <w:numId w:val="40"/>
                    </w:numPr>
                    <w:spacing w:after="0" w:line="276" w:lineRule="auto"/>
                    <w:ind w:left="368" w:hanging="426"/>
                    <w:rPr>
                      <w:rFonts w:ascii="Roboto" w:hAnsi="Roboto"/>
                      <w:lang w:val="en-US"/>
                    </w:rPr>
                  </w:pPr>
                  <w:r w:rsidRPr="00DC66B8">
                    <w:rPr>
                      <w:rFonts w:ascii="Roboto" w:hAnsi="Roboto"/>
                      <w:lang w:val="en-US"/>
                    </w:rPr>
                    <w:t xml:space="preserve">The technical context contains all the infrastructure on which the components of your </w:t>
                  </w:r>
                </w:p>
                <w:p w14:paraId="344F77D6" w14:textId="40DB6EAE" w:rsidR="00D13A8F" w:rsidRPr="00DC66B8" w:rsidRDefault="00D13A8F" w:rsidP="004123E7">
                  <w:pPr>
                    <w:pStyle w:val="Choice"/>
                    <w:spacing w:after="0" w:line="276" w:lineRule="auto"/>
                    <w:ind w:left="368"/>
                    <w:rPr>
                      <w:rFonts w:ascii="Roboto" w:hAnsi="Roboto"/>
                      <w:lang w:val="en-US"/>
                    </w:rPr>
                  </w:pPr>
                  <w:r w:rsidRPr="00DC66B8">
                    <w:rPr>
                      <w:rFonts w:ascii="Roboto" w:hAnsi="Roboto"/>
                      <w:lang w:val="en-US"/>
                    </w:rPr>
                    <w:t xml:space="preserve">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p>
              </w:tc>
            </w:tr>
            <w:tr w:rsidR="00D13A8F" w:rsidRPr="00F203EB" w14:paraId="5E62BEF6" w14:textId="77777777" w:rsidTr="00566E7A">
              <w:trPr>
                <w:gridAfter w:val="1"/>
                <w:wAfter w:w="1558" w:type="dxa"/>
                <w:trHeight w:val="1840"/>
              </w:trPr>
              <w:tc>
                <w:tcPr>
                  <w:tcW w:w="406" w:type="dxa"/>
                  <w:shd w:val="clear" w:color="auto" w:fill="auto"/>
                </w:tcPr>
                <w:p w14:paraId="2854594F" w14:textId="77777777" w:rsidR="00D13A8F" w:rsidRPr="00DC66B8" w:rsidRDefault="00D13A8F"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46F2E492" w14:textId="77777777" w:rsidR="00D13A8F" w:rsidRPr="00DC66B8" w:rsidRDefault="00D13A8F" w:rsidP="00A62347">
                  <w:pPr>
                    <w:spacing w:line="276" w:lineRule="auto"/>
                    <w:ind w:hanging="225"/>
                    <w:jc w:val="center"/>
                    <w:rPr>
                      <w:rFonts w:ascii="Roboto" w:hAnsi="Roboto" w:cs="Segoe UI Symbol"/>
                      <w:szCs w:val="22"/>
                      <w:lang w:val="en-GB"/>
                    </w:rPr>
                  </w:pPr>
                </w:p>
                <w:p w14:paraId="6F3789B5" w14:textId="77777777" w:rsidR="00D13A8F" w:rsidRPr="00DC66B8" w:rsidRDefault="00D13A8F"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2FC6291D" w14:textId="77777777" w:rsidR="004123E7" w:rsidRPr="00DC66B8" w:rsidRDefault="004123E7" w:rsidP="00A62347">
                  <w:pPr>
                    <w:spacing w:line="276" w:lineRule="auto"/>
                    <w:ind w:hanging="225"/>
                    <w:jc w:val="center"/>
                    <w:rPr>
                      <w:rFonts w:ascii="Roboto" w:hAnsi="Roboto" w:cs="Segoe UI Symbol"/>
                      <w:szCs w:val="22"/>
                      <w:lang w:val="en-GB"/>
                    </w:rPr>
                  </w:pPr>
                </w:p>
                <w:p w14:paraId="40AAC855" w14:textId="796B987F" w:rsidR="00D13A8F" w:rsidRPr="00DC66B8" w:rsidRDefault="00D13A8F"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72D44E26" w14:textId="5D4D0438" w:rsidR="00D13A8F" w:rsidRPr="00DC66B8" w:rsidRDefault="00D13A8F" w:rsidP="00D13A8F">
                  <w:pPr>
                    <w:pStyle w:val="Choice"/>
                    <w:numPr>
                      <w:ilvl w:val="0"/>
                      <w:numId w:val="40"/>
                    </w:numPr>
                    <w:spacing w:line="276" w:lineRule="auto"/>
                    <w:ind w:left="368" w:hanging="426"/>
                    <w:rPr>
                      <w:rFonts w:ascii="Roboto" w:hAnsi="Roboto"/>
                      <w:lang w:val="en-US"/>
                    </w:rPr>
                  </w:pPr>
                  <w:r w:rsidRPr="00DC66B8">
                    <w:rPr>
                      <w:rFonts w:ascii="Roboto" w:hAnsi="Roboto"/>
                      <w:lang w:val="en-US"/>
                    </w:rPr>
                    <w:t>The technical context should include hardware pricing or pricing of cloud services used as infrastructure for your architecture.</w:t>
                  </w:r>
                </w:p>
                <w:p w14:paraId="55C70FE0" w14:textId="7227D939" w:rsidR="00D13A8F" w:rsidRPr="00DC66B8" w:rsidRDefault="004123E7" w:rsidP="00D13A8F">
                  <w:pPr>
                    <w:pStyle w:val="Choice"/>
                    <w:numPr>
                      <w:ilvl w:val="0"/>
                      <w:numId w:val="40"/>
                    </w:numPr>
                    <w:spacing w:line="276" w:lineRule="auto"/>
                    <w:ind w:left="368" w:hanging="426"/>
                    <w:rPr>
                      <w:rFonts w:ascii="Roboto" w:hAnsi="Roboto"/>
                      <w:lang w:val="en-US"/>
                    </w:rPr>
                  </w:pPr>
                  <w:r w:rsidRPr="00DC66B8">
                    <w:rPr>
                      <w:rFonts w:ascii="Roboto" w:hAnsi="Roboto"/>
                      <w:lang w:val="en-US"/>
                    </w:rPr>
                    <w:t>The technical context contains information about the chosen programming language as well as all frameworks used to implement your software architecture.</w:t>
                  </w:r>
                </w:p>
                <w:p w14:paraId="50B8D8D2" w14:textId="5CDF311A" w:rsidR="00D13A8F" w:rsidRPr="00DC66B8" w:rsidRDefault="004123E7" w:rsidP="00D13A8F">
                  <w:pPr>
                    <w:pStyle w:val="Choice"/>
                    <w:numPr>
                      <w:ilvl w:val="0"/>
                      <w:numId w:val="40"/>
                    </w:numPr>
                    <w:spacing w:after="0" w:line="276" w:lineRule="auto"/>
                    <w:ind w:left="366" w:hanging="426"/>
                    <w:rPr>
                      <w:rFonts w:ascii="Roboto" w:hAnsi="Roboto"/>
                      <w:lang w:val="en-US"/>
                    </w:rPr>
                  </w:pPr>
                  <w:r w:rsidRPr="00DC66B8">
                    <w:rPr>
                      <w:rFonts w:ascii="Roboto" w:hAnsi="Roboto"/>
                      <w:lang w:val="en-US"/>
                    </w:rPr>
                    <w:t>The technical context might contain different elements than the business context.</w:t>
                  </w:r>
                </w:p>
              </w:tc>
            </w:tr>
          </w:tbl>
          <w:p w14:paraId="0D44D8EF" w14:textId="77777777" w:rsidR="00D13A8F" w:rsidRPr="00DC66B8" w:rsidRDefault="00D13A8F" w:rsidP="00A62347">
            <w:pPr>
              <w:spacing w:line="276" w:lineRule="auto"/>
              <w:jc w:val="center"/>
              <w:rPr>
                <w:rFonts w:ascii="Roboto" w:hAnsi="Roboto" w:cs="Segoe UI Symbol"/>
                <w:szCs w:val="22"/>
                <w:lang w:val="en-GB"/>
              </w:rPr>
            </w:pPr>
          </w:p>
        </w:tc>
        <w:tc>
          <w:tcPr>
            <w:tcW w:w="222" w:type="dxa"/>
            <w:shd w:val="clear" w:color="auto" w:fill="auto"/>
          </w:tcPr>
          <w:p w14:paraId="2542FC14" w14:textId="77777777" w:rsidR="00D13A8F" w:rsidRPr="00DC66B8" w:rsidRDefault="00D13A8F" w:rsidP="00A62347">
            <w:pPr>
              <w:spacing w:line="276" w:lineRule="auto"/>
              <w:jc w:val="center"/>
              <w:rPr>
                <w:rFonts w:ascii="Roboto" w:hAnsi="Roboto"/>
                <w:szCs w:val="22"/>
                <w:lang w:val="en-GB"/>
              </w:rPr>
            </w:pPr>
          </w:p>
        </w:tc>
        <w:tc>
          <w:tcPr>
            <w:tcW w:w="222" w:type="dxa"/>
            <w:shd w:val="clear" w:color="auto" w:fill="auto"/>
          </w:tcPr>
          <w:p w14:paraId="15CD4809" w14:textId="77777777" w:rsidR="00D13A8F" w:rsidRPr="00DC66B8" w:rsidRDefault="00D13A8F" w:rsidP="00A62347">
            <w:pPr>
              <w:pStyle w:val="Choice"/>
              <w:spacing w:line="276" w:lineRule="auto"/>
              <w:rPr>
                <w:rFonts w:ascii="Roboto" w:hAnsi="Roboto"/>
                <w:lang w:val="en-US"/>
              </w:rPr>
            </w:pPr>
          </w:p>
        </w:tc>
      </w:tr>
    </w:tbl>
    <w:p w14:paraId="108CDC12" w14:textId="112BD3BA" w:rsidR="00566E7A" w:rsidRPr="00DC66B8" w:rsidRDefault="00566E7A" w:rsidP="00566E7A">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31</w:t>
      </w:r>
      <w:r w:rsidRPr="00DC66B8">
        <w:rPr>
          <w:rFonts w:ascii="Roboto" w:hAnsi="Roboto"/>
          <w:sz w:val="28"/>
          <w:szCs w:val="28"/>
          <w:lang w:val="en-GB"/>
        </w:rPr>
        <w:tab/>
      </w:r>
      <w:r w:rsidRPr="00DC66B8">
        <w:rPr>
          <w:rFonts w:ascii="Roboto" w:hAnsi="Roboto"/>
          <w:b w:val="0"/>
          <w:i/>
          <w:szCs w:val="22"/>
          <w:lang w:val="en-GB"/>
        </w:rPr>
        <w:t>P-Question: Choose the two most appropriate answers. – 1 point</w:t>
      </w:r>
    </w:p>
    <w:p w14:paraId="06E35C0F" w14:textId="429F8697" w:rsidR="00566E7A" w:rsidRPr="00DC66B8" w:rsidRDefault="00566E7A" w:rsidP="00566E7A">
      <w:pPr>
        <w:rPr>
          <w:rFonts w:ascii="Roboto" w:hAnsi="Roboto"/>
          <w:b/>
          <w:bCs/>
          <w:szCs w:val="22"/>
          <w:lang w:val="en-GB"/>
        </w:rPr>
      </w:pPr>
      <w:r w:rsidRPr="00DC66B8">
        <w:rPr>
          <w:rFonts w:ascii="Roboto" w:hAnsi="Roboto"/>
          <w:b/>
          <w:bCs/>
          <w:szCs w:val="22"/>
          <w:lang w:val="en-GB"/>
        </w:rPr>
        <w:t>ID: Q-20-04-37</w:t>
      </w:r>
    </w:p>
    <w:p w14:paraId="5B4F63CB" w14:textId="77777777" w:rsidR="00566E7A" w:rsidRPr="00DC66B8" w:rsidRDefault="00566E7A" w:rsidP="00566E7A">
      <w:pPr>
        <w:pStyle w:val="FirstParagraph"/>
        <w:spacing w:before="0" w:after="0"/>
        <w:rPr>
          <w:rFonts w:ascii="Roboto" w:hAnsi="Roboto"/>
          <w:sz w:val="22"/>
          <w:szCs w:val="20"/>
        </w:rPr>
      </w:pPr>
    </w:p>
    <w:p w14:paraId="0FB4535E" w14:textId="392EFB78"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Consider the business context of your system. Pick the </w:t>
      </w:r>
      <w:r w:rsidR="00CB2AEB" w:rsidRPr="00DC66B8">
        <w:rPr>
          <w:rFonts w:ascii="Roboto" w:hAnsi="Roboto"/>
          <w:b/>
          <w:bCs/>
          <w:sz w:val="22"/>
          <w:szCs w:val="20"/>
        </w:rPr>
        <w:t>TWO</w:t>
      </w:r>
      <w:r w:rsidRPr="00DC66B8">
        <w:rPr>
          <w:rFonts w:ascii="Roboto" w:hAnsi="Roboto"/>
          <w:sz w:val="22"/>
          <w:szCs w:val="20"/>
        </w:rPr>
        <w:t xml:space="preserve"> most important reasons for documenting this business context. </w:t>
      </w:r>
    </w:p>
    <w:p w14:paraId="13EEF0DA" w14:textId="77777777" w:rsidR="00566E7A" w:rsidRPr="00DC66B8" w:rsidRDefault="00566E7A" w:rsidP="00566E7A">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F203EB" w14:paraId="0E5655B2"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F203EB" w14:paraId="0119A76F" w14:textId="77777777" w:rsidTr="00A62347">
              <w:trPr>
                <w:gridAfter w:val="1"/>
                <w:wAfter w:w="1558" w:type="dxa"/>
              </w:trPr>
              <w:tc>
                <w:tcPr>
                  <w:tcW w:w="406" w:type="dxa"/>
                  <w:shd w:val="clear" w:color="auto" w:fill="auto"/>
                </w:tcPr>
                <w:p w14:paraId="509A9B68" w14:textId="77777777" w:rsidR="00566E7A" w:rsidRPr="00DC66B8" w:rsidRDefault="00566E7A"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399DF55" w14:textId="7F5772ED" w:rsidR="00566E7A" w:rsidRPr="00DC66B8" w:rsidRDefault="00566E7A" w:rsidP="00566E7A">
                  <w:pPr>
                    <w:pStyle w:val="Choice"/>
                    <w:numPr>
                      <w:ilvl w:val="0"/>
                      <w:numId w:val="41"/>
                    </w:numPr>
                    <w:spacing w:after="0" w:line="276" w:lineRule="auto"/>
                    <w:ind w:left="366" w:right="-3789" w:hanging="426"/>
                    <w:rPr>
                      <w:rFonts w:ascii="Roboto" w:hAnsi="Roboto"/>
                      <w:lang w:val="en-US"/>
                    </w:rPr>
                  </w:pPr>
                  <w:r w:rsidRPr="00DC66B8">
                    <w:rPr>
                      <w:rFonts w:ascii="Roboto" w:hAnsi="Roboto"/>
                      <w:lang w:val="en-US"/>
                    </w:rPr>
                    <w:t>To have an overview of all external interfaces of a system or product.</w:t>
                  </w:r>
                </w:p>
              </w:tc>
            </w:tr>
            <w:tr w:rsidR="00566E7A" w:rsidRPr="00F203EB" w14:paraId="64C596A7" w14:textId="77777777" w:rsidTr="00A62347">
              <w:tc>
                <w:tcPr>
                  <w:tcW w:w="406" w:type="dxa"/>
                  <w:shd w:val="clear" w:color="auto" w:fill="auto"/>
                </w:tcPr>
                <w:p w14:paraId="503901D9" w14:textId="77777777" w:rsidR="00566E7A" w:rsidRPr="00DC66B8" w:rsidRDefault="00566E7A"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09FA5CC5" w14:textId="62D29E8C" w:rsidR="00566E7A" w:rsidRPr="00DC66B8" w:rsidRDefault="00566E7A" w:rsidP="00566E7A">
                  <w:pPr>
                    <w:pStyle w:val="Choice"/>
                    <w:numPr>
                      <w:ilvl w:val="0"/>
                      <w:numId w:val="41"/>
                    </w:numPr>
                    <w:spacing w:after="0" w:line="276" w:lineRule="auto"/>
                    <w:ind w:left="368" w:hanging="426"/>
                    <w:rPr>
                      <w:rFonts w:ascii="Roboto" w:hAnsi="Roboto"/>
                      <w:lang w:val="en-US"/>
                    </w:rPr>
                  </w:pPr>
                  <w:r w:rsidRPr="00DC66B8">
                    <w:rPr>
                      <w:rFonts w:ascii="Roboto" w:hAnsi="Roboto"/>
                      <w:lang w:val="en-US"/>
                    </w:rPr>
                    <w:t>To understand the top-level decomposition of the building blocks of your architecture.</w:t>
                  </w:r>
                </w:p>
              </w:tc>
            </w:tr>
            <w:tr w:rsidR="00566E7A" w:rsidRPr="00F203EB" w14:paraId="18C481A9" w14:textId="77777777" w:rsidTr="00A62347">
              <w:trPr>
                <w:gridAfter w:val="1"/>
                <w:wAfter w:w="1558" w:type="dxa"/>
                <w:trHeight w:val="1179"/>
              </w:trPr>
              <w:tc>
                <w:tcPr>
                  <w:tcW w:w="406" w:type="dxa"/>
                  <w:shd w:val="clear" w:color="auto" w:fill="auto"/>
                </w:tcPr>
                <w:p w14:paraId="0B318181" w14:textId="77777777" w:rsidR="00566E7A" w:rsidRPr="00DC66B8" w:rsidRDefault="00566E7A"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49CEE5E2" w14:textId="77777777" w:rsidR="00566E7A" w:rsidRPr="00DC66B8" w:rsidRDefault="00566E7A"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7951A626" w14:textId="77777777" w:rsidR="00566E7A" w:rsidRPr="00DC66B8" w:rsidRDefault="00566E7A"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4C5FF8AA" w14:textId="54F9A292" w:rsidR="00566E7A" w:rsidRPr="00DC66B8" w:rsidRDefault="00566E7A" w:rsidP="00566E7A">
                  <w:pPr>
                    <w:pStyle w:val="Choice"/>
                    <w:numPr>
                      <w:ilvl w:val="0"/>
                      <w:numId w:val="41"/>
                    </w:numPr>
                    <w:spacing w:line="276" w:lineRule="auto"/>
                    <w:ind w:left="368" w:hanging="426"/>
                    <w:rPr>
                      <w:rFonts w:ascii="Roboto" w:hAnsi="Roboto"/>
                      <w:lang w:val="en-US"/>
                    </w:rPr>
                  </w:pPr>
                  <w:r w:rsidRPr="00DC66B8">
                    <w:rPr>
                      <w:rFonts w:ascii="Roboto" w:hAnsi="Roboto"/>
                      <w:lang w:val="en-US"/>
                    </w:rPr>
                    <w:t>To discuss critical runtime scenarios.</w:t>
                  </w:r>
                </w:p>
                <w:p w14:paraId="18D36B26" w14:textId="45856D3D" w:rsidR="00566E7A" w:rsidRPr="00DC66B8" w:rsidRDefault="00566E7A" w:rsidP="00566E7A">
                  <w:pPr>
                    <w:pStyle w:val="Choice"/>
                    <w:numPr>
                      <w:ilvl w:val="0"/>
                      <w:numId w:val="41"/>
                    </w:numPr>
                    <w:spacing w:line="276" w:lineRule="auto"/>
                    <w:ind w:left="368" w:hanging="426"/>
                    <w:rPr>
                      <w:rFonts w:ascii="Roboto" w:hAnsi="Roboto"/>
                      <w:lang w:val="en-US"/>
                    </w:rPr>
                  </w:pPr>
                  <w:r w:rsidRPr="00DC66B8">
                    <w:rPr>
                      <w:rFonts w:ascii="Roboto" w:hAnsi="Roboto"/>
                      <w:lang w:val="en-US"/>
                    </w:rPr>
                    <w:t>To estimate the effort needed to implement the system.</w:t>
                  </w:r>
                </w:p>
                <w:p w14:paraId="29EEF2DB" w14:textId="77777777" w:rsidR="00566E7A" w:rsidRPr="00DC66B8" w:rsidRDefault="00566E7A" w:rsidP="00566E7A">
                  <w:pPr>
                    <w:pStyle w:val="Choice"/>
                    <w:numPr>
                      <w:ilvl w:val="0"/>
                      <w:numId w:val="41"/>
                    </w:numPr>
                    <w:spacing w:after="0" w:line="276" w:lineRule="auto"/>
                    <w:ind w:left="366" w:hanging="426"/>
                    <w:rPr>
                      <w:rFonts w:ascii="Roboto" w:hAnsi="Roboto"/>
                      <w:lang w:val="en-US"/>
                    </w:rPr>
                  </w:pPr>
                  <w:r w:rsidRPr="00DC66B8">
                    <w:rPr>
                      <w:rFonts w:ascii="Roboto" w:hAnsi="Roboto"/>
                      <w:lang w:val="en-US"/>
                    </w:rPr>
                    <w:t>To find architectural risks caused by adjacent systems.</w:t>
                  </w:r>
                </w:p>
                <w:p w14:paraId="1C3DC87B" w14:textId="77777777" w:rsidR="00F12819" w:rsidRDefault="00F12819" w:rsidP="00F12819">
                  <w:pPr>
                    <w:pStyle w:val="Choice"/>
                    <w:spacing w:after="0" w:line="276" w:lineRule="auto"/>
                    <w:rPr>
                      <w:rFonts w:ascii="Roboto" w:hAnsi="Roboto"/>
                      <w:lang w:val="en-US"/>
                    </w:rPr>
                  </w:pPr>
                </w:p>
                <w:p w14:paraId="1675AE9C" w14:textId="77777777" w:rsidR="00D61901" w:rsidRDefault="00D61901" w:rsidP="00F12819">
                  <w:pPr>
                    <w:pStyle w:val="Choice"/>
                    <w:spacing w:after="0" w:line="276" w:lineRule="auto"/>
                    <w:rPr>
                      <w:rFonts w:ascii="Roboto" w:hAnsi="Roboto"/>
                      <w:lang w:val="en-US"/>
                    </w:rPr>
                  </w:pPr>
                </w:p>
                <w:p w14:paraId="2C205604" w14:textId="77777777" w:rsidR="00D61901" w:rsidRDefault="00D61901" w:rsidP="00F12819">
                  <w:pPr>
                    <w:pStyle w:val="Choice"/>
                    <w:spacing w:after="0" w:line="276" w:lineRule="auto"/>
                    <w:rPr>
                      <w:rFonts w:ascii="Roboto" w:hAnsi="Roboto"/>
                      <w:lang w:val="en-US"/>
                    </w:rPr>
                  </w:pPr>
                </w:p>
                <w:p w14:paraId="1A6D58C3" w14:textId="77777777" w:rsidR="00D61901" w:rsidRDefault="00D61901" w:rsidP="00F12819">
                  <w:pPr>
                    <w:pStyle w:val="Choice"/>
                    <w:spacing w:after="0" w:line="276" w:lineRule="auto"/>
                    <w:rPr>
                      <w:rFonts w:ascii="Roboto" w:hAnsi="Roboto"/>
                      <w:lang w:val="en-US"/>
                    </w:rPr>
                  </w:pPr>
                </w:p>
                <w:p w14:paraId="53DD4CB8" w14:textId="77777777" w:rsidR="00D61901" w:rsidRDefault="00D61901" w:rsidP="00F12819">
                  <w:pPr>
                    <w:pStyle w:val="Choice"/>
                    <w:spacing w:after="0" w:line="276" w:lineRule="auto"/>
                    <w:rPr>
                      <w:rFonts w:ascii="Roboto" w:hAnsi="Roboto"/>
                      <w:lang w:val="en-US"/>
                    </w:rPr>
                  </w:pPr>
                </w:p>
                <w:p w14:paraId="66BAF33E" w14:textId="77777777" w:rsidR="00D61901" w:rsidRDefault="00D61901" w:rsidP="00F12819">
                  <w:pPr>
                    <w:pStyle w:val="Choice"/>
                    <w:spacing w:after="0" w:line="276" w:lineRule="auto"/>
                    <w:rPr>
                      <w:rFonts w:ascii="Roboto" w:hAnsi="Roboto"/>
                      <w:lang w:val="en-US"/>
                    </w:rPr>
                  </w:pPr>
                </w:p>
                <w:p w14:paraId="3C61DEC3" w14:textId="77777777" w:rsidR="00D61901" w:rsidRDefault="00D61901" w:rsidP="00F12819">
                  <w:pPr>
                    <w:pStyle w:val="Choice"/>
                    <w:spacing w:after="0" w:line="276" w:lineRule="auto"/>
                    <w:rPr>
                      <w:rFonts w:ascii="Roboto" w:hAnsi="Roboto"/>
                      <w:lang w:val="en-US"/>
                    </w:rPr>
                  </w:pPr>
                </w:p>
                <w:p w14:paraId="0080236D" w14:textId="77777777" w:rsidR="00D61901" w:rsidRDefault="00D61901" w:rsidP="00F12819">
                  <w:pPr>
                    <w:pStyle w:val="Choice"/>
                    <w:spacing w:after="0" w:line="276" w:lineRule="auto"/>
                    <w:rPr>
                      <w:rFonts w:ascii="Roboto" w:hAnsi="Roboto"/>
                      <w:lang w:val="en-US"/>
                    </w:rPr>
                  </w:pPr>
                </w:p>
                <w:p w14:paraId="5F646A93" w14:textId="77777777" w:rsidR="00D61901" w:rsidRDefault="00D61901" w:rsidP="00F12819">
                  <w:pPr>
                    <w:pStyle w:val="Choice"/>
                    <w:spacing w:after="0" w:line="276" w:lineRule="auto"/>
                    <w:rPr>
                      <w:rFonts w:ascii="Roboto" w:hAnsi="Roboto"/>
                      <w:lang w:val="en-US"/>
                    </w:rPr>
                  </w:pPr>
                </w:p>
                <w:p w14:paraId="43E7A02F" w14:textId="77777777" w:rsidR="00D61901" w:rsidRDefault="00D61901" w:rsidP="00F12819">
                  <w:pPr>
                    <w:pStyle w:val="Choice"/>
                    <w:spacing w:after="0" w:line="276" w:lineRule="auto"/>
                    <w:rPr>
                      <w:rFonts w:ascii="Roboto" w:hAnsi="Roboto"/>
                      <w:lang w:val="en-US"/>
                    </w:rPr>
                  </w:pPr>
                </w:p>
                <w:p w14:paraId="1860A99F" w14:textId="77777777" w:rsidR="00D61901" w:rsidRDefault="00D61901" w:rsidP="00F12819">
                  <w:pPr>
                    <w:pStyle w:val="Choice"/>
                    <w:spacing w:after="0" w:line="276" w:lineRule="auto"/>
                    <w:rPr>
                      <w:rFonts w:ascii="Roboto" w:hAnsi="Roboto"/>
                      <w:lang w:val="en-US"/>
                    </w:rPr>
                  </w:pPr>
                </w:p>
                <w:p w14:paraId="01C25F09" w14:textId="27F90C7C" w:rsidR="00D61901" w:rsidRPr="00DC66B8" w:rsidRDefault="00D61901" w:rsidP="00F12819">
                  <w:pPr>
                    <w:pStyle w:val="Choice"/>
                    <w:spacing w:after="0" w:line="276" w:lineRule="auto"/>
                    <w:rPr>
                      <w:rFonts w:ascii="Roboto" w:hAnsi="Roboto"/>
                      <w:lang w:val="en-US"/>
                    </w:rPr>
                  </w:pPr>
                </w:p>
              </w:tc>
            </w:tr>
          </w:tbl>
          <w:p w14:paraId="45AEFC60" w14:textId="77777777" w:rsidR="00566E7A" w:rsidRPr="00DC66B8" w:rsidRDefault="00566E7A" w:rsidP="00A62347">
            <w:pPr>
              <w:spacing w:line="276" w:lineRule="auto"/>
              <w:jc w:val="center"/>
              <w:rPr>
                <w:rFonts w:ascii="Roboto" w:hAnsi="Roboto" w:cs="Segoe UI Symbol"/>
                <w:szCs w:val="22"/>
                <w:lang w:val="en-GB"/>
              </w:rPr>
            </w:pPr>
          </w:p>
        </w:tc>
        <w:tc>
          <w:tcPr>
            <w:tcW w:w="222" w:type="dxa"/>
            <w:shd w:val="clear" w:color="auto" w:fill="auto"/>
          </w:tcPr>
          <w:p w14:paraId="6514C065" w14:textId="77777777" w:rsidR="00566E7A" w:rsidRPr="00DC66B8" w:rsidRDefault="00566E7A" w:rsidP="00A62347">
            <w:pPr>
              <w:spacing w:line="276" w:lineRule="auto"/>
              <w:jc w:val="center"/>
              <w:rPr>
                <w:rFonts w:ascii="Roboto" w:hAnsi="Roboto"/>
                <w:szCs w:val="22"/>
                <w:lang w:val="en-GB"/>
              </w:rPr>
            </w:pPr>
          </w:p>
        </w:tc>
        <w:tc>
          <w:tcPr>
            <w:tcW w:w="222" w:type="dxa"/>
            <w:shd w:val="clear" w:color="auto" w:fill="auto"/>
          </w:tcPr>
          <w:p w14:paraId="6825D481" w14:textId="77777777" w:rsidR="00566E7A" w:rsidRPr="00DC66B8" w:rsidRDefault="00566E7A" w:rsidP="00A62347">
            <w:pPr>
              <w:pStyle w:val="Choice"/>
              <w:spacing w:line="276" w:lineRule="auto"/>
              <w:rPr>
                <w:rFonts w:ascii="Roboto" w:hAnsi="Roboto"/>
                <w:lang w:val="en-US"/>
              </w:rPr>
            </w:pPr>
          </w:p>
        </w:tc>
      </w:tr>
    </w:tbl>
    <w:p w14:paraId="073C6001" w14:textId="021EC543" w:rsidR="00566E7A" w:rsidRPr="00DC66B8" w:rsidRDefault="00566E7A" w:rsidP="00566E7A">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lastRenderedPageBreak/>
        <w:t>Question 32</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77777777" w:rsidR="00566E7A" w:rsidRPr="00DC66B8" w:rsidRDefault="00566E7A" w:rsidP="00566E7A">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F203EB" w14:paraId="77995A55"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F203EB" w14:paraId="0105BA34" w14:textId="77777777" w:rsidTr="00A62347">
              <w:trPr>
                <w:gridAfter w:val="1"/>
                <w:wAfter w:w="1558" w:type="dxa"/>
              </w:trPr>
              <w:tc>
                <w:tcPr>
                  <w:tcW w:w="406" w:type="dxa"/>
                  <w:shd w:val="clear" w:color="auto" w:fill="auto"/>
                </w:tcPr>
                <w:p w14:paraId="28F4CE04" w14:textId="77777777" w:rsidR="00566E7A" w:rsidRPr="00DC66B8" w:rsidRDefault="00566E7A"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5290331D" w14:textId="38C6B497" w:rsidR="00566E7A" w:rsidRPr="00DC66B8" w:rsidRDefault="00F12819" w:rsidP="00566E7A">
                  <w:pPr>
                    <w:pStyle w:val="Choice"/>
                    <w:numPr>
                      <w:ilvl w:val="0"/>
                      <w:numId w:val="42"/>
                    </w:numPr>
                    <w:spacing w:after="0" w:line="276" w:lineRule="auto"/>
                    <w:ind w:left="366" w:right="-3789" w:hanging="426"/>
                    <w:rPr>
                      <w:rFonts w:ascii="Roboto" w:hAnsi="Roboto"/>
                      <w:lang w:val="en-US"/>
                    </w:rPr>
                  </w:pPr>
                  <w:r w:rsidRPr="00DC66B8">
                    <w:rPr>
                      <w:rFonts w:ascii="Roboto" w:hAnsi="Roboto"/>
                      <w:lang w:val="en-US"/>
                    </w:rPr>
                    <w:t>Cross-cutting concepts should focus on the domain and be free of technical information.</w:t>
                  </w:r>
                </w:p>
              </w:tc>
            </w:tr>
            <w:tr w:rsidR="00566E7A" w:rsidRPr="00F203EB" w14:paraId="4284582B" w14:textId="77777777" w:rsidTr="00A62347">
              <w:tc>
                <w:tcPr>
                  <w:tcW w:w="406" w:type="dxa"/>
                  <w:shd w:val="clear" w:color="auto" w:fill="auto"/>
                </w:tcPr>
                <w:p w14:paraId="53C50820" w14:textId="77777777" w:rsidR="00566E7A" w:rsidRPr="00DC66B8" w:rsidRDefault="00566E7A" w:rsidP="00A6234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7A391D89" w14:textId="77777777" w:rsidR="00F12819" w:rsidRPr="00DC66B8" w:rsidRDefault="00F12819" w:rsidP="00566E7A">
                  <w:pPr>
                    <w:pStyle w:val="Choice"/>
                    <w:numPr>
                      <w:ilvl w:val="0"/>
                      <w:numId w:val="42"/>
                    </w:numPr>
                    <w:spacing w:after="0" w:line="276" w:lineRule="auto"/>
                    <w:ind w:left="368" w:hanging="426"/>
                    <w:rPr>
                      <w:rFonts w:ascii="Roboto" w:hAnsi="Roboto"/>
                      <w:lang w:val="en-US"/>
                    </w:rPr>
                  </w:pPr>
                  <w:r w:rsidRPr="00DC66B8">
                    <w:rPr>
                      <w:rFonts w:ascii="Roboto" w:hAnsi="Roboto"/>
                      <w:lang w:val="en-US"/>
                    </w:rPr>
                    <w:t xml:space="preserve">Aspects or concepts that are used in multiple parts of your software architecture should </w:t>
                  </w:r>
                </w:p>
                <w:p w14:paraId="48D5860C" w14:textId="1764345A" w:rsidR="00566E7A" w:rsidRPr="00DC66B8" w:rsidRDefault="00F12819" w:rsidP="00F12819">
                  <w:pPr>
                    <w:pStyle w:val="Choice"/>
                    <w:spacing w:after="0" w:line="276" w:lineRule="auto"/>
                    <w:ind w:left="368"/>
                    <w:rPr>
                      <w:rFonts w:ascii="Roboto" w:hAnsi="Roboto"/>
                      <w:lang w:val="en-US"/>
                    </w:rPr>
                  </w:pPr>
                  <w:r w:rsidRPr="00DC66B8">
                    <w:rPr>
                      <w:rFonts w:ascii="Roboto" w:hAnsi="Roboto"/>
                      <w:lang w:val="en-US"/>
                    </w:rPr>
                    <w:t>be described in a non-redundant way</w:t>
                  </w:r>
                  <w:r w:rsidR="00566E7A" w:rsidRPr="00DC66B8">
                    <w:rPr>
                      <w:rFonts w:ascii="Roboto" w:hAnsi="Roboto"/>
                      <w:lang w:val="en-US"/>
                    </w:rPr>
                    <w:t>.</w:t>
                  </w:r>
                </w:p>
              </w:tc>
            </w:tr>
            <w:tr w:rsidR="00566E7A" w:rsidRPr="00F203EB" w14:paraId="73887F62" w14:textId="77777777" w:rsidTr="00A62347">
              <w:trPr>
                <w:gridAfter w:val="1"/>
                <w:wAfter w:w="1558" w:type="dxa"/>
                <w:trHeight w:val="1179"/>
              </w:trPr>
              <w:tc>
                <w:tcPr>
                  <w:tcW w:w="406" w:type="dxa"/>
                  <w:shd w:val="clear" w:color="auto" w:fill="auto"/>
                </w:tcPr>
                <w:p w14:paraId="6A375358" w14:textId="77777777" w:rsidR="00566E7A" w:rsidRPr="00DC66B8" w:rsidRDefault="00566E7A"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7853C1F" w14:textId="77777777" w:rsidR="00566E7A" w:rsidRPr="00DC66B8" w:rsidRDefault="00566E7A" w:rsidP="00A6234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7D605357" w14:textId="5E347CB6" w:rsidR="00566E7A" w:rsidRPr="00DC66B8" w:rsidRDefault="00566E7A" w:rsidP="00A62347">
                  <w:pPr>
                    <w:spacing w:line="276" w:lineRule="auto"/>
                    <w:ind w:hanging="225"/>
                    <w:jc w:val="center"/>
                    <w:rPr>
                      <w:rFonts w:ascii="Roboto" w:hAnsi="Roboto"/>
                      <w:szCs w:val="22"/>
                      <w:lang w:val="en-GB"/>
                    </w:rPr>
                  </w:pPr>
                </w:p>
              </w:tc>
              <w:tc>
                <w:tcPr>
                  <w:tcW w:w="9398" w:type="dxa"/>
                  <w:shd w:val="clear" w:color="auto" w:fill="auto"/>
                </w:tcPr>
                <w:p w14:paraId="736A27E3" w14:textId="1586F2AE" w:rsidR="00566E7A" w:rsidRPr="00DC66B8" w:rsidRDefault="00F12819" w:rsidP="00566E7A">
                  <w:pPr>
                    <w:pStyle w:val="Choice"/>
                    <w:numPr>
                      <w:ilvl w:val="0"/>
                      <w:numId w:val="42"/>
                    </w:numPr>
                    <w:spacing w:line="276" w:lineRule="auto"/>
                    <w:ind w:left="368" w:hanging="426"/>
                    <w:rPr>
                      <w:rFonts w:ascii="Roboto" w:hAnsi="Roboto"/>
                      <w:lang w:val="en-US"/>
                    </w:rPr>
                  </w:pPr>
                  <w:r w:rsidRPr="00DC66B8">
                    <w:rPr>
                      <w:rFonts w:ascii="Roboto" w:hAnsi="Roboto"/>
                      <w:lang w:val="en-US"/>
                    </w:rPr>
                    <w:t>Cross-cutting concepts can be reused in more products within the same organization.</w:t>
                  </w:r>
                </w:p>
                <w:p w14:paraId="0CF3797E" w14:textId="05C47E78" w:rsidR="00566E7A" w:rsidRPr="00DC66B8" w:rsidRDefault="00F12819" w:rsidP="00F12819">
                  <w:pPr>
                    <w:pStyle w:val="Choice"/>
                    <w:numPr>
                      <w:ilvl w:val="0"/>
                      <w:numId w:val="42"/>
                    </w:numPr>
                    <w:spacing w:line="276" w:lineRule="auto"/>
                    <w:ind w:left="368" w:hanging="426"/>
                    <w:rPr>
                      <w:rFonts w:ascii="Roboto" w:hAnsi="Roboto"/>
                      <w:lang w:val="en-US"/>
                    </w:rPr>
                  </w:pPr>
                  <w:r w:rsidRPr="00DC66B8">
                    <w:rPr>
                      <w:rFonts w:ascii="Roboto" w:hAnsi="Roboto"/>
                      <w:lang w:val="en-US"/>
                    </w:rPr>
                    <w:t>Cross-cutting concepts should be implemented by specialists. Therefore, separate documentation is useful.</w:t>
                  </w:r>
                </w:p>
              </w:tc>
            </w:tr>
          </w:tbl>
          <w:p w14:paraId="568BBDAC" w14:textId="77777777" w:rsidR="00566E7A" w:rsidRPr="00DC66B8" w:rsidRDefault="00566E7A" w:rsidP="00A62347">
            <w:pPr>
              <w:spacing w:line="276" w:lineRule="auto"/>
              <w:jc w:val="center"/>
              <w:rPr>
                <w:rFonts w:ascii="Roboto" w:hAnsi="Roboto" w:cs="Segoe UI Symbol"/>
                <w:szCs w:val="22"/>
                <w:lang w:val="en-GB"/>
              </w:rPr>
            </w:pPr>
          </w:p>
        </w:tc>
        <w:tc>
          <w:tcPr>
            <w:tcW w:w="222" w:type="dxa"/>
            <w:shd w:val="clear" w:color="auto" w:fill="auto"/>
          </w:tcPr>
          <w:p w14:paraId="49F85F0D" w14:textId="77777777" w:rsidR="00566E7A" w:rsidRPr="00DC66B8" w:rsidRDefault="00566E7A" w:rsidP="00A62347">
            <w:pPr>
              <w:spacing w:line="276" w:lineRule="auto"/>
              <w:jc w:val="center"/>
              <w:rPr>
                <w:rFonts w:ascii="Roboto" w:hAnsi="Roboto"/>
                <w:szCs w:val="22"/>
                <w:lang w:val="en-GB"/>
              </w:rPr>
            </w:pPr>
          </w:p>
        </w:tc>
        <w:tc>
          <w:tcPr>
            <w:tcW w:w="222" w:type="dxa"/>
            <w:shd w:val="clear" w:color="auto" w:fill="auto"/>
          </w:tcPr>
          <w:p w14:paraId="58636152" w14:textId="77777777" w:rsidR="00566E7A" w:rsidRPr="00DC66B8" w:rsidRDefault="00566E7A" w:rsidP="00A62347">
            <w:pPr>
              <w:pStyle w:val="Choice"/>
              <w:spacing w:line="276" w:lineRule="auto"/>
              <w:rPr>
                <w:rFonts w:ascii="Roboto" w:hAnsi="Roboto"/>
                <w:lang w:val="en-US"/>
              </w:rPr>
            </w:pPr>
          </w:p>
        </w:tc>
      </w:tr>
    </w:tbl>
    <w:p w14:paraId="75E5CF67" w14:textId="611E2340"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33</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estion: Select “True” or “False” for each line. –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1F02CCC" w:rsidR="00A62347" w:rsidRPr="00DC66B8"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65811102" w14:textId="2D3DEE15" w:rsidR="00A62347" w:rsidRDefault="00A62347" w:rsidP="00A62347">
      <w:pPr>
        <w:pStyle w:val="Textkrper"/>
        <w:rPr>
          <w:rFonts w:ascii="Roboto" w:hAnsi="Roboto"/>
          <w:sz w:val="22"/>
          <w:szCs w:val="22"/>
          <w:lang w:val="en-US" w:eastAsia="en-US"/>
        </w:rPr>
      </w:pPr>
    </w:p>
    <w:p w14:paraId="2026EDE1" w14:textId="77777777" w:rsidR="00D61901" w:rsidRPr="00427E29" w:rsidRDefault="00D61901" w:rsidP="00D61901">
      <w:pPr>
        <w:rPr>
          <w:rFonts w:ascii="Roboto" w:hAnsi="Roboto"/>
          <w:szCs w:val="22"/>
          <w:lang w:val="en-US"/>
        </w:rPr>
      </w:pPr>
      <w:r w:rsidRPr="00DC66B8">
        <w:rPr>
          <w:rFonts w:ascii="Roboto" w:hAnsi="Roboto"/>
          <w:szCs w:val="22"/>
          <w:lang w:val="en-US"/>
        </w:rPr>
        <w:t>Tru</w:t>
      </w:r>
      <w:r w:rsidRPr="00427E29">
        <w:rPr>
          <w:rFonts w:ascii="Roboto" w:hAnsi="Roboto"/>
          <w:szCs w:val="22"/>
          <w:lang w:val="en-US"/>
        </w:rPr>
        <w:t>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F203EB" w14:paraId="6D11416D" w14:textId="77777777" w:rsidTr="00744F34">
        <w:tc>
          <w:tcPr>
            <w:tcW w:w="425" w:type="dxa"/>
            <w:shd w:val="clear" w:color="auto" w:fill="auto"/>
          </w:tcPr>
          <w:p w14:paraId="10809DC5" w14:textId="77777777" w:rsidR="00D61901" w:rsidRPr="00427E29" w:rsidRDefault="00D61901" w:rsidP="00744F34">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3131378E" w14:textId="77777777" w:rsidR="00D61901" w:rsidRPr="00427E29" w:rsidRDefault="00D61901" w:rsidP="00744F34">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482D03C6" w14:textId="77777777" w:rsidR="00D61901" w:rsidRPr="00427E29" w:rsidRDefault="00D61901" w:rsidP="00744F34">
            <w:pPr>
              <w:pStyle w:val="Choice"/>
              <w:spacing w:line="276" w:lineRule="auto"/>
              <w:ind w:left="-372" w:right="51" w:firstLine="271"/>
              <w:rPr>
                <w:rFonts w:ascii="Roboto" w:hAnsi="Roboto"/>
                <w:lang w:val="en-US"/>
              </w:rPr>
            </w:pPr>
            <w:r w:rsidRPr="00427E29">
              <w:rPr>
                <w:rFonts w:ascii="Roboto" w:hAnsi="Roboto"/>
                <w:lang w:val="en-US"/>
              </w:rPr>
              <w:t>(a)</w:t>
            </w:r>
          </w:p>
        </w:tc>
        <w:tc>
          <w:tcPr>
            <w:tcW w:w="8305" w:type="dxa"/>
            <w:shd w:val="clear" w:color="auto" w:fill="auto"/>
          </w:tcPr>
          <w:p w14:paraId="01F69DD2" w14:textId="4B1A04F2" w:rsidR="00D61901" w:rsidRPr="00427E29" w:rsidRDefault="00D61901" w:rsidP="00744F34">
            <w:pPr>
              <w:pStyle w:val="Choice"/>
              <w:spacing w:line="276" w:lineRule="auto"/>
              <w:ind w:left="-27" w:firstLine="4"/>
              <w:rPr>
                <w:rFonts w:ascii="Roboto" w:hAnsi="Roboto"/>
                <w:lang w:val="en-US"/>
              </w:rPr>
            </w:pPr>
            <w:r w:rsidRPr="00DC66B8">
              <w:rPr>
                <w:rFonts w:ascii="Roboto" w:hAnsi="Roboto"/>
                <w:lang w:val="en-US"/>
              </w:rPr>
              <w:t>Use of interfaces should be easy to learn</w:t>
            </w:r>
            <w:r w:rsidRPr="00427E29">
              <w:rPr>
                <w:rFonts w:ascii="Roboto" w:eastAsia="Times New Roman" w:hAnsi="Roboto" w:cs="Times New Roman"/>
                <w:szCs w:val="20"/>
                <w:lang w:val="en-US"/>
              </w:rPr>
              <w:t>.</w:t>
            </w:r>
          </w:p>
        </w:tc>
      </w:tr>
      <w:tr w:rsidR="00D61901" w:rsidRPr="00F203EB" w14:paraId="5A4817E5" w14:textId="77777777" w:rsidTr="00744F34">
        <w:tc>
          <w:tcPr>
            <w:tcW w:w="425" w:type="dxa"/>
            <w:shd w:val="clear" w:color="auto" w:fill="auto"/>
          </w:tcPr>
          <w:p w14:paraId="4A07DF05" w14:textId="77777777" w:rsidR="00D61901" w:rsidRPr="00427E29" w:rsidRDefault="00D61901" w:rsidP="00744F34">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2B03AD4B" w14:textId="77777777" w:rsidR="00D61901" w:rsidRPr="00427E29" w:rsidRDefault="00D61901" w:rsidP="00744F34">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471BCDFE" w14:textId="77777777" w:rsidR="00D61901" w:rsidRPr="00427E29" w:rsidRDefault="00D61901" w:rsidP="00744F34">
            <w:pPr>
              <w:pStyle w:val="Choice"/>
              <w:spacing w:line="276" w:lineRule="auto"/>
              <w:ind w:hanging="89"/>
              <w:rPr>
                <w:rFonts w:ascii="Roboto" w:hAnsi="Roboto"/>
                <w:lang w:val="en-US"/>
              </w:rPr>
            </w:pPr>
            <w:r w:rsidRPr="00427E29">
              <w:rPr>
                <w:rFonts w:ascii="Roboto" w:hAnsi="Roboto"/>
                <w:lang w:val="en-US"/>
              </w:rPr>
              <w:t>(b)</w:t>
            </w:r>
          </w:p>
        </w:tc>
        <w:tc>
          <w:tcPr>
            <w:tcW w:w="8305" w:type="dxa"/>
            <w:shd w:val="clear" w:color="auto" w:fill="auto"/>
          </w:tcPr>
          <w:p w14:paraId="10BA6883" w14:textId="363D1E03" w:rsidR="00D61901" w:rsidRPr="00427E29" w:rsidRDefault="00D61901" w:rsidP="00744F34">
            <w:pPr>
              <w:pStyle w:val="Choice"/>
              <w:spacing w:line="276" w:lineRule="auto"/>
              <w:rPr>
                <w:rFonts w:ascii="Roboto" w:hAnsi="Roboto"/>
                <w:lang w:val="en-US"/>
              </w:rPr>
            </w:pPr>
            <w:r w:rsidRPr="00DC66B8">
              <w:rPr>
                <w:rFonts w:ascii="Roboto" w:hAnsi="Roboto"/>
                <w:lang w:val="en-US"/>
              </w:rPr>
              <w:t>The client code should be easy to understand</w:t>
            </w:r>
            <w:r w:rsidRPr="00427E29">
              <w:rPr>
                <w:rFonts w:ascii="Roboto" w:hAnsi="Roboto"/>
                <w:lang w:val="en-US"/>
              </w:rPr>
              <w:t>.</w:t>
            </w:r>
          </w:p>
        </w:tc>
      </w:tr>
      <w:tr w:rsidR="00D61901" w:rsidRPr="00F203EB" w14:paraId="76755132" w14:textId="77777777" w:rsidTr="00744F34">
        <w:tc>
          <w:tcPr>
            <w:tcW w:w="425" w:type="dxa"/>
            <w:shd w:val="clear" w:color="auto" w:fill="auto"/>
          </w:tcPr>
          <w:p w14:paraId="1AC98FC6" w14:textId="77777777" w:rsidR="00D61901" w:rsidRPr="00427E29" w:rsidRDefault="00D61901" w:rsidP="00744F34">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419D61C4" w14:textId="77777777" w:rsidR="00D61901" w:rsidRPr="00427E29" w:rsidRDefault="00D61901" w:rsidP="00744F34">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4DBC76F1" w14:textId="77777777" w:rsidR="00D61901" w:rsidRPr="00427E29" w:rsidRDefault="00D61901" w:rsidP="00744F34">
            <w:pPr>
              <w:pStyle w:val="Choice"/>
              <w:spacing w:line="276" w:lineRule="auto"/>
              <w:ind w:left="-105" w:right="-62"/>
              <w:rPr>
                <w:rFonts w:ascii="Roboto" w:hAnsi="Roboto"/>
                <w:lang w:val="en-US"/>
              </w:rPr>
            </w:pPr>
            <w:r w:rsidRPr="00427E29">
              <w:rPr>
                <w:rFonts w:ascii="Roboto" w:hAnsi="Roboto"/>
                <w:lang w:val="en-US"/>
              </w:rPr>
              <w:t>(c)</w:t>
            </w:r>
          </w:p>
        </w:tc>
        <w:tc>
          <w:tcPr>
            <w:tcW w:w="8305" w:type="dxa"/>
            <w:shd w:val="clear" w:color="auto" w:fill="auto"/>
          </w:tcPr>
          <w:p w14:paraId="522BD41E" w14:textId="1F02C5D4" w:rsidR="00D61901" w:rsidRPr="00427E29" w:rsidRDefault="00D61901" w:rsidP="00744F34">
            <w:pPr>
              <w:pStyle w:val="Choice"/>
              <w:spacing w:line="276" w:lineRule="auto"/>
              <w:rPr>
                <w:rFonts w:ascii="Roboto" w:hAnsi="Roboto"/>
                <w:lang w:val="en-US"/>
              </w:rPr>
            </w:pPr>
            <w:r w:rsidRPr="00DC66B8">
              <w:rPr>
                <w:rFonts w:ascii="Roboto" w:hAnsi="Roboto"/>
                <w:lang w:val="en-US"/>
              </w:rPr>
              <w:t>An interface should be defined by the provider of the appropriate service</w:t>
            </w:r>
            <w:r w:rsidRPr="00427E29">
              <w:rPr>
                <w:rFonts w:ascii="Roboto" w:eastAsia="Times New Roman" w:hAnsi="Roboto" w:cs="Times New Roman"/>
                <w:szCs w:val="20"/>
                <w:lang w:val="en-US"/>
              </w:rPr>
              <w:t>.</w:t>
            </w:r>
          </w:p>
        </w:tc>
      </w:tr>
      <w:tr w:rsidR="00D61901" w:rsidRPr="00F203EB" w14:paraId="58580EEA" w14:textId="77777777" w:rsidTr="00D61901">
        <w:trPr>
          <w:trHeight w:val="612"/>
        </w:trPr>
        <w:tc>
          <w:tcPr>
            <w:tcW w:w="425" w:type="dxa"/>
            <w:shd w:val="clear" w:color="auto" w:fill="auto"/>
          </w:tcPr>
          <w:p w14:paraId="0DB8E440" w14:textId="77777777" w:rsidR="00D61901" w:rsidRPr="00427E29" w:rsidRDefault="00D61901" w:rsidP="00744F34">
            <w:pPr>
              <w:spacing w:line="360"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0919331C" w14:textId="77777777" w:rsidR="00D61901" w:rsidRPr="00427E29" w:rsidRDefault="00D61901" w:rsidP="00744F34">
            <w:pPr>
              <w:spacing w:line="360"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26CA7411" w14:textId="77777777" w:rsidR="00D61901" w:rsidRPr="00427E29" w:rsidRDefault="00D61901" w:rsidP="00744F34">
            <w:pPr>
              <w:pStyle w:val="Choice"/>
              <w:spacing w:line="276" w:lineRule="auto"/>
              <w:ind w:left="-105"/>
              <w:rPr>
                <w:rFonts w:ascii="Roboto" w:hAnsi="Roboto"/>
                <w:lang w:val="en-US"/>
              </w:rPr>
            </w:pPr>
            <w:r w:rsidRPr="00427E29">
              <w:rPr>
                <w:rFonts w:ascii="Roboto" w:hAnsi="Roboto"/>
                <w:lang w:val="en-US"/>
              </w:rPr>
              <w:t>(d)</w:t>
            </w:r>
          </w:p>
        </w:tc>
        <w:tc>
          <w:tcPr>
            <w:tcW w:w="8305" w:type="dxa"/>
            <w:shd w:val="clear" w:color="auto" w:fill="auto"/>
          </w:tcPr>
          <w:p w14:paraId="300F5C63" w14:textId="206C5E6B" w:rsidR="00D61901" w:rsidRPr="00427E29" w:rsidRDefault="00D61901" w:rsidP="00D61901">
            <w:pPr>
              <w:pStyle w:val="Choice"/>
              <w:spacing w:after="0" w:line="276" w:lineRule="auto"/>
              <w:rPr>
                <w:rFonts w:ascii="Roboto" w:hAnsi="Roboto"/>
                <w:lang w:val="en-US"/>
              </w:rPr>
            </w:pPr>
            <w:r w:rsidRPr="00DC66B8">
              <w:rPr>
                <w:rFonts w:ascii="Roboto" w:hAnsi="Roboto"/>
                <w:lang w:val="en-US"/>
              </w:rPr>
              <w:t>Interfaces specifications should contain functional and non-functional aspects</w:t>
            </w:r>
            <w:r w:rsidRPr="00427E29">
              <w:rPr>
                <w:rFonts w:ascii="Roboto" w:hAnsi="Roboto"/>
                <w:lang w:val="en-US"/>
              </w:rPr>
              <w:t>.</w:t>
            </w:r>
          </w:p>
        </w:tc>
      </w:tr>
    </w:tbl>
    <w:p w14:paraId="5F1644CE" w14:textId="67AE274C"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34</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-Question: Select “True” or “False” for each line. –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05F36A0D" w:rsidR="00A62347" w:rsidRPr="00DC66B8"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49423CB8" w14:textId="411E710E" w:rsidR="00A62347" w:rsidRDefault="00A62347" w:rsidP="00A62347">
      <w:pPr>
        <w:pStyle w:val="Textkrper"/>
        <w:rPr>
          <w:rFonts w:ascii="Roboto" w:hAnsi="Roboto"/>
          <w:sz w:val="22"/>
          <w:szCs w:val="22"/>
          <w:lang w:val="en-US" w:eastAsia="en-US"/>
        </w:rPr>
      </w:pPr>
    </w:p>
    <w:p w14:paraId="112B9548" w14:textId="77777777" w:rsidR="00D61901" w:rsidRPr="00427E29" w:rsidRDefault="00D61901" w:rsidP="00D61901">
      <w:pPr>
        <w:rPr>
          <w:rFonts w:ascii="Roboto" w:hAnsi="Roboto"/>
          <w:szCs w:val="22"/>
          <w:lang w:val="en-US"/>
        </w:rPr>
      </w:pPr>
      <w:r w:rsidRPr="00DC66B8">
        <w:rPr>
          <w:rFonts w:ascii="Roboto" w:hAnsi="Roboto"/>
          <w:szCs w:val="22"/>
          <w:lang w:val="en-US"/>
        </w:rPr>
        <w:t>Tru</w:t>
      </w:r>
      <w:r w:rsidRPr="00427E29">
        <w:rPr>
          <w:rFonts w:ascii="Roboto" w:hAnsi="Roboto"/>
          <w:szCs w:val="22"/>
          <w:lang w:val="en-US"/>
        </w:rPr>
        <w:t>e    False</w:t>
      </w:r>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F203EB" w14:paraId="3E58DAA3" w14:textId="77777777" w:rsidTr="00D61901">
        <w:tc>
          <w:tcPr>
            <w:tcW w:w="425" w:type="dxa"/>
            <w:shd w:val="clear" w:color="auto" w:fill="auto"/>
          </w:tcPr>
          <w:p w14:paraId="500AA201" w14:textId="77777777" w:rsidR="00D61901" w:rsidRPr="00427E29" w:rsidRDefault="00D61901" w:rsidP="00744F34">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42F5D8B4" w14:textId="77777777" w:rsidR="00D61901" w:rsidRPr="00427E29" w:rsidRDefault="00D61901" w:rsidP="00744F34">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6C875126" w14:textId="77777777" w:rsidR="00D61901" w:rsidRPr="00427E29" w:rsidRDefault="00D61901" w:rsidP="00744F34">
            <w:pPr>
              <w:pStyle w:val="Choice"/>
              <w:spacing w:line="276" w:lineRule="auto"/>
              <w:ind w:left="-372" w:right="51" w:firstLine="271"/>
              <w:rPr>
                <w:rFonts w:ascii="Roboto" w:hAnsi="Roboto"/>
                <w:lang w:val="en-US"/>
              </w:rPr>
            </w:pPr>
            <w:r w:rsidRPr="00427E29">
              <w:rPr>
                <w:rFonts w:ascii="Roboto" w:hAnsi="Roboto"/>
                <w:lang w:val="en-US"/>
              </w:rPr>
              <w:t>(a)</w:t>
            </w:r>
          </w:p>
        </w:tc>
        <w:tc>
          <w:tcPr>
            <w:tcW w:w="8305" w:type="dxa"/>
            <w:shd w:val="clear" w:color="auto" w:fill="auto"/>
          </w:tcPr>
          <w:p w14:paraId="1E40FDE4" w14:textId="3C4E6E8E" w:rsidR="00D61901" w:rsidRPr="00427E29" w:rsidRDefault="00D61901" w:rsidP="00744F34">
            <w:pPr>
              <w:pStyle w:val="Choice"/>
              <w:spacing w:line="276" w:lineRule="auto"/>
              <w:ind w:left="-27" w:firstLine="4"/>
              <w:rPr>
                <w:rFonts w:ascii="Roboto" w:hAnsi="Roboto"/>
                <w:lang w:val="en-US"/>
              </w:rPr>
            </w:pPr>
            <w:r w:rsidRPr="00DC66B8">
              <w:rPr>
                <w:rFonts w:ascii="Roboto" w:hAnsi="Roboto"/>
                <w:lang w:val="en-US"/>
              </w:rPr>
              <w:t>Architectural decisions can implicitly be contained in the structure of the building block/component view.</w:t>
            </w:r>
          </w:p>
        </w:tc>
      </w:tr>
      <w:tr w:rsidR="00D61901" w:rsidRPr="00F203EB" w14:paraId="724397F7" w14:textId="77777777" w:rsidTr="00D61901">
        <w:tc>
          <w:tcPr>
            <w:tcW w:w="425" w:type="dxa"/>
            <w:shd w:val="clear" w:color="auto" w:fill="auto"/>
          </w:tcPr>
          <w:p w14:paraId="71C86BA4" w14:textId="77777777" w:rsidR="00D61901" w:rsidRPr="00427E29" w:rsidRDefault="00D61901" w:rsidP="00744F34">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30D656E9" w14:textId="77777777" w:rsidR="00D61901" w:rsidRPr="00427E29" w:rsidRDefault="00D61901" w:rsidP="00744F34">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29D0E484" w14:textId="77777777" w:rsidR="00D61901" w:rsidRPr="00427E29" w:rsidRDefault="00D61901" w:rsidP="00744F34">
            <w:pPr>
              <w:pStyle w:val="Choice"/>
              <w:spacing w:line="276" w:lineRule="auto"/>
              <w:ind w:hanging="89"/>
              <w:rPr>
                <w:rFonts w:ascii="Roboto" w:hAnsi="Roboto"/>
                <w:lang w:val="en-US"/>
              </w:rPr>
            </w:pPr>
            <w:r w:rsidRPr="00427E29">
              <w:rPr>
                <w:rFonts w:ascii="Roboto" w:hAnsi="Roboto"/>
                <w:lang w:val="en-US"/>
              </w:rPr>
              <w:t>(b)</w:t>
            </w:r>
          </w:p>
        </w:tc>
        <w:tc>
          <w:tcPr>
            <w:tcW w:w="8305" w:type="dxa"/>
            <w:shd w:val="clear" w:color="auto" w:fill="auto"/>
          </w:tcPr>
          <w:p w14:paraId="4DDB5473" w14:textId="61946402" w:rsidR="00D61901" w:rsidRPr="00427E29" w:rsidRDefault="00D61901" w:rsidP="00744F34">
            <w:pPr>
              <w:pStyle w:val="Choice"/>
              <w:spacing w:line="276" w:lineRule="auto"/>
              <w:rPr>
                <w:rFonts w:ascii="Roboto" w:hAnsi="Roboto"/>
                <w:lang w:val="en-US"/>
              </w:rPr>
            </w:pPr>
            <w:r w:rsidRPr="00DC66B8">
              <w:rPr>
                <w:rFonts w:ascii="Roboto" w:hAnsi="Roboto"/>
                <w:lang w:val="en-US"/>
              </w:rPr>
              <w:t>Software architects should justify all design decision in writing</w:t>
            </w:r>
            <w:r w:rsidRPr="00427E29">
              <w:rPr>
                <w:rFonts w:ascii="Roboto" w:hAnsi="Roboto"/>
                <w:lang w:val="en-US"/>
              </w:rPr>
              <w:t>.</w:t>
            </w:r>
          </w:p>
        </w:tc>
      </w:tr>
      <w:tr w:rsidR="00D61901" w:rsidRPr="00F203EB" w14:paraId="195B7457" w14:textId="77777777" w:rsidTr="00D61901">
        <w:tc>
          <w:tcPr>
            <w:tcW w:w="425" w:type="dxa"/>
            <w:shd w:val="clear" w:color="auto" w:fill="auto"/>
          </w:tcPr>
          <w:p w14:paraId="2629D6EB" w14:textId="77777777" w:rsidR="00D61901" w:rsidRPr="00427E29" w:rsidRDefault="00D61901" w:rsidP="00744F34">
            <w:pPr>
              <w:spacing w:line="276"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2E26B656" w14:textId="77777777" w:rsidR="00D61901" w:rsidRPr="00427E29" w:rsidRDefault="00D61901" w:rsidP="00744F34">
            <w:pPr>
              <w:spacing w:line="276"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1E2DC73A" w14:textId="77777777" w:rsidR="00D61901" w:rsidRPr="00427E29" w:rsidRDefault="00D61901" w:rsidP="00744F34">
            <w:pPr>
              <w:pStyle w:val="Choice"/>
              <w:spacing w:line="276" w:lineRule="auto"/>
              <w:ind w:left="-105" w:right="-62"/>
              <w:rPr>
                <w:rFonts w:ascii="Roboto" w:hAnsi="Roboto"/>
                <w:lang w:val="en-US"/>
              </w:rPr>
            </w:pPr>
            <w:r w:rsidRPr="00427E29">
              <w:rPr>
                <w:rFonts w:ascii="Roboto" w:hAnsi="Roboto"/>
                <w:lang w:val="en-US"/>
              </w:rPr>
              <w:t>(c)</w:t>
            </w:r>
          </w:p>
        </w:tc>
        <w:tc>
          <w:tcPr>
            <w:tcW w:w="8305" w:type="dxa"/>
            <w:shd w:val="clear" w:color="auto" w:fill="auto"/>
          </w:tcPr>
          <w:p w14:paraId="5D40C892" w14:textId="63C51C57" w:rsidR="00D61901" w:rsidRPr="00427E29" w:rsidRDefault="00D61901" w:rsidP="00744F34">
            <w:pPr>
              <w:pStyle w:val="Choice"/>
              <w:spacing w:line="276" w:lineRule="auto"/>
              <w:rPr>
                <w:rFonts w:ascii="Roboto" w:hAnsi="Roboto"/>
                <w:lang w:val="en-US"/>
              </w:rPr>
            </w:pPr>
            <w:r w:rsidRPr="00DC66B8">
              <w:rPr>
                <w:rFonts w:ascii="Roboto" w:hAnsi="Roboto"/>
                <w:lang w:val="en-US"/>
              </w:rPr>
              <w:t>Architectural decisions can have interdependencies between each other</w:t>
            </w:r>
            <w:r w:rsidRPr="00427E29">
              <w:rPr>
                <w:rFonts w:ascii="Roboto" w:eastAsia="Times New Roman" w:hAnsi="Roboto" w:cs="Times New Roman"/>
                <w:szCs w:val="20"/>
                <w:lang w:val="en-US"/>
              </w:rPr>
              <w:t>.</w:t>
            </w:r>
          </w:p>
        </w:tc>
      </w:tr>
      <w:tr w:rsidR="00D61901" w:rsidRPr="00F203EB" w14:paraId="2E94A082" w14:textId="77777777" w:rsidTr="00D61901">
        <w:trPr>
          <w:trHeight w:val="612"/>
        </w:trPr>
        <w:tc>
          <w:tcPr>
            <w:tcW w:w="425" w:type="dxa"/>
            <w:shd w:val="clear" w:color="auto" w:fill="auto"/>
          </w:tcPr>
          <w:p w14:paraId="648AE546" w14:textId="77777777" w:rsidR="00D61901" w:rsidRPr="00427E29" w:rsidRDefault="00D61901" w:rsidP="00744F34">
            <w:pPr>
              <w:spacing w:line="360" w:lineRule="auto"/>
              <w:jc w:val="center"/>
              <w:rPr>
                <w:rFonts w:ascii="Roboto" w:hAnsi="Roboto"/>
                <w:szCs w:val="22"/>
                <w:lang w:val="en-GB"/>
              </w:rPr>
            </w:pPr>
            <w:r w:rsidRPr="00427E29">
              <w:rPr>
                <w:rFonts w:ascii="Segoe UI Symbol" w:hAnsi="Segoe UI Symbol" w:cs="Segoe UI Symbol"/>
                <w:szCs w:val="22"/>
                <w:lang w:val="en-GB"/>
              </w:rPr>
              <w:t>☐</w:t>
            </w:r>
          </w:p>
        </w:tc>
        <w:tc>
          <w:tcPr>
            <w:tcW w:w="708" w:type="dxa"/>
            <w:shd w:val="clear" w:color="auto" w:fill="auto"/>
          </w:tcPr>
          <w:p w14:paraId="3F8AAD0F" w14:textId="77777777" w:rsidR="00D61901" w:rsidRPr="00427E29" w:rsidRDefault="00D61901" w:rsidP="00744F34">
            <w:pPr>
              <w:spacing w:line="360" w:lineRule="auto"/>
              <w:ind w:firstLine="28"/>
              <w:jc w:val="center"/>
              <w:rPr>
                <w:rFonts w:ascii="Roboto" w:hAnsi="Roboto"/>
                <w:szCs w:val="22"/>
                <w:lang w:val="en-GB"/>
              </w:rPr>
            </w:pPr>
            <w:r w:rsidRPr="00427E29">
              <w:rPr>
                <w:rFonts w:ascii="Segoe UI Symbol" w:hAnsi="Segoe UI Symbol" w:cs="Segoe UI Symbol"/>
                <w:szCs w:val="22"/>
                <w:lang w:val="en-GB"/>
              </w:rPr>
              <w:t>☐</w:t>
            </w:r>
          </w:p>
        </w:tc>
        <w:tc>
          <w:tcPr>
            <w:tcW w:w="492" w:type="dxa"/>
          </w:tcPr>
          <w:p w14:paraId="461DF13D" w14:textId="77777777" w:rsidR="00D61901" w:rsidRPr="00427E29" w:rsidRDefault="00D61901" w:rsidP="00744F34">
            <w:pPr>
              <w:pStyle w:val="Choice"/>
              <w:spacing w:line="276" w:lineRule="auto"/>
              <w:ind w:left="-105"/>
              <w:rPr>
                <w:rFonts w:ascii="Roboto" w:hAnsi="Roboto"/>
                <w:lang w:val="en-US"/>
              </w:rPr>
            </w:pPr>
            <w:r w:rsidRPr="00427E29">
              <w:rPr>
                <w:rFonts w:ascii="Roboto" w:hAnsi="Roboto"/>
                <w:lang w:val="en-US"/>
              </w:rPr>
              <w:t>(d)</w:t>
            </w:r>
          </w:p>
        </w:tc>
        <w:tc>
          <w:tcPr>
            <w:tcW w:w="8305" w:type="dxa"/>
            <w:shd w:val="clear" w:color="auto" w:fill="auto"/>
          </w:tcPr>
          <w:p w14:paraId="05BC945E" w14:textId="08CAE69E" w:rsidR="00D61901" w:rsidRPr="00427E29" w:rsidRDefault="00D61901" w:rsidP="00744F34">
            <w:pPr>
              <w:pStyle w:val="Choice"/>
              <w:spacing w:after="0" w:line="276" w:lineRule="auto"/>
              <w:rPr>
                <w:rFonts w:ascii="Roboto" w:hAnsi="Roboto"/>
                <w:lang w:val="en-US"/>
              </w:rPr>
            </w:pPr>
            <w:r w:rsidRPr="00DC66B8">
              <w:rPr>
                <w:rFonts w:ascii="Roboto" w:hAnsi="Roboto"/>
                <w:lang w:val="en-US"/>
              </w:rPr>
              <w:t>Tradeoffs between conflicting quality requirements should be explicit decisions</w:t>
            </w:r>
            <w:r w:rsidRPr="00427E29">
              <w:rPr>
                <w:rFonts w:ascii="Roboto" w:hAnsi="Roboto"/>
                <w:lang w:val="en-US"/>
              </w:rPr>
              <w:t>.</w:t>
            </w:r>
          </w:p>
        </w:tc>
      </w:tr>
    </w:tbl>
    <w:p w14:paraId="514B5AE3" w14:textId="52EA88F6" w:rsidR="00A62347" w:rsidRPr="002D6F07" w:rsidRDefault="00A62347" w:rsidP="00A62347">
      <w:pPr>
        <w:rPr>
          <w:rFonts w:ascii="Roboto" w:hAnsi="Roboto" w:cs="Arial"/>
          <w:bCs/>
          <w:lang w:val="en-US"/>
        </w:rPr>
      </w:pPr>
    </w:p>
    <w:p w14:paraId="15C6E6D5" w14:textId="2244F5A3"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35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“Good reason” or “No good reason” for each line. –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0D292EE9" w:rsidR="00A62347" w:rsidRPr="00DC66B8"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67D027C3" w14:textId="4720F7D1" w:rsidR="00A62347" w:rsidRDefault="00A62347" w:rsidP="00A62347">
      <w:pPr>
        <w:rPr>
          <w:rFonts w:ascii="Roboto" w:hAnsi="Roboto"/>
          <w:szCs w:val="22"/>
          <w:lang w:val="en-US"/>
        </w:rPr>
      </w:pPr>
    </w:p>
    <w:p w14:paraId="398B3E07" w14:textId="77777777" w:rsidR="004757E0" w:rsidRPr="00DC66B8" w:rsidRDefault="004757E0" w:rsidP="00744F34">
      <w:pPr>
        <w:rPr>
          <w:rFonts w:ascii="Roboto" w:hAnsi="Roboto"/>
          <w:szCs w:val="22"/>
          <w:lang w:val="en-US"/>
        </w:rPr>
      </w:pPr>
      <w:r w:rsidRPr="00DC66B8">
        <w:rPr>
          <w:rFonts w:ascii="Roboto" w:hAnsi="Roboto"/>
          <w:szCs w:val="22"/>
          <w:lang w:val="en-US"/>
        </w:rPr>
        <w:t>Good            No good</w:t>
      </w:r>
    </w:p>
    <w:p w14:paraId="2DD76963" w14:textId="77777777" w:rsidR="004757E0" w:rsidRPr="00DC66B8" w:rsidRDefault="004757E0" w:rsidP="004757E0">
      <w:pPr>
        <w:rPr>
          <w:rFonts w:ascii="Roboto" w:hAnsi="Roboto"/>
          <w:szCs w:val="22"/>
          <w:lang w:val="en-US"/>
        </w:rPr>
      </w:pPr>
      <w:r w:rsidRPr="00DC66B8">
        <w:rPr>
          <w:rFonts w:ascii="Roboto" w:hAnsi="Roboto"/>
          <w:szCs w:val="22"/>
          <w:lang w:val="en-US"/>
        </w:rPr>
        <w:t xml:space="preserve">reason         </w:t>
      </w:r>
      <w:proofErr w:type="spellStart"/>
      <w:r w:rsidRPr="00DC66B8">
        <w:rPr>
          <w:rFonts w:ascii="Roboto" w:hAnsi="Roboto"/>
          <w:szCs w:val="22"/>
          <w:lang w:val="en-US"/>
        </w:rPr>
        <w:t>reason</w:t>
      </w:r>
      <w:proofErr w:type="spellEnd"/>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9"/>
        <w:gridCol w:w="668"/>
        <w:gridCol w:w="8318"/>
      </w:tblGrid>
      <w:tr w:rsidR="004757E0" w:rsidRPr="00F203EB" w14:paraId="036391B0" w14:textId="77777777" w:rsidTr="00744F34">
        <w:tc>
          <w:tcPr>
            <w:tcW w:w="425" w:type="dxa"/>
            <w:shd w:val="clear" w:color="auto" w:fill="auto"/>
          </w:tcPr>
          <w:p w14:paraId="5B5E2DA2"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470973B2"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50A85751" w14:textId="77777777" w:rsidR="004757E0" w:rsidRPr="00DC66B8" w:rsidRDefault="004757E0" w:rsidP="00744F34">
            <w:pPr>
              <w:pStyle w:val="Choice"/>
              <w:spacing w:line="276" w:lineRule="auto"/>
              <w:ind w:left="176"/>
              <w:rPr>
                <w:rFonts w:ascii="Roboto" w:hAnsi="Roboto"/>
                <w:lang w:val="en-US"/>
              </w:rPr>
            </w:pPr>
            <w:r>
              <w:rPr>
                <w:rFonts w:ascii="Roboto" w:hAnsi="Roboto"/>
                <w:lang w:val="en-US"/>
              </w:rPr>
              <w:t>(a)</w:t>
            </w:r>
          </w:p>
        </w:tc>
        <w:tc>
          <w:tcPr>
            <w:tcW w:w="8504" w:type="dxa"/>
            <w:shd w:val="clear" w:color="auto" w:fill="auto"/>
          </w:tcPr>
          <w:p w14:paraId="3178D3D6" w14:textId="70E86167" w:rsidR="004757E0" w:rsidRPr="00DC66B8" w:rsidRDefault="004757E0" w:rsidP="00744F34">
            <w:pPr>
              <w:pStyle w:val="Choice"/>
              <w:spacing w:after="0" w:line="276" w:lineRule="auto"/>
              <w:ind w:left="176"/>
              <w:rPr>
                <w:rFonts w:ascii="Roboto" w:hAnsi="Roboto"/>
                <w:lang w:val="en-US"/>
              </w:rPr>
            </w:pPr>
            <w:r w:rsidRPr="00DC66B8">
              <w:rPr>
                <w:rFonts w:ascii="Roboto" w:hAnsi="Roboto"/>
                <w:lang w:val="en-US"/>
              </w:rPr>
              <w:t>To enable onboarding of new developers.</w:t>
            </w:r>
          </w:p>
        </w:tc>
      </w:tr>
      <w:tr w:rsidR="004757E0" w:rsidRPr="00F203EB" w14:paraId="2F9EC9CD" w14:textId="77777777" w:rsidTr="00744F34">
        <w:tc>
          <w:tcPr>
            <w:tcW w:w="425" w:type="dxa"/>
            <w:shd w:val="clear" w:color="auto" w:fill="auto"/>
          </w:tcPr>
          <w:p w14:paraId="1DD8B15B" w14:textId="77777777" w:rsidR="004757E0" w:rsidRDefault="004757E0" w:rsidP="00744F34">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1D18AE2D"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56DEBE13" w14:textId="77777777" w:rsidR="004757E0" w:rsidRDefault="004757E0" w:rsidP="00744F34">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3A2ED4EA"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31AAF212" w14:textId="77777777" w:rsidR="004757E0" w:rsidRDefault="004757E0" w:rsidP="00744F34">
            <w:pPr>
              <w:pStyle w:val="Choice"/>
              <w:spacing w:line="276" w:lineRule="auto"/>
              <w:ind w:left="176"/>
              <w:rPr>
                <w:rFonts w:ascii="Roboto" w:hAnsi="Roboto"/>
                <w:lang w:val="en-US"/>
              </w:rPr>
            </w:pPr>
            <w:r>
              <w:rPr>
                <w:rFonts w:ascii="Roboto" w:hAnsi="Roboto"/>
                <w:lang w:val="en-US"/>
              </w:rPr>
              <w:t>(b)</w:t>
            </w:r>
          </w:p>
          <w:p w14:paraId="061566F2" w14:textId="77777777" w:rsidR="004757E0" w:rsidRPr="00DC66B8" w:rsidRDefault="004757E0" w:rsidP="00744F34">
            <w:pPr>
              <w:pStyle w:val="Choice"/>
              <w:spacing w:line="276" w:lineRule="auto"/>
              <w:ind w:left="176"/>
              <w:rPr>
                <w:rFonts w:ascii="Roboto" w:hAnsi="Roboto"/>
                <w:lang w:val="en-US"/>
              </w:rPr>
            </w:pPr>
            <w:r>
              <w:rPr>
                <w:rFonts w:ascii="Roboto" w:hAnsi="Roboto"/>
                <w:lang w:val="en-US"/>
              </w:rPr>
              <w:t>(c)</w:t>
            </w:r>
          </w:p>
        </w:tc>
        <w:tc>
          <w:tcPr>
            <w:tcW w:w="8504" w:type="dxa"/>
            <w:shd w:val="clear" w:color="auto" w:fill="auto"/>
          </w:tcPr>
          <w:p w14:paraId="7E1B138C" w14:textId="2DE1B46A" w:rsidR="004757E0" w:rsidRDefault="004757E0" w:rsidP="00744F34">
            <w:pPr>
              <w:pStyle w:val="Choice"/>
              <w:spacing w:line="276" w:lineRule="auto"/>
              <w:ind w:left="176"/>
              <w:rPr>
                <w:rFonts w:ascii="Roboto" w:hAnsi="Roboto"/>
                <w:lang w:val="en-US"/>
              </w:rPr>
            </w:pPr>
            <w:r w:rsidRPr="00DC66B8">
              <w:rPr>
                <w:rFonts w:ascii="Roboto" w:hAnsi="Roboto"/>
                <w:lang w:val="en-US"/>
              </w:rPr>
              <w:t>To conform to legal constraints.</w:t>
            </w:r>
          </w:p>
          <w:p w14:paraId="6FC9E68E" w14:textId="067CAEFB" w:rsidR="004757E0" w:rsidRPr="00DC66B8" w:rsidRDefault="004757E0" w:rsidP="00744F34">
            <w:pPr>
              <w:pStyle w:val="Choice"/>
              <w:spacing w:line="276" w:lineRule="auto"/>
              <w:ind w:left="176"/>
              <w:rPr>
                <w:rFonts w:ascii="Roboto" w:hAnsi="Roboto"/>
                <w:lang w:val="en-US"/>
              </w:rPr>
            </w:pPr>
            <w:r w:rsidRPr="00DC66B8">
              <w:rPr>
                <w:rFonts w:ascii="Roboto" w:hAnsi="Roboto"/>
                <w:lang w:val="en-US"/>
              </w:rPr>
              <w:t>To support the work of distributed teams.</w:t>
            </w:r>
          </w:p>
        </w:tc>
      </w:tr>
      <w:tr w:rsidR="004757E0" w:rsidRPr="00F203EB" w14:paraId="4C02D392" w14:textId="77777777" w:rsidTr="00744F34">
        <w:trPr>
          <w:trHeight w:val="570"/>
        </w:trPr>
        <w:tc>
          <w:tcPr>
            <w:tcW w:w="425" w:type="dxa"/>
            <w:shd w:val="clear" w:color="auto" w:fill="auto"/>
          </w:tcPr>
          <w:p w14:paraId="79B08CD2"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05173BD8"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675F8224" w14:textId="77777777" w:rsidR="004757E0" w:rsidRPr="00DC66B8" w:rsidRDefault="004757E0" w:rsidP="00744F34">
            <w:pPr>
              <w:pStyle w:val="Choice"/>
              <w:spacing w:line="276" w:lineRule="auto"/>
              <w:ind w:left="176"/>
              <w:rPr>
                <w:rFonts w:ascii="Roboto" w:hAnsi="Roboto"/>
                <w:lang w:val="en-US"/>
              </w:rPr>
            </w:pPr>
            <w:r>
              <w:rPr>
                <w:rFonts w:ascii="Roboto" w:hAnsi="Roboto"/>
                <w:lang w:val="en-US"/>
              </w:rPr>
              <w:t>(d)</w:t>
            </w:r>
          </w:p>
        </w:tc>
        <w:tc>
          <w:tcPr>
            <w:tcW w:w="8504" w:type="dxa"/>
            <w:shd w:val="clear" w:color="auto" w:fill="auto"/>
          </w:tcPr>
          <w:p w14:paraId="54F81322" w14:textId="7F80C755" w:rsidR="004757E0" w:rsidRPr="00DC66B8" w:rsidRDefault="004757E0" w:rsidP="00744F34">
            <w:pPr>
              <w:pStyle w:val="Choice"/>
              <w:spacing w:after="0" w:line="276" w:lineRule="auto"/>
              <w:ind w:left="176"/>
              <w:rPr>
                <w:rFonts w:ascii="Roboto" w:hAnsi="Roboto"/>
                <w:lang w:val="en-US"/>
              </w:rPr>
            </w:pPr>
            <w:r w:rsidRPr="00DC66B8">
              <w:rPr>
                <w:rFonts w:ascii="Roboto" w:hAnsi="Roboto"/>
                <w:lang w:val="en-US"/>
              </w:rPr>
              <w:t>To assist in future enhancements of the product.</w:t>
            </w:r>
          </w:p>
        </w:tc>
      </w:tr>
    </w:tbl>
    <w:p w14:paraId="4155D92E" w14:textId="1920517A" w:rsidR="00C92E09" w:rsidRPr="00787A07" w:rsidRDefault="00C92E09" w:rsidP="00C92E09">
      <w:pPr>
        <w:pBdr>
          <w:top w:val="single" w:sz="6" w:space="1" w:color="auto"/>
          <w:bottom w:val="single" w:sz="6" w:space="1" w:color="auto"/>
        </w:pBdr>
        <w:tabs>
          <w:tab w:val="left" w:pos="2127"/>
        </w:tabs>
        <w:rPr>
          <w:rFonts w:ascii="Roboto" w:hAnsi="Roboto"/>
          <w:szCs w:val="22"/>
          <w:lang w:val="en-GB"/>
        </w:rPr>
      </w:pPr>
      <w:r w:rsidRPr="00DC66B8">
        <w:rPr>
          <w:rFonts w:ascii="Roboto" w:hAnsi="Roboto"/>
          <w:b/>
          <w:bCs/>
          <w:sz w:val="28"/>
          <w:szCs w:val="28"/>
          <w:lang w:val="en-GB"/>
        </w:rPr>
        <w:t>Question 3</w:t>
      </w:r>
      <w:r w:rsidR="008733DA" w:rsidRPr="00DC66B8">
        <w:rPr>
          <w:rFonts w:ascii="Roboto" w:hAnsi="Roboto"/>
          <w:b/>
          <w:bCs/>
          <w:sz w:val="28"/>
          <w:szCs w:val="28"/>
          <w:lang w:val="en-GB"/>
        </w:rPr>
        <w:t>6</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for each line. –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77777777" w:rsidR="004757E0" w:rsidRPr="004757E0" w:rsidRDefault="004757E0" w:rsidP="004757E0">
      <w:pPr>
        <w:pStyle w:val="Textkrper"/>
        <w:rPr>
          <w:sz w:val="22"/>
          <w:szCs w:val="22"/>
          <w:lang w:val="en-US"/>
        </w:rPr>
      </w:pPr>
    </w:p>
    <w:p w14:paraId="1D8F46CD" w14:textId="77777777" w:rsidR="004757E0" w:rsidRPr="00DC66B8" w:rsidRDefault="004757E0" w:rsidP="004757E0">
      <w:pPr>
        <w:rPr>
          <w:rFonts w:ascii="Roboto" w:hAnsi="Roboto"/>
          <w:szCs w:val="22"/>
          <w:lang w:val="en-US"/>
        </w:rPr>
      </w:pPr>
      <w:r w:rsidRPr="00DC66B8">
        <w:rPr>
          <w:rFonts w:ascii="Roboto" w:hAnsi="Roboto"/>
          <w:szCs w:val="22"/>
          <w:lang w:val="en-US"/>
        </w:rPr>
        <w:t>Conflicting    Not</w:t>
      </w:r>
    </w:p>
    <w:p w14:paraId="4B0DB333" w14:textId="25BC8625" w:rsidR="004757E0" w:rsidRPr="00DC66B8" w:rsidRDefault="004757E0" w:rsidP="004757E0">
      <w:pPr>
        <w:rPr>
          <w:rFonts w:ascii="Roboto" w:hAnsi="Roboto"/>
          <w:szCs w:val="22"/>
          <w:lang w:val="en-US"/>
        </w:rPr>
      </w:pPr>
      <w:r w:rsidRPr="00DC66B8">
        <w:rPr>
          <w:rFonts w:ascii="Roboto" w:hAnsi="Roboto"/>
          <w:szCs w:val="22"/>
          <w:lang w:val="en-US"/>
        </w:rPr>
        <w:t xml:space="preserve">                       conflicting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8"/>
        <w:gridCol w:w="668"/>
        <w:gridCol w:w="8320"/>
      </w:tblGrid>
      <w:tr w:rsidR="004757E0" w:rsidRPr="00DC66B8" w14:paraId="0AFD4BF9" w14:textId="77777777" w:rsidTr="00744F34">
        <w:tc>
          <w:tcPr>
            <w:tcW w:w="425" w:type="dxa"/>
            <w:shd w:val="clear" w:color="auto" w:fill="auto"/>
          </w:tcPr>
          <w:p w14:paraId="67A08CC8"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1545CC05"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31B09CDB" w14:textId="77777777" w:rsidR="004757E0" w:rsidRPr="00DC66B8" w:rsidRDefault="004757E0" w:rsidP="00744F34">
            <w:pPr>
              <w:pStyle w:val="Choice"/>
              <w:spacing w:line="276" w:lineRule="auto"/>
              <w:ind w:left="176"/>
              <w:rPr>
                <w:rFonts w:ascii="Roboto" w:hAnsi="Roboto"/>
                <w:lang w:val="en-US"/>
              </w:rPr>
            </w:pPr>
            <w:r>
              <w:rPr>
                <w:rFonts w:ascii="Roboto" w:hAnsi="Roboto"/>
                <w:lang w:val="en-US"/>
              </w:rPr>
              <w:t>(a)</w:t>
            </w:r>
          </w:p>
        </w:tc>
        <w:tc>
          <w:tcPr>
            <w:tcW w:w="8504" w:type="dxa"/>
            <w:shd w:val="clear" w:color="auto" w:fill="auto"/>
          </w:tcPr>
          <w:p w14:paraId="5F7E4A82" w14:textId="42187A39" w:rsidR="004757E0" w:rsidRPr="00DC66B8" w:rsidRDefault="004757E0" w:rsidP="00744F34">
            <w:pPr>
              <w:pStyle w:val="Choice"/>
              <w:spacing w:after="0" w:line="276" w:lineRule="auto"/>
              <w:ind w:left="176"/>
              <w:rPr>
                <w:rFonts w:ascii="Roboto" w:hAnsi="Roboto"/>
                <w:lang w:val="en-US"/>
              </w:rPr>
            </w:pPr>
            <w:r w:rsidRPr="00DC66B8">
              <w:rPr>
                <w:rFonts w:ascii="Roboto" w:hAnsi="Roboto"/>
                <w:lang w:val="en-US"/>
              </w:rPr>
              <w:t>Understandability – Readability.</w:t>
            </w:r>
          </w:p>
        </w:tc>
      </w:tr>
      <w:tr w:rsidR="004757E0" w:rsidRPr="00F203EB" w14:paraId="5F5D6EE5" w14:textId="77777777" w:rsidTr="00744F34">
        <w:tc>
          <w:tcPr>
            <w:tcW w:w="425" w:type="dxa"/>
            <w:shd w:val="clear" w:color="auto" w:fill="auto"/>
          </w:tcPr>
          <w:p w14:paraId="325854C4" w14:textId="77777777" w:rsidR="004757E0" w:rsidRDefault="004757E0" w:rsidP="00744F34">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01B8BDB8"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2752FF81" w14:textId="77777777" w:rsidR="004757E0" w:rsidRDefault="004757E0" w:rsidP="00744F34">
            <w:pPr>
              <w:spacing w:line="276" w:lineRule="auto"/>
              <w:jc w:val="center"/>
              <w:rPr>
                <w:rFonts w:ascii="Segoe UI Symbol" w:hAnsi="Segoe UI Symbol" w:cs="Segoe UI Symbol"/>
                <w:szCs w:val="22"/>
                <w:lang w:val="en-GB"/>
              </w:rPr>
            </w:pPr>
            <w:r w:rsidRPr="00DC66B8">
              <w:rPr>
                <w:rFonts w:ascii="Segoe UI Symbol" w:hAnsi="Segoe UI Symbol" w:cs="Segoe UI Symbol"/>
                <w:szCs w:val="22"/>
                <w:lang w:val="en-GB"/>
              </w:rPr>
              <w:t>☐</w:t>
            </w:r>
          </w:p>
          <w:p w14:paraId="3620D288"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24396DA5" w14:textId="77777777" w:rsidR="004757E0" w:rsidRDefault="004757E0" w:rsidP="00744F34">
            <w:pPr>
              <w:pStyle w:val="Choice"/>
              <w:spacing w:line="276" w:lineRule="auto"/>
              <w:ind w:left="176"/>
              <w:rPr>
                <w:rFonts w:ascii="Roboto" w:hAnsi="Roboto"/>
                <w:lang w:val="en-US"/>
              </w:rPr>
            </w:pPr>
            <w:r>
              <w:rPr>
                <w:rFonts w:ascii="Roboto" w:hAnsi="Roboto"/>
                <w:lang w:val="en-US"/>
              </w:rPr>
              <w:t>(b)</w:t>
            </w:r>
          </w:p>
          <w:p w14:paraId="4A301C4C" w14:textId="77777777" w:rsidR="004757E0" w:rsidRPr="00DC66B8" w:rsidRDefault="004757E0" w:rsidP="00744F34">
            <w:pPr>
              <w:pStyle w:val="Choice"/>
              <w:spacing w:line="276" w:lineRule="auto"/>
              <w:ind w:left="176"/>
              <w:rPr>
                <w:rFonts w:ascii="Roboto" w:hAnsi="Roboto"/>
                <w:lang w:val="en-US"/>
              </w:rPr>
            </w:pPr>
            <w:r>
              <w:rPr>
                <w:rFonts w:ascii="Roboto" w:hAnsi="Roboto"/>
                <w:lang w:val="en-US"/>
              </w:rPr>
              <w:t>(c)</w:t>
            </w:r>
          </w:p>
        </w:tc>
        <w:tc>
          <w:tcPr>
            <w:tcW w:w="8504" w:type="dxa"/>
            <w:shd w:val="clear" w:color="auto" w:fill="auto"/>
          </w:tcPr>
          <w:p w14:paraId="32BA62C8" w14:textId="08C4186E" w:rsidR="004757E0" w:rsidRDefault="004757E0" w:rsidP="00744F34">
            <w:pPr>
              <w:pStyle w:val="Choice"/>
              <w:spacing w:line="276" w:lineRule="auto"/>
              <w:ind w:left="176"/>
              <w:rPr>
                <w:rFonts w:ascii="Roboto" w:hAnsi="Roboto"/>
                <w:lang w:val="en-US"/>
              </w:rPr>
            </w:pPr>
            <w:r w:rsidRPr="00DC66B8">
              <w:rPr>
                <w:rFonts w:ascii="Roboto" w:hAnsi="Roboto"/>
                <w:lang w:val="en-US"/>
              </w:rPr>
              <w:t>Usability – Security.</w:t>
            </w:r>
          </w:p>
          <w:p w14:paraId="336C5DF6" w14:textId="74231985" w:rsidR="004757E0" w:rsidRPr="00DC66B8" w:rsidRDefault="004757E0" w:rsidP="00744F34">
            <w:pPr>
              <w:pStyle w:val="Choice"/>
              <w:spacing w:line="276" w:lineRule="auto"/>
              <w:ind w:left="176"/>
              <w:rPr>
                <w:rFonts w:ascii="Roboto" w:hAnsi="Roboto"/>
                <w:lang w:val="en-US"/>
              </w:rPr>
            </w:pPr>
            <w:r w:rsidRPr="00DC66B8">
              <w:rPr>
                <w:rFonts w:ascii="Roboto" w:hAnsi="Roboto"/>
                <w:lang w:val="en-US"/>
              </w:rPr>
              <w:t>Runtime configurability – Robustness.</w:t>
            </w:r>
          </w:p>
        </w:tc>
      </w:tr>
      <w:tr w:rsidR="004757E0" w:rsidRPr="00DC66B8" w14:paraId="15D512A2" w14:textId="77777777" w:rsidTr="00744F34">
        <w:trPr>
          <w:trHeight w:val="570"/>
        </w:trPr>
        <w:tc>
          <w:tcPr>
            <w:tcW w:w="425" w:type="dxa"/>
            <w:shd w:val="clear" w:color="auto" w:fill="auto"/>
          </w:tcPr>
          <w:p w14:paraId="1E7440CD"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2405" w:type="dxa"/>
            <w:shd w:val="clear" w:color="auto" w:fill="auto"/>
          </w:tcPr>
          <w:p w14:paraId="6CE6CABE" w14:textId="77777777" w:rsidR="004757E0" w:rsidRPr="00DC66B8" w:rsidRDefault="004757E0" w:rsidP="00744F34">
            <w:pPr>
              <w:spacing w:line="276" w:lineRule="auto"/>
              <w:jc w:val="center"/>
              <w:rPr>
                <w:rFonts w:ascii="Roboto" w:hAnsi="Roboto"/>
                <w:szCs w:val="22"/>
                <w:lang w:val="en-GB"/>
              </w:rPr>
            </w:pPr>
            <w:r w:rsidRPr="00DC66B8">
              <w:rPr>
                <w:rFonts w:ascii="Segoe UI Symbol" w:hAnsi="Segoe UI Symbol" w:cs="Segoe UI Symbol"/>
                <w:szCs w:val="22"/>
                <w:lang w:val="en-GB"/>
              </w:rPr>
              <w:t>☐</w:t>
            </w:r>
          </w:p>
        </w:tc>
        <w:tc>
          <w:tcPr>
            <w:tcW w:w="426" w:type="dxa"/>
          </w:tcPr>
          <w:p w14:paraId="6CFCC5CB" w14:textId="77777777" w:rsidR="004757E0" w:rsidRPr="00DC66B8" w:rsidRDefault="004757E0" w:rsidP="00744F34">
            <w:pPr>
              <w:pStyle w:val="Choice"/>
              <w:spacing w:line="276" w:lineRule="auto"/>
              <w:ind w:left="176"/>
              <w:rPr>
                <w:rFonts w:ascii="Roboto" w:hAnsi="Roboto"/>
                <w:lang w:val="en-US"/>
              </w:rPr>
            </w:pPr>
            <w:r>
              <w:rPr>
                <w:rFonts w:ascii="Roboto" w:hAnsi="Roboto"/>
                <w:lang w:val="en-US"/>
              </w:rPr>
              <w:t>(d)</w:t>
            </w:r>
          </w:p>
        </w:tc>
        <w:tc>
          <w:tcPr>
            <w:tcW w:w="8504" w:type="dxa"/>
            <w:shd w:val="clear" w:color="auto" w:fill="auto"/>
          </w:tcPr>
          <w:p w14:paraId="383CF6CE" w14:textId="1AC95E64" w:rsidR="004757E0" w:rsidRPr="00DC66B8" w:rsidRDefault="004757E0" w:rsidP="00744F34">
            <w:pPr>
              <w:pStyle w:val="Choice"/>
              <w:spacing w:after="0" w:line="276" w:lineRule="auto"/>
              <w:ind w:left="176"/>
              <w:rPr>
                <w:rFonts w:ascii="Roboto" w:hAnsi="Roboto"/>
                <w:lang w:val="en-US"/>
              </w:rPr>
            </w:pPr>
            <w:r w:rsidRPr="00DC66B8">
              <w:rPr>
                <w:rFonts w:ascii="Roboto" w:hAnsi="Roboto"/>
                <w:lang w:val="en-US"/>
              </w:rPr>
              <w:t>Security – Legal Compliance.</w:t>
            </w:r>
          </w:p>
        </w:tc>
      </w:tr>
    </w:tbl>
    <w:p w14:paraId="18010D12" w14:textId="35947DEB" w:rsidR="008733DA" w:rsidRPr="00DC66B8" w:rsidRDefault="008733DA" w:rsidP="008733DA">
      <w:pPr>
        <w:pStyle w:val="berschrift2"/>
        <w:pBdr>
          <w:top w:val="single" w:sz="6" w:space="1" w:color="auto"/>
          <w:bottom w:val="single" w:sz="6" w:space="1" w:color="auto"/>
        </w:pBdr>
        <w:tabs>
          <w:tab w:val="left" w:pos="2127"/>
        </w:tabs>
        <w:rPr>
          <w:rFonts w:ascii="Roboto" w:hAnsi="Roboto"/>
          <w:szCs w:val="22"/>
          <w:lang w:val="en-GB"/>
        </w:rPr>
      </w:pPr>
      <w:r w:rsidRPr="00DC66B8">
        <w:rPr>
          <w:rFonts w:ascii="Roboto" w:hAnsi="Roboto"/>
          <w:sz w:val="28"/>
          <w:szCs w:val="28"/>
          <w:lang w:val="en-GB"/>
        </w:rPr>
        <w:t>Question 37</w:t>
      </w:r>
      <w:r w:rsidRPr="00DC66B8">
        <w:rPr>
          <w:rFonts w:ascii="Roboto" w:hAnsi="Roboto"/>
          <w:sz w:val="28"/>
          <w:szCs w:val="28"/>
          <w:lang w:val="en-GB"/>
        </w:rPr>
        <w:tab/>
      </w:r>
      <w:r w:rsidRPr="00DC66B8">
        <w:rPr>
          <w:rFonts w:ascii="Roboto" w:hAnsi="Roboto"/>
          <w:b w:val="0"/>
          <w:i/>
          <w:szCs w:val="22"/>
          <w:lang w:val="en-GB"/>
        </w:rPr>
        <w:t xml:space="preserve">P-Question: Choose the two best </w:t>
      </w:r>
      <w:r w:rsidR="00CB2AEB" w:rsidRPr="00DC66B8">
        <w:rPr>
          <w:rFonts w:ascii="Roboto" w:hAnsi="Roboto"/>
          <w:b w:val="0"/>
          <w:i/>
          <w:szCs w:val="22"/>
          <w:lang w:val="en-GB"/>
        </w:rPr>
        <w:t>alternatives</w:t>
      </w:r>
      <w:r w:rsidRPr="00DC66B8">
        <w:rPr>
          <w:rFonts w:ascii="Roboto" w:hAnsi="Roboto"/>
          <w:b w:val="0"/>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5AE1EAB1" w:rsidR="008733DA" w:rsidRPr="00DC66B8"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7A47B085" w14:textId="77777777" w:rsidR="008733DA" w:rsidRPr="00DC66B8" w:rsidRDefault="008733DA" w:rsidP="008733DA">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F203EB" w14:paraId="7B28E634"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DC66B8" w14:paraId="5ACF66D9" w14:textId="77777777" w:rsidTr="00497EB7">
              <w:trPr>
                <w:gridAfter w:val="1"/>
                <w:wAfter w:w="1558" w:type="dxa"/>
              </w:trPr>
              <w:tc>
                <w:tcPr>
                  <w:tcW w:w="406" w:type="dxa"/>
                  <w:shd w:val="clear" w:color="auto" w:fill="auto"/>
                </w:tcPr>
                <w:p w14:paraId="2B4BCC3D" w14:textId="77777777" w:rsidR="008733DA" w:rsidRPr="00DC66B8" w:rsidRDefault="008733DA" w:rsidP="00497EB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15E7059F" w14:textId="04A20622" w:rsidR="008733DA" w:rsidRPr="00DC66B8" w:rsidRDefault="00CB2AEB" w:rsidP="00CB2AEB">
                  <w:pPr>
                    <w:pStyle w:val="Choice"/>
                    <w:numPr>
                      <w:ilvl w:val="0"/>
                      <w:numId w:val="43"/>
                    </w:numPr>
                    <w:spacing w:after="0" w:line="276" w:lineRule="auto"/>
                    <w:ind w:left="368" w:right="-3789" w:hanging="426"/>
                    <w:rPr>
                      <w:rFonts w:ascii="Roboto" w:hAnsi="Roboto"/>
                      <w:lang w:val="en-US"/>
                    </w:rPr>
                  </w:pPr>
                  <w:r w:rsidRPr="00DC66B8">
                    <w:rPr>
                      <w:rFonts w:ascii="Roboto" w:hAnsi="Roboto"/>
                      <w:lang w:val="en-US"/>
                    </w:rPr>
                    <w:t>By developing UI prototypes</w:t>
                  </w:r>
                  <w:r w:rsidR="008733DA" w:rsidRPr="00DC66B8">
                    <w:rPr>
                      <w:rFonts w:ascii="Roboto" w:hAnsi="Roboto"/>
                      <w:lang w:val="en-US"/>
                    </w:rPr>
                    <w:t>.</w:t>
                  </w:r>
                </w:p>
              </w:tc>
            </w:tr>
            <w:tr w:rsidR="008733DA" w:rsidRPr="00DC66B8" w14:paraId="1ABFF075" w14:textId="77777777" w:rsidTr="00497EB7">
              <w:tc>
                <w:tcPr>
                  <w:tcW w:w="406" w:type="dxa"/>
                  <w:shd w:val="clear" w:color="auto" w:fill="auto"/>
                </w:tcPr>
                <w:p w14:paraId="61A9749D" w14:textId="77777777" w:rsidR="008733DA" w:rsidRPr="00DC66B8" w:rsidRDefault="008733DA" w:rsidP="00497EB7">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3291B455" w14:textId="511FE2B3" w:rsidR="008733DA" w:rsidRPr="00DC66B8" w:rsidRDefault="00DC66B8" w:rsidP="00CB2AEB">
                  <w:pPr>
                    <w:pStyle w:val="Choice"/>
                    <w:numPr>
                      <w:ilvl w:val="0"/>
                      <w:numId w:val="43"/>
                    </w:numPr>
                    <w:spacing w:after="0" w:line="276" w:lineRule="auto"/>
                    <w:ind w:left="368" w:hanging="426"/>
                    <w:rPr>
                      <w:rFonts w:ascii="Roboto" w:hAnsi="Roboto"/>
                      <w:lang w:val="en-US"/>
                    </w:rPr>
                  </w:pPr>
                  <w:r w:rsidRPr="00DC66B8">
                    <w:rPr>
                      <w:rFonts w:ascii="Roboto" w:hAnsi="Roboto"/>
                      <w:lang w:val="en-US"/>
                    </w:rPr>
                    <w:t>By defining explicit interfaces</w:t>
                  </w:r>
                  <w:r w:rsidR="008733DA" w:rsidRPr="00DC66B8">
                    <w:rPr>
                      <w:rFonts w:ascii="Roboto" w:hAnsi="Roboto"/>
                      <w:lang w:val="en-US"/>
                    </w:rPr>
                    <w:t>.</w:t>
                  </w:r>
                </w:p>
              </w:tc>
            </w:tr>
            <w:tr w:rsidR="008733DA" w:rsidRPr="00F203EB" w14:paraId="47C52F0E" w14:textId="77777777" w:rsidTr="00497EB7">
              <w:trPr>
                <w:gridAfter w:val="1"/>
                <w:wAfter w:w="1558" w:type="dxa"/>
                <w:trHeight w:val="1179"/>
              </w:trPr>
              <w:tc>
                <w:tcPr>
                  <w:tcW w:w="406" w:type="dxa"/>
                  <w:shd w:val="clear" w:color="auto" w:fill="auto"/>
                </w:tcPr>
                <w:p w14:paraId="5078683C" w14:textId="77777777" w:rsidR="008733DA" w:rsidRPr="00DC66B8" w:rsidRDefault="008733DA" w:rsidP="00497EB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36439453" w14:textId="77777777" w:rsidR="008733DA" w:rsidRPr="00DC66B8" w:rsidRDefault="008733DA" w:rsidP="00497EB7">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3D8F8C33" w14:textId="77777777" w:rsidR="00DC66B8" w:rsidRPr="00DC66B8" w:rsidRDefault="00DC66B8" w:rsidP="00DC66B8">
                  <w:pPr>
                    <w:spacing w:line="276" w:lineRule="auto"/>
                    <w:ind w:hanging="225"/>
                    <w:jc w:val="center"/>
                    <w:rPr>
                      <w:rFonts w:ascii="Roboto" w:hAnsi="Roboto" w:cs="Segoe UI Symbol"/>
                      <w:sz w:val="4"/>
                      <w:szCs w:val="4"/>
                      <w:lang w:val="en-GB"/>
                    </w:rPr>
                  </w:pPr>
                </w:p>
                <w:p w14:paraId="0FF7ED5A" w14:textId="35594A98" w:rsidR="00DC66B8" w:rsidRPr="00DC66B8" w:rsidRDefault="00DC66B8" w:rsidP="00DC66B8">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599DF56A" w14:textId="069C4B8F" w:rsidR="00DC66B8" w:rsidRPr="00DC66B8" w:rsidRDefault="00DC66B8" w:rsidP="00DC66B8">
                  <w:pPr>
                    <w:spacing w:line="276" w:lineRule="auto"/>
                    <w:ind w:hanging="225"/>
                    <w:rPr>
                      <w:rFonts w:ascii="Roboto" w:hAnsi="Roboto"/>
                      <w:szCs w:val="22"/>
                      <w:lang w:val="en-GB"/>
                    </w:rPr>
                  </w:pPr>
                </w:p>
              </w:tc>
              <w:tc>
                <w:tcPr>
                  <w:tcW w:w="9398" w:type="dxa"/>
                  <w:shd w:val="clear" w:color="auto" w:fill="auto"/>
                </w:tcPr>
                <w:p w14:paraId="1BDCC55E" w14:textId="0D1A4DFB" w:rsidR="008733DA" w:rsidRPr="00DC66B8" w:rsidRDefault="00DC66B8" w:rsidP="008733DA">
                  <w:pPr>
                    <w:pStyle w:val="Choice"/>
                    <w:numPr>
                      <w:ilvl w:val="0"/>
                      <w:numId w:val="43"/>
                    </w:numPr>
                    <w:spacing w:line="276" w:lineRule="auto"/>
                    <w:ind w:left="368" w:hanging="426"/>
                    <w:rPr>
                      <w:rFonts w:ascii="Roboto" w:hAnsi="Roboto"/>
                      <w:lang w:val="en-US"/>
                    </w:rPr>
                  </w:pPr>
                  <w:r w:rsidRPr="00DC66B8">
                    <w:rPr>
                      <w:rFonts w:ascii="Roboto" w:hAnsi="Roboto"/>
                      <w:lang w:val="en-US"/>
                    </w:rPr>
                    <w:t>By discussing or writing scenarios</w:t>
                  </w:r>
                  <w:r w:rsidR="008733DA" w:rsidRPr="00DC66B8">
                    <w:rPr>
                      <w:rFonts w:ascii="Roboto" w:hAnsi="Roboto"/>
                      <w:lang w:val="en-US"/>
                    </w:rPr>
                    <w:t>.</w:t>
                  </w:r>
                </w:p>
                <w:p w14:paraId="11086293" w14:textId="77777777" w:rsidR="008733DA" w:rsidRPr="00DC66B8" w:rsidRDefault="00DC66B8" w:rsidP="008733DA">
                  <w:pPr>
                    <w:pStyle w:val="Choice"/>
                    <w:numPr>
                      <w:ilvl w:val="0"/>
                      <w:numId w:val="43"/>
                    </w:numPr>
                    <w:spacing w:line="276" w:lineRule="auto"/>
                    <w:ind w:left="368" w:hanging="426"/>
                    <w:rPr>
                      <w:rFonts w:ascii="Roboto" w:hAnsi="Roboto"/>
                      <w:lang w:val="en-US"/>
                    </w:rPr>
                  </w:pPr>
                  <w:r w:rsidRPr="00DC66B8">
                    <w:rPr>
                      <w:rFonts w:ascii="Roboto" w:hAnsi="Roboto"/>
                      <w:lang w:val="en-US"/>
                    </w:rPr>
                    <w:t>By creating automatic tests</w:t>
                  </w:r>
                  <w:r w:rsidR="008733DA" w:rsidRPr="00DC66B8">
                    <w:rPr>
                      <w:rFonts w:ascii="Roboto" w:hAnsi="Roboto"/>
                      <w:lang w:val="en-US"/>
                    </w:rPr>
                    <w:t>.</w:t>
                  </w:r>
                </w:p>
                <w:p w14:paraId="7F8C632A" w14:textId="36C481B9" w:rsidR="00DC66B8" w:rsidRPr="00DC66B8" w:rsidRDefault="00DC66B8" w:rsidP="008733DA">
                  <w:pPr>
                    <w:pStyle w:val="Choice"/>
                    <w:numPr>
                      <w:ilvl w:val="0"/>
                      <w:numId w:val="43"/>
                    </w:numPr>
                    <w:spacing w:line="276" w:lineRule="auto"/>
                    <w:ind w:left="368" w:hanging="426"/>
                    <w:rPr>
                      <w:rFonts w:ascii="Roboto" w:hAnsi="Roboto"/>
                      <w:lang w:val="en-US"/>
                    </w:rPr>
                  </w:pPr>
                  <w:r w:rsidRPr="00DC66B8">
                    <w:rPr>
                      <w:rFonts w:ascii="Roboto" w:hAnsi="Roboto"/>
                      <w:lang w:val="en-US"/>
                    </w:rPr>
                    <w:t>By creating a quality tree</w:t>
                  </w:r>
                </w:p>
              </w:tc>
            </w:tr>
          </w:tbl>
          <w:p w14:paraId="72AAFC08" w14:textId="77777777" w:rsidR="008733DA" w:rsidRPr="00DC66B8" w:rsidRDefault="008733DA" w:rsidP="00497EB7">
            <w:pPr>
              <w:spacing w:line="276" w:lineRule="auto"/>
              <w:jc w:val="center"/>
              <w:rPr>
                <w:rFonts w:ascii="Roboto" w:hAnsi="Roboto" w:cs="Segoe UI Symbol"/>
                <w:szCs w:val="22"/>
                <w:lang w:val="en-GB"/>
              </w:rPr>
            </w:pPr>
          </w:p>
        </w:tc>
        <w:tc>
          <w:tcPr>
            <w:tcW w:w="222" w:type="dxa"/>
            <w:shd w:val="clear" w:color="auto" w:fill="auto"/>
          </w:tcPr>
          <w:p w14:paraId="2493B7D8" w14:textId="77777777" w:rsidR="008733DA" w:rsidRPr="00DC66B8" w:rsidRDefault="008733DA" w:rsidP="00497EB7">
            <w:pPr>
              <w:spacing w:line="276" w:lineRule="auto"/>
              <w:jc w:val="center"/>
              <w:rPr>
                <w:rFonts w:ascii="Roboto" w:hAnsi="Roboto"/>
                <w:szCs w:val="22"/>
                <w:lang w:val="en-GB"/>
              </w:rPr>
            </w:pPr>
          </w:p>
        </w:tc>
        <w:tc>
          <w:tcPr>
            <w:tcW w:w="222" w:type="dxa"/>
            <w:shd w:val="clear" w:color="auto" w:fill="auto"/>
          </w:tcPr>
          <w:p w14:paraId="5200938A" w14:textId="77777777" w:rsidR="008733DA" w:rsidRPr="00DC66B8" w:rsidRDefault="008733DA" w:rsidP="00497EB7">
            <w:pPr>
              <w:pStyle w:val="Choice"/>
              <w:spacing w:line="276" w:lineRule="auto"/>
              <w:rPr>
                <w:rFonts w:ascii="Roboto" w:hAnsi="Roboto"/>
                <w:lang w:val="en-US"/>
              </w:rPr>
            </w:pPr>
          </w:p>
        </w:tc>
      </w:tr>
    </w:tbl>
    <w:p w14:paraId="0A951EAF" w14:textId="56C96DD2" w:rsidR="00A62347" w:rsidRPr="002D6F07" w:rsidRDefault="00A62347" w:rsidP="00A62347">
      <w:pPr>
        <w:rPr>
          <w:rFonts w:ascii="Roboto" w:hAnsi="Roboto" w:cs="Arial"/>
          <w:bCs/>
          <w:lang w:val="en-US"/>
        </w:rPr>
      </w:pPr>
    </w:p>
    <w:p w14:paraId="0886F9F8" w14:textId="3D30490E" w:rsidR="00787A07" w:rsidRPr="002D6F07" w:rsidRDefault="00787A07" w:rsidP="00A62347">
      <w:pPr>
        <w:rPr>
          <w:rFonts w:ascii="Roboto" w:hAnsi="Roboto" w:cs="Arial"/>
          <w:bCs/>
          <w:lang w:val="en-US"/>
        </w:rPr>
      </w:pPr>
    </w:p>
    <w:p w14:paraId="4DBAA364" w14:textId="614465B4" w:rsidR="00787A07" w:rsidRPr="00554A0F" w:rsidRDefault="00787A07" w:rsidP="00787A07">
      <w:pPr>
        <w:pBdr>
          <w:top w:val="single" w:sz="6" w:space="1" w:color="auto"/>
          <w:bottom w:val="single" w:sz="6" w:space="1" w:color="auto"/>
        </w:pBdr>
        <w:tabs>
          <w:tab w:val="left" w:pos="2127"/>
        </w:tabs>
        <w:rPr>
          <w:rFonts w:ascii="Roboto" w:hAnsi="Roboto"/>
          <w:i/>
          <w:szCs w:val="22"/>
          <w:lang w:val="en-GB"/>
        </w:rPr>
      </w:pPr>
      <w:r w:rsidRPr="00554A0F">
        <w:rPr>
          <w:rFonts w:ascii="Roboto" w:hAnsi="Roboto"/>
          <w:b/>
          <w:bCs/>
          <w:sz w:val="28"/>
          <w:szCs w:val="28"/>
          <w:lang w:val="en-GB"/>
        </w:rPr>
        <w:lastRenderedPageBreak/>
        <w:t>Question 38</w:t>
      </w:r>
      <w:r w:rsidRPr="00554A0F">
        <w:rPr>
          <w:rFonts w:ascii="Roboto" w:hAnsi="Roboto"/>
          <w:b/>
          <w:bCs/>
          <w:sz w:val="28"/>
          <w:szCs w:val="28"/>
          <w:lang w:val="en-GB"/>
        </w:rPr>
        <w:tab/>
      </w:r>
      <w:r w:rsidRPr="00554A0F">
        <w:rPr>
          <w:rFonts w:ascii="Roboto" w:hAnsi="Roboto"/>
          <w:i/>
          <w:szCs w:val="22"/>
          <w:lang w:val="en-GB"/>
        </w:rPr>
        <w:t>A-Question: Select one answer. –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77777777" w:rsidR="004757E0" w:rsidRPr="004757E0" w:rsidRDefault="004757E0" w:rsidP="004757E0">
      <w:pPr>
        <w:pStyle w:val="Textkrper"/>
        <w:rPr>
          <w:sz w:val="22"/>
          <w:szCs w:val="22"/>
          <w:lang w:val="en-US"/>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DC66B8" w14:paraId="3DFA0248" w14:textId="77777777" w:rsidTr="00744F34">
        <w:trPr>
          <w:gridAfter w:val="1"/>
          <w:wAfter w:w="1558" w:type="dxa"/>
        </w:trPr>
        <w:tc>
          <w:tcPr>
            <w:tcW w:w="406" w:type="dxa"/>
            <w:shd w:val="clear" w:color="auto" w:fill="auto"/>
          </w:tcPr>
          <w:p w14:paraId="48C7C45B" w14:textId="77777777" w:rsidR="004757E0" w:rsidRPr="00DC66B8" w:rsidRDefault="004757E0" w:rsidP="00744F34">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9398" w:type="dxa"/>
            <w:shd w:val="clear" w:color="auto" w:fill="auto"/>
          </w:tcPr>
          <w:p w14:paraId="32C4ABA7" w14:textId="05268982" w:rsidR="004757E0" w:rsidRPr="00DC66B8" w:rsidRDefault="004757E0" w:rsidP="004757E0">
            <w:pPr>
              <w:pStyle w:val="Choice"/>
              <w:numPr>
                <w:ilvl w:val="0"/>
                <w:numId w:val="50"/>
              </w:numPr>
              <w:spacing w:after="0" w:line="276" w:lineRule="auto"/>
              <w:ind w:left="338" w:right="-3789" w:hanging="425"/>
              <w:rPr>
                <w:rFonts w:ascii="Roboto" w:hAnsi="Roboto"/>
                <w:lang w:val="en-US"/>
              </w:rPr>
            </w:pPr>
            <w:proofErr w:type="spellStart"/>
            <w:r w:rsidRPr="00554A0F">
              <w:rPr>
                <w:rFonts w:ascii="Roboto" w:hAnsi="Roboto"/>
              </w:rPr>
              <w:t>Metrics</w:t>
            </w:r>
            <w:proofErr w:type="spellEnd"/>
            <w:r w:rsidRPr="00DC66B8">
              <w:rPr>
                <w:rFonts w:ascii="Roboto" w:hAnsi="Roboto"/>
                <w:lang w:val="en-US"/>
              </w:rPr>
              <w:t>.</w:t>
            </w:r>
          </w:p>
        </w:tc>
      </w:tr>
      <w:tr w:rsidR="004757E0" w:rsidRPr="00DC66B8" w14:paraId="05DA60A5" w14:textId="77777777" w:rsidTr="00744F34">
        <w:tc>
          <w:tcPr>
            <w:tcW w:w="406" w:type="dxa"/>
            <w:shd w:val="clear" w:color="auto" w:fill="auto"/>
          </w:tcPr>
          <w:p w14:paraId="3B364B1D" w14:textId="77777777" w:rsidR="004757E0" w:rsidRPr="00DC66B8" w:rsidRDefault="004757E0" w:rsidP="00744F34">
            <w:pPr>
              <w:spacing w:line="276" w:lineRule="auto"/>
              <w:ind w:hanging="225"/>
              <w:jc w:val="center"/>
              <w:rPr>
                <w:rFonts w:ascii="Roboto" w:hAnsi="Roboto"/>
                <w:szCs w:val="22"/>
                <w:lang w:val="en-GB"/>
              </w:rPr>
            </w:pPr>
            <w:r w:rsidRPr="00DC66B8">
              <w:rPr>
                <w:rFonts w:ascii="Segoe UI Symbol" w:hAnsi="Segoe UI Symbol" w:cs="Segoe UI Symbol"/>
                <w:szCs w:val="22"/>
                <w:lang w:val="en-GB"/>
              </w:rPr>
              <w:t>☐</w:t>
            </w:r>
          </w:p>
        </w:tc>
        <w:tc>
          <w:tcPr>
            <w:tcW w:w="10956" w:type="dxa"/>
            <w:gridSpan w:val="2"/>
            <w:shd w:val="clear" w:color="auto" w:fill="auto"/>
          </w:tcPr>
          <w:p w14:paraId="2CEC71E6" w14:textId="2BD91C92" w:rsidR="004757E0" w:rsidRPr="00DC66B8" w:rsidRDefault="004757E0" w:rsidP="004757E0">
            <w:pPr>
              <w:pStyle w:val="Choice"/>
              <w:numPr>
                <w:ilvl w:val="0"/>
                <w:numId w:val="50"/>
              </w:numPr>
              <w:spacing w:after="0" w:line="276" w:lineRule="auto"/>
              <w:ind w:left="368" w:hanging="426"/>
              <w:rPr>
                <w:rFonts w:ascii="Roboto" w:hAnsi="Roboto"/>
                <w:lang w:val="en-US"/>
              </w:rPr>
            </w:pPr>
            <w:r w:rsidRPr="00554A0F">
              <w:rPr>
                <w:rFonts w:ascii="Roboto" w:hAnsi="Roboto"/>
              </w:rPr>
              <w:t xml:space="preserve">Architecture </w:t>
            </w:r>
            <w:proofErr w:type="spellStart"/>
            <w:r w:rsidRPr="00554A0F">
              <w:rPr>
                <w:rFonts w:ascii="Roboto" w:hAnsi="Roboto"/>
              </w:rPr>
              <w:t>models</w:t>
            </w:r>
            <w:proofErr w:type="spellEnd"/>
            <w:r w:rsidRPr="00DC66B8">
              <w:rPr>
                <w:rFonts w:ascii="Roboto" w:hAnsi="Roboto"/>
                <w:lang w:val="en-US"/>
              </w:rPr>
              <w:t>.</w:t>
            </w:r>
          </w:p>
        </w:tc>
      </w:tr>
      <w:tr w:rsidR="004757E0" w:rsidRPr="00DC66B8" w14:paraId="2A6F4A79" w14:textId="77777777" w:rsidTr="00744F34">
        <w:trPr>
          <w:gridAfter w:val="1"/>
          <w:wAfter w:w="1558" w:type="dxa"/>
          <w:trHeight w:val="1179"/>
        </w:trPr>
        <w:tc>
          <w:tcPr>
            <w:tcW w:w="406" w:type="dxa"/>
            <w:shd w:val="clear" w:color="auto" w:fill="auto"/>
          </w:tcPr>
          <w:p w14:paraId="25BA567C" w14:textId="77777777" w:rsidR="004757E0" w:rsidRPr="00DC66B8" w:rsidRDefault="004757E0" w:rsidP="00744F34">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7894A3E4" w14:textId="77777777" w:rsidR="004757E0" w:rsidRPr="00DC66B8" w:rsidRDefault="004757E0" w:rsidP="00744F34">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796061A7" w14:textId="77777777" w:rsidR="004757E0" w:rsidRPr="00DC66B8" w:rsidRDefault="004757E0" w:rsidP="00744F34">
            <w:pPr>
              <w:spacing w:line="276" w:lineRule="auto"/>
              <w:ind w:hanging="225"/>
              <w:jc w:val="center"/>
              <w:rPr>
                <w:rFonts w:ascii="Roboto" w:hAnsi="Roboto" w:cs="Segoe UI Symbol"/>
                <w:sz w:val="4"/>
                <w:szCs w:val="4"/>
                <w:lang w:val="en-GB"/>
              </w:rPr>
            </w:pPr>
          </w:p>
          <w:p w14:paraId="018F3F61" w14:textId="77777777" w:rsidR="004757E0" w:rsidRPr="00DC66B8" w:rsidRDefault="004757E0" w:rsidP="00744F34">
            <w:pPr>
              <w:spacing w:line="276" w:lineRule="auto"/>
              <w:ind w:hanging="225"/>
              <w:jc w:val="center"/>
              <w:rPr>
                <w:rFonts w:ascii="Roboto" w:hAnsi="Roboto" w:cs="Segoe UI Symbol"/>
                <w:szCs w:val="22"/>
                <w:lang w:val="en-GB"/>
              </w:rPr>
            </w:pPr>
            <w:r w:rsidRPr="00DC66B8">
              <w:rPr>
                <w:rFonts w:ascii="Segoe UI Symbol" w:hAnsi="Segoe UI Symbol" w:cs="Segoe UI Symbol"/>
                <w:szCs w:val="22"/>
                <w:lang w:val="en-GB"/>
              </w:rPr>
              <w:t>☐</w:t>
            </w:r>
          </w:p>
          <w:p w14:paraId="6F7F1B84" w14:textId="77777777" w:rsidR="004757E0" w:rsidRPr="00DC66B8" w:rsidRDefault="004757E0" w:rsidP="00744F34">
            <w:pPr>
              <w:spacing w:line="276" w:lineRule="auto"/>
              <w:ind w:hanging="225"/>
              <w:rPr>
                <w:rFonts w:ascii="Roboto" w:hAnsi="Roboto"/>
                <w:szCs w:val="22"/>
                <w:lang w:val="en-GB"/>
              </w:rPr>
            </w:pPr>
          </w:p>
        </w:tc>
        <w:tc>
          <w:tcPr>
            <w:tcW w:w="9398" w:type="dxa"/>
            <w:shd w:val="clear" w:color="auto" w:fill="auto"/>
          </w:tcPr>
          <w:p w14:paraId="7A4F8864" w14:textId="4341775C" w:rsidR="004757E0" w:rsidRPr="00DC66B8" w:rsidRDefault="004757E0" w:rsidP="004757E0">
            <w:pPr>
              <w:pStyle w:val="Choice"/>
              <w:numPr>
                <w:ilvl w:val="0"/>
                <w:numId w:val="50"/>
              </w:numPr>
              <w:spacing w:line="276" w:lineRule="auto"/>
              <w:ind w:left="368" w:hanging="426"/>
              <w:rPr>
                <w:rFonts w:ascii="Roboto" w:hAnsi="Roboto"/>
                <w:lang w:val="en-US"/>
              </w:rPr>
            </w:pPr>
            <w:r w:rsidRPr="00554A0F">
              <w:rPr>
                <w:rFonts w:ascii="Roboto" w:hAnsi="Roboto"/>
              </w:rPr>
              <w:t xml:space="preserve">Quality </w:t>
            </w:r>
            <w:proofErr w:type="spellStart"/>
            <w:r w:rsidRPr="00554A0F">
              <w:rPr>
                <w:rFonts w:ascii="Roboto" w:hAnsi="Roboto"/>
              </w:rPr>
              <w:t>scenarios</w:t>
            </w:r>
            <w:proofErr w:type="spellEnd"/>
            <w:r w:rsidRPr="00DC66B8">
              <w:rPr>
                <w:rFonts w:ascii="Roboto" w:hAnsi="Roboto"/>
                <w:lang w:val="en-US"/>
              </w:rPr>
              <w:t>.</w:t>
            </w:r>
          </w:p>
          <w:p w14:paraId="58307038" w14:textId="540A308C" w:rsidR="004757E0" w:rsidRPr="00DC66B8" w:rsidRDefault="004757E0" w:rsidP="004757E0">
            <w:pPr>
              <w:pStyle w:val="Choice"/>
              <w:numPr>
                <w:ilvl w:val="0"/>
                <w:numId w:val="50"/>
              </w:numPr>
              <w:spacing w:line="276" w:lineRule="auto"/>
              <w:ind w:left="368" w:hanging="426"/>
              <w:rPr>
                <w:rFonts w:ascii="Roboto" w:hAnsi="Roboto"/>
                <w:lang w:val="en-US"/>
              </w:rPr>
            </w:pPr>
            <w:r w:rsidRPr="00554A0F">
              <w:rPr>
                <w:rFonts w:ascii="Roboto" w:hAnsi="Roboto"/>
                <w:lang w:val="en-US"/>
              </w:rPr>
              <w:t>Project status reports</w:t>
            </w:r>
            <w:r w:rsidRPr="00DC66B8">
              <w:rPr>
                <w:rFonts w:ascii="Roboto" w:hAnsi="Roboto"/>
                <w:lang w:val="en-US"/>
              </w:rPr>
              <w:t>.</w:t>
            </w:r>
          </w:p>
          <w:p w14:paraId="554DF2FA" w14:textId="138B1196" w:rsidR="004757E0" w:rsidRPr="00DC66B8" w:rsidRDefault="004757E0" w:rsidP="004757E0">
            <w:pPr>
              <w:pStyle w:val="Choice"/>
              <w:numPr>
                <w:ilvl w:val="0"/>
                <w:numId w:val="50"/>
              </w:numPr>
              <w:spacing w:line="276" w:lineRule="auto"/>
              <w:ind w:left="368" w:hanging="426"/>
              <w:rPr>
                <w:rFonts w:ascii="Roboto" w:hAnsi="Roboto"/>
                <w:lang w:val="en-US"/>
              </w:rPr>
            </w:pPr>
            <w:r w:rsidRPr="00554A0F">
              <w:rPr>
                <w:rFonts w:ascii="Roboto" w:hAnsi="Roboto"/>
              </w:rPr>
              <w:t xml:space="preserve">Log </w:t>
            </w:r>
            <w:proofErr w:type="spellStart"/>
            <w:r w:rsidRPr="00554A0F">
              <w:rPr>
                <w:rFonts w:ascii="Roboto" w:hAnsi="Roboto"/>
              </w:rPr>
              <w:t>files</w:t>
            </w:r>
            <w:proofErr w:type="spellEnd"/>
            <w:r>
              <w:rPr>
                <w:rFonts w:ascii="Roboto" w:hAnsi="Roboto"/>
              </w:rPr>
              <w:t>.</w:t>
            </w:r>
          </w:p>
        </w:tc>
      </w:tr>
    </w:tbl>
    <w:p w14:paraId="509214CE" w14:textId="4A2CB799" w:rsidR="00787A07" w:rsidRPr="00554A0F" w:rsidRDefault="00787A07" w:rsidP="00787A07">
      <w:pPr>
        <w:pStyle w:val="berschrift2"/>
        <w:pBdr>
          <w:top w:val="single" w:sz="6" w:space="1" w:color="auto"/>
          <w:bottom w:val="single" w:sz="6" w:space="1" w:color="auto"/>
        </w:pBdr>
        <w:tabs>
          <w:tab w:val="left" w:pos="2127"/>
        </w:tabs>
        <w:rPr>
          <w:rFonts w:ascii="Roboto" w:hAnsi="Roboto"/>
          <w:szCs w:val="22"/>
          <w:lang w:val="en-GB"/>
        </w:rPr>
      </w:pPr>
      <w:r w:rsidRPr="00554A0F">
        <w:rPr>
          <w:rFonts w:ascii="Roboto" w:hAnsi="Roboto"/>
          <w:sz w:val="28"/>
          <w:szCs w:val="28"/>
          <w:lang w:val="en-GB"/>
        </w:rPr>
        <w:t>Question 3</w:t>
      </w:r>
      <w:r w:rsidR="00FB4E62" w:rsidRPr="00554A0F">
        <w:rPr>
          <w:rFonts w:ascii="Roboto" w:hAnsi="Roboto"/>
          <w:sz w:val="28"/>
          <w:szCs w:val="28"/>
          <w:lang w:val="en-GB"/>
        </w:rPr>
        <w:t>9</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38796E7D" w:rsidR="00FB4E62" w:rsidRPr="00554A0F"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C87A5AD" w14:textId="77777777" w:rsidR="00787A07" w:rsidRPr="00554A0F" w:rsidRDefault="00787A07" w:rsidP="00787A07">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F203EB"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54A0F" w14:paraId="1F200B27" w14:textId="77777777" w:rsidTr="00497EB7">
              <w:trPr>
                <w:gridAfter w:val="1"/>
                <w:wAfter w:w="1558" w:type="dxa"/>
              </w:trPr>
              <w:tc>
                <w:tcPr>
                  <w:tcW w:w="406" w:type="dxa"/>
                  <w:shd w:val="clear" w:color="auto" w:fill="auto"/>
                </w:tcPr>
                <w:p w14:paraId="4AEB8C74" w14:textId="77777777" w:rsidR="00787A07" w:rsidRPr="00554A0F" w:rsidRDefault="00787A07" w:rsidP="00497EB7">
                  <w:pPr>
                    <w:spacing w:line="276" w:lineRule="auto"/>
                    <w:ind w:hanging="225"/>
                    <w:jc w:val="center"/>
                    <w:rPr>
                      <w:rFonts w:ascii="Roboto" w:hAnsi="Roboto"/>
                      <w:szCs w:val="22"/>
                      <w:lang w:val="en-GB"/>
                    </w:rPr>
                  </w:pPr>
                  <w:r w:rsidRPr="00554A0F">
                    <w:rPr>
                      <w:rFonts w:ascii="Segoe UI Symbol" w:hAnsi="Segoe UI Symbol" w:cs="Segoe UI Symbol"/>
                      <w:szCs w:val="22"/>
                      <w:lang w:val="en-GB"/>
                    </w:rPr>
                    <w:t>☐</w:t>
                  </w:r>
                </w:p>
              </w:tc>
              <w:tc>
                <w:tcPr>
                  <w:tcW w:w="9398" w:type="dxa"/>
                  <w:shd w:val="clear" w:color="auto" w:fill="auto"/>
                </w:tcPr>
                <w:p w14:paraId="4978173B" w14:textId="241ADD6A" w:rsidR="00787A07" w:rsidRPr="00554A0F" w:rsidRDefault="00FB4E62" w:rsidP="00FB4E62">
                  <w:pPr>
                    <w:pStyle w:val="Choice"/>
                    <w:numPr>
                      <w:ilvl w:val="0"/>
                      <w:numId w:val="44"/>
                    </w:numPr>
                    <w:spacing w:after="0" w:line="276" w:lineRule="auto"/>
                    <w:ind w:left="368" w:right="-3789" w:hanging="426"/>
                    <w:rPr>
                      <w:rFonts w:ascii="Roboto" w:hAnsi="Roboto"/>
                      <w:lang w:val="en-US"/>
                    </w:rPr>
                  </w:pPr>
                  <w:r w:rsidRPr="00554A0F">
                    <w:rPr>
                      <w:rFonts w:ascii="Roboto" w:hAnsi="Roboto"/>
                      <w:lang w:val="en-US"/>
                    </w:rPr>
                    <w:t>High coupling of components</w:t>
                  </w:r>
                  <w:r w:rsidR="00787A07" w:rsidRPr="00554A0F">
                    <w:rPr>
                      <w:rFonts w:ascii="Roboto" w:hAnsi="Roboto"/>
                      <w:lang w:val="en-US"/>
                    </w:rPr>
                    <w:t>.</w:t>
                  </w:r>
                </w:p>
              </w:tc>
            </w:tr>
            <w:tr w:rsidR="00787A07" w:rsidRPr="00F203EB" w14:paraId="2F9D75ED" w14:textId="77777777" w:rsidTr="00497EB7">
              <w:tc>
                <w:tcPr>
                  <w:tcW w:w="406" w:type="dxa"/>
                  <w:shd w:val="clear" w:color="auto" w:fill="auto"/>
                </w:tcPr>
                <w:p w14:paraId="2B588D0B" w14:textId="77777777" w:rsidR="00787A07" w:rsidRPr="00554A0F" w:rsidRDefault="00787A07" w:rsidP="00497EB7">
                  <w:pPr>
                    <w:spacing w:line="276" w:lineRule="auto"/>
                    <w:ind w:hanging="225"/>
                    <w:jc w:val="center"/>
                    <w:rPr>
                      <w:rFonts w:ascii="Roboto" w:hAnsi="Roboto"/>
                      <w:szCs w:val="22"/>
                      <w:lang w:val="en-GB"/>
                    </w:rPr>
                  </w:pPr>
                  <w:r w:rsidRPr="00554A0F">
                    <w:rPr>
                      <w:rFonts w:ascii="Segoe UI Symbol" w:hAnsi="Segoe UI Symbol" w:cs="Segoe UI Symbol"/>
                      <w:szCs w:val="22"/>
                      <w:lang w:val="en-GB"/>
                    </w:rPr>
                    <w:t>☐</w:t>
                  </w:r>
                </w:p>
              </w:tc>
              <w:tc>
                <w:tcPr>
                  <w:tcW w:w="10956" w:type="dxa"/>
                  <w:gridSpan w:val="2"/>
                  <w:shd w:val="clear" w:color="auto" w:fill="auto"/>
                </w:tcPr>
                <w:p w14:paraId="7F27A979" w14:textId="08CACD4C" w:rsidR="00787A07" w:rsidRPr="00554A0F" w:rsidRDefault="00FB4E62" w:rsidP="00787A07">
                  <w:pPr>
                    <w:pStyle w:val="Choice"/>
                    <w:numPr>
                      <w:ilvl w:val="0"/>
                      <w:numId w:val="44"/>
                    </w:numPr>
                    <w:spacing w:after="0" w:line="276" w:lineRule="auto"/>
                    <w:ind w:left="368" w:hanging="426"/>
                    <w:rPr>
                      <w:rFonts w:ascii="Roboto" w:hAnsi="Roboto"/>
                      <w:lang w:val="en-US"/>
                    </w:rPr>
                  </w:pPr>
                  <w:r w:rsidRPr="00554A0F">
                    <w:rPr>
                      <w:rFonts w:ascii="Roboto" w:hAnsi="Roboto"/>
                      <w:lang w:val="en-US"/>
                    </w:rPr>
                    <w:t>Inappropriate names of public methods</w:t>
                  </w:r>
                  <w:r w:rsidR="00787A07" w:rsidRPr="00554A0F">
                    <w:rPr>
                      <w:rFonts w:ascii="Roboto" w:hAnsi="Roboto"/>
                      <w:lang w:val="en-US"/>
                    </w:rPr>
                    <w:t>.</w:t>
                  </w:r>
                </w:p>
              </w:tc>
            </w:tr>
            <w:tr w:rsidR="00787A07" w:rsidRPr="00F203EB" w14:paraId="25AFDC27" w14:textId="77777777" w:rsidTr="00497EB7">
              <w:trPr>
                <w:gridAfter w:val="1"/>
                <w:wAfter w:w="1558" w:type="dxa"/>
                <w:trHeight w:val="1179"/>
              </w:trPr>
              <w:tc>
                <w:tcPr>
                  <w:tcW w:w="406" w:type="dxa"/>
                  <w:shd w:val="clear" w:color="auto" w:fill="auto"/>
                </w:tcPr>
                <w:p w14:paraId="46C1DF63" w14:textId="77777777" w:rsidR="00787A07" w:rsidRPr="00554A0F" w:rsidRDefault="00787A07" w:rsidP="00497EB7">
                  <w:pPr>
                    <w:spacing w:line="276" w:lineRule="auto"/>
                    <w:ind w:hanging="225"/>
                    <w:jc w:val="center"/>
                    <w:rPr>
                      <w:rFonts w:ascii="Roboto" w:hAnsi="Roboto" w:cs="Segoe UI Symbol"/>
                      <w:szCs w:val="22"/>
                      <w:lang w:val="en-GB"/>
                    </w:rPr>
                  </w:pPr>
                  <w:r w:rsidRPr="00554A0F">
                    <w:rPr>
                      <w:rFonts w:ascii="Segoe UI Symbol" w:hAnsi="Segoe UI Symbol" w:cs="Segoe UI Symbol"/>
                      <w:szCs w:val="22"/>
                      <w:lang w:val="en-GB"/>
                    </w:rPr>
                    <w:t>☐</w:t>
                  </w:r>
                </w:p>
                <w:p w14:paraId="16A3AE16" w14:textId="77777777" w:rsidR="00787A07" w:rsidRPr="00554A0F" w:rsidRDefault="00787A07" w:rsidP="00497EB7">
                  <w:pPr>
                    <w:spacing w:line="276" w:lineRule="auto"/>
                    <w:ind w:hanging="225"/>
                    <w:jc w:val="center"/>
                    <w:rPr>
                      <w:rFonts w:ascii="Roboto" w:hAnsi="Roboto" w:cs="Segoe UI Symbol"/>
                      <w:szCs w:val="22"/>
                      <w:lang w:val="en-GB"/>
                    </w:rPr>
                  </w:pPr>
                  <w:r w:rsidRPr="00554A0F">
                    <w:rPr>
                      <w:rFonts w:ascii="Segoe UI Symbol" w:hAnsi="Segoe UI Symbol" w:cs="Segoe UI Symbol"/>
                      <w:szCs w:val="22"/>
                      <w:lang w:val="en-GB"/>
                    </w:rPr>
                    <w:t>☐</w:t>
                  </w:r>
                </w:p>
                <w:p w14:paraId="205A42A8" w14:textId="77777777" w:rsidR="00787A07" w:rsidRPr="00554A0F" w:rsidRDefault="00787A07" w:rsidP="00497EB7">
                  <w:pPr>
                    <w:spacing w:line="276" w:lineRule="auto"/>
                    <w:ind w:hanging="225"/>
                    <w:jc w:val="center"/>
                    <w:rPr>
                      <w:rFonts w:ascii="Roboto" w:hAnsi="Roboto" w:cs="Segoe UI Symbol"/>
                      <w:sz w:val="4"/>
                      <w:szCs w:val="4"/>
                      <w:lang w:val="en-GB"/>
                    </w:rPr>
                  </w:pPr>
                </w:p>
                <w:p w14:paraId="6312ECD9" w14:textId="319EB7BE" w:rsidR="00787A07" w:rsidRPr="00554A0F" w:rsidRDefault="00787A07" w:rsidP="00FB4E62">
                  <w:pPr>
                    <w:spacing w:line="276" w:lineRule="auto"/>
                    <w:ind w:hanging="225"/>
                    <w:jc w:val="center"/>
                    <w:rPr>
                      <w:rFonts w:ascii="Roboto" w:hAnsi="Roboto"/>
                      <w:szCs w:val="22"/>
                      <w:lang w:val="en-GB"/>
                    </w:rPr>
                  </w:pPr>
                  <w:r w:rsidRPr="00554A0F">
                    <w:rPr>
                      <w:rFonts w:ascii="Segoe UI Symbol" w:hAnsi="Segoe UI Symbol" w:cs="Segoe UI Symbol"/>
                      <w:szCs w:val="22"/>
                      <w:lang w:val="en-GB"/>
                    </w:rPr>
                    <w:t>☐</w:t>
                  </w:r>
                </w:p>
              </w:tc>
              <w:tc>
                <w:tcPr>
                  <w:tcW w:w="9398" w:type="dxa"/>
                  <w:shd w:val="clear" w:color="auto" w:fill="auto"/>
                </w:tcPr>
                <w:p w14:paraId="68152AA1" w14:textId="1BE7E13B" w:rsidR="00787A07" w:rsidRPr="00554A0F" w:rsidRDefault="00FB4E62" w:rsidP="00787A07">
                  <w:pPr>
                    <w:pStyle w:val="Choice"/>
                    <w:numPr>
                      <w:ilvl w:val="0"/>
                      <w:numId w:val="44"/>
                    </w:numPr>
                    <w:spacing w:line="276" w:lineRule="auto"/>
                    <w:ind w:left="368" w:hanging="426"/>
                    <w:rPr>
                      <w:rFonts w:ascii="Roboto" w:hAnsi="Roboto"/>
                      <w:lang w:val="en-US"/>
                    </w:rPr>
                  </w:pPr>
                  <w:r w:rsidRPr="00554A0F">
                    <w:rPr>
                      <w:rFonts w:ascii="Roboto" w:hAnsi="Roboto"/>
                      <w:lang w:val="en-US"/>
                    </w:rPr>
                    <w:t>Missing comments</w:t>
                  </w:r>
                  <w:r w:rsidR="00787A07" w:rsidRPr="00554A0F">
                    <w:rPr>
                      <w:rFonts w:ascii="Roboto" w:hAnsi="Roboto"/>
                      <w:lang w:val="en-US"/>
                    </w:rPr>
                    <w:t>.</w:t>
                  </w:r>
                </w:p>
                <w:p w14:paraId="0F114E9D" w14:textId="686300EC" w:rsidR="00787A07" w:rsidRPr="00554A0F" w:rsidRDefault="00FB4E62" w:rsidP="00787A07">
                  <w:pPr>
                    <w:pStyle w:val="Choice"/>
                    <w:numPr>
                      <w:ilvl w:val="0"/>
                      <w:numId w:val="44"/>
                    </w:numPr>
                    <w:spacing w:line="276" w:lineRule="auto"/>
                    <w:ind w:left="368" w:hanging="426"/>
                    <w:rPr>
                      <w:rFonts w:ascii="Roboto" w:hAnsi="Roboto"/>
                      <w:lang w:val="en-US"/>
                    </w:rPr>
                  </w:pPr>
                  <w:r w:rsidRPr="00554A0F">
                    <w:rPr>
                      <w:rFonts w:ascii="Roboto" w:hAnsi="Roboto"/>
                      <w:lang w:val="en-US"/>
                    </w:rPr>
                    <w:t>Error clusters</w:t>
                  </w:r>
                  <w:r w:rsidR="00787A07" w:rsidRPr="00554A0F">
                    <w:rPr>
                      <w:rFonts w:ascii="Roboto" w:hAnsi="Roboto"/>
                      <w:lang w:val="en-US"/>
                    </w:rPr>
                    <w:t>.</w:t>
                  </w:r>
                </w:p>
                <w:p w14:paraId="260194A2" w14:textId="24FACF98" w:rsidR="00787A07" w:rsidRPr="00554A0F" w:rsidRDefault="00FB4E62" w:rsidP="00787A07">
                  <w:pPr>
                    <w:pStyle w:val="Choice"/>
                    <w:numPr>
                      <w:ilvl w:val="0"/>
                      <w:numId w:val="44"/>
                    </w:numPr>
                    <w:spacing w:line="276" w:lineRule="auto"/>
                    <w:ind w:left="368" w:hanging="426"/>
                    <w:rPr>
                      <w:rFonts w:ascii="Roboto" w:hAnsi="Roboto"/>
                      <w:lang w:val="en-US"/>
                    </w:rPr>
                  </w:pPr>
                  <w:r w:rsidRPr="00554A0F">
                    <w:rPr>
                      <w:rFonts w:ascii="Roboto" w:hAnsi="Roboto"/>
                      <w:lang w:val="en-US"/>
                    </w:rPr>
                    <w:t>Number of test cases per component.</w:t>
                  </w:r>
                </w:p>
              </w:tc>
            </w:tr>
          </w:tbl>
          <w:p w14:paraId="669D7AB7" w14:textId="77777777" w:rsidR="00787A07" w:rsidRPr="00554A0F" w:rsidRDefault="00787A07" w:rsidP="00497EB7">
            <w:pPr>
              <w:spacing w:line="276" w:lineRule="auto"/>
              <w:jc w:val="center"/>
              <w:rPr>
                <w:rFonts w:ascii="Roboto" w:hAnsi="Roboto" w:cs="Segoe UI Symbol"/>
                <w:szCs w:val="22"/>
                <w:lang w:val="en-GB"/>
              </w:rPr>
            </w:pPr>
          </w:p>
        </w:tc>
        <w:tc>
          <w:tcPr>
            <w:tcW w:w="222" w:type="dxa"/>
            <w:shd w:val="clear" w:color="auto" w:fill="auto"/>
          </w:tcPr>
          <w:p w14:paraId="4279A150" w14:textId="77777777" w:rsidR="00787A07" w:rsidRPr="00554A0F" w:rsidRDefault="00787A07" w:rsidP="00497EB7">
            <w:pPr>
              <w:spacing w:line="276" w:lineRule="auto"/>
              <w:jc w:val="center"/>
              <w:rPr>
                <w:rFonts w:ascii="Roboto" w:hAnsi="Roboto"/>
                <w:szCs w:val="22"/>
                <w:lang w:val="en-GB"/>
              </w:rPr>
            </w:pPr>
          </w:p>
        </w:tc>
        <w:tc>
          <w:tcPr>
            <w:tcW w:w="222" w:type="dxa"/>
            <w:shd w:val="clear" w:color="auto" w:fill="auto"/>
          </w:tcPr>
          <w:p w14:paraId="4F2E43F1" w14:textId="77777777" w:rsidR="00787A07" w:rsidRPr="00554A0F" w:rsidRDefault="00787A07" w:rsidP="00497EB7">
            <w:pPr>
              <w:pStyle w:val="Choice"/>
              <w:spacing w:line="276" w:lineRule="auto"/>
              <w:rPr>
                <w:rFonts w:ascii="Roboto" w:hAnsi="Roboto"/>
                <w:lang w:val="en-US"/>
              </w:rPr>
            </w:pPr>
          </w:p>
        </w:tc>
      </w:tr>
    </w:tbl>
    <w:p w14:paraId="4CE24E62" w14:textId="20E2EDF3" w:rsidR="00FB4E62" w:rsidRPr="00554A0F" w:rsidRDefault="00FB4E62" w:rsidP="00FB4E62">
      <w:pPr>
        <w:pStyle w:val="berschrift2"/>
        <w:pBdr>
          <w:top w:val="single" w:sz="6" w:space="1" w:color="auto"/>
          <w:bottom w:val="single" w:sz="6" w:space="1" w:color="auto"/>
        </w:pBdr>
        <w:tabs>
          <w:tab w:val="left" w:pos="2127"/>
        </w:tabs>
        <w:rPr>
          <w:rFonts w:ascii="Roboto" w:hAnsi="Roboto"/>
          <w:szCs w:val="22"/>
          <w:lang w:val="en-GB"/>
        </w:rPr>
      </w:pPr>
      <w:r w:rsidRPr="00554A0F">
        <w:rPr>
          <w:rFonts w:ascii="Roboto" w:hAnsi="Roboto"/>
          <w:sz w:val="28"/>
          <w:szCs w:val="28"/>
          <w:lang w:val="en-GB"/>
        </w:rPr>
        <w:t>Question 40</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s. –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13C78443" w:rsidR="00554A0F" w:rsidRP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4D15744F" w14:textId="77777777" w:rsidR="00FB4E62" w:rsidRPr="00554A0F" w:rsidRDefault="00FB4E62" w:rsidP="00FB4E62">
      <w:pPr>
        <w:pStyle w:val="Textkrper"/>
        <w:rPr>
          <w:rFonts w:ascii="Roboto" w:hAnsi="Roboto"/>
          <w:sz w:val="22"/>
          <w:szCs w:val="22"/>
          <w:lang w:val="en-US"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F203EB"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F203EB" w14:paraId="681D5183" w14:textId="77777777" w:rsidTr="00497EB7">
              <w:trPr>
                <w:gridAfter w:val="1"/>
                <w:wAfter w:w="1558" w:type="dxa"/>
              </w:trPr>
              <w:tc>
                <w:tcPr>
                  <w:tcW w:w="406" w:type="dxa"/>
                  <w:shd w:val="clear" w:color="auto" w:fill="auto"/>
                </w:tcPr>
                <w:p w14:paraId="4B1BE0AD" w14:textId="77777777" w:rsidR="00FB4E62" w:rsidRPr="00554A0F" w:rsidRDefault="00FB4E62" w:rsidP="00497EB7">
                  <w:pPr>
                    <w:spacing w:line="276" w:lineRule="auto"/>
                    <w:ind w:hanging="225"/>
                    <w:jc w:val="center"/>
                    <w:rPr>
                      <w:rFonts w:ascii="Roboto" w:hAnsi="Roboto"/>
                      <w:szCs w:val="22"/>
                      <w:lang w:val="en-GB"/>
                    </w:rPr>
                  </w:pPr>
                  <w:r w:rsidRPr="00554A0F">
                    <w:rPr>
                      <w:rFonts w:ascii="Segoe UI Symbol" w:hAnsi="Segoe UI Symbol" w:cs="Segoe UI Symbol"/>
                      <w:szCs w:val="22"/>
                      <w:lang w:val="en-GB"/>
                    </w:rPr>
                    <w:t>☐</w:t>
                  </w:r>
                </w:p>
              </w:tc>
              <w:tc>
                <w:tcPr>
                  <w:tcW w:w="9398" w:type="dxa"/>
                  <w:shd w:val="clear" w:color="auto" w:fill="auto"/>
                </w:tcPr>
                <w:p w14:paraId="07872EDC" w14:textId="2B44D313" w:rsidR="00FB4E62" w:rsidRPr="00554A0F" w:rsidRDefault="00554A0F" w:rsidP="00554A0F">
                  <w:pPr>
                    <w:pStyle w:val="Choice"/>
                    <w:numPr>
                      <w:ilvl w:val="0"/>
                      <w:numId w:val="45"/>
                    </w:numPr>
                    <w:spacing w:after="0" w:line="276" w:lineRule="auto"/>
                    <w:ind w:left="368" w:right="-3789" w:hanging="426"/>
                    <w:rPr>
                      <w:rFonts w:ascii="Roboto" w:hAnsi="Roboto"/>
                      <w:lang w:val="en-US"/>
                    </w:rPr>
                  </w:pPr>
                  <w:r w:rsidRPr="00554A0F">
                    <w:rPr>
                      <w:rFonts w:ascii="Roboto" w:hAnsi="Roboto"/>
                      <w:lang w:val="en-US"/>
                    </w:rPr>
                    <w:t>Size of building blocks (e.g. LOC)</w:t>
                  </w:r>
                  <w:r w:rsidR="00FB4E62" w:rsidRPr="00554A0F">
                    <w:rPr>
                      <w:rFonts w:ascii="Roboto" w:hAnsi="Roboto"/>
                      <w:lang w:val="en-US"/>
                    </w:rPr>
                    <w:t>.</w:t>
                  </w:r>
                </w:p>
              </w:tc>
            </w:tr>
            <w:tr w:rsidR="00FB4E62" w:rsidRPr="00F203EB" w14:paraId="26B7679C" w14:textId="77777777" w:rsidTr="00497EB7">
              <w:tc>
                <w:tcPr>
                  <w:tcW w:w="406" w:type="dxa"/>
                  <w:shd w:val="clear" w:color="auto" w:fill="auto"/>
                </w:tcPr>
                <w:p w14:paraId="47CCF325" w14:textId="77777777" w:rsidR="00FB4E62" w:rsidRPr="00554A0F" w:rsidRDefault="00FB4E62" w:rsidP="00497EB7">
                  <w:pPr>
                    <w:spacing w:line="276" w:lineRule="auto"/>
                    <w:ind w:hanging="225"/>
                    <w:jc w:val="center"/>
                    <w:rPr>
                      <w:rFonts w:ascii="Roboto" w:hAnsi="Roboto"/>
                      <w:szCs w:val="22"/>
                      <w:lang w:val="en-GB"/>
                    </w:rPr>
                  </w:pPr>
                  <w:r w:rsidRPr="00554A0F">
                    <w:rPr>
                      <w:rFonts w:ascii="Segoe UI Symbol" w:hAnsi="Segoe UI Symbol" w:cs="Segoe UI Symbol"/>
                      <w:szCs w:val="22"/>
                      <w:lang w:val="en-GB"/>
                    </w:rPr>
                    <w:t>☐</w:t>
                  </w:r>
                </w:p>
              </w:tc>
              <w:tc>
                <w:tcPr>
                  <w:tcW w:w="10956" w:type="dxa"/>
                  <w:gridSpan w:val="2"/>
                  <w:shd w:val="clear" w:color="auto" w:fill="auto"/>
                </w:tcPr>
                <w:p w14:paraId="1C98A324" w14:textId="722BA4B7" w:rsidR="00FB4E62" w:rsidRPr="00554A0F" w:rsidRDefault="00554A0F" w:rsidP="00FB4E62">
                  <w:pPr>
                    <w:pStyle w:val="Choice"/>
                    <w:numPr>
                      <w:ilvl w:val="0"/>
                      <w:numId w:val="45"/>
                    </w:numPr>
                    <w:spacing w:after="0" w:line="276" w:lineRule="auto"/>
                    <w:ind w:left="368" w:hanging="426"/>
                    <w:rPr>
                      <w:rFonts w:ascii="Roboto" w:hAnsi="Roboto"/>
                      <w:lang w:val="en-US"/>
                    </w:rPr>
                  </w:pPr>
                  <w:r w:rsidRPr="00554A0F">
                    <w:rPr>
                      <w:rFonts w:ascii="Roboto" w:hAnsi="Roboto"/>
                      <w:lang w:val="en-US"/>
                    </w:rPr>
                    <w:t>Change rate of the source code of components</w:t>
                  </w:r>
                  <w:r w:rsidR="00FB4E62" w:rsidRPr="00554A0F">
                    <w:rPr>
                      <w:rFonts w:ascii="Roboto" w:hAnsi="Roboto"/>
                      <w:lang w:val="en-US"/>
                    </w:rPr>
                    <w:t>.</w:t>
                  </w:r>
                </w:p>
              </w:tc>
            </w:tr>
            <w:tr w:rsidR="00FB4E62" w:rsidRPr="00F203EB" w14:paraId="5F782486" w14:textId="77777777" w:rsidTr="00497EB7">
              <w:trPr>
                <w:gridAfter w:val="1"/>
                <w:wAfter w:w="1558" w:type="dxa"/>
                <w:trHeight w:val="1179"/>
              </w:trPr>
              <w:tc>
                <w:tcPr>
                  <w:tcW w:w="406" w:type="dxa"/>
                  <w:shd w:val="clear" w:color="auto" w:fill="auto"/>
                </w:tcPr>
                <w:p w14:paraId="650E82BE" w14:textId="77777777" w:rsidR="00FB4E62" w:rsidRPr="00554A0F" w:rsidRDefault="00FB4E62" w:rsidP="00497EB7">
                  <w:pPr>
                    <w:spacing w:line="276" w:lineRule="auto"/>
                    <w:ind w:hanging="225"/>
                    <w:jc w:val="center"/>
                    <w:rPr>
                      <w:rFonts w:ascii="Roboto" w:hAnsi="Roboto" w:cs="Segoe UI Symbol"/>
                      <w:szCs w:val="22"/>
                      <w:lang w:val="en-GB"/>
                    </w:rPr>
                  </w:pPr>
                  <w:r w:rsidRPr="00554A0F">
                    <w:rPr>
                      <w:rFonts w:ascii="Segoe UI Symbol" w:hAnsi="Segoe UI Symbol" w:cs="Segoe UI Symbol"/>
                      <w:szCs w:val="22"/>
                      <w:lang w:val="en-GB"/>
                    </w:rPr>
                    <w:t>☐</w:t>
                  </w:r>
                </w:p>
                <w:p w14:paraId="78BAA044" w14:textId="77777777" w:rsidR="00FB4E62" w:rsidRPr="00554A0F" w:rsidRDefault="00FB4E62" w:rsidP="00497EB7">
                  <w:pPr>
                    <w:spacing w:line="276" w:lineRule="auto"/>
                    <w:ind w:hanging="225"/>
                    <w:jc w:val="center"/>
                    <w:rPr>
                      <w:rFonts w:ascii="Roboto" w:hAnsi="Roboto" w:cs="Segoe UI Symbol"/>
                      <w:szCs w:val="22"/>
                      <w:lang w:val="en-GB"/>
                    </w:rPr>
                  </w:pPr>
                  <w:r w:rsidRPr="00554A0F">
                    <w:rPr>
                      <w:rFonts w:ascii="Segoe UI Symbol" w:hAnsi="Segoe UI Symbol" w:cs="Segoe UI Symbol"/>
                      <w:szCs w:val="22"/>
                      <w:lang w:val="en-GB"/>
                    </w:rPr>
                    <w:t>☐</w:t>
                  </w:r>
                </w:p>
                <w:p w14:paraId="2AA34A77" w14:textId="77777777" w:rsidR="00FB4E62" w:rsidRPr="00554A0F" w:rsidRDefault="00FB4E62" w:rsidP="00497EB7">
                  <w:pPr>
                    <w:spacing w:line="276" w:lineRule="auto"/>
                    <w:ind w:hanging="225"/>
                    <w:jc w:val="center"/>
                    <w:rPr>
                      <w:rFonts w:ascii="Roboto" w:hAnsi="Roboto" w:cs="Segoe UI Symbol"/>
                      <w:sz w:val="4"/>
                      <w:szCs w:val="4"/>
                      <w:lang w:val="en-GB"/>
                    </w:rPr>
                  </w:pPr>
                </w:p>
                <w:p w14:paraId="556C7126" w14:textId="77777777" w:rsidR="00FB4E62" w:rsidRPr="00554A0F" w:rsidRDefault="00FB4E62" w:rsidP="00497EB7">
                  <w:pPr>
                    <w:spacing w:line="276" w:lineRule="auto"/>
                    <w:ind w:hanging="225"/>
                    <w:jc w:val="center"/>
                    <w:rPr>
                      <w:rFonts w:ascii="Roboto" w:hAnsi="Roboto" w:cs="Segoe UI Symbol"/>
                      <w:szCs w:val="22"/>
                      <w:lang w:val="en-GB"/>
                    </w:rPr>
                  </w:pPr>
                  <w:r w:rsidRPr="00554A0F">
                    <w:rPr>
                      <w:rFonts w:ascii="Segoe UI Symbol" w:hAnsi="Segoe UI Symbol" w:cs="Segoe UI Symbol"/>
                      <w:szCs w:val="22"/>
                      <w:lang w:val="en-GB"/>
                    </w:rPr>
                    <w:t>☐</w:t>
                  </w:r>
                </w:p>
                <w:p w14:paraId="3C3DA84E" w14:textId="77777777" w:rsidR="00FB4E62" w:rsidRPr="00554A0F" w:rsidRDefault="00FB4E62" w:rsidP="00497EB7">
                  <w:pPr>
                    <w:spacing w:line="276" w:lineRule="auto"/>
                    <w:ind w:hanging="225"/>
                    <w:rPr>
                      <w:rFonts w:ascii="Roboto" w:hAnsi="Roboto"/>
                      <w:szCs w:val="22"/>
                      <w:lang w:val="en-GB"/>
                    </w:rPr>
                  </w:pPr>
                </w:p>
              </w:tc>
              <w:tc>
                <w:tcPr>
                  <w:tcW w:w="9398" w:type="dxa"/>
                  <w:shd w:val="clear" w:color="auto" w:fill="auto"/>
                </w:tcPr>
                <w:p w14:paraId="246E8896" w14:textId="012BEA23" w:rsidR="00FB4E62" w:rsidRPr="00554A0F" w:rsidRDefault="00554A0F" w:rsidP="00FB4E62">
                  <w:pPr>
                    <w:pStyle w:val="Choice"/>
                    <w:numPr>
                      <w:ilvl w:val="0"/>
                      <w:numId w:val="45"/>
                    </w:numPr>
                    <w:spacing w:line="276" w:lineRule="auto"/>
                    <w:ind w:left="368" w:hanging="426"/>
                    <w:rPr>
                      <w:rFonts w:ascii="Roboto" w:hAnsi="Roboto"/>
                      <w:lang w:val="en-US"/>
                    </w:rPr>
                  </w:pPr>
                  <w:r w:rsidRPr="00554A0F">
                    <w:rPr>
                      <w:rFonts w:ascii="Roboto" w:hAnsi="Roboto"/>
                      <w:lang w:val="en-US"/>
                    </w:rPr>
                    <w:t>Cohesion of the architectural components</w:t>
                  </w:r>
                  <w:r w:rsidR="00FB4E62" w:rsidRPr="00554A0F">
                    <w:rPr>
                      <w:rFonts w:ascii="Roboto" w:hAnsi="Roboto"/>
                      <w:lang w:val="en-US"/>
                    </w:rPr>
                    <w:t>.</w:t>
                  </w:r>
                </w:p>
                <w:p w14:paraId="3F7AAA93" w14:textId="3880757E" w:rsidR="00FB4E62" w:rsidRPr="00554A0F" w:rsidRDefault="00554A0F" w:rsidP="00FB4E62">
                  <w:pPr>
                    <w:pStyle w:val="Choice"/>
                    <w:numPr>
                      <w:ilvl w:val="0"/>
                      <w:numId w:val="45"/>
                    </w:numPr>
                    <w:spacing w:line="276" w:lineRule="auto"/>
                    <w:ind w:left="368" w:hanging="426"/>
                    <w:rPr>
                      <w:rFonts w:ascii="Roboto" w:hAnsi="Roboto"/>
                      <w:lang w:val="en-US"/>
                    </w:rPr>
                  </w:pPr>
                  <w:r w:rsidRPr="00554A0F">
                    <w:rPr>
                      <w:rFonts w:ascii="Roboto" w:hAnsi="Roboto"/>
                      <w:lang w:val="en-US"/>
                    </w:rPr>
                    <w:t>Security level of a component</w:t>
                  </w:r>
                  <w:r w:rsidR="00FB4E62" w:rsidRPr="00554A0F">
                    <w:rPr>
                      <w:rFonts w:ascii="Roboto" w:hAnsi="Roboto"/>
                      <w:lang w:val="en-US"/>
                    </w:rPr>
                    <w:t>.</w:t>
                  </w:r>
                </w:p>
                <w:p w14:paraId="5FEE9933" w14:textId="2BEF1EBD" w:rsidR="00FB4E62" w:rsidRPr="00554A0F" w:rsidRDefault="00554A0F" w:rsidP="00FB4E62">
                  <w:pPr>
                    <w:pStyle w:val="Choice"/>
                    <w:numPr>
                      <w:ilvl w:val="0"/>
                      <w:numId w:val="45"/>
                    </w:numPr>
                    <w:spacing w:line="276" w:lineRule="auto"/>
                    <w:ind w:left="368" w:hanging="426"/>
                    <w:rPr>
                      <w:rFonts w:ascii="Roboto" w:hAnsi="Roboto"/>
                      <w:lang w:val="en-US"/>
                    </w:rPr>
                  </w:pPr>
                  <w:r w:rsidRPr="00554A0F">
                    <w:rPr>
                      <w:rFonts w:ascii="Roboto" w:hAnsi="Roboto"/>
                      <w:lang w:val="en-US"/>
                    </w:rPr>
                    <w:t>Number of the developers that know a specific component</w:t>
                  </w:r>
                  <w:r w:rsidR="00FB4E62" w:rsidRPr="00554A0F">
                    <w:rPr>
                      <w:rFonts w:ascii="Roboto" w:hAnsi="Roboto"/>
                      <w:lang w:val="en-US"/>
                    </w:rPr>
                    <w:t>.</w:t>
                  </w:r>
                </w:p>
              </w:tc>
            </w:tr>
          </w:tbl>
          <w:p w14:paraId="1F1E1135" w14:textId="77777777" w:rsidR="00FB4E62" w:rsidRPr="00554A0F" w:rsidRDefault="00FB4E62" w:rsidP="00497EB7">
            <w:pPr>
              <w:spacing w:line="276" w:lineRule="auto"/>
              <w:jc w:val="center"/>
              <w:rPr>
                <w:rFonts w:ascii="Roboto" w:hAnsi="Roboto" w:cs="Segoe UI Symbol"/>
                <w:szCs w:val="22"/>
                <w:lang w:val="en-GB"/>
              </w:rPr>
            </w:pPr>
          </w:p>
        </w:tc>
        <w:tc>
          <w:tcPr>
            <w:tcW w:w="222" w:type="dxa"/>
            <w:shd w:val="clear" w:color="auto" w:fill="auto"/>
          </w:tcPr>
          <w:p w14:paraId="5F86E0A4" w14:textId="77777777" w:rsidR="00FB4E62" w:rsidRPr="00554A0F" w:rsidRDefault="00FB4E62" w:rsidP="00497EB7">
            <w:pPr>
              <w:spacing w:line="276" w:lineRule="auto"/>
              <w:jc w:val="center"/>
              <w:rPr>
                <w:rFonts w:ascii="Roboto" w:hAnsi="Roboto"/>
                <w:szCs w:val="22"/>
                <w:lang w:val="en-GB"/>
              </w:rPr>
            </w:pPr>
          </w:p>
        </w:tc>
        <w:tc>
          <w:tcPr>
            <w:tcW w:w="222" w:type="dxa"/>
            <w:shd w:val="clear" w:color="auto" w:fill="auto"/>
          </w:tcPr>
          <w:p w14:paraId="5464CADE" w14:textId="77777777" w:rsidR="00FB4E62" w:rsidRPr="00554A0F" w:rsidRDefault="00FB4E62" w:rsidP="00497EB7">
            <w:pPr>
              <w:pStyle w:val="Choice"/>
              <w:spacing w:line="276" w:lineRule="auto"/>
              <w:rPr>
                <w:rFonts w:ascii="Roboto" w:hAnsi="Roboto"/>
                <w:lang w:val="en-US"/>
              </w:rPr>
            </w:pPr>
          </w:p>
        </w:tc>
      </w:tr>
    </w:tbl>
    <w:p w14:paraId="006F6D24" w14:textId="77777777" w:rsidR="00787A07" w:rsidRPr="002D6F07" w:rsidRDefault="00787A07" w:rsidP="00A62347">
      <w:pPr>
        <w:rPr>
          <w:rFonts w:ascii="Roboto" w:hAnsi="Roboto" w:cs="Arial"/>
          <w:bCs/>
          <w:lang w:val="en-US"/>
        </w:rPr>
      </w:pP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DB50A" w14:textId="77777777" w:rsidR="0087089C" w:rsidRDefault="0087089C">
      <w:r>
        <w:separator/>
      </w:r>
    </w:p>
  </w:endnote>
  <w:endnote w:type="continuationSeparator" w:id="0">
    <w:p w14:paraId="7454AF24" w14:textId="77777777" w:rsidR="0087089C" w:rsidRDefault="0087089C">
      <w:r>
        <w:continuationSeparator/>
      </w:r>
    </w:p>
  </w:endnote>
  <w:endnote w:type="continuationNotice" w:id="1">
    <w:p w14:paraId="156C96D3" w14:textId="77777777" w:rsidR="0087089C" w:rsidRDefault="00870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10D28" w14:textId="36B18907" w:rsidR="00F203EB" w:rsidRPr="002D6F07" w:rsidRDefault="00F203EB" w:rsidP="00FC3F5E">
    <w:pPr>
      <w:pStyle w:val="Fuzeile"/>
      <w:spacing w:line="360" w:lineRule="auto"/>
      <w:rPr>
        <w:rFonts w:ascii="Roboto" w:hAnsi="Roboto"/>
        <w:sz w:val="16"/>
        <w:szCs w:val="16"/>
        <w:lang w:val="en-US"/>
      </w:rPr>
    </w:pPr>
    <w:r>
      <w:rPr>
        <w:noProof/>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5FA07A57" w:rsidR="00F203EB" w:rsidRPr="00624823" w:rsidRDefault="0087089C">
                          <w:pPr>
                            <w:rPr>
                              <w:rFonts w:ascii="Roboto" w:hAnsi="Roboto"/>
                            </w:rPr>
                          </w:pPr>
                          <w:sdt>
                            <w:sdtPr>
                              <w:rPr>
                                <w:rFonts w:ascii="Roboto" w:hAnsi="Roboto"/>
                              </w:rPr>
                              <w:id w:val="-1769616900"/>
                              <w:docPartObj>
                                <w:docPartGallery w:val="Page Numbers (Top of Page)"/>
                                <w:docPartUnique/>
                              </w:docPartObj>
                            </w:sdtPr>
                            <w:sdtEndPr/>
                            <w:sdtContent>
                              <w:r w:rsidR="00F203EB" w:rsidRPr="00624823">
                                <w:rPr>
                                  <w:rFonts w:ascii="Roboto" w:hAnsi="Roboto"/>
                                </w:rPr>
                                <w:t xml:space="preserve">Seite </w:t>
                              </w:r>
                              <w:r w:rsidR="00F203EB" w:rsidRPr="00624823">
                                <w:rPr>
                                  <w:rFonts w:ascii="Roboto" w:hAnsi="Roboto"/>
                                  <w:b/>
                                  <w:bCs/>
                                  <w:sz w:val="24"/>
                                </w:rPr>
                                <w:fldChar w:fldCharType="begin"/>
                              </w:r>
                              <w:r w:rsidR="00F203EB" w:rsidRPr="00624823">
                                <w:rPr>
                                  <w:rFonts w:ascii="Roboto" w:hAnsi="Roboto"/>
                                  <w:b/>
                                  <w:bCs/>
                                </w:rPr>
                                <w:instrText>PAGE</w:instrText>
                              </w:r>
                              <w:r w:rsidR="00F203EB" w:rsidRPr="00624823">
                                <w:rPr>
                                  <w:rFonts w:ascii="Roboto" w:hAnsi="Roboto"/>
                                  <w:b/>
                                  <w:bCs/>
                                  <w:sz w:val="24"/>
                                </w:rPr>
                                <w:fldChar w:fldCharType="separate"/>
                              </w:r>
                              <w:r w:rsidR="00F203EB" w:rsidRPr="00624823">
                                <w:rPr>
                                  <w:rFonts w:ascii="Roboto" w:hAnsi="Roboto"/>
                                  <w:b/>
                                  <w:bCs/>
                                  <w:sz w:val="24"/>
                                </w:rPr>
                                <w:t>5</w:t>
                              </w:r>
                              <w:r w:rsidR="00F203EB" w:rsidRPr="00624823">
                                <w:rPr>
                                  <w:rFonts w:ascii="Roboto" w:hAnsi="Roboto"/>
                                  <w:b/>
                                  <w:bCs/>
                                  <w:sz w:val="24"/>
                                </w:rPr>
                                <w:fldChar w:fldCharType="end"/>
                              </w:r>
                              <w:r w:rsidR="00F203EB" w:rsidRPr="00624823">
                                <w:rPr>
                                  <w:rFonts w:ascii="Roboto" w:hAnsi="Roboto"/>
                                </w:rPr>
                                <w:t xml:space="preserve"> von </w:t>
                              </w:r>
                              <w:r w:rsidR="00F203EB" w:rsidRPr="00624823">
                                <w:rPr>
                                  <w:rFonts w:ascii="Roboto" w:hAnsi="Roboto"/>
                                  <w:b/>
                                  <w:bCs/>
                                  <w:sz w:val="24"/>
                                </w:rPr>
                                <w:fldChar w:fldCharType="begin"/>
                              </w:r>
                              <w:r w:rsidR="00F203EB" w:rsidRPr="00624823">
                                <w:rPr>
                                  <w:rFonts w:ascii="Roboto" w:hAnsi="Roboto"/>
                                  <w:b/>
                                  <w:bCs/>
                                </w:rPr>
                                <w:instrText>NUMPAGES</w:instrText>
                              </w:r>
                              <w:r w:rsidR="00F203EB" w:rsidRPr="00624823">
                                <w:rPr>
                                  <w:rFonts w:ascii="Roboto" w:hAnsi="Roboto"/>
                                  <w:b/>
                                  <w:bCs/>
                                  <w:sz w:val="24"/>
                                </w:rPr>
                                <w:fldChar w:fldCharType="separate"/>
                              </w:r>
                              <w:r w:rsidR="00F203EB" w:rsidRPr="00624823">
                                <w:rPr>
                                  <w:rFonts w:ascii="Roboto" w:hAnsi="Roboto"/>
                                  <w:b/>
                                  <w:bCs/>
                                  <w:sz w:val="24"/>
                                </w:rPr>
                                <w:t>16</w:t>
                              </w:r>
                              <w:r w:rsidR="00F203EB"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" filled="f" stroked="f">
              <v:textbox style="mso-fit-shape-to-text:t">
                <w:txbxContent>
                  <w:p w14:paraId="6D25F089" w14:textId="5FA07A57" w:rsidR="00F203EB" w:rsidRPr="00624823" w:rsidRDefault="0087089C">
                    <w:pPr>
                      <w:rPr>
                        <w:rFonts w:ascii="Roboto" w:hAnsi="Roboto"/>
                      </w:rPr>
                    </w:pPr>
                    <w:sdt>
                      <w:sdtPr>
                        <w:rPr>
                          <w:rFonts w:ascii="Roboto" w:hAnsi="Roboto"/>
                        </w:rPr>
                        <w:id w:val="-1769616900"/>
                        <w:docPartObj>
                          <w:docPartGallery w:val="Page Numbers (Top of Page)"/>
                          <w:docPartUnique/>
                        </w:docPartObj>
                      </w:sdtPr>
                      <w:sdtEndPr/>
                      <w:sdtContent>
                        <w:r w:rsidR="00F203EB" w:rsidRPr="00624823">
                          <w:rPr>
                            <w:rFonts w:ascii="Roboto" w:hAnsi="Roboto"/>
                          </w:rPr>
                          <w:t xml:space="preserve">Seite </w:t>
                        </w:r>
                        <w:r w:rsidR="00F203EB" w:rsidRPr="00624823">
                          <w:rPr>
                            <w:rFonts w:ascii="Roboto" w:hAnsi="Roboto"/>
                            <w:b/>
                            <w:bCs/>
                            <w:sz w:val="24"/>
                          </w:rPr>
                          <w:fldChar w:fldCharType="begin"/>
                        </w:r>
                        <w:r w:rsidR="00F203EB" w:rsidRPr="00624823">
                          <w:rPr>
                            <w:rFonts w:ascii="Roboto" w:hAnsi="Roboto"/>
                            <w:b/>
                            <w:bCs/>
                          </w:rPr>
                          <w:instrText>PAGE</w:instrText>
                        </w:r>
                        <w:r w:rsidR="00F203EB" w:rsidRPr="00624823">
                          <w:rPr>
                            <w:rFonts w:ascii="Roboto" w:hAnsi="Roboto"/>
                            <w:b/>
                            <w:bCs/>
                            <w:sz w:val="24"/>
                          </w:rPr>
                          <w:fldChar w:fldCharType="separate"/>
                        </w:r>
                        <w:r w:rsidR="00F203EB" w:rsidRPr="00624823">
                          <w:rPr>
                            <w:rFonts w:ascii="Roboto" w:hAnsi="Roboto"/>
                            <w:b/>
                            <w:bCs/>
                            <w:sz w:val="24"/>
                          </w:rPr>
                          <w:t>5</w:t>
                        </w:r>
                        <w:r w:rsidR="00F203EB" w:rsidRPr="00624823">
                          <w:rPr>
                            <w:rFonts w:ascii="Roboto" w:hAnsi="Roboto"/>
                            <w:b/>
                            <w:bCs/>
                            <w:sz w:val="24"/>
                          </w:rPr>
                          <w:fldChar w:fldCharType="end"/>
                        </w:r>
                        <w:r w:rsidR="00F203EB" w:rsidRPr="00624823">
                          <w:rPr>
                            <w:rFonts w:ascii="Roboto" w:hAnsi="Roboto"/>
                          </w:rPr>
                          <w:t xml:space="preserve"> von </w:t>
                        </w:r>
                        <w:r w:rsidR="00F203EB" w:rsidRPr="00624823">
                          <w:rPr>
                            <w:rFonts w:ascii="Roboto" w:hAnsi="Roboto"/>
                            <w:b/>
                            <w:bCs/>
                            <w:sz w:val="24"/>
                          </w:rPr>
                          <w:fldChar w:fldCharType="begin"/>
                        </w:r>
                        <w:r w:rsidR="00F203EB" w:rsidRPr="00624823">
                          <w:rPr>
                            <w:rFonts w:ascii="Roboto" w:hAnsi="Roboto"/>
                            <w:b/>
                            <w:bCs/>
                          </w:rPr>
                          <w:instrText>NUMPAGES</w:instrText>
                        </w:r>
                        <w:r w:rsidR="00F203EB" w:rsidRPr="00624823">
                          <w:rPr>
                            <w:rFonts w:ascii="Roboto" w:hAnsi="Roboto"/>
                            <w:b/>
                            <w:bCs/>
                            <w:sz w:val="24"/>
                          </w:rPr>
                          <w:fldChar w:fldCharType="separate"/>
                        </w:r>
                        <w:r w:rsidR="00F203EB" w:rsidRPr="00624823">
                          <w:rPr>
                            <w:rFonts w:ascii="Roboto" w:hAnsi="Roboto"/>
                            <w:b/>
                            <w:bCs/>
                            <w:sz w:val="24"/>
                          </w:rPr>
                          <w:t>16</w:t>
                        </w:r>
                        <w:r w:rsidR="00F203EB" w:rsidRPr="00624823">
                          <w:rPr>
                            <w:rFonts w:ascii="Roboto" w:hAnsi="Roboto"/>
                            <w:b/>
                            <w:bCs/>
                            <w:sz w:val="24"/>
                          </w:rPr>
                          <w:fldChar w:fldCharType="end"/>
                        </w:r>
                      </w:sdtContent>
                    </w:sdt>
                  </w:p>
                </w:txbxContent>
              </v:textbox>
              <w10:wrap type="square"/>
            </v:shape>
          </w:pict>
        </mc:Fallback>
      </mc:AlternateContent>
    </w:r>
    <w:r w:rsidRPr="002D6F07">
      <w:rPr>
        <w:rFonts w:ascii="Roboto" w:hAnsi="Roboto"/>
        <w:sz w:val="16"/>
        <w:szCs w:val="16"/>
        <w:lang w:val="en-US"/>
      </w:rPr>
      <w:t>International Software Architecture Qualification Board</w:t>
    </w:r>
  </w:p>
  <w:p w14:paraId="6A5B3B81" w14:textId="55C6EF38" w:rsidR="00F203EB" w:rsidRPr="002D6F07" w:rsidRDefault="00F203EB" w:rsidP="00FC3F5E">
    <w:pPr>
      <w:pStyle w:val="Fuzeile"/>
      <w:tabs>
        <w:tab w:val="clear" w:pos="4536"/>
        <w:tab w:val="clear" w:pos="9072"/>
        <w:tab w:val="left" w:pos="5752"/>
      </w:tabs>
      <w:rPr>
        <w:lang w:val="en-US"/>
      </w:rPr>
    </w:pPr>
    <w:r w:rsidRPr="002D6F07">
      <w:rPr>
        <w:rFonts w:ascii="Roboto" w:hAnsi="Roboto"/>
        <w:sz w:val="16"/>
        <w:szCs w:val="16"/>
        <w:lang w:val="en-US"/>
      </w:rPr>
      <w:t xml:space="preserve">Web: </w:t>
    </w:r>
    <w:hyperlink r:id="rId1" w:history="1">
      <w:r w:rsidRPr="002D6F07">
        <w:rPr>
          <w:rStyle w:val="Hyperlink"/>
          <w:rFonts w:ascii="Roboto" w:hAnsi="Roboto"/>
          <w:sz w:val="16"/>
          <w:szCs w:val="16"/>
          <w:lang w:val="en-US"/>
        </w:rPr>
        <w:t>www.isaqb.org</w:t>
      </w:r>
    </w:hyperlink>
    <w:r w:rsidRPr="002D6F07">
      <w:rPr>
        <w:rFonts w:ascii="Roboto" w:hAnsi="Roboto"/>
        <w:sz w:val="16"/>
        <w:szCs w:val="16"/>
        <w:lang w:val="en-US"/>
      </w:rPr>
      <w:t xml:space="preserve"> / E-Mail: </w:t>
    </w:r>
    <w:hyperlink r:id="rId2" w:history="1">
      <w:r w:rsidRPr="002D6F07">
        <w:rPr>
          <w:rStyle w:val="Hyperlink"/>
          <w:rFonts w:ascii="Roboto" w:hAnsi="Roboto"/>
          <w:sz w:val="16"/>
          <w:szCs w:val="16"/>
          <w:lang w:val="en-US"/>
        </w:rPr>
        <w:t>info@isaqb.org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8B634" w14:textId="77777777" w:rsidR="0087089C" w:rsidRDefault="0087089C">
      <w:r>
        <w:separator/>
      </w:r>
    </w:p>
  </w:footnote>
  <w:footnote w:type="continuationSeparator" w:id="0">
    <w:p w14:paraId="0C9E3C17" w14:textId="77777777" w:rsidR="0087089C" w:rsidRDefault="0087089C">
      <w:r>
        <w:continuationSeparator/>
      </w:r>
    </w:p>
  </w:footnote>
  <w:footnote w:type="continuationNotice" w:id="1">
    <w:p w14:paraId="52C0F92E" w14:textId="77777777" w:rsidR="0087089C" w:rsidRDefault="008708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7"/>
      <w:gridCol w:w="3137"/>
    </w:tblGrid>
    <w:tr w:rsidR="00F203EB" w14:paraId="5B1DB535" w14:textId="77777777">
      <w:tc>
        <w:tcPr>
          <w:tcW w:w="6910" w:type="dxa"/>
        </w:tcPr>
        <w:p w14:paraId="03B2FBE7" w14:textId="6EC396A3" w:rsidR="00F203EB" w:rsidRDefault="00F203EB" w:rsidP="00E342AB">
          <w:pPr>
            <w:pStyle w:val="Kopfzeile"/>
            <w:tabs>
              <w:tab w:val="clear" w:pos="9072"/>
              <w:tab w:val="right" w:pos="9900"/>
            </w:tabs>
            <w:spacing w:before="360"/>
            <w:rPr>
              <w:rStyle w:val="Seitenzahl"/>
              <w:rFonts w:ascii="Roboto" w:hAnsi="Roboto" w:cs="Arial"/>
              <w:color w:val="215868" w:themeColor="accent5" w:themeShade="80"/>
              <w:sz w:val="36"/>
            </w:rPr>
          </w:pPr>
          <w:r w:rsidRPr="00624823">
            <w:rPr>
              <w:rStyle w:val="Seitenzahl"/>
              <w:rFonts w:ascii="Roboto" w:hAnsi="Roboto" w:cs="Arial"/>
              <w:color w:val="215868" w:themeColor="accent5" w:themeShade="80"/>
              <w:sz w:val="36"/>
            </w:rPr>
            <w:t>iSAQB</w:t>
          </w:r>
          <w:r w:rsidRPr="00E96D58">
            <w:rPr>
              <w:rStyle w:val="Seitenzahl"/>
              <w:rFonts w:ascii="Roboto" w:hAnsi="Roboto" w:cs="Arial"/>
              <w:color w:val="215868" w:themeColor="accent5" w:themeShade="80"/>
              <w:sz w:val="36"/>
              <w:vertAlign w:val="superscript"/>
            </w:rPr>
            <w:t>®</w:t>
          </w:r>
          <w:r w:rsidRPr="00624823">
            <w:rPr>
              <w:rStyle w:val="Seitenzahl"/>
              <w:rFonts w:ascii="Roboto" w:hAnsi="Roboto" w:cs="Arial"/>
              <w:color w:val="215868" w:themeColor="accent5" w:themeShade="80"/>
              <w:sz w:val="36"/>
            </w:rPr>
            <w:t xml:space="preserve"> </w:t>
          </w:r>
          <w:r>
            <w:rPr>
              <w:rStyle w:val="Seitenzahl"/>
              <w:rFonts w:ascii="Roboto" w:hAnsi="Roboto" w:cs="Arial"/>
              <w:color w:val="215868" w:themeColor="accent5" w:themeShade="80"/>
              <w:sz w:val="36"/>
            </w:rPr>
            <w:t>CPSA-F</w:t>
          </w:r>
          <w:r w:rsidRPr="00E96D58">
            <w:rPr>
              <w:rStyle w:val="Seitenzahl"/>
              <w:rFonts w:ascii="Roboto" w:hAnsi="Roboto" w:cs="Arial"/>
              <w:color w:val="215868" w:themeColor="accent5" w:themeShade="80"/>
              <w:sz w:val="36"/>
              <w:vertAlign w:val="superscript"/>
            </w:rPr>
            <w:t>®</w:t>
          </w:r>
          <w:r>
            <w:rPr>
              <w:rStyle w:val="Seitenzahl"/>
              <w:rFonts w:ascii="Roboto" w:hAnsi="Roboto" w:cs="Arial"/>
              <w:color w:val="215868" w:themeColor="accent5" w:themeShade="80"/>
              <w:sz w:val="36"/>
            </w:rPr>
            <w:t xml:space="preserve"> Sample </w:t>
          </w:r>
          <w:proofErr w:type="spellStart"/>
          <w:r>
            <w:rPr>
              <w:rStyle w:val="Seitenzahl"/>
              <w:rFonts w:ascii="Roboto" w:hAnsi="Roboto" w:cs="Arial"/>
              <w:color w:val="215868" w:themeColor="accent5" w:themeShade="80"/>
              <w:sz w:val="36"/>
            </w:rPr>
            <w:t>Exam</w:t>
          </w:r>
          <w:proofErr w:type="spellEnd"/>
        </w:p>
        <w:p w14:paraId="30B8FD56" w14:textId="04769035" w:rsidR="00F203EB" w:rsidRPr="00041BCA" w:rsidRDefault="00F203EB" w:rsidP="00041BCA">
          <w:pPr>
            <w:tabs>
              <w:tab w:val="left" w:pos="2429"/>
            </w:tabs>
          </w:pPr>
          <w:r>
            <w:tab/>
          </w:r>
        </w:p>
      </w:tc>
      <w:tc>
        <w:tcPr>
          <w:tcW w:w="3151" w:type="dxa"/>
        </w:tcPr>
        <w:p w14:paraId="43DB9CDD" w14:textId="77777777" w:rsidR="00F203EB" w:rsidRDefault="00F203EB">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03EB" w:rsidRDefault="00F203EB">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attachedTemplate r:id="rId1"/>
  <w:trackRevisions/>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11A24"/>
    <w:rsid w:val="00012419"/>
    <w:rsid w:val="00014825"/>
    <w:rsid w:val="000208C3"/>
    <w:rsid w:val="000212E6"/>
    <w:rsid w:val="00022A97"/>
    <w:rsid w:val="000267B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C27"/>
    <w:rsid w:val="000561F6"/>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99F"/>
    <w:rsid w:val="00092697"/>
    <w:rsid w:val="00094343"/>
    <w:rsid w:val="00095E6F"/>
    <w:rsid w:val="00096781"/>
    <w:rsid w:val="00096A99"/>
    <w:rsid w:val="00096E20"/>
    <w:rsid w:val="00097067"/>
    <w:rsid w:val="00097FF2"/>
    <w:rsid w:val="000A535E"/>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5F8E"/>
    <w:rsid w:val="001B6E3D"/>
    <w:rsid w:val="001C4603"/>
    <w:rsid w:val="001C5108"/>
    <w:rsid w:val="001C542B"/>
    <w:rsid w:val="001D0AF0"/>
    <w:rsid w:val="001D1265"/>
    <w:rsid w:val="001D1879"/>
    <w:rsid w:val="001D1BF4"/>
    <w:rsid w:val="001D3655"/>
    <w:rsid w:val="001D39F0"/>
    <w:rsid w:val="001D4759"/>
    <w:rsid w:val="001D550F"/>
    <w:rsid w:val="001D5DB8"/>
    <w:rsid w:val="001E149C"/>
    <w:rsid w:val="001E2C5E"/>
    <w:rsid w:val="001E40CB"/>
    <w:rsid w:val="001E5FC7"/>
    <w:rsid w:val="001E659F"/>
    <w:rsid w:val="001F1071"/>
    <w:rsid w:val="001F14FF"/>
    <w:rsid w:val="001F4A52"/>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629C1"/>
    <w:rsid w:val="00262F96"/>
    <w:rsid w:val="002653D9"/>
    <w:rsid w:val="00266057"/>
    <w:rsid w:val="002706BE"/>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9FC"/>
    <w:rsid w:val="002D6F07"/>
    <w:rsid w:val="002E0DC3"/>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E2313"/>
    <w:rsid w:val="003E31C1"/>
    <w:rsid w:val="003E3BBF"/>
    <w:rsid w:val="003E4E86"/>
    <w:rsid w:val="003E72AD"/>
    <w:rsid w:val="003F05AC"/>
    <w:rsid w:val="003F07AA"/>
    <w:rsid w:val="003F0D0A"/>
    <w:rsid w:val="003F29E9"/>
    <w:rsid w:val="003F3BAA"/>
    <w:rsid w:val="004018A4"/>
    <w:rsid w:val="00406D6B"/>
    <w:rsid w:val="00410571"/>
    <w:rsid w:val="004109E1"/>
    <w:rsid w:val="004115A8"/>
    <w:rsid w:val="0041165A"/>
    <w:rsid w:val="004123E7"/>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D013D"/>
    <w:rsid w:val="004D0C93"/>
    <w:rsid w:val="004D32BD"/>
    <w:rsid w:val="004D334C"/>
    <w:rsid w:val="004D3B2F"/>
    <w:rsid w:val="004D3DDD"/>
    <w:rsid w:val="004D57A0"/>
    <w:rsid w:val="004D6411"/>
    <w:rsid w:val="004D6A5B"/>
    <w:rsid w:val="004D79F5"/>
    <w:rsid w:val="004E1E28"/>
    <w:rsid w:val="004F115D"/>
    <w:rsid w:val="00501601"/>
    <w:rsid w:val="00501D7B"/>
    <w:rsid w:val="0050279D"/>
    <w:rsid w:val="00502884"/>
    <w:rsid w:val="005054F5"/>
    <w:rsid w:val="0050613C"/>
    <w:rsid w:val="00506717"/>
    <w:rsid w:val="00507A02"/>
    <w:rsid w:val="00507CAE"/>
    <w:rsid w:val="00510049"/>
    <w:rsid w:val="00513246"/>
    <w:rsid w:val="00521229"/>
    <w:rsid w:val="00521360"/>
    <w:rsid w:val="00521758"/>
    <w:rsid w:val="005238D3"/>
    <w:rsid w:val="00524E5E"/>
    <w:rsid w:val="0052549E"/>
    <w:rsid w:val="00530E20"/>
    <w:rsid w:val="005310FE"/>
    <w:rsid w:val="005329E8"/>
    <w:rsid w:val="00532A59"/>
    <w:rsid w:val="00533F30"/>
    <w:rsid w:val="00534117"/>
    <w:rsid w:val="00534492"/>
    <w:rsid w:val="00534D04"/>
    <w:rsid w:val="0053555D"/>
    <w:rsid w:val="0053751B"/>
    <w:rsid w:val="00541F1C"/>
    <w:rsid w:val="00545BD6"/>
    <w:rsid w:val="00547CBA"/>
    <w:rsid w:val="00551C52"/>
    <w:rsid w:val="00553241"/>
    <w:rsid w:val="0055389A"/>
    <w:rsid w:val="00554A0F"/>
    <w:rsid w:val="00557109"/>
    <w:rsid w:val="00560BDC"/>
    <w:rsid w:val="00560D21"/>
    <w:rsid w:val="00561190"/>
    <w:rsid w:val="0056216D"/>
    <w:rsid w:val="00562C11"/>
    <w:rsid w:val="00565A0E"/>
    <w:rsid w:val="00566E7A"/>
    <w:rsid w:val="005717FF"/>
    <w:rsid w:val="0057199B"/>
    <w:rsid w:val="00572AEB"/>
    <w:rsid w:val="0057476E"/>
    <w:rsid w:val="0057784C"/>
    <w:rsid w:val="00583433"/>
    <w:rsid w:val="005851CC"/>
    <w:rsid w:val="00586605"/>
    <w:rsid w:val="00587220"/>
    <w:rsid w:val="00587EAC"/>
    <w:rsid w:val="0059300E"/>
    <w:rsid w:val="00593CFD"/>
    <w:rsid w:val="00593FDF"/>
    <w:rsid w:val="00595AE8"/>
    <w:rsid w:val="005A2F61"/>
    <w:rsid w:val="005A4BA6"/>
    <w:rsid w:val="005A73D9"/>
    <w:rsid w:val="005B04F8"/>
    <w:rsid w:val="005B0822"/>
    <w:rsid w:val="005B1079"/>
    <w:rsid w:val="005B1AA0"/>
    <w:rsid w:val="005B315D"/>
    <w:rsid w:val="005B4D0C"/>
    <w:rsid w:val="005B500B"/>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3412"/>
    <w:rsid w:val="00603642"/>
    <w:rsid w:val="006056EC"/>
    <w:rsid w:val="00606385"/>
    <w:rsid w:val="006068AF"/>
    <w:rsid w:val="00612774"/>
    <w:rsid w:val="0061390E"/>
    <w:rsid w:val="00615AA2"/>
    <w:rsid w:val="00616E7A"/>
    <w:rsid w:val="00620DED"/>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4EAC"/>
    <w:rsid w:val="00654EDD"/>
    <w:rsid w:val="006557D1"/>
    <w:rsid w:val="0065774D"/>
    <w:rsid w:val="0066286D"/>
    <w:rsid w:val="0066344E"/>
    <w:rsid w:val="00663DFB"/>
    <w:rsid w:val="00667146"/>
    <w:rsid w:val="00667300"/>
    <w:rsid w:val="00667C95"/>
    <w:rsid w:val="006708B0"/>
    <w:rsid w:val="0067102D"/>
    <w:rsid w:val="00673E19"/>
    <w:rsid w:val="0067572F"/>
    <w:rsid w:val="00676BC2"/>
    <w:rsid w:val="006807ED"/>
    <w:rsid w:val="00680ADD"/>
    <w:rsid w:val="00682771"/>
    <w:rsid w:val="00683015"/>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458A"/>
    <w:rsid w:val="006F5037"/>
    <w:rsid w:val="006F6370"/>
    <w:rsid w:val="0070066F"/>
    <w:rsid w:val="0070082B"/>
    <w:rsid w:val="00700841"/>
    <w:rsid w:val="00701539"/>
    <w:rsid w:val="00706D7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432F6"/>
    <w:rsid w:val="00743D96"/>
    <w:rsid w:val="00744F34"/>
    <w:rsid w:val="007521AA"/>
    <w:rsid w:val="00754FF9"/>
    <w:rsid w:val="0075522D"/>
    <w:rsid w:val="007601C1"/>
    <w:rsid w:val="007651A5"/>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539"/>
    <w:rsid w:val="007E4C07"/>
    <w:rsid w:val="007F0EDD"/>
    <w:rsid w:val="007F1DF6"/>
    <w:rsid w:val="007F218A"/>
    <w:rsid w:val="007F3F9C"/>
    <w:rsid w:val="007F7357"/>
    <w:rsid w:val="00800422"/>
    <w:rsid w:val="0080141F"/>
    <w:rsid w:val="008030C5"/>
    <w:rsid w:val="0080367E"/>
    <w:rsid w:val="008050FC"/>
    <w:rsid w:val="008079FA"/>
    <w:rsid w:val="00815C3D"/>
    <w:rsid w:val="00816B7B"/>
    <w:rsid w:val="00817B54"/>
    <w:rsid w:val="00826EE7"/>
    <w:rsid w:val="00827111"/>
    <w:rsid w:val="00830FDB"/>
    <w:rsid w:val="00831C27"/>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7089C"/>
    <w:rsid w:val="0087191D"/>
    <w:rsid w:val="00871AE8"/>
    <w:rsid w:val="00872BF5"/>
    <w:rsid w:val="008733DA"/>
    <w:rsid w:val="008753FF"/>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38C4"/>
    <w:rsid w:val="00910BF3"/>
    <w:rsid w:val="009124EE"/>
    <w:rsid w:val="00912880"/>
    <w:rsid w:val="009140CB"/>
    <w:rsid w:val="00916AAA"/>
    <w:rsid w:val="0092007B"/>
    <w:rsid w:val="009200BA"/>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5462"/>
    <w:rsid w:val="00957DD0"/>
    <w:rsid w:val="00964E3B"/>
    <w:rsid w:val="00967166"/>
    <w:rsid w:val="00970BBA"/>
    <w:rsid w:val="00973268"/>
    <w:rsid w:val="00976E55"/>
    <w:rsid w:val="0098346E"/>
    <w:rsid w:val="00984980"/>
    <w:rsid w:val="00985030"/>
    <w:rsid w:val="00986504"/>
    <w:rsid w:val="00991AFF"/>
    <w:rsid w:val="0099387A"/>
    <w:rsid w:val="00993EC3"/>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1540"/>
    <w:rsid w:val="00A53ED1"/>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E8F"/>
    <w:rsid w:val="00B03D66"/>
    <w:rsid w:val="00B042AF"/>
    <w:rsid w:val="00B05288"/>
    <w:rsid w:val="00B05F62"/>
    <w:rsid w:val="00B11760"/>
    <w:rsid w:val="00B11B3D"/>
    <w:rsid w:val="00B12200"/>
    <w:rsid w:val="00B126E3"/>
    <w:rsid w:val="00B16772"/>
    <w:rsid w:val="00B204D5"/>
    <w:rsid w:val="00B23789"/>
    <w:rsid w:val="00B30434"/>
    <w:rsid w:val="00B31060"/>
    <w:rsid w:val="00B314BD"/>
    <w:rsid w:val="00B315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5472"/>
    <w:rsid w:val="00B801BD"/>
    <w:rsid w:val="00B869D1"/>
    <w:rsid w:val="00B927DE"/>
    <w:rsid w:val="00B92A08"/>
    <w:rsid w:val="00B94206"/>
    <w:rsid w:val="00B9707A"/>
    <w:rsid w:val="00B97DAB"/>
    <w:rsid w:val="00BA0A86"/>
    <w:rsid w:val="00BA58E5"/>
    <w:rsid w:val="00BA7BF9"/>
    <w:rsid w:val="00BB0143"/>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F2415"/>
    <w:rsid w:val="00BF2A05"/>
    <w:rsid w:val="00BF2DEE"/>
    <w:rsid w:val="00BF473B"/>
    <w:rsid w:val="00BF657E"/>
    <w:rsid w:val="00C02DBF"/>
    <w:rsid w:val="00C030CD"/>
    <w:rsid w:val="00C0312B"/>
    <w:rsid w:val="00C03B9C"/>
    <w:rsid w:val="00C04E1A"/>
    <w:rsid w:val="00C05986"/>
    <w:rsid w:val="00C117FC"/>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2077"/>
    <w:rsid w:val="00C92E09"/>
    <w:rsid w:val="00C94735"/>
    <w:rsid w:val="00C948E0"/>
    <w:rsid w:val="00CA1C88"/>
    <w:rsid w:val="00CA4233"/>
    <w:rsid w:val="00CA6CF5"/>
    <w:rsid w:val="00CB05D1"/>
    <w:rsid w:val="00CB2AC9"/>
    <w:rsid w:val="00CB2AEB"/>
    <w:rsid w:val="00CB369B"/>
    <w:rsid w:val="00CB4591"/>
    <w:rsid w:val="00CB6CF4"/>
    <w:rsid w:val="00CC2F75"/>
    <w:rsid w:val="00CC3073"/>
    <w:rsid w:val="00CC5A28"/>
    <w:rsid w:val="00CC67C9"/>
    <w:rsid w:val="00CC707D"/>
    <w:rsid w:val="00CD1978"/>
    <w:rsid w:val="00CD1C0A"/>
    <w:rsid w:val="00CD2242"/>
    <w:rsid w:val="00CD51FC"/>
    <w:rsid w:val="00CD5F02"/>
    <w:rsid w:val="00CE2BD0"/>
    <w:rsid w:val="00CE63CF"/>
    <w:rsid w:val="00CF0B9D"/>
    <w:rsid w:val="00CF1106"/>
    <w:rsid w:val="00CF1FED"/>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705D9"/>
    <w:rsid w:val="00D72DAF"/>
    <w:rsid w:val="00D74D48"/>
    <w:rsid w:val="00D76D29"/>
    <w:rsid w:val="00D7758E"/>
    <w:rsid w:val="00D81351"/>
    <w:rsid w:val="00D81683"/>
    <w:rsid w:val="00D90D08"/>
    <w:rsid w:val="00D92231"/>
    <w:rsid w:val="00D94049"/>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3CE"/>
    <w:rsid w:val="00DC7D49"/>
    <w:rsid w:val="00DD019A"/>
    <w:rsid w:val="00DD0552"/>
    <w:rsid w:val="00DD420F"/>
    <w:rsid w:val="00DD6BF8"/>
    <w:rsid w:val="00DE4575"/>
    <w:rsid w:val="00DE53C5"/>
    <w:rsid w:val="00DE65C5"/>
    <w:rsid w:val="00DE7406"/>
    <w:rsid w:val="00DF097D"/>
    <w:rsid w:val="00E00050"/>
    <w:rsid w:val="00E0016E"/>
    <w:rsid w:val="00E01834"/>
    <w:rsid w:val="00E0731A"/>
    <w:rsid w:val="00E07456"/>
    <w:rsid w:val="00E10729"/>
    <w:rsid w:val="00E121A5"/>
    <w:rsid w:val="00E16E31"/>
    <w:rsid w:val="00E20E7B"/>
    <w:rsid w:val="00E20F48"/>
    <w:rsid w:val="00E24947"/>
    <w:rsid w:val="00E27E76"/>
    <w:rsid w:val="00E312B0"/>
    <w:rsid w:val="00E31D95"/>
    <w:rsid w:val="00E32FA6"/>
    <w:rsid w:val="00E342AB"/>
    <w:rsid w:val="00E41C95"/>
    <w:rsid w:val="00E46806"/>
    <w:rsid w:val="00E508ED"/>
    <w:rsid w:val="00E518EA"/>
    <w:rsid w:val="00E51BCF"/>
    <w:rsid w:val="00E547E9"/>
    <w:rsid w:val="00E55E8F"/>
    <w:rsid w:val="00E56B3A"/>
    <w:rsid w:val="00E60099"/>
    <w:rsid w:val="00E603E9"/>
    <w:rsid w:val="00E60528"/>
    <w:rsid w:val="00E614D8"/>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3C02"/>
    <w:rsid w:val="00EB454C"/>
    <w:rsid w:val="00EB57E9"/>
    <w:rsid w:val="00EB5CE0"/>
    <w:rsid w:val="00EC0F88"/>
    <w:rsid w:val="00EC3419"/>
    <w:rsid w:val="00EC34AB"/>
    <w:rsid w:val="00EC7F70"/>
    <w:rsid w:val="00ED1475"/>
    <w:rsid w:val="00ED533E"/>
    <w:rsid w:val="00ED55E8"/>
    <w:rsid w:val="00EE3928"/>
    <w:rsid w:val="00EE502D"/>
    <w:rsid w:val="00EE5870"/>
    <w:rsid w:val="00EE69F2"/>
    <w:rsid w:val="00EE7113"/>
    <w:rsid w:val="00EF3BC1"/>
    <w:rsid w:val="00F048EF"/>
    <w:rsid w:val="00F057D5"/>
    <w:rsid w:val="00F064CA"/>
    <w:rsid w:val="00F072B4"/>
    <w:rsid w:val="00F07366"/>
    <w:rsid w:val="00F103A0"/>
    <w:rsid w:val="00F10E10"/>
    <w:rsid w:val="00F12819"/>
    <w:rsid w:val="00F148D4"/>
    <w:rsid w:val="00F203EB"/>
    <w:rsid w:val="00F231F3"/>
    <w:rsid w:val="00F235DD"/>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81A12"/>
    <w:rsid w:val="00F825CE"/>
    <w:rsid w:val="00F910C9"/>
    <w:rsid w:val="00F9428D"/>
    <w:rsid w:val="00F9454C"/>
    <w:rsid w:val="00F95445"/>
    <w:rsid w:val="00FA142A"/>
    <w:rsid w:val="00FA1501"/>
    <w:rsid w:val="00FA4094"/>
    <w:rsid w:val="00FA446A"/>
    <w:rsid w:val="00FA668A"/>
    <w:rsid w:val="00FB1A79"/>
    <w:rsid w:val="00FB1C90"/>
    <w:rsid w:val="00FB37CD"/>
    <w:rsid w:val="00FB4174"/>
    <w:rsid w:val="00FB4E62"/>
    <w:rsid w:val="00FB4FC0"/>
    <w:rsid w:val="00FC285E"/>
    <w:rsid w:val="00FC3F5E"/>
    <w:rsid w:val="00FC40A6"/>
    <w:rsid w:val="00FC7E89"/>
    <w:rsid w:val="00FD013E"/>
    <w:rsid w:val="00FD0A2F"/>
    <w:rsid w:val="00FD281B"/>
    <w:rsid w:val="00FD7A74"/>
    <w:rsid w:val="00FE4C42"/>
    <w:rsid w:val="00FE54E2"/>
    <w:rsid w:val="00FE5FF7"/>
    <w:rsid w:val="00FF1B58"/>
    <w:rsid w:val="00FF3C8F"/>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Pruefungsordnung_2019_DE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2" Type="http://schemas.openxmlformats.org/officeDocument/2006/relationships/hyperlink" Target="mailto:info@isaqb.org" TargetMode="External"/><Relationship Id="rId1" Type="http://schemas.openxmlformats.org/officeDocument/2006/relationships/hyperlink" Target="http://www.isaq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3.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4.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5.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6.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iSAQBLetterGermanA4</Template>
  <TotalTime>0</TotalTime>
  <Pages>17</Pages>
  <Words>3291</Words>
  <Characters>20736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Ricarda Pilz</cp:lastModifiedBy>
  <cp:revision>2</cp:revision>
  <cp:lastPrinted>2019-09-13T06:17:00Z</cp:lastPrinted>
  <dcterms:created xsi:type="dcterms:W3CDTF">2020-08-14T13:49:00Z</dcterms:created>
  <dcterms:modified xsi:type="dcterms:W3CDTF">2020-08-14T13:49:00Z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