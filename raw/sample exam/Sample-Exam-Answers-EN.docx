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07E1D60B" w:rsidR="00624823" w:rsidRPr="004C262B" w:rsidRDefault="007D1F58" w:rsidP="007D1F58">
      <w:pPr>
        <w:rPr>
          <w:rFonts w:ascii="Roboto" w:hAnsi="Roboto"/>
          <w:b/>
          <w:bCs/>
          <w:color w:val="000000" w:themeColor="text1"/>
          <w:sz w:val="28"/>
          <w:szCs w:val="28"/>
        </w:rPr>
      </w:pPr>
      <w:proofErr w:type="spellStart"/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>Answers</w:t>
      </w:r>
      <w:proofErr w:type="spellEnd"/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>to</w:t>
      </w:r>
      <w:proofErr w:type="spellEnd"/>
      <w:r w:rsidR="00515D46"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>the</w:t>
      </w:r>
      <w:proofErr w:type="spellEnd"/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Sample </w:t>
      </w:r>
      <w:proofErr w:type="spellStart"/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>Exam</w:t>
      </w:r>
      <w:proofErr w:type="spellEnd"/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>Fo</w:t>
      </w:r>
      <w:r w:rsidR="00624823" w:rsidRPr="004C262B">
        <w:rPr>
          <w:rFonts w:ascii="Roboto" w:hAnsi="Roboto"/>
          <w:b/>
          <w:bCs/>
          <w:color w:val="000000" w:themeColor="text1"/>
          <w:sz w:val="28"/>
          <w:szCs w:val="28"/>
        </w:rPr>
        <w:t>undation</w:t>
      </w:r>
      <w:proofErr w:type="spellEnd"/>
      <w:r w:rsidR="00624823"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Level (CPSA-F</w:t>
      </w:r>
      <w:r w:rsidR="00EC028D" w:rsidRPr="004C262B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</w:rPr>
        <w:t>®</w:t>
      </w:r>
      <w:r w:rsidR="00624823" w:rsidRPr="004C262B">
        <w:rPr>
          <w:rFonts w:ascii="Roboto" w:hAnsi="Roboto"/>
          <w:b/>
          <w:bCs/>
          <w:color w:val="000000" w:themeColor="text1"/>
          <w:sz w:val="28"/>
          <w:szCs w:val="28"/>
        </w:rPr>
        <w:t>)</w:t>
      </w:r>
    </w:p>
    <w:p w14:paraId="14ACFEE6" w14:textId="2889D70E" w:rsidR="00624823" w:rsidRDefault="00624823" w:rsidP="007D1F58">
      <w:pPr>
        <w:pStyle w:val="Textkrper"/>
        <w:tabs>
          <w:tab w:val="left" w:pos="538"/>
        </w:tabs>
        <w:spacing w:before="93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  <w:r w:rsidRPr="00515D46"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  <w:t xml:space="preserve">based on Curriculum - Version V5.1-EN; </w:t>
      </w:r>
      <w:proofErr w:type="spellStart"/>
      <w:r w:rsidRPr="00515D46"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  <w:t>January</w:t>
      </w:r>
      <w:proofErr w:type="spellEnd"/>
      <w:r w:rsidRPr="00515D46"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  <w:t xml:space="preserve"> 2, 2020</w:t>
      </w:r>
    </w:p>
    <w:p w14:paraId="4B0BF02E" w14:textId="2409E21D" w:rsidR="00B5369B" w:rsidRDefault="00B5369B" w:rsidP="007D1F58">
      <w:pPr>
        <w:pStyle w:val="Textkrper"/>
        <w:tabs>
          <w:tab w:val="left" w:pos="538"/>
        </w:tabs>
        <w:spacing w:before="93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F23CA9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7777777" w:rsidR="00B5369B" w:rsidRPr="00B5369B" w:rsidRDefault="00B5369B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Question </w:t>
            </w:r>
            <w:proofErr w:type="spellStart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No</w:t>
            </w:r>
            <w:proofErr w:type="spellEnd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77777777" w:rsidR="00B5369B" w:rsidRPr="00B5369B" w:rsidRDefault="00B5369B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proofErr w:type="spellStart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Correct</w:t>
            </w:r>
            <w:proofErr w:type="spellEnd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 </w:t>
            </w:r>
            <w:proofErr w:type="spellStart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Answer</w:t>
            </w:r>
            <w:proofErr w:type="spellEnd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745263CB" w:rsidR="00B5369B" w:rsidRPr="00B5369B" w:rsidRDefault="00B5369B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507C67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Appropriate</w:t>
            </w:r>
            <w:proofErr w:type="spellEnd"/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Appropriate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Not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Appropriate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e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0691353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179F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E0849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AA35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Textkrper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B62C88" w:rsidRPr="00B62C88" w14:paraId="406C927F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3A1B9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lastRenderedPageBreak/>
              <w:t xml:space="preserve">Question </w:t>
            </w:r>
            <w:proofErr w:type="spellStart"/>
            <w:r w:rsidRPr="00B62C88">
              <w:rPr>
                <w:rFonts w:ascii="Roboto" w:hAnsi="Roboto" w:cs="Calibri"/>
                <w:b/>
                <w:bCs/>
                <w:szCs w:val="22"/>
              </w:rPr>
              <w:t>No</w:t>
            </w:r>
            <w:proofErr w:type="spellEnd"/>
            <w:r w:rsidRPr="00B62C88">
              <w:rPr>
                <w:rFonts w:ascii="Roboto" w:hAnsi="Roboto" w:cs="Calibri"/>
                <w:b/>
                <w:bCs/>
                <w:szCs w:val="22"/>
              </w:rPr>
              <w:t>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02B52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proofErr w:type="spellStart"/>
            <w:r w:rsidRPr="00B62C88">
              <w:rPr>
                <w:rFonts w:ascii="Roboto" w:hAnsi="Roboto" w:cs="Calibri"/>
                <w:b/>
                <w:bCs/>
                <w:szCs w:val="22"/>
              </w:rPr>
              <w:t>Correct</w:t>
            </w:r>
            <w:proofErr w:type="spellEnd"/>
            <w:r w:rsidRPr="00B62C88">
              <w:rPr>
                <w:rFonts w:ascii="Roboto" w:hAnsi="Roboto" w:cs="Calibri"/>
                <w:b/>
                <w:bCs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b/>
                <w:bCs/>
                <w:szCs w:val="22"/>
              </w:rPr>
              <w:t>Answer</w:t>
            </w:r>
            <w:proofErr w:type="spellEnd"/>
            <w:r w:rsidRPr="00B62C88">
              <w:rPr>
                <w:rFonts w:ascii="Roboto" w:hAnsi="Roboto" w:cs="Calibri"/>
                <w:b/>
                <w:bCs/>
                <w:szCs w:val="22"/>
              </w:rPr>
              <w:t>(s)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ABEF5" w14:textId="031F6B2E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Point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(</w:t>
            </w:r>
            <w:r w:rsidR="0019566A">
              <w:rPr>
                <w:rFonts w:ascii="Roboto" w:hAnsi="Roboto" w:cs="Calibri"/>
                <w:b/>
                <w:bCs/>
                <w:szCs w:val="22"/>
              </w:rPr>
              <w:t>s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)</w:t>
            </w:r>
          </w:p>
        </w:tc>
      </w:tr>
      <w:tr w:rsidR="00B62C88" w:rsidRPr="00B62C88" w14:paraId="703B91A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Contained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C76D951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EAE1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A04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Contained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2A95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A5163DD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BD2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65F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Avoided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2EB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1201493D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0E9F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C193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Avoided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628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CC50F56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Tight</w:t>
            </w:r>
            <w:proofErr w:type="spellEnd"/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Tight</w:t>
            </w:r>
            <w:proofErr w:type="spellEnd"/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Tight</w:t>
            </w:r>
            <w:proofErr w:type="spellEnd"/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Loose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19566A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DC5233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31A14ACE" w:rsidR="00B62C88" w:rsidRPr="00B62C88" w:rsidRDefault="00E9789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74DC2C9A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F23CA9" w:rsidRPr="00F23CA9" w14:paraId="2A76D0B3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77777777" w:rsidR="00F23CA9" w:rsidRPr="00F23CA9" w:rsidRDefault="00F23CA9" w:rsidP="00F23CA9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lastRenderedPageBreak/>
              <w:t xml:space="preserve">Question </w:t>
            </w:r>
            <w:proofErr w:type="spellStart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No</w:t>
            </w:r>
            <w:proofErr w:type="spellEnd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77777777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proofErr w:type="spellStart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Correct</w:t>
            </w:r>
            <w:proofErr w:type="spellEnd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 </w:t>
            </w:r>
            <w:proofErr w:type="spellStart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Answer</w:t>
            </w:r>
            <w:proofErr w:type="spellEnd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5335CC14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s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F23CA9" w:rsidRPr="00F23CA9" w14:paraId="3C499460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3448227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2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A707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7B778E4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1B8A5F24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4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Good</w:t>
            </w:r>
            <w:proofErr w:type="spellEnd"/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reason</w:t>
            </w:r>
            <w:proofErr w:type="spellEnd"/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23A69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Good</w:t>
            </w:r>
            <w:proofErr w:type="spellEnd"/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reason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Good</w:t>
            </w:r>
            <w:proofErr w:type="spellEnd"/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reason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5CD0F1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90DA55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Good</w:t>
            </w:r>
            <w:proofErr w:type="spellEnd"/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reason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F235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4D5956BA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5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Not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Not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D1D3308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6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3F5D388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7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15EDC7C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8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56DC0E4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Question 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39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default" r:id="rId14"/>
      <w:footerReference w:type="default" r:id="rId15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F2AEA" w14:textId="77777777" w:rsidR="007C1AD1" w:rsidRDefault="007C1AD1">
      <w:r>
        <w:separator/>
      </w:r>
    </w:p>
  </w:endnote>
  <w:endnote w:type="continuationSeparator" w:id="0">
    <w:p w14:paraId="44B408D2" w14:textId="77777777" w:rsidR="007C1AD1" w:rsidRDefault="007C1AD1">
      <w:r>
        <w:continuationSeparator/>
      </w:r>
    </w:p>
  </w:endnote>
  <w:endnote w:type="continuationNotice" w:id="1">
    <w:p w14:paraId="62350EAD" w14:textId="77777777" w:rsidR="007C1AD1" w:rsidRDefault="007C1A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10D28" w14:textId="36B18907" w:rsidR="00427E29" w:rsidRPr="001F1071" w:rsidRDefault="00427E29" w:rsidP="00FC3F5E">
    <w:pPr>
      <w:pStyle w:val="Fuzeile"/>
      <w:spacing w:line="360" w:lineRule="auto"/>
      <w:rPr>
        <w:rFonts w:ascii="Roboto" w:hAnsi="Roboto"/>
        <w:sz w:val="16"/>
        <w:szCs w:val="16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DC08F1B" wp14:editId="1131701F">
              <wp:simplePos x="0" y="0"/>
              <wp:positionH relativeFrom="column">
                <wp:posOffset>5008880</wp:posOffset>
              </wp:positionH>
              <wp:positionV relativeFrom="paragraph">
                <wp:posOffset>31750</wp:posOffset>
              </wp:positionV>
              <wp:extent cx="2360930" cy="1404620"/>
              <wp:effectExtent l="0" t="0" r="0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25F089" w14:textId="76EB52C6" w:rsidR="00427E29" w:rsidRPr="00624823" w:rsidRDefault="007C1AD1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057D34">
                                <w:rPr>
                                  <w:rFonts w:ascii="Roboto" w:hAnsi="Roboto"/>
                                </w:rPr>
                                <w:t>Page</w:t>
                              </w:r>
                              <w:r w:rsidR="00427E29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27E29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27E29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427E29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27E29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t>5</w:t>
                              </w:r>
                              <w:r w:rsidR="00427E29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427E29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proofErr w:type="spellStart"/>
                              <w:r w:rsidR="00057D34">
                                <w:rPr>
                                  <w:rFonts w:ascii="Roboto" w:hAnsi="Roboto"/>
                                </w:rPr>
                                <w:t>of</w:t>
                              </w:r>
                              <w:proofErr w:type="spellEnd"/>
                              <w:r w:rsidR="00427E29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27E29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27E29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427E29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27E29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t>16</w:t>
                              </w:r>
                              <w:r w:rsidR="00427E29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DC08F1B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2.5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" filled="f" stroked="f">
              <v:textbox style="mso-fit-shape-to-text:t">
                <w:txbxContent>
                  <w:p w14:paraId="6D25F089" w14:textId="76EB52C6" w:rsidR="00427E29" w:rsidRPr="00624823" w:rsidRDefault="00C222EA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057D34">
                          <w:rPr>
                            <w:rFonts w:ascii="Roboto" w:hAnsi="Roboto"/>
                          </w:rPr>
                          <w:t>Page</w:t>
                        </w:r>
                        <w:r w:rsidR="00427E29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27E29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27E29"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="00427E29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27E29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t>5</w:t>
                        </w:r>
                        <w:r w:rsidR="00427E29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="00427E29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proofErr w:type="spellStart"/>
                        <w:r w:rsidR="00057D34">
                          <w:rPr>
                            <w:rFonts w:ascii="Roboto" w:hAnsi="Roboto"/>
                          </w:rPr>
                          <w:t>of</w:t>
                        </w:r>
                        <w:proofErr w:type="spellEnd"/>
                        <w:r w:rsidR="00427E29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27E29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27E29"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="00427E29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27E29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t>16</w:t>
                        </w:r>
                        <w:r w:rsidR="00427E29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Pr="001F1071">
      <w:rPr>
        <w:rFonts w:ascii="Roboto" w:hAnsi="Roboto"/>
        <w:sz w:val="16"/>
        <w:szCs w:val="16"/>
      </w:rPr>
      <w:t xml:space="preserve">International Software Architecture </w:t>
    </w:r>
    <w:proofErr w:type="spellStart"/>
    <w:r w:rsidRPr="001F1071">
      <w:rPr>
        <w:rFonts w:ascii="Roboto" w:hAnsi="Roboto"/>
        <w:sz w:val="16"/>
        <w:szCs w:val="16"/>
      </w:rPr>
      <w:t>Qualification</w:t>
    </w:r>
    <w:proofErr w:type="spellEnd"/>
    <w:r w:rsidRPr="001F1071">
      <w:rPr>
        <w:rFonts w:ascii="Roboto" w:hAnsi="Roboto"/>
        <w:sz w:val="16"/>
        <w:szCs w:val="16"/>
      </w:rPr>
      <w:t xml:space="preserve"> Board</w:t>
    </w:r>
  </w:p>
  <w:p w14:paraId="6A5B3B81" w14:textId="55C6EF38" w:rsidR="00427E29" w:rsidRDefault="00427E29" w:rsidP="00FC3F5E">
    <w:pPr>
      <w:pStyle w:val="Fuzeile"/>
      <w:tabs>
        <w:tab w:val="clear" w:pos="4536"/>
        <w:tab w:val="clear" w:pos="9072"/>
        <w:tab w:val="left" w:pos="5752"/>
      </w:tabs>
    </w:pPr>
    <w:r w:rsidRPr="001F1071">
      <w:rPr>
        <w:rFonts w:ascii="Roboto" w:hAnsi="Roboto"/>
        <w:sz w:val="16"/>
        <w:szCs w:val="16"/>
      </w:rPr>
      <w:t xml:space="preserve">Web: </w:t>
    </w:r>
    <w:hyperlink r:id="rId1" w:history="1">
      <w:r w:rsidRPr="001F1071">
        <w:rPr>
          <w:rStyle w:val="Hyperlink"/>
          <w:rFonts w:ascii="Roboto" w:hAnsi="Roboto"/>
          <w:sz w:val="16"/>
          <w:szCs w:val="16"/>
        </w:rPr>
        <w:t>www.isaqb.org</w:t>
      </w:r>
    </w:hyperlink>
    <w:r w:rsidRPr="001F1071">
      <w:rPr>
        <w:rFonts w:ascii="Roboto" w:hAnsi="Roboto"/>
        <w:sz w:val="16"/>
        <w:szCs w:val="16"/>
      </w:rPr>
      <w:t xml:space="preserve"> / E-Mail: </w:t>
    </w:r>
    <w:hyperlink r:id="rId2" w:history="1">
      <w:r w:rsidRPr="001F1071">
        <w:rPr>
          <w:rStyle w:val="Hyperlink"/>
          <w:rFonts w:ascii="Roboto" w:hAnsi="Roboto"/>
          <w:sz w:val="16"/>
          <w:szCs w:val="16"/>
        </w:rPr>
        <w:t>info@isaqb.org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D07DA" w14:textId="77777777" w:rsidR="007C1AD1" w:rsidRDefault="007C1AD1">
      <w:r>
        <w:separator/>
      </w:r>
    </w:p>
  </w:footnote>
  <w:footnote w:type="continuationSeparator" w:id="0">
    <w:p w14:paraId="10CF87C4" w14:textId="77777777" w:rsidR="007C1AD1" w:rsidRDefault="007C1AD1">
      <w:r>
        <w:continuationSeparator/>
      </w:r>
    </w:p>
  </w:footnote>
  <w:footnote w:type="continuationNotice" w:id="1">
    <w:p w14:paraId="598C7B55" w14:textId="77777777" w:rsidR="007C1AD1" w:rsidRDefault="007C1A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57"/>
      <w:gridCol w:w="3137"/>
    </w:tblGrid>
    <w:tr w:rsidR="00427E29" w14:paraId="5B1DB535" w14:textId="77777777">
      <w:tc>
        <w:tcPr>
          <w:tcW w:w="6910" w:type="dxa"/>
        </w:tcPr>
        <w:p w14:paraId="03B2FBE7" w14:textId="54EFBC0B" w:rsidR="00427E29" w:rsidRPr="00501247" w:rsidRDefault="00427E29" w:rsidP="00EC028D">
          <w:pPr>
            <w:pStyle w:val="Kopfzeile"/>
            <w:tabs>
              <w:tab w:val="clear" w:pos="9072"/>
              <w:tab w:val="right" w:pos="9900"/>
            </w:tabs>
            <w:spacing w:before="360"/>
            <w:ind w:right="-35"/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</w:pP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>iSAQB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</w:rPr>
            <w:t>®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CPSA-F</w:t>
          </w:r>
          <w:r w:rsidR="00EC028D"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</w:rPr>
            <w:t>®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Sample </w:t>
          </w:r>
          <w:proofErr w:type="spellStart"/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>Exam</w:t>
          </w:r>
          <w:proofErr w:type="spellEnd"/>
          <w:r w:rsidR="00192B28"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</w:t>
          </w:r>
          <w:proofErr w:type="spellStart"/>
          <w:r w:rsidR="00192B28"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>Answers</w:t>
          </w:r>
          <w:proofErr w:type="spellEnd"/>
        </w:p>
        <w:p w14:paraId="30B8FD56" w14:textId="04769035" w:rsidR="00427E29" w:rsidRPr="00501247" w:rsidRDefault="00427E29" w:rsidP="00041BCA">
          <w:pPr>
            <w:tabs>
              <w:tab w:val="left" w:pos="2429"/>
            </w:tabs>
            <w:rPr>
              <w:sz w:val="34"/>
              <w:szCs w:val="34"/>
            </w:rPr>
          </w:pPr>
          <w:r w:rsidRPr="00501247">
            <w:rPr>
              <w:sz w:val="34"/>
              <w:szCs w:val="34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Kopfzeile"/>
            <w:tabs>
              <w:tab w:val="clear" w:pos="9072"/>
              <w:tab w:val="right" w:pos="9900"/>
            </w:tabs>
            <w:spacing w:after="120"/>
            <w:jc w:val="right"/>
            <w:rPr>
              <w:rStyle w:val="Seitenzahl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Kopfzeile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berschrift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EDC"/>
    <w:rsid w:val="00053FA1"/>
    <w:rsid w:val="00055C27"/>
    <w:rsid w:val="000561F6"/>
    <w:rsid w:val="00057D34"/>
    <w:rsid w:val="000601DD"/>
    <w:rsid w:val="000609FE"/>
    <w:rsid w:val="0006408A"/>
    <w:rsid w:val="00065BE9"/>
    <w:rsid w:val="000673C5"/>
    <w:rsid w:val="00071E52"/>
    <w:rsid w:val="00074805"/>
    <w:rsid w:val="00075417"/>
    <w:rsid w:val="00076DCD"/>
    <w:rsid w:val="00082A56"/>
    <w:rsid w:val="00082CFC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535E"/>
    <w:rsid w:val="000C0B4D"/>
    <w:rsid w:val="000C431E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57D9"/>
    <w:rsid w:val="00170641"/>
    <w:rsid w:val="001707CA"/>
    <w:rsid w:val="00170FF1"/>
    <w:rsid w:val="0017233E"/>
    <w:rsid w:val="0017395F"/>
    <w:rsid w:val="001748AA"/>
    <w:rsid w:val="001762B7"/>
    <w:rsid w:val="00180EAA"/>
    <w:rsid w:val="00182EDA"/>
    <w:rsid w:val="00184650"/>
    <w:rsid w:val="001849F6"/>
    <w:rsid w:val="00191232"/>
    <w:rsid w:val="00192236"/>
    <w:rsid w:val="00192B28"/>
    <w:rsid w:val="00193A1E"/>
    <w:rsid w:val="001943AA"/>
    <w:rsid w:val="00194C44"/>
    <w:rsid w:val="0019566A"/>
    <w:rsid w:val="001A2C0C"/>
    <w:rsid w:val="001A3F2E"/>
    <w:rsid w:val="001A4B96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7725"/>
    <w:rsid w:val="00237AE9"/>
    <w:rsid w:val="002412FC"/>
    <w:rsid w:val="00242C3D"/>
    <w:rsid w:val="00243111"/>
    <w:rsid w:val="00243CDD"/>
    <w:rsid w:val="00244118"/>
    <w:rsid w:val="00246A8E"/>
    <w:rsid w:val="00247948"/>
    <w:rsid w:val="00250EF9"/>
    <w:rsid w:val="00252DC8"/>
    <w:rsid w:val="00253026"/>
    <w:rsid w:val="00253992"/>
    <w:rsid w:val="00256B34"/>
    <w:rsid w:val="0025728F"/>
    <w:rsid w:val="0026250B"/>
    <w:rsid w:val="002629C1"/>
    <w:rsid w:val="00262F96"/>
    <w:rsid w:val="002653D9"/>
    <w:rsid w:val="00266057"/>
    <w:rsid w:val="002706BE"/>
    <w:rsid w:val="00272D2B"/>
    <w:rsid w:val="00273601"/>
    <w:rsid w:val="00273849"/>
    <w:rsid w:val="00277655"/>
    <w:rsid w:val="00277821"/>
    <w:rsid w:val="0028026E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3EC6"/>
    <w:rsid w:val="002C6075"/>
    <w:rsid w:val="002C709C"/>
    <w:rsid w:val="002C74E7"/>
    <w:rsid w:val="002D178F"/>
    <w:rsid w:val="002D1BC5"/>
    <w:rsid w:val="002D49FC"/>
    <w:rsid w:val="002E0DC3"/>
    <w:rsid w:val="002E310D"/>
    <w:rsid w:val="002E6D1D"/>
    <w:rsid w:val="002F0A76"/>
    <w:rsid w:val="002F24C6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1527"/>
    <w:rsid w:val="00313855"/>
    <w:rsid w:val="003162C7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5F7"/>
    <w:rsid w:val="003739B7"/>
    <w:rsid w:val="00374492"/>
    <w:rsid w:val="00380990"/>
    <w:rsid w:val="00380EC4"/>
    <w:rsid w:val="003813F7"/>
    <w:rsid w:val="0038249F"/>
    <w:rsid w:val="003825C1"/>
    <w:rsid w:val="003865FC"/>
    <w:rsid w:val="00390317"/>
    <w:rsid w:val="00392D8D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EB7"/>
    <w:rsid w:val="004A2F7F"/>
    <w:rsid w:val="004A3AC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262B"/>
    <w:rsid w:val="004D013D"/>
    <w:rsid w:val="004D0C93"/>
    <w:rsid w:val="004D32BD"/>
    <w:rsid w:val="004D334C"/>
    <w:rsid w:val="004D3B2F"/>
    <w:rsid w:val="004D3DDD"/>
    <w:rsid w:val="004D57A0"/>
    <w:rsid w:val="004D6411"/>
    <w:rsid w:val="004D6A5B"/>
    <w:rsid w:val="004D79F5"/>
    <w:rsid w:val="004E07C0"/>
    <w:rsid w:val="004E1E28"/>
    <w:rsid w:val="004F115D"/>
    <w:rsid w:val="00501247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4BA6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4566"/>
    <w:rsid w:val="005F4755"/>
    <w:rsid w:val="005F55A2"/>
    <w:rsid w:val="005F5AC7"/>
    <w:rsid w:val="005F77F7"/>
    <w:rsid w:val="005F7FB4"/>
    <w:rsid w:val="00600343"/>
    <w:rsid w:val="00602640"/>
    <w:rsid w:val="00603412"/>
    <w:rsid w:val="00603642"/>
    <w:rsid w:val="006056EC"/>
    <w:rsid w:val="00606385"/>
    <w:rsid w:val="006068AF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2E94"/>
    <w:rsid w:val="00654EAC"/>
    <w:rsid w:val="00654EDD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26B4"/>
    <w:rsid w:val="006C36BC"/>
    <w:rsid w:val="006C7E3D"/>
    <w:rsid w:val="006D066C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66F"/>
    <w:rsid w:val="0070082B"/>
    <w:rsid w:val="00700841"/>
    <w:rsid w:val="00701539"/>
    <w:rsid w:val="00706D7D"/>
    <w:rsid w:val="00707F69"/>
    <w:rsid w:val="00711218"/>
    <w:rsid w:val="00711674"/>
    <w:rsid w:val="00711CD9"/>
    <w:rsid w:val="00712BBE"/>
    <w:rsid w:val="00714021"/>
    <w:rsid w:val="00715B0D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601C1"/>
    <w:rsid w:val="007651A5"/>
    <w:rsid w:val="00770A01"/>
    <w:rsid w:val="00773252"/>
    <w:rsid w:val="007738CD"/>
    <w:rsid w:val="00773E89"/>
    <w:rsid w:val="00775839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6E8B"/>
    <w:rsid w:val="007C19D4"/>
    <w:rsid w:val="007C1AD1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815CB"/>
    <w:rsid w:val="00883B92"/>
    <w:rsid w:val="00884192"/>
    <w:rsid w:val="00884FA8"/>
    <w:rsid w:val="008852CA"/>
    <w:rsid w:val="00886A65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E3A"/>
    <w:rsid w:val="00A90372"/>
    <w:rsid w:val="00A903ED"/>
    <w:rsid w:val="00A9284D"/>
    <w:rsid w:val="00A93054"/>
    <w:rsid w:val="00A93E5E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E3B07"/>
    <w:rsid w:val="00AE4EDC"/>
    <w:rsid w:val="00AE6214"/>
    <w:rsid w:val="00AE631A"/>
    <w:rsid w:val="00AE7E64"/>
    <w:rsid w:val="00AF0115"/>
    <w:rsid w:val="00AF01AE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7574"/>
    <w:rsid w:val="00B70A18"/>
    <w:rsid w:val="00B75472"/>
    <w:rsid w:val="00B801BD"/>
    <w:rsid w:val="00B869D1"/>
    <w:rsid w:val="00B927DE"/>
    <w:rsid w:val="00B92A08"/>
    <w:rsid w:val="00B94206"/>
    <w:rsid w:val="00B9707A"/>
    <w:rsid w:val="00B97DAB"/>
    <w:rsid w:val="00BA0A86"/>
    <w:rsid w:val="00BA58E5"/>
    <w:rsid w:val="00BA7BF9"/>
    <w:rsid w:val="00BB0143"/>
    <w:rsid w:val="00BB19D6"/>
    <w:rsid w:val="00BB3917"/>
    <w:rsid w:val="00BB723A"/>
    <w:rsid w:val="00BC217D"/>
    <w:rsid w:val="00BC25BC"/>
    <w:rsid w:val="00BC2E56"/>
    <w:rsid w:val="00BC36E7"/>
    <w:rsid w:val="00BC3ACF"/>
    <w:rsid w:val="00BC452D"/>
    <w:rsid w:val="00BC4927"/>
    <w:rsid w:val="00BC5A61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2EA"/>
    <w:rsid w:val="00C223BE"/>
    <w:rsid w:val="00C24168"/>
    <w:rsid w:val="00C25939"/>
    <w:rsid w:val="00C300C5"/>
    <w:rsid w:val="00C335FC"/>
    <w:rsid w:val="00C35F98"/>
    <w:rsid w:val="00C3674C"/>
    <w:rsid w:val="00C374C5"/>
    <w:rsid w:val="00C3771D"/>
    <w:rsid w:val="00C37C23"/>
    <w:rsid w:val="00C40CD5"/>
    <w:rsid w:val="00C40FC7"/>
    <w:rsid w:val="00C4172E"/>
    <w:rsid w:val="00C423B9"/>
    <w:rsid w:val="00C42959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5477"/>
    <w:rsid w:val="00C666C7"/>
    <w:rsid w:val="00C66814"/>
    <w:rsid w:val="00C675AE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AAA"/>
    <w:rsid w:val="00DB4D3A"/>
    <w:rsid w:val="00DB73EE"/>
    <w:rsid w:val="00DC0296"/>
    <w:rsid w:val="00DC05DB"/>
    <w:rsid w:val="00DC3070"/>
    <w:rsid w:val="00DC4149"/>
    <w:rsid w:val="00DC50BF"/>
    <w:rsid w:val="00DC5233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97898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8D4"/>
    <w:rsid w:val="00F231F3"/>
    <w:rsid w:val="00F235DD"/>
    <w:rsid w:val="00F23CA9"/>
    <w:rsid w:val="00F256DC"/>
    <w:rsid w:val="00F26D84"/>
    <w:rsid w:val="00F30B70"/>
    <w:rsid w:val="00F32145"/>
    <w:rsid w:val="00F3263D"/>
    <w:rsid w:val="00F3418D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432"/>
    <w:rPr>
      <w:sz w:val="22"/>
      <w:szCs w:val="24"/>
    </w:rPr>
  </w:style>
  <w:style w:type="paragraph" w:styleId="berschrift1">
    <w:name w:val="heading 1"/>
    <w:basedOn w:val="Standard"/>
    <w:next w:val="Standard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berschrift3">
    <w:name w:val="heading 3"/>
    <w:basedOn w:val="Standard"/>
    <w:next w:val="Standard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berschrift4">
    <w:name w:val="heading 4"/>
    <w:basedOn w:val="Standard"/>
    <w:next w:val="Standard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berschrift5">
    <w:name w:val="heading 5"/>
    <w:basedOn w:val="Standard"/>
    <w:next w:val="Standard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berschrift6">
    <w:name w:val="heading 6"/>
    <w:basedOn w:val="Standard"/>
    <w:next w:val="Standard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berschrift7">
    <w:name w:val="heading 7"/>
    <w:basedOn w:val="Standard"/>
    <w:next w:val="Standard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berschrift8">
    <w:name w:val="heading 8"/>
    <w:basedOn w:val="Standard"/>
    <w:next w:val="Standard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berschrift9">
    <w:name w:val="heading 9"/>
    <w:basedOn w:val="Standard"/>
    <w:next w:val="Standard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2543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Textkrper">
    <w:name w:val="Body Text"/>
    <w:basedOn w:val="Standard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Kopfzeile">
    <w:name w:val="header"/>
    <w:aliases w:val="und Fußzeile"/>
    <w:basedOn w:val="Standard"/>
    <w:link w:val="KopfzeileZchn"/>
    <w:rsid w:val="007254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Kommentarzeichen">
    <w:name w:val="annotation reference"/>
    <w:uiPriority w:val="99"/>
    <w:semiHidden/>
    <w:rsid w:val="00725432"/>
    <w:rPr>
      <w:sz w:val="16"/>
      <w:szCs w:val="16"/>
    </w:rPr>
  </w:style>
  <w:style w:type="paragraph" w:styleId="Kommentartext">
    <w:name w:val="annotation text"/>
    <w:basedOn w:val="Standard"/>
    <w:semiHidden/>
    <w:rsid w:val="0072543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725432"/>
    <w:rPr>
      <w:b/>
      <w:bCs/>
    </w:rPr>
  </w:style>
  <w:style w:type="paragraph" w:styleId="Blocktext">
    <w:name w:val="Block Text"/>
    <w:basedOn w:val="Standard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BesuchterLink">
    <w:name w:val="FollowedHyperlink"/>
    <w:semiHidden/>
    <w:rsid w:val="00725432"/>
    <w:rPr>
      <w:color w:val="800080"/>
      <w:u w:val="single"/>
    </w:rPr>
  </w:style>
  <w:style w:type="paragraph" w:styleId="Makrotext">
    <w:name w:val="macro"/>
    <w:aliases w:val="Programmiersprache"/>
    <w:next w:val="Standard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Textkrper2">
    <w:name w:val="Body Text 2"/>
    <w:basedOn w:val="Standard"/>
    <w:semiHidden/>
    <w:rsid w:val="00725432"/>
    <w:rPr>
      <w:rFonts w:ascii="Arial" w:hAnsi="Arial" w:cs="Arial"/>
      <w:sz w:val="14"/>
    </w:rPr>
  </w:style>
  <w:style w:type="character" w:styleId="Seitenzahl">
    <w:name w:val="page number"/>
    <w:basedOn w:val="Absatz-Standardschriftart"/>
    <w:semiHidden/>
    <w:rsid w:val="00725432"/>
  </w:style>
  <w:style w:type="paragraph" w:styleId="Titel">
    <w:name w:val="Title"/>
    <w:basedOn w:val="Standard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Textkrper3">
    <w:name w:val="Body Text 3"/>
    <w:basedOn w:val="Standard"/>
    <w:semiHidden/>
    <w:rsid w:val="00725432"/>
    <w:rPr>
      <w:rFonts w:ascii="Arial" w:hAnsi="Arial" w:cs="Arial"/>
      <w:sz w:val="18"/>
    </w:rPr>
  </w:style>
  <w:style w:type="paragraph" w:styleId="StandardWeb">
    <w:name w:val="Normal (Web)"/>
    <w:basedOn w:val="Standard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Absatz-Standardschriftart"/>
    <w:rsid w:val="00725432"/>
  </w:style>
  <w:style w:type="character" w:styleId="Fett">
    <w:name w:val="Strong"/>
    <w:uiPriority w:val="22"/>
    <w:qFormat/>
    <w:rsid w:val="00725432"/>
    <w:rPr>
      <w:b/>
      <w:bCs/>
    </w:rPr>
  </w:style>
  <w:style w:type="paragraph" w:styleId="Textkrper-Einzug2">
    <w:name w:val="Body Text Indent 2"/>
    <w:basedOn w:val="Standard"/>
    <w:semiHidden/>
    <w:rsid w:val="00725432"/>
    <w:pPr>
      <w:ind w:left="360"/>
    </w:pPr>
    <w:rPr>
      <w:rFonts w:ascii="Arial" w:hAnsi="Arial" w:cs="Arial"/>
      <w:sz w:val="18"/>
    </w:rPr>
  </w:style>
  <w:style w:type="paragraph" w:styleId="Textkrper-Einzug3">
    <w:name w:val="Body Text Indent 3"/>
    <w:basedOn w:val="Standard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NurText">
    <w:name w:val="Plain Text"/>
    <w:basedOn w:val="Standard"/>
    <w:link w:val="NurTextZchn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Standard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Standard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unotenzeichen">
    <w:name w:val="footnote reference"/>
    <w:semiHidden/>
    <w:rsid w:val="00725432"/>
    <w:rPr>
      <w:vertAlign w:val="superscript"/>
    </w:rPr>
  </w:style>
  <w:style w:type="paragraph" w:styleId="Funotentext">
    <w:name w:val="footnote text"/>
    <w:basedOn w:val="Standard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Standard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enabsatz">
    <w:name w:val="List Paragraph"/>
    <w:basedOn w:val="Standard"/>
    <w:uiPriority w:val="34"/>
    <w:qFormat/>
    <w:rsid w:val="00C61F63"/>
    <w:pPr>
      <w:ind w:left="708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Standard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70BBA"/>
    <w:rPr>
      <w:sz w:val="22"/>
      <w:szCs w:val="24"/>
    </w:rPr>
  </w:style>
  <w:style w:type="table" w:styleId="Tabellenraster">
    <w:name w:val="Table Grid"/>
    <w:basedOn w:val="NormaleTabelle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aliases w:val="und Fußzeile Zchn"/>
    <w:basedOn w:val="Absatz-Standardschriftart"/>
    <w:link w:val="Kopfzeile"/>
    <w:rsid w:val="00096E20"/>
    <w:rPr>
      <w:sz w:val="22"/>
      <w:szCs w:val="24"/>
    </w:rPr>
  </w:style>
  <w:style w:type="paragraph" w:styleId="KeinLeerraum">
    <w:name w:val="No Spacing"/>
    <w:link w:val="KeinLeerraumZchn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urTextZchn">
    <w:name w:val="Nur Text Zchn"/>
    <w:basedOn w:val="Absatz-Standardschriftart"/>
    <w:link w:val="NurText"/>
    <w:semiHidden/>
    <w:rsid w:val="002132C6"/>
    <w:rPr>
      <w:rFonts w:ascii="Courier New" w:hAnsi="Courier New" w:cs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Standard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Absatz-Standardschriftar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Textkrper"/>
    <w:next w:val="Textkrper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E0016E"/>
    <w:rPr>
      <w:rFonts w:ascii="Arial" w:hAnsi="Arial" w:cs="Arial"/>
      <w:b/>
      <w:bCs/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isaqb.org" TargetMode="External"/><Relationship Id="rId1" Type="http://schemas.openxmlformats.org/officeDocument/2006/relationships/hyperlink" Target="http://www.isaq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iSAQBLetterGermanA4</Template>
  <TotalTime>0</TotalTime>
  <Pages>3</Pages>
  <Words>245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Company>iSAQB e.V.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Vertrag</dc:title>
  <dc:subject/>
  <dc:creator>Bettina S. Tacke</dc:creator>
  <cp:keywords>2011000134</cp:keywords>
  <cp:lastModifiedBy>Ricarda Pilz</cp:lastModifiedBy>
  <cp:revision>47</cp:revision>
  <cp:lastPrinted>2019-09-13T06:17:00Z</cp:lastPrinted>
  <dcterms:created xsi:type="dcterms:W3CDTF">2020-03-11T08:16:00Z</dcterms:created>
  <dcterms:modified xsi:type="dcterms:W3CDTF">2020-08-19T15:48:00Z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