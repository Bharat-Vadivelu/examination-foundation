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07E1D60B" w:rsidR="00624823" w:rsidRPr="004C262B" w:rsidRDefault="007D1F58" w:rsidP="007D1F5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the Sample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2CD24DA7" w:rsidR="00B5369B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2020.1-EN-rev0,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V5.1-EN; January 2, 2020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4A4D3C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DE9D9" w:themeFill="accent6" w:themeFillTint="33"/>
            <w:noWrap/>
            <w:vAlign w:val="center"/>
            <w:hideMark/>
          </w:tcPr>
          <w:p w14:paraId="17CB2B86" w14:textId="77777777" w:rsidR="00B5369B" w:rsidRPr="00B5369B" w:rsidRDefault="00B5369B" w:rsidP="004A4D3C">
            <w:pPr>
              <w:spacing w:before="120" w:after="120"/>
              <w:jc w:val="center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FDE9D9" w:themeFill="accent6" w:themeFillTint="33"/>
            <w:noWrap/>
            <w:vAlign w:val="center"/>
            <w:hideMark/>
          </w:tcPr>
          <w:p w14:paraId="68516462" w14:textId="77777777" w:rsidR="00B5369B" w:rsidRPr="00B5369B" w:rsidRDefault="00B5369B" w:rsidP="004A4D3C">
            <w:pPr>
              <w:spacing w:before="120" w:after="120"/>
              <w:jc w:val="center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FDE9D9" w:themeFill="accent6" w:themeFillTint="33"/>
            <w:noWrap/>
            <w:vAlign w:val="center"/>
            <w:hideMark/>
          </w:tcPr>
          <w:p w14:paraId="1584DFFE" w14:textId="745263CB" w:rsidR="00B5369B" w:rsidRPr="00B5369B" w:rsidRDefault="00B5369B" w:rsidP="004A4D3C">
            <w:pPr>
              <w:spacing w:before="120" w:after="120"/>
              <w:jc w:val="center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Contained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Contained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Avoided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Avoided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A38AD" w14:textId="77777777" w:rsidR="00071937" w:rsidRDefault="00071937">
      <w:r>
        <w:separator/>
      </w:r>
    </w:p>
  </w:endnote>
  <w:endnote w:type="continuationSeparator" w:id="0">
    <w:p w14:paraId="1365A05A" w14:textId="77777777" w:rsidR="00071937" w:rsidRDefault="00071937">
      <w:r>
        <w:continuationSeparator/>
      </w:r>
    </w:p>
  </w:endnote>
  <w:endnote w:type="continuationNotice" w:id="1">
    <w:p w14:paraId="77A1A52A" w14:textId="77777777" w:rsidR="00071937" w:rsidRDefault="000719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51D7F127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4A4D3C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r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4A4D3C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>
                          <w:rPr>
                            <w:rFonts w:ascii="Roboto" w:hAnsi="Roboto"/>
                          </w:rPr>
                          <w:t>Page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</w:rPr>
                          <w:t>of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2020.1-EN-rev0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F6E9B" w14:textId="77777777" w:rsidR="00071937" w:rsidRDefault="00071937">
      <w:r>
        <w:separator/>
      </w:r>
    </w:p>
  </w:footnote>
  <w:footnote w:type="continuationSeparator" w:id="0">
    <w:p w14:paraId="6BCC1A4D" w14:textId="77777777" w:rsidR="00071937" w:rsidRDefault="00071937">
      <w:r>
        <w:continuationSeparator/>
      </w:r>
    </w:p>
  </w:footnote>
  <w:footnote w:type="continuationNotice" w:id="1">
    <w:p w14:paraId="4C48C5FF" w14:textId="77777777" w:rsidR="00071937" w:rsidRDefault="000719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7"/>
      <w:gridCol w:w="3137"/>
    </w:tblGrid>
    <w:tr w:rsidR="00427E29" w14:paraId="5B1DB535" w14:textId="77777777">
      <w:tc>
        <w:tcPr>
          <w:tcW w:w="6910" w:type="dxa"/>
        </w:tcPr>
        <w:p w14:paraId="03B2FBE7" w14:textId="54EFBC0B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Sample Exam</w:t>
          </w:r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04769035" w:rsidR="00427E29" w:rsidRPr="00501247" w:rsidRDefault="00427E29" w:rsidP="00041BCA">
          <w:pPr>
            <w:tabs>
              <w:tab w:val="left" w:pos="2429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3252"/>
    <w:rsid w:val="007738CD"/>
    <w:rsid w:val="00773E89"/>
    <w:rsid w:val="00775839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249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Gernot Starke</cp:lastModifiedBy>
  <cp:revision>48</cp:revision>
  <cp:lastPrinted>2019-09-13T06:17:00Z</cp:lastPrinted>
  <dcterms:created xsi:type="dcterms:W3CDTF">2020-03-11T08:16:00Z</dcterms:created>
  <dcterms:modified xsi:type="dcterms:W3CDTF">2020-09-04T13:45:00Z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