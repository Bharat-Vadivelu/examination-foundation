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64716FB5" w:rsidR="00624823" w:rsidRPr="00772BC8" w:rsidRDefault="007D1F58" w:rsidP="004C7E71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An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t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w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o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>r</w:t>
      </w:r>
      <w:r w:rsidR="003D0EFB" w:rsidRPr="00772BC8">
        <w:rPr>
          <w:rFonts w:ascii="Roboto" w:hAnsi="Roboto"/>
          <w:b/>
          <w:bCs/>
          <w:color w:val="000000" w:themeColor="text1"/>
          <w:sz w:val="28"/>
          <w:szCs w:val="28"/>
        </w:rPr>
        <w:t>ten zu der Beispiel</w:t>
      </w:r>
      <w:r w:rsidR="00EA2F06" w:rsidRPr="00772BC8">
        <w:rPr>
          <w:rFonts w:ascii="Roboto" w:hAnsi="Roboto"/>
          <w:b/>
          <w:bCs/>
          <w:color w:val="000000" w:themeColor="text1"/>
          <w:sz w:val="28"/>
          <w:szCs w:val="28"/>
        </w:rPr>
        <w:t>prüfung</w:t>
      </w:r>
      <w:r w:rsidRPr="00772BC8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Fo</w:t>
      </w:r>
      <w:r w:rsidR="00624823" w:rsidRPr="00772BC8">
        <w:rPr>
          <w:rFonts w:ascii="Roboto" w:hAnsi="Roboto"/>
          <w:b/>
          <w:bCs/>
          <w:color w:val="000000" w:themeColor="text1"/>
          <w:sz w:val="28"/>
          <w:szCs w:val="28"/>
        </w:rPr>
        <w:t>undation Level (CPSA-F</w:t>
      </w:r>
      <w:r w:rsidR="00EC028D" w:rsidRPr="00772BC8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</w:rPr>
        <w:t>®</w:t>
      </w:r>
      <w:r w:rsidR="00624823" w:rsidRPr="00772BC8">
        <w:rPr>
          <w:rFonts w:ascii="Roboto" w:hAnsi="Roboto"/>
          <w:b/>
          <w:bCs/>
          <w:color w:val="000000" w:themeColor="text1"/>
          <w:sz w:val="28"/>
          <w:szCs w:val="28"/>
        </w:rPr>
        <w:t>)</w:t>
      </w:r>
    </w:p>
    <w:p w14:paraId="5AEEE82B" w14:textId="77777777" w:rsidR="00AD52BA" w:rsidRDefault="00AD52BA" w:rsidP="00AD52BA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</w:p>
    <w:p w14:paraId="03284757" w14:textId="6B9646DB" w:rsidR="00AD52BA" w:rsidRDefault="00CC3927" w:rsidP="00AD52BA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  <w:r>
        <w:rPr>
          <w:rFonts w:ascii="Roboto" w:hAnsi="Roboto"/>
          <w:color w:val="333333"/>
          <w:lang w:val="en-US"/>
        </w:rPr>
        <w:t>V</w:t>
      </w:r>
      <w:r w:rsidR="00AD52BA" w:rsidRPr="00203C39">
        <w:rPr>
          <w:rFonts w:ascii="Roboto" w:hAnsi="Roboto"/>
          <w:color w:val="333333"/>
          <w:lang w:val="en-US"/>
        </w:rPr>
        <w:t>ersion: 202</w:t>
      </w:r>
      <w:r w:rsidR="00A952E9">
        <w:rPr>
          <w:rFonts w:ascii="Roboto" w:hAnsi="Roboto"/>
          <w:color w:val="333333"/>
          <w:lang w:val="en-US"/>
        </w:rPr>
        <w:t>1</w:t>
      </w:r>
      <w:r w:rsidR="00AD52BA" w:rsidRPr="00203C39">
        <w:rPr>
          <w:rFonts w:ascii="Roboto" w:hAnsi="Roboto"/>
          <w:color w:val="333333"/>
          <w:lang w:val="en-US"/>
        </w:rPr>
        <w:t>.1-</w:t>
      </w:r>
      <w:r w:rsidR="00651C56">
        <w:rPr>
          <w:rFonts w:ascii="Roboto" w:hAnsi="Roboto"/>
          <w:color w:val="333333"/>
          <w:lang w:val="en-US"/>
        </w:rPr>
        <w:t>DE</w:t>
      </w:r>
      <w:r w:rsidR="00A952E9">
        <w:rPr>
          <w:rFonts w:ascii="Roboto" w:hAnsi="Roboto"/>
          <w:color w:val="333333"/>
          <w:lang w:val="en-US"/>
        </w:rPr>
        <w:t>-rev</w:t>
      </w:r>
      <w:r w:rsidR="00DB412A">
        <w:rPr>
          <w:rFonts w:ascii="Roboto" w:hAnsi="Roboto"/>
          <w:color w:val="333333"/>
          <w:lang w:val="en-US"/>
        </w:rPr>
        <w:t>5</w:t>
      </w:r>
    </w:p>
    <w:p w14:paraId="14ACFEE6" w14:textId="38694E6A" w:rsidR="00624823" w:rsidRPr="00A87691" w:rsidRDefault="00624823" w:rsidP="00651C56">
      <w:pPr>
        <w:pStyle w:val="Textkrper"/>
        <w:ind w:left="219" w:right="220"/>
        <w:jc w:val="center"/>
        <w:rPr>
          <w:rFonts w:ascii="Roboto" w:hAnsi="Roboto"/>
          <w:color w:val="333333"/>
          <w:lang w:val="en-US"/>
        </w:rPr>
      </w:pPr>
      <w:r w:rsidRPr="00A87691">
        <w:rPr>
          <w:rFonts w:ascii="Roboto" w:hAnsi="Roboto"/>
          <w:color w:val="333333"/>
          <w:lang w:val="en-US"/>
        </w:rPr>
        <w:t>bas</w:t>
      </w:r>
      <w:r w:rsidR="00A6012B" w:rsidRPr="00A87691">
        <w:rPr>
          <w:rFonts w:ascii="Roboto" w:hAnsi="Roboto"/>
          <w:color w:val="333333"/>
          <w:lang w:val="en-US"/>
        </w:rPr>
        <w:t>ieren</w:t>
      </w:r>
      <w:r w:rsidRPr="00A87691">
        <w:rPr>
          <w:rFonts w:ascii="Roboto" w:hAnsi="Roboto"/>
          <w:color w:val="333333"/>
          <w:lang w:val="en-US"/>
        </w:rPr>
        <w:t xml:space="preserve">d </w:t>
      </w:r>
      <w:r w:rsidR="00A6012B" w:rsidRPr="00A87691">
        <w:rPr>
          <w:rFonts w:ascii="Roboto" w:hAnsi="Roboto"/>
          <w:color w:val="333333"/>
          <w:lang w:val="en-US"/>
        </w:rPr>
        <w:t>auf Lehrplan</w:t>
      </w:r>
      <w:r w:rsidRPr="00A87691">
        <w:rPr>
          <w:rFonts w:ascii="Roboto" w:hAnsi="Roboto"/>
          <w:color w:val="333333"/>
          <w:lang w:val="en-US"/>
        </w:rPr>
        <w:t xml:space="preserve"> - Version </w:t>
      </w:r>
      <w:r w:rsidR="00A6012B" w:rsidRPr="00A87691">
        <w:rPr>
          <w:rFonts w:ascii="Roboto" w:hAnsi="Roboto"/>
          <w:color w:val="333333"/>
          <w:lang w:val="en-US"/>
        </w:rPr>
        <w:t>2019</w:t>
      </w:r>
      <w:r w:rsidR="00DC51DE" w:rsidRPr="00A87691">
        <w:rPr>
          <w:rFonts w:ascii="Roboto" w:hAnsi="Roboto"/>
          <w:color w:val="333333"/>
          <w:lang w:val="en-US"/>
        </w:rPr>
        <w:t>.2-DE</w:t>
      </w:r>
      <w:r w:rsidRPr="00A87691">
        <w:rPr>
          <w:rFonts w:ascii="Roboto" w:hAnsi="Roboto"/>
          <w:color w:val="333333"/>
          <w:lang w:val="en-US"/>
        </w:rPr>
        <w:t xml:space="preserve">; </w:t>
      </w:r>
      <w:r w:rsidR="00DC51DE" w:rsidRPr="00A87691">
        <w:rPr>
          <w:rFonts w:ascii="Roboto" w:hAnsi="Roboto"/>
          <w:color w:val="333333"/>
          <w:lang w:val="en-US"/>
        </w:rPr>
        <w:t>16. Juni</w:t>
      </w:r>
      <w:r w:rsidRPr="00A87691">
        <w:rPr>
          <w:rFonts w:ascii="Roboto" w:hAnsi="Roboto"/>
          <w:color w:val="333333"/>
          <w:lang w:val="en-US"/>
        </w:rPr>
        <w:t xml:space="preserve"> 2020</w:t>
      </w:r>
    </w:p>
    <w:p w14:paraId="4B0BF02E" w14:textId="2409E21D" w:rsidR="00B5369B" w:rsidRDefault="00B5369B" w:rsidP="007D1F58">
      <w:pPr>
        <w:pStyle w:val="Textkrper"/>
        <w:tabs>
          <w:tab w:val="left" w:pos="538"/>
        </w:tabs>
        <w:spacing w:before="93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F23CA9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569C3DA" w:rsidR="00B5369B" w:rsidRPr="00B5369B" w:rsidRDefault="00A4176F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</w:t>
            </w:r>
            <w:r w:rsidR="00D94446">
              <w:rPr>
                <w:rFonts w:ascii="Roboto" w:hAnsi="Roboto" w:cs="Calibri"/>
                <w:b/>
                <w:bCs/>
                <w:color w:val="000000"/>
                <w:szCs w:val="22"/>
              </w:rPr>
              <w:t xml:space="preserve"> Nr.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667602F0" w:rsidR="00B5369B" w:rsidRPr="00B5369B" w:rsidRDefault="00F35486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 Antwort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en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54FAB668" w:rsidR="00B5369B" w:rsidRPr="00B5369B" w:rsidRDefault="00B5369B" w:rsidP="00B62C8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unkt</w:t>
            </w:r>
            <w:r w:rsidR="00393B00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="002C582B">
              <w:rPr>
                <w:rFonts w:ascii="Roboto" w:hAnsi="Roboto" w:cs="Calibri"/>
                <w:b/>
                <w:bCs/>
                <w:color w:val="000000"/>
                <w:szCs w:val="22"/>
              </w:rPr>
              <w:t>e</w:t>
            </w:r>
            <w:r w:rsidR="00393B00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000C4C1A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 xml:space="preserve">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09CE7DDB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249662C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08921FA8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B66A80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081D86F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00AEEEB2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Geeignet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5DBA4593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Geeignet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351A637E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236FDA">
              <w:rPr>
                <w:rFonts w:ascii="Roboto" w:hAnsi="Roboto" w:cs="Calibri"/>
                <w:color w:val="000000"/>
                <w:szCs w:val="22"/>
              </w:rPr>
              <w:t>-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N</w:t>
            </w:r>
            <w:r w:rsidR="00053161">
              <w:rPr>
                <w:rFonts w:ascii="Roboto" w:hAnsi="Roboto" w:cs="Calibri"/>
                <w:color w:val="000000"/>
                <w:szCs w:val="22"/>
              </w:rPr>
              <w:t>icht geeignet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5F7346A5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54B30638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65C6651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1B0C32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41CBB86A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43504F2D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236FDA">
              <w:rPr>
                <w:rFonts w:ascii="Roboto" w:hAnsi="Roboto" w:cs="Calibri"/>
                <w:color w:val="000000"/>
                <w:szCs w:val="22"/>
              </w:rPr>
              <w:t>Ric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htig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6589929D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06AFA24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534079C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A9E7B6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e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11016337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48DBF720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294896D4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04B26DD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0D5A8466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398C561C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4546D09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0B73BE8E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6C23A5F6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4B3691AA" w:rsidR="00B5369B" w:rsidRPr="00B5369B" w:rsidRDefault="00A952E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 entfernt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16D7495F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C359618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2ECC0C82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65089F61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32917A31" w:rsidR="00B5369B" w:rsidRPr="00B5369B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5369B" w:rsidRPr="00B5369B">
              <w:rPr>
                <w:rFonts w:ascii="Roboto" w:hAnsi="Roboto" w:cs="Calibri"/>
                <w:color w:val="000000"/>
                <w:szCs w:val="22"/>
              </w:rPr>
              <w:t>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1718A24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6E07B96F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990680C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456AB2B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4D3291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4D3291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316635" w:rsidRPr="00B62C88" w14:paraId="406C927F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A1B9" w14:textId="33E80079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 Nr.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2B52" w14:textId="161EC692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Korrekte Antwort(en)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BEF5" w14:textId="6B6F978F" w:rsidR="00316635" w:rsidRPr="00B62C88" w:rsidRDefault="00316635" w:rsidP="00316635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unkt(e)</w:t>
            </w:r>
          </w:p>
        </w:tc>
      </w:tr>
      <w:tr w:rsidR="00B62C88" w:rsidRPr="00B62C88" w14:paraId="703B91A3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0D7A10E4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5ACF39E9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2BBE3214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6186AD2F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BA4E48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C47C2AE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BA4E48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110D6B48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0FBAE4EA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046BAA29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0786E644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32BBDEC" w:rsidR="00B62C88" w:rsidRPr="00B62C88" w:rsidRDefault="00393B0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32412CC5" w:rsidR="00B62C88" w:rsidRPr="00B62C88" w:rsidRDefault="00670930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6CC50F56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6519748D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3A466F1B" w:rsidR="00B62C88" w:rsidRPr="00B62C88" w:rsidRDefault="00316635" w:rsidP="00316635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01DAE8C3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59F47696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5BEB933F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09167794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CC49AF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15FD88F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00DAE0EB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Enge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="008F1CC8"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3FE81D98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Lose 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Kop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>pl</w:t>
            </w:r>
            <w:r w:rsidR="008F1CC8">
              <w:rPr>
                <w:rFonts w:ascii="Roboto" w:hAnsi="Roboto" w:cs="Calibri"/>
                <w:color w:val="000000"/>
                <w:szCs w:val="22"/>
              </w:rPr>
              <w:t>u</w:t>
            </w:r>
            <w:r w:rsidRPr="00B62C88">
              <w:rPr>
                <w:rFonts w:ascii="Roboto" w:hAnsi="Roboto" w:cs="Calibri"/>
                <w:color w:val="000000"/>
                <w:szCs w:val="22"/>
              </w:rPr>
              <w:t>ng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24E890BC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27798B6E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663A3A9C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1153119A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62D34BC2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418BC6F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3CB86294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4217B2F3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AC0C156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613DAEEE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A37C1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64F764D9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2A37C1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14CD0B92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048E3793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3C5E2B5F" w:rsidR="00B62C88" w:rsidRPr="00B62C88" w:rsidRDefault="00316635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62C88" w:rsidRPr="00B62C88">
              <w:rPr>
                <w:rFonts w:ascii="Roboto" w:hAnsi="Roboto" w:cs="Calibri"/>
                <w:color w:val="000000"/>
                <w:szCs w:val="22"/>
              </w:rPr>
              <w:t>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79E9945F" w:rsidR="00B62C88" w:rsidRPr="00B62C88" w:rsidRDefault="002F673E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0121458F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p w14:paraId="747632DF" w14:textId="4B857AD1" w:rsidR="00F143AC" w:rsidRDefault="00F143AC">
      <w:pPr>
        <w:rPr>
          <w:rFonts w:ascii="Roboto" w:hAnsi="Roboto"/>
          <w:color w:val="000000" w:themeColor="text1"/>
          <w:szCs w:val="22"/>
        </w:rPr>
      </w:pPr>
      <w:r>
        <w:rPr>
          <w:rFonts w:ascii="Roboto" w:hAnsi="Roboto"/>
          <w:color w:val="000000" w:themeColor="text1"/>
          <w:szCs w:val="22"/>
        </w:rPr>
        <w:br w:type="page"/>
      </w:r>
    </w:p>
    <w:p w14:paraId="5AC57A77" w14:textId="77777777" w:rsidR="00670930" w:rsidRDefault="00670930" w:rsidP="00C772FB">
      <w:pPr>
        <w:rPr>
          <w:rFonts w:ascii="Roboto" w:hAnsi="Roboto"/>
          <w:color w:val="000000" w:themeColor="text1"/>
          <w:szCs w:val="22"/>
        </w:rPr>
      </w:pPr>
    </w:p>
    <w:p w14:paraId="5FD62456" w14:textId="77777777" w:rsidR="00670930" w:rsidRDefault="00670930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tblInd w:w="8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343FE8" w:rsidRPr="00F23CA9" w14:paraId="2A76D0B3" w14:textId="77777777" w:rsidTr="00F143AC">
        <w:trPr>
          <w:trHeight w:val="36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2AE9F6BF" w:rsidR="00343FE8" w:rsidRPr="00F23CA9" w:rsidRDefault="00343FE8" w:rsidP="00343FE8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Frage Nr.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1336AE3E" w:rsidR="00343FE8" w:rsidRPr="00F23CA9" w:rsidRDefault="00343FE8" w:rsidP="00343FE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Korrekte Antwort(en)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7DB52390" w:rsidR="00343FE8" w:rsidRPr="00F23CA9" w:rsidRDefault="00343FE8" w:rsidP="00343FE8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</w:t>
            </w:r>
            <w:r>
              <w:rPr>
                <w:rFonts w:ascii="Roboto" w:hAnsi="Roboto" w:cs="Calibri"/>
                <w:b/>
                <w:bCs/>
                <w:color w:val="000000"/>
                <w:szCs w:val="22"/>
              </w:rPr>
              <w:t>unkt(e)</w:t>
            </w:r>
          </w:p>
        </w:tc>
      </w:tr>
      <w:tr w:rsidR="00F23CA9" w:rsidRPr="00F23CA9" w14:paraId="3C499460" w14:textId="77777777" w:rsidTr="00F143AC">
        <w:trPr>
          <w:trHeight w:val="36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72D396B6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2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419554E4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6154D6EE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4CFB4E84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AF03B8">
              <w:rPr>
                <w:rFonts w:ascii="Roboto" w:hAnsi="Roboto" w:cs="Calibri"/>
                <w:color w:val="000000"/>
                <w:szCs w:val="22"/>
              </w:rPr>
              <w:t xml:space="preserve">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8B305" w14:textId="4E2F345F" w:rsid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AF03B8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  <w:p w14:paraId="797A707F" w14:textId="3E53F521" w:rsidR="00AF03B8" w:rsidRPr="00F23CA9" w:rsidRDefault="00AF03B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e – Falsch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143AC">
        <w:trPr>
          <w:trHeight w:val="36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3A005AEB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3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369AF02C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311662EB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EA2F06" w:rsidRPr="00B5369B">
              <w:rPr>
                <w:rFonts w:ascii="Roboto" w:hAnsi="Roboto" w:cs="Calibri"/>
                <w:color w:val="000000"/>
                <w:szCs w:val="22"/>
              </w:rPr>
              <w:t>Fals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09269AE3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FA7B078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EA2F06">
              <w:rPr>
                <w:rFonts w:ascii="Roboto" w:hAnsi="Roboto" w:cs="Calibri"/>
                <w:color w:val="000000"/>
                <w:szCs w:val="22"/>
              </w:rPr>
              <w:t>Richtig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143AC">
        <w:trPr>
          <w:trHeight w:val="36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0E9EF941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4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35150061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typisch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227A7AE7" w:rsidR="00F23CA9" w:rsidRPr="00F23CA9" w:rsidRDefault="00F143A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6923A69D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39A12032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untypisch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236DB761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typisch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A84AA8" w14:textId="1EC7FE26" w:rsid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–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143AC">
              <w:rPr>
                <w:rFonts w:ascii="Roboto" w:hAnsi="Roboto" w:cs="Calibri"/>
                <w:color w:val="000000"/>
                <w:szCs w:val="22"/>
              </w:rPr>
              <w:t>typisch</w:t>
            </w:r>
          </w:p>
          <w:p w14:paraId="6D2CB9D3" w14:textId="5C2A9A15" w:rsidR="00F143AC" w:rsidRDefault="00F143A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e – typisch</w:t>
            </w:r>
          </w:p>
          <w:p w14:paraId="790DA55C" w14:textId="36A39BE1" w:rsidR="00F143AC" w:rsidRPr="00F23CA9" w:rsidRDefault="00F143A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 – untypisch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143AC">
        <w:trPr>
          <w:trHeight w:val="36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6508C485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5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252311D5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a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Kein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6A3321C3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b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02C415BA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c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143AC">
        <w:trPr>
          <w:trHeight w:val="36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05E5E73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d -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Kein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onfli</w:t>
            </w:r>
            <w:r w:rsidR="00BC6025">
              <w:rPr>
                <w:rFonts w:ascii="Roboto" w:hAnsi="Roboto" w:cs="Calibri"/>
                <w:color w:val="000000"/>
                <w:szCs w:val="22"/>
              </w:rPr>
              <w:t>k</w:t>
            </w:r>
            <w:r w:rsidR="00BC6025" w:rsidRPr="00F23CA9">
              <w:rPr>
                <w:rFonts w:ascii="Roboto" w:hAnsi="Roboto" w:cs="Calibri"/>
                <w:color w:val="000000"/>
                <w:szCs w:val="22"/>
              </w:rPr>
              <w:t>t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143AC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E43E50D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6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143AC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24887CAE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7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273E54C1" w:rsidR="00F23CA9" w:rsidRPr="00F23CA9" w:rsidRDefault="003733DC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a, b, 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143AC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31816E29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3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8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143AC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016A7037" w:rsidR="00F23CA9" w:rsidRPr="00F23CA9" w:rsidRDefault="00316635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>
              <w:rPr>
                <w:rFonts w:ascii="Roboto" w:hAnsi="Roboto" w:cs="Calibri"/>
                <w:color w:val="000000"/>
                <w:szCs w:val="22"/>
              </w:rPr>
              <w:t>Frage</w:t>
            </w:r>
            <w:r w:rsidRPr="00B5369B">
              <w:rPr>
                <w:rFonts w:ascii="Roboto" w:hAnsi="Roboto" w:cs="Calibri"/>
                <w:color w:val="000000"/>
                <w:szCs w:val="22"/>
              </w:rPr>
              <w:t xml:space="preserve"> </w:t>
            </w:r>
            <w:r w:rsidR="002F673E">
              <w:rPr>
                <w:rFonts w:ascii="Roboto" w:hAnsi="Roboto" w:cs="Calibri"/>
                <w:color w:val="000000"/>
                <w:szCs w:val="22"/>
              </w:rPr>
              <w:t>39</w:t>
            </w:r>
            <w:r w:rsidR="00F23CA9"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default" r:id="rId14"/>
      <w:footerReference w:type="default" r:id="rId15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B70FB" w14:textId="77777777" w:rsidR="00D177DA" w:rsidRDefault="00D177DA">
      <w:r>
        <w:separator/>
      </w:r>
    </w:p>
  </w:endnote>
  <w:endnote w:type="continuationSeparator" w:id="0">
    <w:p w14:paraId="34062D67" w14:textId="77777777" w:rsidR="00D177DA" w:rsidRDefault="00D177DA">
      <w:r>
        <w:continuationSeparator/>
      </w:r>
    </w:p>
  </w:endnote>
  <w:endnote w:type="continuationNotice" w:id="1">
    <w:p w14:paraId="1E6B9C02" w14:textId="77777777" w:rsidR="00D177DA" w:rsidRDefault="00D177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________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F1796" w14:textId="7BBA6D26" w:rsidR="00C23E17" w:rsidRDefault="00C23E17" w:rsidP="00C23E17">
    <w:pPr>
      <w:pStyle w:val="Fuzeile"/>
      <w:spacing w:line="360" w:lineRule="auto"/>
      <w:rPr>
        <w:rFonts w:ascii="Roboto" w:hAnsi="Roboto"/>
        <w:sz w:val="16"/>
        <w:szCs w:val="16"/>
        <w:lang w:val="en-US"/>
      </w:rPr>
    </w:pPr>
    <w:r w:rsidRPr="007B743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D28C57" wp14:editId="0A5ECDAF">
              <wp:simplePos x="0" y="0"/>
              <wp:positionH relativeFrom="column">
                <wp:posOffset>5008880</wp:posOffset>
              </wp:positionH>
              <wp:positionV relativeFrom="paragraph">
                <wp:posOffset>117144</wp:posOffset>
              </wp:positionV>
              <wp:extent cx="236093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CBE9A4" w14:textId="6A552258" w:rsidR="00C23E17" w:rsidRPr="00624823" w:rsidRDefault="00D177DA" w:rsidP="00C23E17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696884">
                                <w:rPr>
                                  <w:rFonts w:ascii="Roboto" w:hAnsi="Roboto"/>
                                </w:rPr>
                                <w:t>Seite</w:t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t>5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696884">
                                <w:rPr>
                                  <w:rFonts w:ascii="Roboto" w:hAnsi="Roboto"/>
                                </w:rPr>
                                <w:t>von</w:t>
                              </w:r>
                              <w:r w:rsidR="00C23E17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t>16</w:t>
                              </w:r>
                              <w:r w:rsidR="00C23E17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AD28C5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9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" filled="f" stroked="f">
              <v:textbox style="mso-fit-shape-to-text:t">
                <w:txbxContent>
                  <w:p w14:paraId="57CBE9A4" w14:textId="6A552258" w:rsidR="00C23E17" w:rsidRPr="00624823" w:rsidRDefault="00C23E17" w:rsidP="00C23E17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Content>
                        <w:r w:rsidR="00696884">
                          <w:rPr>
                            <w:rFonts w:ascii="Roboto" w:hAnsi="Roboto"/>
                          </w:rPr>
                          <w:t>Seite</w:t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t>5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696884">
                          <w:rPr>
                            <w:rFonts w:ascii="Roboto" w:hAnsi="Roboto"/>
                          </w:rPr>
                          <w:t>von</w:t>
                        </w:r>
                        <w:r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t>16</w:t>
                        </w:r>
                        <w:r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Pr="00AB4650">
      <w:rPr>
        <w:rFonts w:ascii="Roboto" w:hAnsi="Roboto"/>
        <w:sz w:val="16"/>
        <w:szCs w:val="16"/>
        <w:lang w:val="en-US"/>
      </w:rPr>
      <w:t>Version 202</w:t>
    </w:r>
    <w:r w:rsidR="00C712D6">
      <w:rPr>
        <w:rFonts w:ascii="Roboto" w:hAnsi="Roboto"/>
        <w:sz w:val="16"/>
        <w:szCs w:val="16"/>
        <w:lang w:val="en-US"/>
      </w:rPr>
      <w:t>1</w:t>
    </w:r>
    <w:r w:rsidRPr="00AB4650">
      <w:rPr>
        <w:rFonts w:ascii="Roboto" w:hAnsi="Roboto"/>
        <w:sz w:val="16"/>
        <w:szCs w:val="16"/>
        <w:lang w:val="en-US"/>
      </w:rPr>
      <w:t>.1-</w:t>
    </w:r>
    <w:r>
      <w:rPr>
        <w:rFonts w:ascii="Roboto" w:hAnsi="Roboto"/>
        <w:sz w:val="16"/>
        <w:szCs w:val="16"/>
        <w:lang w:val="en-US"/>
      </w:rPr>
      <w:t>DE</w:t>
    </w:r>
    <w:r w:rsidR="00C712D6">
      <w:rPr>
        <w:rFonts w:ascii="Roboto" w:hAnsi="Roboto"/>
        <w:sz w:val="16"/>
        <w:szCs w:val="16"/>
        <w:lang w:val="en-US"/>
      </w:rPr>
      <w:t>-rev</w:t>
    </w:r>
    <w:r w:rsidR="00A2348F">
      <w:rPr>
        <w:rFonts w:ascii="Roboto" w:hAnsi="Roboto"/>
        <w:sz w:val="16"/>
        <w:szCs w:val="16"/>
        <w:lang w:val="en-US"/>
      </w:rPr>
      <w:t>5</w:t>
    </w:r>
  </w:p>
  <w:p w14:paraId="6A5B3B81" w14:textId="2C9ED6FC" w:rsidR="00427E29" w:rsidRPr="00C23E17" w:rsidRDefault="002410B1" w:rsidP="00C23E17">
    <w:pPr>
      <w:pStyle w:val="Fuzeile"/>
      <w:spacing w:line="360" w:lineRule="auto"/>
      <w:rPr>
        <w:rFonts w:ascii="Roboto" w:hAnsi="Roboto"/>
        <w:sz w:val="16"/>
        <w:szCs w:val="16"/>
        <w:lang w:val="en-US"/>
      </w:rPr>
    </w:pPr>
    <w:r w:rsidRPr="002410B1">
      <w:rPr>
        <w:rFonts w:ascii="Roboto" w:hAnsi="Roboto"/>
        <w:sz w:val="16"/>
        <w:szCs w:val="16"/>
        <w:lang w:val="en-US"/>
      </w:rPr>
      <w:t xml:space="preserve">Neueste Version: </w:t>
    </w:r>
    <w:hyperlink r:id="rId1" w:history="1">
      <w:r w:rsidR="00C23E17" w:rsidRPr="007B7431">
        <w:rPr>
          <w:rStyle w:val="Hyperlink"/>
          <w:rFonts w:ascii="Roboto" w:hAnsi="Roboto"/>
          <w:color w:val="auto"/>
          <w:sz w:val="16"/>
          <w:szCs w:val="16"/>
          <w:u w:val="none"/>
          <w:lang w:val="en-US"/>
        </w:rPr>
        <w:t>https://github.com/isaqb-org/examination-foundation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FCA99" w14:textId="77777777" w:rsidR="00D177DA" w:rsidRDefault="00D177DA">
      <w:r>
        <w:separator/>
      </w:r>
    </w:p>
  </w:footnote>
  <w:footnote w:type="continuationSeparator" w:id="0">
    <w:p w14:paraId="724B7802" w14:textId="77777777" w:rsidR="00D177DA" w:rsidRDefault="00D177DA">
      <w:r>
        <w:continuationSeparator/>
      </w:r>
    </w:p>
  </w:footnote>
  <w:footnote w:type="continuationNotice" w:id="1">
    <w:p w14:paraId="654E8E65" w14:textId="77777777" w:rsidR="00D177DA" w:rsidRDefault="00D177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3"/>
      <w:gridCol w:w="3131"/>
    </w:tblGrid>
    <w:tr w:rsidR="00427E29" w14:paraId="5B1DB535" w14:textId="77777777">
      <w:tc>
        <w:tcPr>
          <w:tcW w:w="6910" w:type="dxa"/>
        </w:tcPr>
        <w:p w14:paraId="30B8FD56" w14:textId="60B1981C" w:rsidR="00427E29" w:rsidRPr="000A05D9" w:rsidRDefault="00427E29" w:rsidP="00343FE8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</w:pP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iSAQB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  <w:vertAlign w:val="superscript"/>
            </w:rPr>
            <w:t>®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 CPSA-F</w:t>
          </w:r>
          <w:r w:rsidR="00EC028D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  <w:vertAlign w:val="superscript"/>
            </w:rPr>
            <w:t>®</w:t>
          </w:r>
          <w:r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 </w:t>
          </w:r>
          <w:r w:rsidR="00C64D0C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 xml:space="preserve">Beispielprüfung </w:t>
          </w:r>
          <w:r w:rsidR="00515D46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An</w:t>
          </w:r>
          <w:r w:rsidR="00343FE8" w:rsidRPr="00497815">
            <w:rPr>
              <w:rStyle w:val="Seitenzahl"/>
              <w:rFonts w:ascii="Roboto" w:hAnsi="Roboto" w:cs="Arial"/>
              <w:color w:val="215868" w:themeColor="accent5" w:themeShade="80"/>
              <w:sz w:val="32"/>
              <w:szCs w:val="32"/>
            </w:rPr>
            <w:t>tworten</w:t>
          </w:r>
          <w:r w:rsidRPr="000A05D9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161"/>
    <w:rsid w:val="00053EDC"/>
    <w:rsid w:val="00053FA1"/>
    <w:rsid w:val="00055C27"/>
    <w:rsid w:val="000561F6"/>
    <w:rsid w:val="000601DD"/>
    <w:rsid w:val="000609FE"/>
    <w:rsid w:val="0006408A"/>
    <w:rsid w:val="00065BE9"/>
    <w:rsid w:val="000673C5"/>
    <w:rsid w:val="00071E52"/>
    <w:rsid w:val="00074805"/>
    <w:rsid w:val="00076DCD"/>
    <w:rsid w:val="00082A56"/>
    <w:rsid w:val="00082CFC"/>
    <w:rsid w:val="0008536A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05D9"/>
    <w:rsid w:val="000A535E"/>
    <w:rsid w:val="000C0B4D"/>
    <w:rsid w:val="000C431E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57D9"/>
    <w:rsid w:val="00170641"/>
    <w:rsid w:val="001707CA"/>
    <w:rsid w:val="00170FF1"/>
    <w:rsid w:val="0017233E"/>
    <w:rsid w:val="0017395F"/>
    <w:rsid w:val="001748AA"/>
    <w:rsid w:val="001762B7"/>
    <w:rsid w:val="00182EDA"/>
    <w:rsid w:val="00184650"/>
    <w:rsid w:val="001849F6"/>
    <w:rsid w:val="00191232"/>
    <w:rsid w:val="00192236"/>
    <w:rsid w:val="00193A1E"/>
    <w:rsid w:val="001943AA"/>
    <w:rsid w:val="00194C44"/>
    <w:rsid w:val="001A2C0C"/>
    <w:rsid w:val="001A3F2E"/>
    <w:rsid w:val="001A4B96"/>
    <w:rsid w:val="001B0C32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6FDA"/>
    <w:rsid w:val="00237725"/>
    <w:rsid w:val="00237AE9"/>
    <w:rsid w:val="002410B1"/>
    <w:rsid w:val="002412FC"/>
    <w:rsid w:val="00242C3D"/>
    <w:rsid w:val="00243111"/>
    <w:rsid w:val="00243CDD"/>
    <w:rsid w:val="00244118"/>
    <w:rsid w:val="00244EFA"/>
    <w:rsid w:val="00246A8E"/>
    <w:rsid w:val="00247948"/>
    <w:rsid w:val="00250EF9"/>
    <w:rsid w:val="00252DC8"/>
    <w:rsid w:val="00253026"/>
    <w:rsid w:val="00253992"/>
    <w:rsid w:val="00256B34"/>
    <w:rsid w:val="0025728F"/>
    <w:rsid w:val="002629C1"/>
    <w:rsid w:val="00262F96"/>
    <w:rsid w:val="002653D9"/>
    <w:rsid w:val="00266057"/>
    <w:rsid w:val="002706BE"/>
    <w:rsid w:val="00272D2B"/>
    <w:rsid w:val="00273601"/>
    <w:rsid w:val="00273849"/>
    <w:rsid w:val="002751A4"/>
    <w:rsid w:val="00277655"/>
    <w:rsid w:val="00277821"/>
    <w:rsid w:val="0028026E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7C1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582B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673E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1527"/>
    <w:rsid w:val="00313855"/>
    <w:rsid w:val="003162C7"/>
    <w:rsid w:val="00316635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3FE8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3DC"/>
    <w:rsid w:val="003735F7"/>
    <w:rsid w:val="003739B7"/>
    <w:rsid w:val="00374492"/>
    <w:rsid w:val="00377526"/>
    <w:rsid w:val="00380990"/>
    <w:rsid w:val="00380EC4"/>
    <w:rsid w:val="003813F7"/>
    <w:rsid w:val="0038249F"/>
    <w:rsid w:val="003825C1"/>
    <w:rsid w:val="003865FC"/>
    <w:rsid w:val="00390317"/>
    <w:rsid w:val="00392D8D"/>
    <w:rsid w:val="00393B00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0EFB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815"/>
    <w:rsid w:val="00497EB7"/>
    <w:rsid w:val="004A2F7F"/>
    <w:rsid w:val="004A3AC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7E71"/>
    <w:rsid w:val="004D013D"/>
    <w:rsid w:val="004D0C93"/>
    <w:rsid w:val="004D3291"/>
    <w:rsid w:val="004D32BD"/>
    <w:rsid w:val="004D334C"/>
    <w:rsid w:val="004D3B2F"/>
    <w:rsid w:val="004D3DDD"/>
    <w:rsid w:val="004D57A0"/>
    <w:rsid w:val="004D6411"/>
    <w:rsid w:val="004D6A5B"/>
    <w:rsid w:val="004D79F5"/>
    <w:rsid w:val="004E002F"/>
    <w:rsid w:val="004E1E28"/>
    <w:rsid w:val="004F115D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2FEC"/>
    <w:rsid w:val="005A4BA6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3C05"/>
    <w:rsid w:val="005F4566"/>
    <w:rsid w:val="005F4755"/>
    <w:rsid w:val="005F55A2"/>
    <w:rsid w:val="005F5AC7"/>
    <w:rsid w:val="005F77F7"/>
    <w:rsid w:val="005F7FB4"/>
    <w:rsid w:val="00600343"/>
    <w:rsid w:val="00602640"/>
    <w:rsid w:val="00603412"/>
    <w:rsid w:val="00603642"/>
    <w:rsid w:val="006056EC"/>
    <w:rsid w:val="00606385"/>
    <w:rsid w:val="006068AF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1C56"/>
    <w:rsid w:val="00652E94"/>
    <w:rsid w:val="00654EAC"/>
    <w:rsid w:val="00654EDD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093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96884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601C1"/>
    <w:rsid w:val="007651A5"/>
    <w:rsid w:val="00770A01"/>
    <w:rsid w:val="00772BC8"/>
    <w:rsid w:val="00773252"/>
    <w:rsid w:val="007738CD"/>
    <w:rsid w:val="00773E89"/>
    <w:rsid w:val="00775839"/>
    <w:rsid w:val="00776192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815CB"/>
    <w:rsid w:val="00883B92"/>
    <w:rsid w:val="00884192"/>
    <w:rsid w:val="00884FA8"/>
    <w:rsid w:val="008852CA"/>
    <w:rsid w:val="00886A65"/>
    <w:rsid w:val="00887BEE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1CC8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348F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176F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12B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691"/>
    <w:rsid w:val="00A87E3A"/>
    <w:rsid w:val="00A90372"/>
    <w:rsid w:val="00A903ED"/>
    <w:rsid w:val="00A9284D"/>
    <w:rsid w:val="00A93054"/>
    <w:rsid w:val="00A93E5E"/>
    <w:rsid w:val="00A952E9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D52BA"/>
    <w:rsid w:val="00AE3B07"/>
    <w:rsid w:val="00AE4EDC"/>
    <w:rsid w:val="00AE6214"/>
    <w:rsid w:val="00AE631A"/>
    <w:rsid w:val="00AE7E64"/>
    <w:rsid w:val="00AF0115"/>
    <w:rsid w:val="00AF01AE"/>
    <w:rsid w:val="00AF03B8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6A80"/>
    <w:rsid w:val="00B67574"/>
    <w:rsid w:val="00B70A18"/>
    <w:rsid w:val="00B75472"/>
    <w:rsid w:val="00B801BD"/>
    <w:rsid w:val="00B869D1"/>
    <w:rsid w:val="00B927DE"/>
    <w:rsid w:val="00B92A08"/>
    <w:rsid w:val="00B94206"/>
    <w:rsid w:val="00B9707A"/>
    <w:rsid w:val="00B97DAB"/>
    <w:rsid w:val="00BA0A86"/>
    <w:rsid w:val="00BA4E48"/>
    <w:rsid w:val="00BA58E5"/>
    <w:rsid w:val="00BA7BF9"/>
    <w:rsid w:val="00BB0143"/>
    <w:rsid w:val="00BB19D6"/>
    <w:rsid w:val="00BB3917"/>
    <w:rsid w:val="00BB723A"/>
    <w:rsid w:val="00BC217D"/>
    <w:rsid w:val="00BC25BC"/>
    <w:rsid w:val="00BC2E56"/>
    <w:rsid w:val="00BC36E7"/>
    <w:rsid w:val="00BC3ACF"/>
    <w:rsid w:val="00BC452D"/>
    <w:rsid w:val="00BC4927"/>
    <w:rsid w:val="00BC5A61"/>
    <w:rsid w:val="00BC6025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3BE"/>
    <w:rsid w:val="00C23E17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4D0C"/>
    <w:rsid w:val="00C65477"/>
    <w:rsid w:val="00C666C7"/>
    <w:rsid w:val="00C66814"/>
    <w:rsid w:val="00C675AE"/>
    <w:rsid w:val="00C712D6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3927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177DA"/>
    <w:rsid w:val="00D21532"/>
    <w:rsid w:val="00D21E4D"/>
    <w:rsid w:val="00D2288B"/>
    <w:rsid w:val="00D22EEC"/>
    <w:rsid w:val="00D3028F"/>
    <w:rsid w:val="00D3254F"/>
    <w:rsid w:val="00D33A24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4446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12A"/>
    <w:rsid w:val="00DB4AAA"/>
    <w:rsid w:val="00DB4D3A"/>
    <w:rsid w:val="00DB73EE"/>
    <w:rsid w:val="00DC0296"/>
    <w:rsid w:val="00DC05DB"/>
    <w:rsid w:val="00DC3070"/>
    <w:rsid w:val="00DC4149"/>
    <w:rsid w:val="00DC50BF"/>
    <w:rsid w:val="00DC51DE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A2F06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3AC"/>
    <w:rsid w:val="00F148D4"/>
    <w:rsid w:val="00F231F3"/>
    <w:rsid w:val="00F235DD"/>
    <w:rsid w:val="00F23CA9"/>
    <w:rsid w:val="00F256DC"/>
    <w:rsid w:val="00F26D84"/>
    <w:rsid w:val="00F30B70"/>
    <w:rsid w:val="00F3263D"/>
    <w:rsid w:val="00F3418D"/>
    <w:rsid w:val="00F35486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saqb-org/examination-founda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C:\y_muf\Projekte\2008\CPSA2008\templates\iSAQBLetterGermanA4.dot</Template>
  <TotalTime>0</TotalTime>
  <Pages>3</Pages>
  <Words>235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Company>iSAQB e.V.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Vertrag</dc:title>
  <dc:subject/>
  <dc:creator>Bettina S. Tacke</dc:creator>
  <cp:keywords>2011000134</cp:keywords>
  <cp:lastModifiedBy>Dr. Gernot Starke</cp:lastModifiedBy>
  <cp:revision>81</cp:revision>
  <cp:lastPrinted>2019-09-13T06:17:00Z</cp:lastPrinted>
  <dcterms:created xsi:type="dcterms:W3CDTF">2020-03-11T08:16:00Z</dcterms:created>
  <dcterms:modified xsi:type="dcterms:W3CDTF">2021-03-08T10:20:00Z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