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1552" w14:textId="1D1E8F2A" w:rsidR="00624823" w:rsidRPr="004C262B" w:rsidRDefault="007D1F58" w:rsidP="00422D0A">
      <w:pPr>
        <w:jc w:val="center"/>
        <w:rPr>
          <w:rFonts w:ascii="Roboto" w:hAnsi="Roboto"/>
          <w:b/>
          <w:bCs/>
          <w:color w:val="000000" w:themeColor="text1"/>
          <w:sz w:val="28"/>
          <w:szCs w:val="28"/>
        </w:rPr>
      </w:pP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>Answers to</w:t>
      </w:r>
      <w:r w:rsidR="00515D46"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the </w:t>
      </w:r>
      <w:r w:rsidR="00D350E8">
        <w:rPr>
          <w:rFonts w:ascii="Roboto" w:hAnsi="Roboto"/>
          <w:b/>
          <w:bCs/>
          <w:color w:val="000000" w:themeColor="text1"/>
          <w:sz w:val="28"/>
          <w:szCs w:val="28"/>
        </w:rPr>
        <w:t>Mock</w:t>
      </w:r>
      <w:r w:rsidRPr="004C262B">
        <w:rPr>
          <w:rFonts w:ascii="Roboto" w:hAnsi="Roboto"/>
          <w:b/>
          <w:bCs/>
          <w:color w:val="000000" w:themeColor="text1"/>
          <w:sz w:val="28"/>
          <w:szCs w:val="28"/>
        </w:rPr>
        <w:t xml:space="preserve"> Exam Fo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undation Level (CPSA-F</w:t>
      </w:r>
      <w:r w:rsidR="00EC028D" w:rsidRPr="004C262B">
        <w:rPr>
          <w:rFonts w:ascii="Roboto" w:hAnsi="Roboto"/>
          <w:b/>
          <w:bCs/>
          <w:color w:val="000000" w:themeColor="text1"/>
          <w:sz w:val="28"/>
          <w:szCs w:val="28"/>
          <w:vertAlign w:val="superscript"/>
        </w:rPr>
        <w:t>®</w:t>
      </w:r>
      <w:r w:rsidR="00624823" w:rsidRPr="004C262B">
        <w:rPr>
          <w:rFonts w:ascii="Roboto" w:hAnsi="Roboto"/>
          <w:b/>
          <w:bCs/>
          <w:color w:val="000000" w:themeColor="text1"/>
          <w:sz w:val="28"/>
          <w:szCs w:val="28"/>
        </w:rPr>
        <w:t>)</w:t>
      </w:r>
    </w:p>
    <w:p w14:paraId="4B0BF02E" w14:textId="398DCC9D" w:rsidR="00B5369B" w:rsidRDefault="004A4D3C" w:rsidP="004A4D3C">
      <w:pPr>
        <w:pStyle w:val="Textkrper"/>
        <w:spacing w:before="93"/>
        <w:ind w:left="219" w:right="220"/>
        <w:jc w:val="center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  <w:r>
        <w:rPr>
          <w:rFonts w:ascii="Roboto" w:hAnsi="Roboto"/>
          <w:color w:val="333333"/>
          <w:lang w:val="en-US"/>
        </w:rPr>
        <w:t>Document version: 2020.1-EN-rev</w:t>
      </w:r>
      <w:r w:rsidR="000C6E05">
        <w:rPr>
          <w:rFonts w:ascii="Roboto" w:hAnsi="Roboto"/>
          <w:color w:val="333333"/>
          <w:lang w:val="en-US"/>
        </w:rPr>
        <w:t>8</w:t>
      </w:r>
      <w:r>
        <w:rPr>
          <w:rFonts w:ascii="Roboto" w:hAnsi="Roboto"/>
          <w:color w:val="333333"/>
          <w:lang w:val="en-US"/>
        </w:rPr>
        <w:t>,</w:t>
      </w:r>
      <w:r>
        <w:rPr>
          <w:rFonts w:ascii="Roboto" w:hAnsi="Roboto"/>
          <w:color w:val="333333"/>
          <w:lang w:val="en-US"/>
        </w:rPr>
        <w:br/>
      </w:r>
      <w:r w:rsidRPr="00DC66B8">
        <w:rPr>
          <w:rFonts w:ascii="Roboto" w:hAnsi="Roboto"/>
          <w:color w:val="333333"/>
          <w:lang w:val="en-US"/>
        </w:rPr>
        <w:t>based on Curriculum - Version V5.1-EN; January 2</w:t>
      </w:r>
      <w:r w:rsidR="000C6E05">
        <w:rPr>
          <w:rFonts w:ascii="Roboto" w:hAnsi="Roboto"/>
          <w:color w:val="333333"/>
          <w:lang w:val="en-US"/>
        </w:rPr>
        <w:t>0</w:t>
      </w:r>
      <w:r w:rsidRPr="00DC66B8">
        <w:rPr>
          <w:rFonts w:ascii="Roboto" w:hAnsi="Roboto"/>
          <w:color w:val="333333"/>
          <w:lang w:val="en-US"/>
        </w:rPr>
        <w:t>, 2020</w:t>
      </w:r>
      <w:r>
        <w:rPr>
          <w:rFonts w:ascii="Roboto" w:hAnsi="Roboto"/>
          <w:color w:val="333333"/>
          <w:lang w:val="en-US"/>
        </w:rPr>
        <w:br/>
      </w: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891"/>
        <w:gridCol w:w="2070"/>
      </w:tblGrid>
      <w:tr w:rsidR="00B5369B" w:rsidRPr="00B5369B" w14:paraId="2591C554" w14:textId="77777777" w:rsidTr="002F27B3">
        <w:trPr>
          <w:trHeight w:val="44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B2B86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Question No.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6462" w14:textId="77777777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DFFE" w14:textId="745263CB" w:rsidR="00B5369B" w:rsidRPr="00B5369B" w:rsidRDefault="00B5369B" w:rsidP="005A688C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507C67">
              <w:rPr>
                <w:rFonts w:ascii="Roboto" w:hAnsi="Roboto" w:cs="Calibri"/>
                <w:b/>
                <w:bCs/>
                <w:color w:val="000000"/>
                <w:szCs w:val="22"/>
              </w:rPr>
              <w:t>(s)</w:t>
            </w:r>
          </w:p>
        </w:tc>
      </w:tr>
      <w:tr w:rsidR="00B5369B" w:rsidRPr="00B5369B" w14:paraId="2D5ED570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4BE7E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B7DB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E2298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1845B5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2EFD8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2: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12E0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0E59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3F7C16B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E336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3: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467477" w14:textId="683FB229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c, e, f</w:t>
            </w:r>
            <w:r w:rsidR="00716D84">
              <w:rPr>
                <w:rFonts w:ascii="Roboto" w:hAnsi="Roboto" w:cs="Calibri"/>
                <w:color w:val="000000"/>
                <w:szCs w:val="22"/>
              </w:rPr>
              <w:t>, 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EF04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67DEA90D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67FF47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4: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5D1995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Appropriate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4F3CBD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0345061C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408444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C30D2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E2F9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EA8A96E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A08078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4ED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Not Appropriate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89CE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819685F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8B4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5: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EC72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d, f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A68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B1A68B3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5C8C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6: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B4199D" w14:textId="59DC4380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</w:t>
            </w:r>
            <w:r w:rsidR="00B87456">
              <w:rPr>
                <w:rFonts w:ascii="Roboto" w:hAnsi="Roboto" w:cs="Calibri"/>
                <w:color w:val="000000"/>
                <w:szCs w:val="22"/>
              </w:rPr>
              <w:t>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47732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633C7682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6F2F95A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7: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8E41C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F7D413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B3224FF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19B3FA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BE5CF1F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47AFD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43717F6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DC22C91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34A00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EBEED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6C5C9CA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09EE80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37F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DB190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B703D9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37F199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C6BA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e - False</w:t>
            </w:r>
          </w:p>
        </w:tc>
        <w:tc>
          <w:tcPr>
            <w:tcW w:w="207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BA89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625CA4B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6B5C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8: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A92FF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A132C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7C5AE227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2CE7C7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9: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896CD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1217A3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455AFEEA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2DF4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45C04B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2D2E6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577B899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21F6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AB0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DDBBBA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0691353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F179F5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6E0849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AA356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5F9D419A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17456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10: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D2ED8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a, b,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AEC7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3EB20FA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EAA4A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11:</w:t>
            </w: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BAC61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b, c, 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4D9DF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EE3501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0E79D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12:</w:t>
            </w: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650B9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D7A7B9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5369B" w:rsidRPr="00B5369B" w14:paraId="77622FB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4DAF9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0D1610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3B92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1F7AECC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CE05B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6BEA6E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4FEAC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3F8A6765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A04C7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F61D82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EE8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06CB862A" w14:textId="77777777" w:rsidTr="00F23CA9">
        <w:trPr>
          <w:trHeight w:val="360"/>
          <w:jc w:val="center"/>
        </w:trPr>
        <w:tc>
          <w:tcPr>
            <w:tcW w:w="21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BAD752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Question 13:</w:t>
            </w: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874C68B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2F186C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5369B" w:rsidRPr="00B5369B" w14:paraId="5BE8AED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E6A9E3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1055E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B5C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29303010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873CAE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2F8D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6343E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5369B" w:rsidRPr="00B5369B" w14:paraId="76E7518B" w14:textId="77777777" w:rsidTr="00F23CA9">
        <w:trPr>
          <w:trHeight w:val="360"/>
          <w:jc w:val="center"/>
        </w:trPr>
        <w:tc>
          <w:tcPr>
            <w:tcW w:w="21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08C10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A08C4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5369B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20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2F47ED" w14:textId="77777777" w:rsidR="00B5369B" w:rsidRPr="00B5369B" w:rsidRDefault="00B5369B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</w:tbl>
    <w:p w14:paraId="2A343E5D" w14:textId="77777777" w:rsidR="00B5369B" w:rsidRDefault="00B5369B" w:rsidP="00F23CA9">
      <w:pPr>
        <w:pStyle w:val="Textkrper"/>
        <w:tabs>
          <w:tab w:val="left" w:pos="538"/>
        </w:tabs>
        <w:spacing w:before="40" w:after="40"/>
        <w:ind w:right="220"/>
        <w:rPr>
          <w:rFonts w:ascii="Roboto" w:hAnsi="Roboto" w:cs="Times New Roman"/>
          <w:b w:val="0"/>
          <w:bCs w:val="0"/>
          <w:color w:val="000000" w:themeColor="text1"/>
          <w:sz w:val="22"/>
          <w:szCs w:val="22"/>
          <w:lang w:val="de-DE"/>
        </w:rPr>
      </w:pPr>
    </w:p>
    <w:p w14:paraId="1CCEC706" w14:textId="77777777" w:rsidR="007D1F58" w:rsidRPr="00B5369B" w:rsidRDefault="007D1F58" w:rsidP="00C772FB">
      <w:pPr>
        <w:rPr>
          <w:rFonts w:ascii="Roboto" w:hAnsi="Roboto"/>
          <w:color w:val="000000" w:themeColor="text1"/>
          <w:szCs w:val="22"/>
        </w:rPr>
      </w:pPr>
    </w:p>
    <w:p w14:paraId="4AE253B0" w14:textId="003CFA08" w:rsidR="00C772FB" w:rsidRDefault="00C772FB" w:rsidP="00C772FB">
      <w:pPr>
        <w:rPr>
          <w:rFonts w:ascii="Roboto" w:hAnsi="Roboto"/>
          <w:color w:val="000000" w:themeColor="text1"/>
          <w:szCs w:val="22"/>
        </w:rPr>
      </w:pPr>
    </w:p>
    <w:p w14:paraId="3E50A7C0" w14:textId="1D19D552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7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976"/>
        <w:gridCol w:w="1985"/>
      </w:tblGrid>
      <w:tr w:rsidR="00B62C88" w:rsidRPr="00B62C88" w14:paraId="406C927F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3A1B9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lastRenderedPageBreak/>
              <w:t>Question No.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2B52" w14:textId="77777777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ABEF5" w14:textId="031F6B2E" w:rsidR="00B62C88" w:rsidRPr="00B62C88" w:rsidRDefault="00B62C88" w:rsidP="00B62C88">
            <w:pPr>
              <w:spacing w:before="120" w:after="120"/>
              <w:rPr>
                <w:rFonts w:ascii="Roboto" w:hAnsi="Roboto" w:cs="Calibri"/>
                <w:b/>
                <w:bCs/>
                <w:szCs w:val="22"/>
              </w:rPr>
            </w:pPr>
            <w:r w:rsidRPr="00B62C88">
              <w:rPr>
                <w:rFonts w:ascii="Roboto" w:hAnsi="Roboto" w:cs="Calibri"/>
                <w:b/>
                <w:bCs/>
                <w:szCs w:val="22"/>
              </w:rPr>
              <w:t>Point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(</w:t>
            </w:r>
            <w:r w:rsidR="0019566A">
              <w:rPr>
                <w:rFonts w:ascii="Roboto" w:hAnsi="Roboto" w:cs="Calibri"/>
                <w:b/>
                <w:bCs/>
                <w:szCs w:val="22"/>
              </w:rPr>
              <w:t>s</w:t>
            </w:r>
            <w:r w:rsidR="00075417">
              <w:rPr>
                <w:rFonts w:ascii="Roboto" w:hAnsi="Roboto" w:cs="Calibri"/>
                <w:b/>
                <w:bCs/>
                <w:szCs w:val="22"/>
              </w:rPr>
              <w:t>)</w:t>
            </w:r>
          </w:p>
        </w:tc>
      </w:tr>
      <w:tr w:rsidR="00B62C88" w:rsidRPr="00B62C88" w14:paraId="703B91A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CF5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14: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76C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2C2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25A7D1F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126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81BA6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8079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A87168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FE89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A071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E3C2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09127C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95D2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F7FFB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9885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718CBCBA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BB109B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15: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CF73D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E9B295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49A11698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F3114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8DFA55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6D6CD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231180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3ECB41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17: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AC68FC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86BDE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DF22C8D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3595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18: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387E8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c, 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0C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3F10CB93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A3D84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19: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AC87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Contained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DC576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C76D951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5EAE1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A04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Contained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2A95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A5163D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BD2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65F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Avoided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2EB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1201493D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70E9F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C193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Avoided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628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CC50F56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6635B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CB4CD1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F2C97B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BB5522D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EEA379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A62DA7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630B4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CB3C677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61E73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22: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952DE7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B2D1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8A46519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37D1943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23: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E305C78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0585AE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28E941B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762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24: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329B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057CB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288727C6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4B3EA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25: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06E54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Tight coupling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95F93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17618B3B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0D9A8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D8D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5FEF0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2ECDA68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705F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1BA82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Tight coupling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F6D9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876F777" w14:textId="77777777" w:rsidTr="002C3EC6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3838E5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963A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Loose coupling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187E4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26C62A1F" w14:textId="77777777" w:rsidTr="002C3EC6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06E9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26: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9E7E7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65F07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060F644" w14:textId="77777777" w:rsidTr="0019566A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4A9F8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27: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70E0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30D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043A83FF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4859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6BBFE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6BE97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0C40241" w14:textId="77777777" w:rsidTr="0019566A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E678A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F35D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B0980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F456379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751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25406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False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562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56631504" w14:textId="77777777" w:rsidTr="0026250B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06008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28: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6D32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 - False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FD53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B62C88" w:rsidRPr="00B62C88" w14:paraId="6385D8A4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A0E3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07D6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87599F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44468F0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4E80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6B27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89F346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693E801F" w14:textId="77777777" w:rsidTr="0026250B">
        <w:trPr>
          <w:trHeight w:val="360"/>
          <w:jc w:val="center"/>
        </w:trPr>
        <w:tc>
          <w:tcPr>
            <w:tcW w:w="21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B08F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C4CA40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FA1C9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B62C88" w:rsidRPr="00B62C88" w14:paraId="03514CDD" w14:textId="77777777" w:rsidTr="00DC5233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DC618E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29: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3B52DA1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8A454AD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7C69F661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FE6FD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30: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C161FE5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a, 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7D25DEC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B62C88" w:rsidRPr="00B62C88" w14:paraId="54145575" w14:textId="77777777" w:rsidTr="00F23CA9">
        <w:trPr>
          <w:trHeight w:val="36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DEAAB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Question 31: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464F" w14:textId="31A14ACE" w:rsidR="00B62C88" w:rsidRPr="00B62C88" w:rsidRDefault="00E9789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b, 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63AA3" w14:textId="77777777" w:rsidR="00B62C88" w:rsidRPr="00B62C88" w:rsidRDefault="00B62C88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B62C88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5F2B582E" w14:textId="74DC2C9A" w:rsidR="00B62C88" w:rsidRDefault="00B62C88" w:rsidP="00C772FB">
      <w:pPr>
        <w:rPr>
          <w:rFonts w:ascii="Roboto" w:hAnsi="Roboto"/>
          <w:color w:val="000000" w:themeColor="text1"/>
          <w:szCs w:val="22"/>
        </w:rPr>
      </w:pPr>
    </w:p>
    <w:tbl>
      <w:tblPr>
        <w:tblW w:w="695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2840"/>
        <w:gridCol w:w="1985"/>
      </w:tblGrid>
      <w:tr w:rsidR="00F23CA9" w:rsidRPr="00F23CA9" w14:paraId="2A76D0B3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F40B" w14:textId="77777777" w:rsidR="00F23CA9" w:rsidRPr="00F23CA9" w:rsidRDefault="00F23CA9" w:rsidP="00F23CA9">
            <w:pPr>
              <w:spacing w:before="120" w:after="120"/>
              <w:ind w:left="-217" w:firstLine="217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lastRenderedPageBreak/>
              <w:t>Question No.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9458D" w14:textId="77777777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Correct Answer(s)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E2038" w14:textId="5335CC14" w:rsidR="00F23CA9" w:rsidRPr="00F23CA9" w:rsidRDefault="00F23CA9" w:rsidP="00F23CA9">
            <w:pPr>
              <w:spacing w:before="120" w:after="120"/>
              <w:rPr>
                <w:rFonts w:ascii="Roboto" w:hAnsi="Roboto" w:cs="Calibri"/>
                <w:b/>
                <w:bCs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Point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(</w:t>
            </w:r>
            <w:r w:rsidRPr="00F23CA9">
              <w:rPr>
                <w:rFonts w:ascii="Roboto" w:hAnsi="Roboto" w:cs="Calibri"/>
                <w:b/>
                <w:bCs/>
                <w:color w:val="000000"/>
                <w:szCs w:val="22"/>
              </w:rPr>
              <w:t>s</w:t>
            </w:r>
            <w:r w:rsidR="0019566A">
              <w:rPr>
                <w:rFonts w:ascii="Roboto" w:hAnsi="Roboto" w:cs="Calibri"/>
                <w:b/>
                <w:bCs/>
                <w:color w:val="000000"/>
                <w:szCs w:val="22"/>
              </w:rPr>
              <w:t>)</w:t>
            </w:r>
          </w:p>
        </w:tc>
      </w:tr>
      <w:tr w:rsidR="00F23CA9" w:rsidRPr="00F23CA9" w14:paraId="3C499460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39D1F5C" w14:textId="3448227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2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DC8CF0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BBB521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3924C6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CDF40C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118740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2750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539BD06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4C1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C5276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6C762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0DB8C82E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68BB5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7A707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3ABED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723CED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E4406A" w14:textId="7B778E4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87E2B9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True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F11A0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36341BE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628BF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DA16A5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False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784D2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F5ADE8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EF46A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93404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15BF5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557CF08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188EA1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944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True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5A115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9928A3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4AE47FC" w14:textId="1B8A5F24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4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D0C85D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Good reason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4771CD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6923A69D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8BD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83FFC8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02E3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6BB7DB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BC14F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F3B93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5FBDA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285CD0F1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79285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90DA55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Good reason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DC2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BF23525" w14:textId="77777777" w:rsidTr="00F23CA9">
        <w:trPr>
          <w:trHeight w:val="360"/>
          <w:jc w:val="center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BC87170" w14:textId="4D5956BA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5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B49EE5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 - Not conflicting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3407C6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003A3A2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ED9439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5C290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b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D93C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41252604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5478D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C937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 -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1EE71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61F31455" w14:textId="77777777" w:rsidTr="00F23CA9">
        <w:trPr>
          <w:trHeight w:val="360"/>
          <w:jc w:val="center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02D70" w14:textId="77777777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BEE30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 - Not conflicting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D92B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</w:p>
        </w:tc>
      </w:tr>
      <w:tr w:rsidR="00F23CA9" w:rsidRPr="00F23CA9" w14:paraId="379DFD2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FD938" w14:textId="5D1D3308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6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1D191B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8D98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1612640A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051389" w14:textId="3F5D3881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7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CB5738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DDE11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  <w:tr w:rsidR="00F23CA9" w:rsidRPr="00F23CA9" w14:paraId="48863D99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49E2F" w14:textId="15EDC7C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Question 3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8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856704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a,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DB42F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2</w:t>
            </w:r>
          </w:p>
        </w:tc>
      </w:tr>
      <w:tr w:rsidR="00F23CA9" w:rsidRPr="00F23CA9" w14:paraId="76ACF304" w14:textId="77777777" w:rsidTr="00F23CA9">
        <w:trPr>
          <w:trHeight w:val="360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5FE35" w14:textId="56DC0E4F" w:rsidR="00F23CA9" w:rsidRPr="00F23CA9" w:rsidRDefault="00F23CA9" w:rsidP="00F23CA9">
            <w:pPr>
              <w:spacing w:before="40" w:after="40"/>
              <w:ind w:left="-217" w:firstLine="217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 xml:space="preserve">Question </w:t>
            </w:r>
            <w:r w:rsidR="00E97898">
              <w:rPr>
                <w:rFonts w:ascii="Roboto" w:hAnsi="Roboto" w:cs="Calibri"/>
                <w:color w:val="000000"/>
                <w:szCs w:val="22"/>
              </w:rPr>
              <w:t>39</w:t>
            </w:r>
            <w:r w:rsidRPr="00F23CA9">
              <w:rPr>
                <w:rFonts w:ascii="Roboto" w:hAnsi="Roboto" w:cs="Calibri"/>
                <w:color w:val="000000"/>
                <w:szCs w:val="22"/>
              </w:rPr>
              <w:t>: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6191C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c, 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9E298D" w14:textId="77777777" w:rsidR="00F23CA9" w:rsidRPr="00F23CA9" w:rsidRDefault="00F23CA9" w:rsidP="00F23CA9">
            <w:pPr>
              <w:spacing w:before="40" w:after="40"/>
              <w:rPr>
                <w:rFonts w:ascii="Roboto" w:hAnsi="Roboto" w:cs="Calibri"/>
                <w:color w:val="000000"/>
                <w:szCs w:val="22"/>
              </w:rPr>
            </w:pPr>
            <w:r w:rsidRPr="00F23CA9">
              <w:rPr>
                <w:rFonts w:ascii="Roboto" w:hAnsi="Roboto" w:cs="Calibri"/>
                <w:color w:val="000000"/>
                <w:szCs w:val="22"/>
              </w:rPr>
              <w:t>1</w:t>
            </w:r>
          </w:p>
        </w:tc>
      </w:tr>
    </w:tbl>
    <w:p w14:paraId="3DA7F6D3" w14:textId="6FB4BF43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p w14:paraId="041A598A" w14:textId="77777777" w:rsidR="00F23CA9" w:rsidRDefault="00F23CA9" w:rsidP="00C772FB">
      <w:pPr>
        <w:rPr>
          <w:rFonts w:ascii="Roboto" w:hAnsi="Roboto"/>
          <w:color w:val="000000" w:themeColor="text1"/>
          <w:szCs w:val="22"/>
        </w:rPr>
      </w:pPr>
    </w:p>
    <w:sectPr w:rsidR="00F23CA9" w:rsidSect="007D1F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2269" w:right="1021" w:bottom="1418" w:left="1191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FE2BD" w14:textId="77777777" w:rsidR="000C1F7C" w:rsidRDefault="000C1F7C">
      <w:r>
        <w:separator/>
      </w:r>
    </w:p>
  </w:endnote>
  <w:endnote w:type="continuationSeparator" w:id="0">
    <w:p w14:paraId="3BD9B495" w14:textId="77777777" w:rsidR="000C1F7C" w:rsidRDefault="000C1F7C">
      <w:r>
        <w:continuationSeparator/>
      </w:r>
    </w:p>
  </w:endnote>
  <w:endnote w:type="continuationNotice" w:id="1">
    <w:p w14:paraId="32DBA6E2" w14:textId="77777777" w:rsidR="000C1F7C" w:rsidRDefault="000C1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﷽﷽﷽﷽﷽﷽﷽﷽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B9EBA" w14:textId="77777777" w:rsidR="00BC1F82" w:rsidRDefault="00BC1F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B3B81" w14:textId="603812DF" w:rsidR="00427E29" w:rsidRPr="004A4D3C" w:rsidRDefault="004A4D3C" w:rsidP="004A4D3C">
    <w:pPr>
      <w:pStyle w:val="Fuzeile"/>
      <w:spacing w:line="360" w:lineRule="auto"/>
      <w:rPr>
        <w:rFonts w:ascii="Roboto" w:hAnsi="Roboto"/>
        <w:color w:val="0000FF"/>
        <w:sz w:val="16"/>
        <w:szCs w:val="16"/>
        <w:u w:val="single"/>
        <w:lang w:val="en-US"/>
      </w:rPr>
    </w:pPr>
    <w:r w:rsidRPr="002003F1">
      <w:rPr>
        <w:rFonts w:ascii="Roboto" w:hAnsi="Roboto"/>
        <w:noProof/>
        <w:sz w:val="16"/>
        <w:szCs w:val="16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E23B55F" wp14:editId="4AF1EBA8">
              <wp:simplePos x="0" y="0"/>
              <wp:positionH relativeFrom="column">
                <wp:posOffset>5008880</wp:posOffset>
              </wp:positionH>
              <wp:positionV relativeFrom="paragraph">
                <wp:posOffset>31750</wp:posOffset>
              </wp:positionV>
              <wp:extent cx="2360930" cy="1404620"/>
              <wp:effectExtent l="0" t="0" r="0" b="5715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4E9EC8" w14:textId="77777777" w:rsidR="004A4D3C" w:rsidRPr="00624823" w:rsidRDefault="000C1F7C" w:rsidP="004A4D3C">
                          <w:pPr>
                            <w:rPr>
                              <w:rFonts w:ascii="Roboto" w:hAnsi="Roboto"/>
                            </w:rPr>
                          </w:pPr>
                          <w:sdt>
                            <w:sdtPr>
                              <w:rPr>
                                <w:rFonts w:ascii="Roboto" w:hAnsi="Roboto"/>
                              </w:rPr>
                              <w:id w:val="-1769616900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A4D3C">
                                <w:rPr>
                                  <w:rFonts w:ascii="Roboto" w:hAnsi="Roboto"/>
                                </w:rPr>
                                <w:t>Page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PAGE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  <w:sz w:val="24"/>
                                </w:rPr>
                                <w:t>5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>
                                <w:rPr>
                                  <w:rFonts w:ascii="Roboto" w:hAnsi="Roboto"/>
                                </w:rPr>
                                <w:t>of</w:t>
                              </w:r>
                              <w:r w:rsidR="004A4D3C" w:rsidRPr="00624823">
                                <w:rPr>
                                  <w:rFonts w:ascii="Roboto" w:hAnsi="Roboto"/>
                                </w:rPr>
                                <w:t xml:space="preserve"> 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begin"/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</w:rPr>
                                <w:instrText>NUMPAGES</w:instrTex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separate"/>
                              </w:r>
                              <w:r w:rsidR="004A4D3C">
                                <w:rPr>
                                  <w:rFonts w:ascii="Roboto" w:hAnsi="Roboto"/>
                                  <w:b/>
                                  <w:bCs/>
                                  <w:noProof/>
                                </w:rPr>
                                <w:t>1</w:t>
                              </w:r>
                              <w:r w:rsidR="004A4D3C" w:rsidRPr="00624823">
                                <w:rPr>
                                  <w:rFonts w:ascii="Roboto" w:hAnsi="Roboto"/>
                                  <w:b/>
                                  <w:bCs/>
                                  <w:sz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E23B55F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394.4pt;margin-top:2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" filled="f" stroked="f">
              <v:textbox style="mso-fit-shape-to-text:t">
                <w:txbxContent>
                  <w:p w14:paraId="424E9EC8" w14:textId="77777777" w:rsidR="004A4D3C" w:rsidRPr="00624823" w:rsidRDefault="00783B18" w:rsidP="004A4D3C">
                    <w:pPr>
                      <w:rPr>
                        <w:rFonts w:ascii="Roboto" w:hAnsi="Roboto"/>
                      </w:rPr>
                    </w:pPr>
                    <w:sdt>
                      <w:sdtPr>
                        <w:rPr>
                          <w:rFonts w:ascii="Roboto" w:hAnsi="Roboto"/>
                        </w:rPr>
                        <w:id w:val="-1769616900"/>
                        <w:docPartObj>
                          <w:docPartGallery w:val="Page Numbers (Top of Page)"/>
                          <w:docPartUnique/>
                        </w:docPartObj>
                      </w:sdtPr>
                      <w:sdtEndPr/>
                      <w:sdtContent>
                        <w:r w:rsidR="004A4D3C">
                          <w:rPr>
                            <w:rFonts w:ascii="Roboto" w:hAnsi="Roboto"/>
                          </w:rPr>
                          <w:t>Page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PAGE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noProof/>
                            <w:sz w:val="24"/>
                          </w:rPr>
                          <w:t>5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>
                          <w:rPr>
                            <w:rFonts w:ascii="Roboto" w:hAnsi="Roboto"/>
                          </w:rPr>
                          <w:t>of</w:t>
                        </w:r>
                        <w:r w:rsidR="004A4D3C" w:rsidRPr="00624823">
                          <w:rPr>
                            <w:rFonts w:ascii="Roboto" w:hAnsi="Roboto"/>
                          </w:rPr>
                          <w:t xml:space="preserve"> 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begin"/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</w:rPr>
                          <w:instrText>NUMPAGES</w:instrTex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separate"/>
                        </w:r>
                        <w:r w:rsidR="004A4D3C">
                          <w:rPr>
                            <w:rFonts w:ascii="Roboto" w:hAnsi="Roboto"/>
                            <w:b/>
                            <w:bCs/>
                            <w:noProof/>
                          </w:rPr>
                          <w:t>1</w:t>
                        </w:r>
                        <w:r w:rsidR="004A4D3C" w:rsidRPr="00624823">
                          <w:rPr>
                            <w:rFonts w:ascii="Roboto" w:hAnsi="Roboto"/>
                            <w:b/>
                            <w:bCs/>
                            <w:sz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bookmarkStart w:id="0" w:name="OLE_LINK5"/>
    <w:bookmarkStart w:id="1" w:name="OLE_LINK6"/>
    <w:r>
      <w:rPr>
        <w:rFonts w:ascii="Roboto" w:hAnsi="Roboto"/>
        <w:sz w:val="16"/>
        <w:szCs w:val="16"/>
        <w:lang w:val="en-US"/>
      </w:rPr>
      <w:t xml:space="preserve">Version </w:t>
    </w:r>
    <w:r w:rsidRPr="002003F1">
      <w:rPr>
        <w:rFonts w:ascii="Roboto" w:hAnsi="Roboto"/>
        <w:sz w:val="16"/>
        <w:szCs w:val="16"/>
        <w:lang w:val="en-US"/>
      </w:rPr>
      <w:t>2020.1-EN-rev</w:t>
    </w:r>
    <w:r w:rsidR="00756867">
      <w:rPr>
        <w:rFonts w:ascii="Roboto" w:hAnsi="Roboto"/>
        <w:sz w:val="16"/>
        <w:szCs w:val="16"/>
        <w:lang w:val="en-US"/>
      </w:rPr>
      <w:t>8</w:t>
    </w:r>
    <w:r>
      <w:rPr>
        <w:rFonts w:ascii="Roboto" w:hAnsi="Roboto"/>
        <w:sz w:val="16"/>
        <w:szCs w:val="16"/>
        <w:lang w:val="en-US"/>
      </w:rPr>
      <w:t xml:space="preserve"> </w:t>
    </w:r>
    <w:r>
      <w:rPr>
        <w:rFonts w:ascii="Roboto" w:hAnsi="Roboto"/>
        <w:sz w:val="16"/>
        <w:szCs w:val="16"/>
        <w:lang w:val="en-US"/>
      </w:rPr>
      <w:br/>
    </w:r>
    <w:bookmarkEnd w:id="0"/>
    <w:bookmarkEnd w:id="1"/>
    <w:r>
      <w:rPr>
        <w:rFonts w:ascii="Roboto" w:hAnsi="Roboto"/>
        <w:sz w:val="16"/>
        <w:szCs w:val="16"/>
        <w:lang w:val="en-US"/>
      </w:rPr>
      <w:t xml:space="preserve">Most recent version: </w:t>
    </w:r>
    <w:r w:rsidRPr="00F23886">
      <w:rPr>
        <w:rFonts w:ascii="Roboto" w:hAnsi="Roboto"/>
        <w:sz w:val="16"/>
        <w:szCs w:val="16"/>
        <w:lang w:val="en-US"/>
      </w:rPr>
      <w:t>https://github.com/isaqb-org/examination-foundation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9F81D" w14:textId="77777777" w:rsidR="00BC1F82" w:rsidRDefault="00BC1F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88451" w14:textId="77777777" w:rsidR="000C1F7C" w:rsidRDefault="000C1F7C">
      <w:r>
        <w:separator/>
      </w:r>
    </w:p>
  </w:footnote>
  <w:footnote w:type="continuationSeparator" w:id="0">
    <w:p w14:paraId="11E3C628" w14:textId="77777777" w:rsidR="000C1F7C" w:rsidRDefault="000C1F7C">
      <w:r>
        <w:continuationSeparator/>
      </w:r>
    </w:p>
  </w:footnote>
  <w:footnote w:type="continuationNotice" w:id="1">
    <w:p w14:paraId="26ACD9E0" w14:textId="77777777" w:rsidR="000C1F7C" w:rsidRDefault="000C1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931BD" w14:textId="77777777" w:rsidR="00BC1F82" w:rsidRDefault="00BC1F8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65"/>
      <w:gridCol w:w="3129"/>
    </w:tblGrid>
    <w:tr w:rsidR="00427E29" w14:paraId="5B1DB535" w14:textId="77777777">
      <w:tc>
        <w:tcPr>
          <w:tcW w:w="6910" w:type="dxa"/>
        </w:tcPr>
        <w:p w14:paraId="03B2FBE7" w14:textId="6AEF6B7E" w:rsidR="00427E29" w:rsidRPr="00501247" w:rsidRDefault="00427E29" w:rsidP="00EC028D">
          <w:pPr>
            <w:pStyle w:val="Kopfzeile"/>
            <w:tabs>
              <w:tab w:val="clear" w:pos="9072"/>
              <w:tab w:val="right" w:pos="9900"/>
            </w:tabs>
            <w:spacing w:before="360"/>
            <w:ind w:right="-35"/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</w:pP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iSAQB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CPSA-F</w:t>
          </w:r>
          <w:r w:rsidR="00EC028D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  <w:vertAlign w:val="superscript"/>
            </w:rPr>
            <w:t>®</w:t>
          </w:r>
          <w:r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</w:t>
          </w:r>
          <w:r w:rsidR="00D350E8"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>Mock</w:t>
          </w:r>
          <w:r w:rsidRPr="00D350E8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Exam</w:t>
          </w:r>
          <w:r w:rsidR="00192B28" w:rsidRPr="00501247">
            <w:rPr>
              <w:rStyle w:val="Seitenzahl"/>
              <w:rFonts w:ascii="Roboto" w:hAnsi="Roboto" w:cs="Arial"/>
              <w:color w:val="215868" w:themeColor="accent5" w:themeShade="80"/>
              <w:sz w:val="34"/>
              <w:szCs w:val="34"/>
            </w:rPr>
            <w:t xml:space="preserve"> Answers</w:t>
          </w:r>
        </w:p>
        <w:p w14:paraId="30B8FD56" w14:textId="20F36E90" w:rsidR="00427E29" w:rsidRPr="00501247" w:rsidRDefault="00427E29" w:rsidP="003107A6">
          <w:pPr>
            <w:tabs>
              <w:tab w:val="left" w:pos="2429"/>
              <w:tab w:val="right" w:pos="6417"/>
            </w:tabs>
            <w:rPr>
              <w:sz w:val="34"/>
              <w:szCs w:val="34"/>
            </w:rPr>
          </w:pPr>
          <w:r w:rsidRPr="00501247">
            <w:rPr>
              <w:sz w:val="34"/>
              <w:szCs w:val="34"/>
            </w:rPr>
            <w:tab/>
          </w:r>
          <w:r w:rsidR="003107A6">
            <w:rPr>
              <w:sz w:val="34"/>
              <w:szCs w:val="34"/>
            </w:rPr>
            <w:tab/>
          </w:r>
        </w:p>
      </w:tc>
      <w:tc>
        <w:tcPr>
          <w:tcW w:w="3151" w:type="dxa"/>
        </w:tcPr>
        <w:p w14:paraId="43DB9CDD" w14:textId="77777777" w:rsidR="00427E29" w:rsidRDefault="00427E29">
          <w:pPr>
            <w:pStyle w:val="Kopfzeile"/>
            <w:tabs>
              <w:tab w:val="clear" w:pos="9072"/>
              <w:tab w:val="right" w:pos="9900"/>
            </w:tabs>
            <w:spacing w:after="120"/>
            <w:jc w:val="right"/>
            <w:rPr>
              <w:rStyle w:val="Seitenzahl"/>
              <w:rFonts w:ascii="Arial" w:hAnsi="Arial" w:cs="Arial"/>
              <w:sz w:val="16"/>
            </w:rPr>
          </w:pPr>
          <w:r>
            <w:rPr>
              <w:noProof/>
            </w:rPr>
            <w:drawing>
              <wp:inline distT="0" distB="0" distL="0" distR="0" wp14:anchorId="2CFAA979" wp14:editId="459431A0">
                <wp:extent cx="1800000" cy="763456"/>
                <wp:effectExtent l="0" t="0" r="0" b="0"/>
                <wp:docPr id="15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7634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BD93D0" w14:textId="2CC5801E" w:rsidR="00427E29" w:rsidRDefault="00427E29">
    <w:pPr>
      <w:pStyle w:val="Kopfzeile"/>
      <w:tabs>
        <w:tab w:val="clear" w:pos="9072"/>
        <w:tab w:val="right" w:pos="9900"/>
      </w:tabs>
      <w:spacing w:after="120"/>
      <w:jc w:val="right"/>
      <w:rPr>
        <w:rFonts w:ascii="Arial" w:hAnsi="Arial" w:cs="Arial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70077" w14:textId="77777777" w:rsidR="00BC1F82" w:rsidRDefault="00BC1F8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A007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4FC"/>
    <w:multiLevelType w:val="hybridMultilevel"/>
    <w:tmpl w:val="0930ECB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13F2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784C"/>
    <w:multiLevelType w:val="hybridMultilevel"/>
    <w:tmpl w:val="363E5B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83A9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453D1"/>
    <w:multiLevelType w:val="hybridMultilevel"/>
    <w:tmpl w:val="62524E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405A0"/>
    <w:multiLevelType w:val="hybridMultilevel"/>
    <w:tmpl w:val="12A6BFA6"/>
    <w:lvl w:ilvl="0" w:tplc="FD66E43A">
      <w:start w:val="1"/>
      <w:numFmt w:val="decimal"/>
      <w:lvlText w:val="%1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E85086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16E68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23DA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A261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23C2A"/>
    <w:multiLevelType w:val="hybridMultilevel"/>
    <w:tmpl w:val="584E44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57F9"/>
    <w:multiLevelType w:val="hybridMultilevel"/>
    <w:tmpl w:val="72CEB912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03018A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54900"/>
    <w:multiLevelType w:val="hybridMultilevel"/>
    <w:tmpl w:val="CD0AB304"/>
    <w:lvl w:ilvl="0" w:tplc="153863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462B1"/>
    <w:multiLevelType w:val="singleLevel"/>
    <w:tmpl w:val="687A7598"/>
    <w:lvl w:ilvl="0">
      <w:start w:val="1"/>
      <w:numFmt w:val="decimal"/>
      <w:pStyle w:val="Textgliederungohne"/>
      <w:lvlText w:val="(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 w15:restartNumberingAfterBreak="0">
    <w:nsid w:val="27F472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1FB1"/>
    <w:multiLevelType w:val="hybridMultilevel"/>
    <w:tmpl w:val="B6D8F632"/>
    <w:lvl w:ilvl="0" w:tplc="2904CFB4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DC37E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42E3"/>
    <w:multiLevelType w:val="hybridMultilevel"/>
    <w:tmpl w:val="D06EC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33F9D"/>
    <w:multiLevelType w:val="hybridMultilevel"/>
    <w:tmpl w:val="E49A70F6"/>
    <w:lvl w:ilvl="0" w:tplc="77C2BC28">
      <w:start w:val="1"/>
      <w:numFmt w:val="lowerLetter"/>
      <w:lvlText w:val="%1)"/>
      <w:lvlJc w:val="left"/>
      <w:pPr>
        <w:ind w:left="1494" w:hanging="360"/>
      </w:pPr>
    </w:lvl>
    <w:lvl w:ilvl="1" w:tplc="04070019">
      <w:start w:val="1"/>
      <w:numFmt w:val="lowerLetter"/>
      <w:lvlText w:val="%2."/>
      <w:lvlJc w:val="left"/>
      <w:pPr>
        <w:ind w:left="2214" w:hanging="360"/>
      </w:pPr>
    </w:lvl>
    <w:lvl w:ilvl="2" w:tplc="0407001B">
      <w:start w:val="1"/>
      <w:numFmt w:val="lowerRoman"/>
      <w:lvlText w:val="%3."/>
      <w:lvlJc w:val="right"/>
      <w:pPr>
        <w:ind w:left="2934" w:hanging="180"/>
      </w:pPr>
    </w:lvl>
    <w:lvl w:ilvl="3" w:tplc="0407000F">
      <w:start w:val="1"/>
      <w:numFmt w:val="decimal"/>
      <w:lvlText w:val="%4."/>
      <w:lvlJc w:val="left"/>
      <w:pPr>
        <w:ind w:left="3654" w:hanging="360"/>
      </w:pPr>
    </w:lvl>
    <w:lvl w:ilvl="4" w:tplc="04070019">
      <w:start w:val="1"/>
      <w:numFmt w:val="lowerLetter"/>
      <w:lvlText w:val="%5."/>
      <w:lvlJc w:val="left"/>
      <w:pPr>
        <w:ind w:left="4374" w:hanging="360"/>
      </w:pPr>
    </w:lvl>
    <w:lvl w:ilvl="5" w:tplc="0407001B">
      <w:start w:val="1"/>
      <w:numFmt w:val="lowerRoman"/>
      <w:lvlText w:val="%6."/>
      <w:lvlJc w:val="right"/>
      <w:pPr>
        <w:ind w:left="5094" w:hanging="180"/>
      </w:pPr>
    </w:lvl>
    <w:lvl w:ilvl="6" w:tplc="0407000F">
      <w:start w:val="1"/>
      <w:numFmt w:val="decimal"/>
      <w:lvlText w:val="%7."/>
      <w:lvlJc w:val="left"/>
      <w:pPr>
        <w:ind w:left="5814" w:hanging="360"/>
      </w:pPr>
    </w:lvl>
    <w:lvl w:ilvl="7" w:tplc="04070019">
      <w:start w:val="1"/>
      <w:numFmt w:val="lowerLetter"/>
      <w:lvlText w:val="%8."/>
      <w:lvlJc w:val="left"/>
      <w:pPr>
        <w:ind w:left="6534" w:hanging="360"/>
      </w:pPr>
    </w:lvl>
    <w:lvl w:ilvl="8" w:tplc="0407001B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391C1FA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E4E92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A17980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B134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776E5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33545"/>
    <w:multiLevelType w:val="hybridMultilevel"/>
    <w:tmpl w:val="498C17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7C168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A079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D0ACC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FB1BFF"/>
    <w:multiLevelType w:val="hybridMultilevel"/>
    <w:tmpl w:val="31F635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319BD"/>
    <w:multiLevelType w:val="multilevel"/>
    <w:tmpl w:val="C3F04E6E"/>
    <w:lvl w:ilvl="0">
      <w:start w:val="1"/>
      <w:numFmt w:val="decimal"/>
      <w:pStyle w:val="berschrift7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5A083F4B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D13E7"/>
    <w:multiLevelType w:val="hybridMultilevel"/>
    <w:tmpl w:val="F98E5B0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334F7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6B6575"/>
    <w:multiLevelType w:val="multilevel"/>
    <w:tmpl w:val="2C9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8702C9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9616A5"/>
    <w:multiLevelType w:val="hybridMultilevel"/>
    <w:tmpl w:val="2600412E"/>
    <w:lvl w:ilvl="0" w:tplc="0407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1914337"/>
    <w:multiLevelType w:val="hybridMultilevel"/>
    <w:tmpl w:val="D6CA948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4A8687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DC5C81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66B8"/>
    <w:multiLevelType w:val="hybridMultilevel"/>
    <w:tmpl w:val="B0A4066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4624F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3B4029"/>
    <w:multiLevelType w:val="hybridMultilevel"/>
    <w:tmpl w:val="2A8A422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2953C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BD2566"/>
    <w:multiLevelType w:val="multilevel"/>
    <w:tmpl w:val="2F3EBF22"/>
    <w:lvl w:ilvl="0">
      <w:start w:val="1"/>
      <w:numFmt w:val="decimal"/>
      <w:pStyle w:val="Textgliederu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extgliederu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extgliederu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6F53091D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6E6E34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B66DFB"/>
    <w:multiLevelType w:val="hybridMultilevel"/>
    <w:tmpl w:val="30269FD6"/>
    <w:lvl w:ilvl="0" w:tplc="153863C2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A178A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064D45"/>
    <w:multiLevelType w:val="hybridMultilevel"/>
    <w:tmpl w:val="6080956E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3968A77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549E"/>
    <w:multiLevelType w:val="hybridMultilevel"/>
    <w:tmpl w:val="37AC312C"/>
    <w:lvl w:ilvl="0" w:tplc="1EE00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43"/>
  </w:num>
  <w:num w:numId="4">
    <w:abstractNumId w:val="13"/>
  </w:num>
  <w:num w:numId="5">
    <w:abstractNumId w:val="12"/>
  </w:num>
  <w:num w:numId="6">
    <w:abstractNumId w:val="25"/>
  </w:num>
  <w:num w:numId="7">
    <w:abstractNumId w:val="37"/>
  </w:num>
  <w:num w:numId="8">
    <w:abstractNumId w:val="1"/>
  </w:num>
  <w:num w:numId="9">
    <w:abstractNumId w:val="39"/>
  </w:num>
  <w:num w:numId="10">
    <w:abstractNumId w:val="3"/>
  </w:num>
  <w:num w:numId="11">
    <w:abstractNumId w:val="11"/>
  </w:num>
  <w:num w:numId="12">
    <w:abstractNumId w:val="36"/>
  </w:num>
  <w:num w:numId="13">
    <w:abstractNumId w:val="32"/>
  </w:num>
  <w:num w:numId="14">
    <w:abstractNumId w:val="29"/>
  </w:num>
  <w:num w:numId="15">
    <w:abstractNumId w:val="34"/>
  </w:num>
  <w:num w:numId="16">
    <w:abstractNumId w:val="5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6"/>
  </w:num>
  <w:num w:numId="19">
    <w:abstractNumId w:val="18"/>
  </w:num>
  <w:num w:numId="20">
    <w:abstractNumId w:val="16"/>
  </w:num>
  <w:num w:numId="21">
    <w:abstractNumId w:val="48"/>
  </w:num>
  <w:num w:numId="22">
    <w:abstractNumId w:val="41"/>
  </w:num>
  <w:num w:numId="23">
    <w:abstractNumId w:val="22"/>
  </w:num>
  <w:num w:numId="24">
    <w:abstractNumId w:val="6"/>
  </w:num>
  <w:num w:numId="25">
    <w:abstractNumId w:val="2"/>
  </w:num>
  <w:num w:numId="26">
    <w:abstractNumId w:val="38"/>
  </w:num>
  <w:num w:numId="27">
    <w:abstractNumId w:val="40"/>
  </w:num>
  <w:num w:numId="28">
    <w:abstractNumId w:val="0"/>
  </w:num>
  <w:num w:numId="29">
    <w:abstractNumId w:val="8"/>
  </w:num>
  <w:num w:numId="30">
    <w:abstractNumId w:val="15"/>
  </w:num>
  <w:num w:numId="31">
    <w:abstractNumId w:val="33"/>
  </w:num>
  <w:num w:numId="32">
    <w:abstractNumId w:val="26"/>
  </w:num>
  <w:num w:numId="33">
    <w:abstractNumId w:val="28"/>
  </w:num>
  <w:num w:numId="34">
    <w:abstractNumId w:val="45"/>
  </w:num>
  <w:num w:numId="35">
    <w:abstractNumId w:val="44"/>
  </w:num>
  <w:num w:numId="36">
    <w:abstractNumId w:val="23"/>
  </w:num>
  <w:num w:numId="37">
    <w:abstractNumId w:val="49"/>
  </w:num>
  <w:num w:numId="38">
    <w:abstractNumId w:val="17"/>
  </w:num>
  <w:num w:numId="39">
    <w:abstractNumId w:val="10"/>
  </w:num>
  <w:num w:numId="40">
    <w:abstractNumId w:val="42"/>
  </w:num>
  <w:num w:numId="41">
    <w:abstractNumId w:val="9"/>
  </w:num>
  <w:num w:numId="42">
    <w:abstractNumId w:val="27"/>
  </w:num>
  <w:num w:numId="43">
    <w:abstractNumId w:val="31"/>
  </w:num>
  <w:num w:numId="44">
    <w:abstractNumId w:val="7"/>
  </w:num>
  <w:num w:numId="45">
    <w:abstractNumId w:val="20"/>
  </w:num>
  <w:num w:numId="46">
    <w:abstractNumId w:val="47"/>
  </w:num>
  <w:num w:numId="47">
    <w:abstractNumId w:val="24"/>
  </w:num>
  <w:num w:numId="48">
    <w:abstractNumId w:val="21"/>
  </w:num>
  <w:num w:numId="49">
    <w:abstractNumId w:val="35"/>
  </w:num>
  <w:num w:numId="50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«Benutzer»" w:val="TK"/>
    <w:docVar w:name="database" w:val="ADVOWARE"/>
    <w:docVar w:name="history" w:val="Lizenzvertrag_2012-11-02_TK_markup.docx.doc - Version vom 13.11.2012"/>
    <w:docVar w:name="modified" w:val="1"/>
    <w:docVar w:name="NoPDF" w:val="ja"/>
    <w:docVar w:name="nr" w:val="2011000134"/>
    <w:docVar w:name="speichern" w:val="ja"/>
    <w:docVar w:name="Status" w:val="nein"/>
  </w:docVars>
  <w:rsids>
    <w:rsidRoot w:val="00BF473B"/>
    <w:rsid w:val="000024E0"/>
    <w:rsid w:val="00004CAC"/>
    <w:rsid w:val="00011A24"/>
    <w:rsid w:val="00012419"/>
    <w:rsid w:val="00014825"/>
    <w:rsid w:val="000208C3"/>
    <w:rsid w:val="000212E6"/>
    <w:rsid w:val="00022A97"/>
    <w:rsid w:val="000267BB"/>
    <w:rsid w:val="0003021A"/>
    <w:rsid w:val="00032250"/>
    <w:rsid w:val="0003499C"/>
    <w:rsid w:val="0003736D"/>
    <w:rsid w:val="00037431"/>
    <w:rsid w:val="00040A14"/>
    <w:rsid w:val="00041A37"/>
    <w:rsid w:val="00041BCA"/>
    <w:rsid w:val="00043332"/>
    <w:rsid w:val="000455F4"/>
    <w:rsid w:val="00046906"/>
    <w:rsid w:val="00046C3D"/>
    <w:rsid w:val="00051168"/>
    <w:rsid w:val="000524A5"/>
    <w:rsid w:val="00053EDC"/>
    <w:rsid w:val="00053FA1"/>
    <w:rsid w:val="00055C27"/>
    <w:rsid w:val="000561F6"/>
    <w:rsid w:val="00057D34"/>
    <w:rsid w:val="000601DD"/>
    <w:rsid w:val="000609FE"/>
    <w:rsid w:val="0006408A"/>
    <w:rsid w:val="00065BE9"/>
    <w:rsid w:val="000673C5"/>
    <w:rsid w:val="00071937"/>
    <w:rsid w:val="00071E52"/>
    <w:rsid w:val="00074190"/>
    <w:rsid w:val="00074805"/>
    <w:rsid w:val="00075417"/>
    <w:rsid w:val="00076DCD"/>
    <w:rsid w:val="00082A56"/>
    <w:rsid w:val="00082CFC"/>
    <w:rsid w:val="000853CE"/>
    <w:rsid w:val="00085C7C"/>
    <w:rsid w:val="00086855"/>
    <w:rsid w:val="00086E21"/>
    <w:rsid w:val="0008799F"/>
    <w:rsid w:val="00092697"/>
    <w:rsid w:val="00094343"/>
    <w:rsid w:val="00095E6F"/>
    <w:rsid w:val="00096781"/>
    <w:rsid w:val="00096A99"/>
    <w:rsid w:val="00096E20"/>
    <w:rsid w:val="00097067"/>
    <w:rsid w:val="00097FF2"/>
    <w:rsid w:val="000A535E"/>
    <w:rsid w:val="000C0B4D"/>
    <w:rsid w:val="000C1F7C"/>
    <w:rsid w:val="000C431E"/>
    <w:rsid w:val="000C6E05"/>
    <w:rsid w:val="000D2656"/>
    <w:rsid w:val="000D3003"/>
    <w:rsid w:val="000D4F2D"/>
    <w:rsid w:val="000D5075"/>
    <w:rsid w:val="000E140F"/>
    <w:rsid w:val="000E161D"/>
    <w:rsid w:val="000E1D9C"/>
    <w:rsid w:val="000E39B5"/>
    <w:rsid w:val="000E56AC"/>
    <w:rsid w:val="000E5B9C"/>
    <w:rsid w:val="000F35C4"/>
    <w:rsid w:val="000F534A"/>
    <w:rsid w:val="000F55E4"/>
    <w:rsid w:val="000F76CF"/>
    <w:rsid w:val="000F7EBC"/>
    <w:rsid w:val="001009C4"/>
    <w:rsid w:val="00102A6E"/>
    <w:rsid w:val="00103347"/>
    <w:rsid w:val="00104AF8"/>
    <w:rsid w:val="00105CB3"/>
    <w:rsid w:val="001070C2"/>
    <w:rsid w:val="00111C1A"/>
    <w:rsid w:val="001130A4"/>
    <w:rsid w:val="00114A93"/>
    <w:rsid w:val="001161D1"/>
    <w:rsid w:val="00120787"/>
    <w:rsid w:val="001211F5"/>
    <w:rsid w:val="00121899"/>
    <w:rsid w:val="00122B9F"/>
    <w:rsid w:val="001256BA"/>
    <w:rsid w:val="00125F0D"/>
    <w:rsid w:val="00130931"/>
    <w:rsid w:val="0013461C"/>
    <w:rsid w:val="001361DB"/>
    <w:rsid w:val="00140D1B"/>
    <w:rsid w:val="00142E0C"/>
    <w:rsid w:val="00145BEA"/>
    <w:rsid w:val="00146853"/>
    <w:rsid w:val="001508A2"/>
    <w:rsid w:val="001546AE"/>
    <w:rsid w:val="001566A6"/>
    <w:rsid w:val="00157561"/>
    <w:rsid w:val="00162EC2"/>
    <w:rsid w:val="001646A3"/>
    <w:rsid w:val="001657D9"/>
    <w:rsid w:val="00170641"/>
    <w:rsid w:val="001707CA"/>
    <w:rsid w:val="00170FF1"/>
    <w:rsid w:val="0017233E"/>
    <w:rsid w:val="0017395F"/>
    <w:rsid w:val="001748AA"/>
    <w:rsid w:val="001762B7"/>
    <w:rsid w:val="00180EAA"/>
    <w:rsid w:val="00182EDA"/>
    <w:rsid w:val="00184650"/>
    <w:rsid w:val="001849F6"/>
    <w:rsid w:val="00191232"/>
    <w:rsid w:val="00192236"/>
    <w:rsid w:val="00192B28"/>
    <w:rsid w:val="00193A1E"/>
    <w:rsid w:val="001943AA"/>
    <w:rsid w:val="00194C44"/>
    <w:rsid w:val="0019566A"/>
    <w:rsid w:val="001A2C0C"/>
    <w:rsid w:val="001A3F2E"/>
    <w:rsid w:val="001A4B96"/>
    <w:rsid w:val="001B0EA8"/>
    <w:rsid w:val="001B27AA"/>
    <w:rsid w:val="001B30EF"/>
    <w:rsid w:val="001B3DFD"/>
    <w:rsid w:val="001B5C4C"/>
    <w:rsid w:val="001B6E3D"/>
    <w:rsid w:val="001C4603"/>
    <w:rsid w:val="001C5108"/>
    <w:rsid w:val="001C542B"/>
    <w:rsid w:val="001D0AF0"/>
    <w:rsid w:val="001D1265"/>
    <w:rsid w:val="001D1879"/>
    <w:rsid w:val="001D1BF4"/>
    <w:rsid w:val="001D3655"/>
    <w:rsid w:val="001D39F0"/>
    <w:rsid w:val="001D4759"/>
    <w:rsid w:val="001D550F"/>
    <w:rsid w:val="001D5DB8"/>
    <w:rsid w:val="001E149C"/>
    <w:rsid w:val="001E2C5E"/>
    <w:rsid w:val="001E40CB"/>
    <w:rsid w:val="001E5FC7"/>
    <w:rsid w:val="001E659F"/>
    <w:rsid w:val="001F1071"/>
    <w:rsid w:val="001F14FF"/>
    <w:rsid w:val="001F4A52"/>
    <w:rsid w:val="00202295"/>
    <w:rsid w:val="002027D1"/>
    <w:rsid w:val="00202C63"/>
    <w:rsid w:val="002054DC"/>
    <w:rsid w:val="002073FD"/>
    <w:rsid w:val="0020761B"/>
    <w:rsid w:val="0021019D"/>
    <w:rsid w:val="00211FA4"/>
    <w:rsid w:val="00212B59"/>
    <w:rsid w:val="002132C6"/>
    <w:rsid w:val="00216DAB"/>
    <w:rsid w:val="002204E5"/>
    <w:rsid w:val="0022523D"/>
    <w:rsid w:val="002252ED"/>
    <w:rsid w:val="00225D20"/>
    <w:rsid w:val="002262D5"/>
    <w:rsid w:val="002304A6"/>
    <w:rsid w:val="00233257"/>
    <w:rsid w:val="00234884"/>
    <w:rsid w:val="0023585D"/>
    <w:rsid w:val="00237725"/>
    <w:rsid w:val="00237AE9"/>
    <w:rsid w:val="002412FC"/>
    <w:rsid w:val="00242C3D"/>
    <w:rsid w:val="00243111"/>
    <w:rsid w:val="00243CDD"/>
    <w:rsid w:val="00244118"/>
    <w:rsid w:val="00246A8E"/>
    <w:rsid w:val="00247948"/>
    <w:rsid w:val="00250EF9"/>
    <w:rsid w:val="00252DC8"/>
    <w:rsid w:val="00253026"/>
    <w:rsid w:val="00253992"/>
    <w:rsid w:val="00256B34"/>
    <w:rsid w:val="0025728F"/>
    <w:rsid w:val="0026250B"/>
    <w:rsid w:val="002629C1"/>
    <w:rsid w:val="00262F96"/>
    <w:rsid w:val="002653D9"/>
    <w:rsid w:val="00266057"/>
    <w:rsid w:val="002706BE"/>
    <w:rsid w:val="00272D2B"/>
    <w:rsid w:val="00273601"/>
    <w:rsid w:val="00273849"/>
    <w:rsid w:val="00277655"/>
    <w:rsid w:val="00277821"/>
    <w:rsid w:val="0028026E"/>
    <w:rsid w:val="0028297A"/>
    <w:rsid w:val="002839F1"/>
    <w:rsid w:val="00287547"/>
    <w:rsid w:val="002916B0"/>
    <w:rsid w:val="0029275C"/>
    <w:rsid w:val="00292B13"/>
    <w:rsid w:val="00293058"/>
    <w:rsid w:val="00293DED"/>
    <w:rsid w:val="00296F44"/>
    <w:rsid w:val="002A0CD6"/>
    <w:rsid w:val="002A136B"/>
    <w:rsid w:val="002A1572"/>
    <w:rsid w:val="002A31A8"/>
    <w:rsid w:val="002A3B9C"/>
    <w:rsid w:val="002A3EBB"/>
    <w:rsid w:val="002A4444"/>
    <w:rsid w:val="002A72F8"/>
    <w:rsid w:val="002A77D7"/>
    <w:rsid w:val="002B0040"/>
    <w:rsid w:val="002B0372"/>
    <w:rsid w:val="002B2657"/>
    <w:rsid w:val="002B3182"/>
    <w:rsid w:val="002B3BF4"/>
    <w:rsid w:val="002B5BB8"/>
    <w:rsid w:val="002B77F8"/>
    <w:rsid w:val="002C1F9A"/>
    <w:rsid w:val="002C3EC6"/>
    <w:rsid w:val="002C6075"/>
    <w:rsid w:val="002C709C"/>
    <w:rsid w:val="002C74E7"/>
    <w:rsid w:val="002D178F"/>
    <w:rsid w:val="002D1BC5"/>
    <w:rsid w:val="002D49FC"/>
    <w:rsid w:val="002E0DC3"/>
    <w:rsid w:val="002E310D"/>
    <w:rsid w:val="002E6D1D"/>
    <w:rsid w:val="002F0A76"/>
    <w:rsid w:val="002F24C6"/>
    <w:rsid w:val="002F27B3"/>
    <w:rsid w:val="002F6CE3"/>
    <w:rsid w:val="00302347"/>
    <w:rsid w:val="00303F19"/>
    <w:rsid w:val="00304C3D"/>
    <w:rsid w:val="00304DA4"/>
    <w:rsid w:val="003067B9"/>
    <w:rsid w:val="00306FC4"/>
    <w:rsid w:val="00307814"/>
    <w:rsid w:val="00307B24"/>
    <w:rsid w:val="00307BFE"/>
    <w:rsid w:val="003107A6"/>
    <w:rsid w:val="00311527"/>
    <w:rsid w:val="00313855"/>
    <w:rsid w:val="003162C7"/>
    <w:rsid w:val="00324CE7"/>
    <w:rsid w:val="00327EBD"/>
    <w:rsid w:val="00330553"/>
    <w:rsid w:val="00334012"/>
    <w:rsid w:val="00334856"/>
    <w:rsid w:val="00334C28"/>
    <w:rsid w:val="00335827"/>
    <w:rsid w:val="00335E40"/>
    <w:rsid w:val="00336CCF"/>
    <w:rsid w:val="00337A11"/>
    <w:rsid w:val="00337C0B"/>
    <w:rsid w:val="00341403"/>
    <w:rsid w:val="003460B7"/>
    <w:rsid w:val="003477D2"/>
    <w:rsid w:val="00347CD3"/>
    <w:rsid w:val="00350E0A"/>
    <w:rsid w:val="00352FB5"/>
    <w:rsid w:val="003572AD"/>
    <w:rsid w:val="00357E8E"/>
    <w:rsid w:val="0036128B"/>
    <w:rsid w:val="003647B3"/>
    <w:rsid w:val="003667D6"/>
    <w:rsid w:val="00366DC1"/>
    <w:rsid w:val="003719F5"/>
    <w:rsid w:val="003733C5"/>
    <w:rsid w:val="003735F7"/>
    <w:rsid w:val="003739B7"/>
    <w:rsid w:val="00374492"/>
    <w:rsid w:val="00380990"/>
    <w:rsid w:val="00380EC4"/>
    <w:rsid w:val="003813F7"/>
    <w:rsid w:val="0038249F"/>
    <w:rsid w:val="003825C1"/>
    <w:rsid w:val="003865FC"/>
    <w:rsid w:val="00390317"/>
    <w:rsid w:val="00392D8D"/>
    <w:rsid w:val="00393DB4"/>
    <w:rsid w:val="00397F9C"/>
    <w:rsid w:val="003A2818"/>
    <w:rsid w:val="003B0059"/>
    <w:rsid w:val="003B00E4"/>
    <w:rsid w:val="003B1920"/>
    <w:rsid w:val="003B2EEA"/>
    <w:rsid w:val="003B3DD9"/>
    <w:rsid w:val="003B3EBA"/>
    <w:rsid w:val="003B6564"/>
    <w:rsid w:val="003C02D3"/>
    <w:rsid w:val="003C0832"/>
    <w:rsid w:val="003C2CFD"/>
    <w:rsid w:val="003C365F"/>
    <w:rsid w:val="003C390A"/>
    <w:rsid w:val="003C5382"/>
    <w:rsid w:val="003C7E2D"/>
    <w:rsid w:val="003D46FC"/>
    <w:rsid w:val="003E2313"/>
    <w:rsid w:val="003E31C1"/>
    <w:rsid w:val="003E3BBF"/>
    <w:rsid w:val="003E4E86"/>
    <w:rsid w:val="003E72AD"/>
    <w:rsid w:val="003F05AC"/>
    <w:rsid w:val="003F07AA"/>
    <w:rsid w:val="003F0D0A"/>
    <w:rsid w:val="003F29E9"/>
    <w:rsid w:val="003F3BAA"/>
    <w:rsid w:val="004018A4"/>
    <w:rsid w:val="00406D6B"/>
    <w:rsid w:val="00410571"/>
    <w:rsid w:val="004109E1"/>
    <w:rsid w:val="004115A8"/>
    <w:rsid w:val="0041165A"/>
    <w:rsid w:val="004123E7"/>
    <w:rsid w:val="00415DF3"/>
    <w:rsid w:val="004213C3"/>
    <w:rsid w:val="00422D0A"/>
    <w:rsid w:val="0042674E"/>
    <w:rsid w:val="00427058"/>
    <w:rsid w:val="00427E29"/>
    <w:rsid w:val="004362C8"/>
    <w:rsid w:val="00437E10"/>
    <w:rsid w:val="00440EDE"/>
    <w:rsid w:val="00441669"/>
    <w:rsid w:val="00441BAD"/>
    <w:rsid w:val="004425B3"/>
    <w:rsid w:val="00442B3B"/>
    <w:rsid w:val="004433C5"/>
    <w:rsid w:val="004451AB"/>
    <w:rsid w:val="00445DBF"/>
    <w:rsid w:val="00447D56"/>
    <w:rsid w:val="00450D41"/>
    <w:rsid w:val="004555A7"/>
    <w:rsid w:val="00455784"/>
    <w:rsid w:val="004558E4"/>
    <w:rsid w:val="00456663"/>
    <w:rsid w:val="00456F6E"/>
    <w:rsid w:val="00462D50"/>
    <w:rsid w:val="00464918"/>
    <w:rsid w:val="0047060E"/>
    <w:rsid w:val="00471A44"/>
    <w:rsid w:val="00471CC5"/>
    <w:rsid w:val="00474CAC"/>
    <w:rsid w:val="004757E0"/>
    <w:rsid w:val="004768F8"/>
    <w:rsid w:val="00477FA9"/>
    <w:rsid w:val="00480D6A"/>
    <w:rsid w:val="004838B6"/>
    <w:rsid w:val="00491268"/>
    <w:rsid w:val="004927E1"/>
    <w:rsid w:val="00493837"/>
    <w:rsid w:val="00493B86"/>
    <w:rsid w:val="00495E71"/>
    <w:rsid w:val="004976B5"/>
    <w:rsid w:val="00497EB7"/>
    <w:rsid w:val="004A2F7F"/>
    <w:rsid w:val="004A3ACC"/>
    <w:rsid w:val="004A4D3C"/>
    <w:rsid w:val="004A5DF1"/>
    <w:rsid w:val="004A7B7D"/>
    <w:rsid w:val="004B09FC"/>
    <w:rsid w:val="004B2028"/>
    <w:rsid w:val="004B251E"/>
    <w:rsid w:val="004B28AB"/>
    <w:rsid w:val="004B475F"/>
    <w:rsid w:val="004B4DC8"/>
    <w:rsid w:val="004B7B80"/>
    <w:rsid w:val="004C262B"/>
    <w:rsid w:val="004D013D"/>
    <w:rsid w:val="004D0C93"/>
    <w:rsid w:val="004D32BD"/>
    <w:rsid w:val="004D334C"/>
    <w:rsid w:val="004D3B2F"/>
    <w:rsid w:val="004D3DDD"/>
    <w:rsid w:val="004D57A0"/>
    <w:rsid w:val="004D6411"/>
    <w:rsid w:val="004D6A5B"/>
    <w:rsid w:val="004D79F5"/>
    <w:rsid w:val="004E07C0"/>
    <w:rsid w:val="004E1E28"/>
    <w:rsid w:val="004F115D"/>
    <w:rsid w:val="00501247"/>
    <w:rsid w:val="00501601"/>
    <w:rsid w:val="00501D7B"/>
    <w:rsid w:val="0050279D"/>
    <w:rsid w:val="00502884"/>
    <w:rsid w:val="005054F5"/>
    <w:rsid w:val="0050613C"/>
    <w:rsid w:val="00506717"/>
    <w:rsid w:val="00507A02"/>
    <w:rsid w:val="00507C67"/>
    <w:rsid w:val="00507CAE"/>
    <w:rsid w:val="00510049"/>
    <w:rsid w:val="00513246"/>
    <w:rsid w:val="00515D46"/>
    <w:rsid w:val="00515F80"/>
    <w:rsid w:val="00521229"/>
    <w:rsid w:val="00521360"/>
    <w:rsid w:val="00521758"/>
    <w:rsid w:val="005238D3"/>
    <w:rsid w:val="00524E5E"/>
    <w:rsid w:val="0052549E"/>
    <w:rsid w:val="00530E20"/>
    <w:rsid w:val="005310FE"/>
    <w:rsid w:val="005329E8"/>
    <w:rsid w:val="00532A59"/>
    <w:rsid w:val="00533F30"/>
    <w:rsid w:val="00534117"/>
    <w:rsid w:val="00534492"/>
    <w:rsid w:val="00534D04"/>
    <w:rsid w:val="0053555D"/>
    <w:rsid w:val="0053751B"/>
    <w:rsid w:val="00541F1C"/>
    <w:rsid w:val="00545BD6"/>
    <w:rsid w:val="00547CBA"/>
    <w:rsid w:val="00551C52"/>
    <w:rsid w:val="00553241"/>
    <w:rsid w:val="0055389A"/>
    <w:rsid w:val="00554A0F"/>
    <w:rsid w:val="00560BDC"/>
    <w:rsid w:val="00560D21"/>
    <w:rsid w:val="00561190"/>
    <w:rsid w:val="0056216D"/>
    <w:rsid w:val="00562C11"/>
    <w:rsid w:val="00565A0E"/>
    <w:rsid w:val="00566E7A"/>
    <w:rsid w:val="005717FF"/>
    <w:rsid w:val="0057199B"/>
    <w:rsid w:val="00572AEB"/>
    <w:rsid w:val="0057476E"/>
    <w:rsid w:val="0057784C"/>
    <w:rsid w:val="00583433"/>
    <w:rsid w:val="005851CC"/>
    <w:rsid w:val="00586605"/>
    <w:rsid w:val="00587220"/>
    <w:rsid w:val="00587EAC"/>
    <w:rsid w:val="0059300E"/>
    <w:rsid w:val="00593CFD"/>
    <w:rsid w:val="00593FDF"/>
    <w:rsid w:val="00595AE8"/>
    <w:rsid w:val="005A2F61"/>
    <w:rsid w:val="005A457F"/>
    <w:rsid w:val="005A4BA6"/>
    <w:rsid w:val="005A688C"/>
    <w:rsid w:val="005A73D9"/>
    <w:rsid w:val="005B04F8"/>
    <w:rsid w:val="005B0822"/>
    <w:rsid w:val="005B1079"/>
    <w:rsid w:val="005B1AA0"/>
    <w:rsid w:val="005B315D"/>
    <w:rsid w:val="005B4D0C"/>
    <w:rsid w:val="005B500B"/>
    <w:rsid w:val="005C000A"/>
    <w:rsid w:val="005C1D4E"/>
    <w:rsid w:val="005C52C1"/>
    <w:rsid w:val="005C7460"/>
    <w:rsid w:val="005C7B6A"/>
    <w:rsid w:val="005D02E7"/>
    <w:rsid w:val="005D15B5"/>
    <w:rsid w:val="005D1DD7"/>
    <w:rsid w:val="005D2EC3"/>
    <w:rsid w:val="005D3C31"/>
    <w:rsid w:val="005E0B71"/>
    <w:rsid w:val="005E2F0E"/>
    <w:rsid w:val="005E388C"/>
    <w:rsid w:val="005E3F68"/>
    <w:rsid w:val="005E5629"/>
    <w:rsid w:val="005E707E"/>
    <w:rsid w:val="005F0083"/>
    <w:rsid w:val="005F4566"/>
    <w:rsid w:val="005F4755"/>
    <w:rsid w:val="005F55A2"/>
    <w:rsid w:val="005F5AC7"/>
    <w:rsid w:val="005F77F7"/>
    <w:rsid w:val="005F7FB4"/>
    <w:rsid w:val="00600343"/>
    <w:rsid w:val="00602640"/>
    <w:rsid w:val="00603412"/>
    <w:rsid w:val="00603642"/>
    <w:rsid w:val="006056EC"/>
    <w:rsid w:val="00606385"/>
    <w:rsid w:val="006068AF"/>
    <w:rsid w:val="00612774"/>
    <w:rsid w:val="0061390E"/>
    <w:rsid w:val="00615AA2"/>
    <w:rsid w:val="00616E7A"/>
    <w:rsid w:val="00620DED"/>
    <w:rsid w:val="00622996"/>
    <w:rsid w:val="00622F3F"/>
    <w:rsid w:val="006245A3"/>
    <w:rsid w:val="00624823"/>
    <w:rsid w:val="00624DF6"/>
    <w:rsid w:val="006272D6"/>
    <w:rsid w:val="00627A81"/>
    <w:rsid w:val="006306E8"/>
    <w:rsid w:val="0063210C"/>
    <w:rsid w:val="00635B8D"/>
    <w:rsid w:val="00635D35"/>
    <w:rsid w:val="006366B5"/>
    <w:rsid w:val="006366BF"/>
    <w:rsid w:val="00637A57"/>
    <w:rsid w:val="006401D9"/>
    <w:rsid w:val="00644486"/>
    <w:rsid w:val="0065000C"/>
    <w:rsid w:val="006512D2"/>
    <w:rsid w:val="00651970"/>
    <w:rsid w:val="00652E94"/>
    <w:rsid w:val="00654EAC"/>
    <w:rsid w:val="00654EDD"/>
    <w:rsid w:val="006553C4"/>
    <w:rsid w:val="006557D1"/>
    <w:rsid w:val="0065774D"/>
    <w:rsid w:val="0066286D"/>
    <w:rsid w:val="0066344E"/>
    <w:rsid w:val="00663DFB"/>
    <w:rsid w:val="00667146"/>
    <w:rsid w:val="00667300"/>
    <w:rsid w:val="00667C95"/>
    <w:rsid w:val="006708B0"/>
    <w:rsid w:val="0067102D"/>
    <w:rsid w:val="00673E19"/>
    <w:rsid w:val="0067572F"/>
    <w:rsid w:val="00676BC2"/>
    <w:rsid w:val="006807ED"/>
    <w:rsid w:val="00680ADD"/>
    <w:rsid w:val="00682771"/>
    <w:rsid w:val="00683015"/>
    <w:rsid w:val="00686037"/>
    <w:rsid w:val="00686346"/>
    <w:rsid w:val="006869B2"/>
    <w:rsid w:val="00690AFE"/>
    <w:rsid w:val="0069276B"/>
    <w:rsid w:val="006A4253"/>
    <w:rsid w:val="006A5B29"/>
    <w:rsid w:val="006A6A92"/>
    <w:rsid w:val="006B13A7"/>
    <w:rsid w:val="006B3482"/>
    <w:rsid w:val="006B403D"/>
    <w:rsid w:val="006B4043"/>
    <w:rsid w:val="006B56FC"/>
    <w:rsid w:val="006B6466"/>
    <w:rsid w:val="006B6DAE"/>
    <w:rsid w:val="006C1A73"/>
    <w:rsid w:val="006C26B4"/>
    <w:rsid w:val="006C36BC"/>
    <w:rsid w:val="006C7E3D"/>
    <w:rsid w:val="006D066C"/>
    <w:rsid w:val="006D0F7F"/>
    <w:rsid w:val="006D11CA"/>
    <w:rsid w:val="006D1B8D"/>
    <w:rsid w:val="006D39A4"/>
    <w:rsid w:val="006D5BB0"/>
    <w:rsid w:val="006E0C4D"/>
    <w:rsid w:val="006E4B28"/>
    <w:rsid w:val="006F008C"/>
    <w:rsid w:val="006F458A"/>
    <w:rsid w:val="006F5037"/>
    <w:rsid w:val="006F6370"/>
    <w:rsid w:val="0070066F"/>
    <w:rsid w:val="0070082B"/>
    <w:rsid w:val="00700841"/>
    <w:rsid w:val="00701539"/>
    <w:rsid w:val="00706D7D"/>
    <w:rsid w:val="00707F69"/>
    <w:rsid w:val="00711218"/>
    <w:rsid w:val="00711674"/>
    <w:rsid w:val="00711CD9"/>
    <w:rsid w:val="00712BBE"/>
    <w:rsid w:val="00714021"/>
    <w:rsid w:val="00715B0D"/>
    <w:rsid w:val="00716D84"/>
    <w:rsid w:val="0071741E"/>
    <w:rsid w:val="007222B5"/>
    <w:rsid w:val="00722EBF"/>
    <w:rsid w:val="00723382"/>
    <w:rsid w:val="00725432"/>
    <w:rsid w:val="00725459"/>
    <w:rsid w:val="00726242"/>
    <w:rsid w:val="00727C53"/>
    <w:rsid w:val="0073038F"/>
    <w:rsid w:val="007351BA"/>
    <w:rsid w:val="007432F6"/>
    <w:rsid w:val="00743D96"/>
    <w:rsid w:val="007521AA"/>
    <w:rsid w:val="00754FF9"/>
    <w:rsid w:val="0075522D"/>
    <w:rsid w:val="00756867"/>
    <w:rsid w:val="007601C1"/>
    <w:rsid w:val="007651A5"/>
    <w:rsid w:val="00770A01"/>
    <w:rsid w:val="00773252"/>
    <w:rsid w:val="007738CD"/>
    <w:rsid w:val="00773E89"/>
    <w:rsid w:val="00775839"/>
    <w:rsid w:val="00783B18"/>
    <w:rsid w:val="00785F1A"/>
    <w:rsid w:val="00787A07"/>
    <w:rsid w:val="007920B6"/>
    <w:rsid w:val="00797683"/>
    <w:rsid w:val="007A0299"/>
    <w:rsid w:val="007A36E6"/>
    <w:rsid w:val="007A37E0"/>
    <w:rsid w:val="007A5ABC"/>
    <w:rsid w:val="007A60E6"/>
    <w:rsid w:val="007A6B0F"/>
    <w:rsid w:val="007A72CD"/>
    <w:rsid w:val="007B1FE6"/>
    <w:rsid w:val="007B3C19"/>
    <w:rsid w:val="007B3F1D"/>
    <w:rsid w:val="007B484E"/>
    <w:rsid w:val="007B5612"/>
    <w:rsid w:val="007B6E8B"/>
    <w:rsid w:val="007C19D4"/>
    <w:rsid w:val="007C1AD1"/>
    <w:rsid w:val="007C5468"/>
    <w:rsid w:val="007C577F"/>
    <w:rsid w:val="007D1F58"/>
    <w:rsid w:val="007D302F"/>
    <w:rsid w:val="007D402E"/>
    <w:rsid w:val="007D5652"/>
    <w:rsid w:val="007D5BF8"/>
    <w:rsid w:val="007D7BF7"/>
    <w:rsid w:val="007E01DB"/>
    <w:rsid w:val="007E1217"/>
    <w:rsid w:val="007E14E1"/>
    <w:rsid w:val="007E41F6"/>
    <w:rsid w:val="007E4539"/>
    <w:rsid w:val="007E4C07"/>
    <w:rsid w:val="007F0EDD"/>
    <w:rsid w:val="007F1DF6"/>
    <w:rsid w:val="007F218A"/>
    <w:rsid w:val="007F3F9C"/>
    <w:rsid w:val="007F7357"/>
    <w:rsid w:val="00800422"/>
    <w:rsid w:val="0080141F"/>
    <w:rsid w:val="008030C5"/>
    <w:rsid w:val="0080367E"/>
    <w:rsid w:val="008050FC"/>
    <w:rsid w:val="008079FA"/>
    <w:rsid w:val="00815C3D"/>
    <w:rsid w:val="00816B7B"/>
    <w:rsid w:val="00817B54"/>
    <w:rsid w:val="00826EE7"/>
    <w:rsid w:val="00827111"/>
    <w:rsid w:val="00830FDB"/>
    <w:rsid w:val="00831C27"/>
    <w:rsid w:val="00833214"/>
    <w:rsid w:val="0083582A"/>
    <w:rsid w:val="00836CD7"/>
    <w:rsid w:val="00840133"/>
    <w:rsid w:val="00840359"/>
    <w:rsid w:val="00841213"/>
    <w:rsid w:val="008426CE"/>
    <w:rsid w:val="008429F8"/>
    <w:rsid w:val="0084601E"/>
    <w:rsid w:val="00847A09"/>
    <w:rsid w:val="008505AA"/>
    <w:rsid w:val="00850B78"/>
    <w:rsid w:val="008512A1"/>
    <w:rsid w:val="008517A9"/>
    <w:rsid w:val="00856071"/>
    <w:rsid w:val="0085786A"/>
    <w:rsid w:val="00860EAA"/>
    <w:rsid w:val="00860F0F"/>
    <w:rsid w:val="00861F98"/>
    <w:rsid w:val="00862CDD"/>
    <w:rsid w:val="00863EED"/>
    <w:rsid w:val="00864569"/>
    <w:rsid w:val="00864A3D"/>
    <w:rsid w:val="008651B8"/>
    <w:rsid w:val="0087191D"/>
    <w:rsid w:val="00871AE8"/>
    <w:rsid w:val="00872BF5"/>
    <w:rsid w:val="008733DA"/>
    <w:rsid w:val="008753FF"/>
    <w:rsid w:val="008815CB"/>
    <w:rsid w:val="00883B92"/>
    <w:rsid w:val="00884192"/>
    <w:rsid w:val="00884FA8"/>
    <w:rsid w:val="008852CA"/>
    <w:rsid w:val="00886A65"/>
    <w:rsid w:val="00893F1E"/>
    <w:rsid w:val="008946E6"/>
    <w:rsid w:val="00896AC2"/>
    <w:rsid w:val="008A0465"/>
    <w:rsid w:val="008A3856"/>
    <w:rsid w:val="008A4C10"/>
    <w:rsid w:val="008A7217"/>
    <w:rsid w:val="008B0B9C"/>
    <w:rsid w:val="008B31CF"/>
    <w:rsid w:val="008B33B5"/>
    <w:rsid w:val="008B5FCB"/>
    <w:rsid w:val="008B6FFF"/>
    <w:rsid w:val="008C0513"/>
    <w:rsid w:val="008C185F"/>
    <w:rsid w:val="008C275A"/>
    <w:rsid w:val="008C3D77"/>
    <w:rsid w:val="008C48BC"/>
    <w:rsid w:val="008C5483"/>
    <w:rsid w:val="008C5E51"/>
    <w:rsid w:val="008D2A53"/>
    <w:rsid w:val="008D35FA"/>
    <w:rsid w:val="008D3E5D"/>
    <w:rsid w:val="008D401A"/>
    <w:rsid w:val="008D4303"/>
    <w:rsid w:val="008D7738"/>
    <w:rsid w:val="008E0821"/>
    <w:rsid w:val="008E09FA"/>
    <w:rsid w:val="008E2B4C"/>
    <w:rsid w:val="008E3768"/>
    <w:rsid w:val="008E3A74"/>
    <w:rsid w:val="008E4239"/>
    <w:rsid w:val="008E7CFC"/>
    <w:rsid w:val="008F0D01"/>
    <w:rsid w:val="008F3F52"/>
    <w:rsid w:val="008F4780"/>
    <w:rsid w:val="008F61BC"/>
    <w:rsid w:val="009006FD"/>
    <w:rsid w:val="00901538"/>
    <w:rsid w:val="009038C4"/>
    <w:rsid w:val="00910BF3"/>
    <w:rsid w:val="009124EE"/>
    <w:rsid w:val="00912880"/>
    <w:rsid w:val="009140CB"/>
    <w:rsid w:val="00916AAA"/>
    <w:rsid w:val="0092007B"/>
    <w:rsid w:val="009200BA"/>
    <w:rsid w:val="0092140C"/>
    <w:rsid w:val="0092157B"/>
    <w:rsid w:val="009235EF"/>
    <w:rsid w:val="0092482D"/>
    <w:rsid w:val="009347AD"/>
    <w:rsid w:val="009360EC"/>
    <w:rsid w:val="00937494"/>
    <w:rsid w:val="00937CE1"/>
    <w:rsid w:val="00940961"/>
    <w:rsid w:val="0094322A"/>
    <w:rsid w:val="00943D55"/>
    <w:rsid w:val="0094505F"/>
    <w:rsid w:val="00950EF7"/>
    <w:rsid w:val="00950F9C"/>
    <w:rsid w:val="009511B6"/>
    <w:rsid w:val="00951E53"/>
    <w:rsid w:val="00953823"/>
    <w:rsid w:val="00953BC4"/>
    <w:rsid w:val="0095406B"/>
    <w:rsid w:val="00954EBA"/>
    <w:rsid w:val="00955462"/>
    <w:rsid w:val="00957DD0"/>
    <w:rsid w:val="00964E3B"/>
    <w:rsid w:val="00967166"/>
    <w:rsid w:val="00970BBA"/>
    <w:rsid w:val="00973268"/>
    <w:rsid w:val="00976E55"/>
    <w:rsid w:val="0098346E"/>
    <w:rsid w:val="00984980"/>
    <w:rsid w:val="00985030"/>
    <w:rsid w:val="00986504"/>
    <w:rsid w:val="00991AFF"/>
    <w:rsid w:val="0099387A"/>
    <w:rsid w:val="00993EC3"/>
    <w:rsid w:val="009A00D5"/>
    <w:rsid w:val="009A01A1"/>
    <w:rsid w:val="009A0344"/>
    <w:rsid w:val="009A1585"/>
    <w:rsid w:val="009A18FC"/>
    <w:rsid w:val="009A5676"/>
    <w:rsid w:val="009A5B9A"/>
    <w:rsid w:val="009A7075"/>
    <w:rsid w:val="009B051C"/>
    <w:rsid w:val="009B5BC6"/>
    <w:rsid w:val="009C3231"/>
    <w:rsid w:val="009C45D4"/>
    <w:rsid w:val="009C54C0"/>
    <w:rsid w:val="009C6C72"/>
    <w:rsid w:val="009C7703"/>
    <w:rsid w:val="009C7DB3"/>
    <w:rsid w:val="009D109A"/>
    <w:rsid w:val="009D16AE"/>
    <w:rsid w:val="009D33C3"/>
    <w:rsid w:val="009D6839"/>
    <w:rsid w:val="009D71FC"/>
    <w:rsid w:val="009E440C"/>
    <w:rsid w:val="009E447B"/>
    <w:rsid w:val="009E5290"/>
    <w:rsid w:val="009E5C8C"/>
    <w:rsid w:val="009E684B"/>
    <w:rsid w:val="009E6D8D"/>
    <w:rsid w:val="009E7E08"/>
    <w:rsid w:val="009F088D"/>
    <w:rsid w:val="009F59E2"/>
    <w:rsid w:val="009F5A9D"/>
    <w:rsid w:val="009F6786"/>
    <w:rsid w:val="009F7DE2"/>
    <w:rsid w:val="00A0499D"/>
    <w:rsid w:val="00A056FC"/>
    <w:rsid w:val="00A10764"/>
    <w:rsid w:val="00A11781"/>
    <w:rsid w:val="00A11ACF"/>
    <w:rsid w:val="00A11C27"/>
    <w:rsid w:val="00A1301C"/>
    <w:rsid w:val="00A16A6B"/>
    <w:rsid w:val="00A178C9"/>
    <w:rsid w:val="00A20718"/>
    <w:rsid w:val="00A243A7"/>
    <w:rsid w:val="00A2545D"/>
    <w:rsid w:val="00A267FC"/>
    <w:rsid w:val="00A270B6"/>
    <w:rsid w:val="00A27C48"/>
    <w:rsid w:val="00A3263E"/>
    <w:rsid w:val="00A33217"/>
    <w:rsid w:val="00A34F70"/>
    <w:rsid w:val="00A37157"/>
    <w:rsid w:val="00A379EB"/>
    <w:rsid w:val="00A40809"/>
    <w:rsid w:val="00A4293D"/>
    <w:rsid w:val="00A43B61"/>
    <w:rsid w:val="00A44A5B"/>
    <w:rsid w:val="00A44FF1"/>
    <w:rsid w:val="00A51540"/>
    <w:rsid w:val="00A53ED1"/>
    <w:rsid w:val="00A558B1"/>
    <w:rsid w:val="00A55A42"/>
    <w:rsid w:val="00A56AC0"/>
    <w:rsid w:val="00A57023"/>
    <w:rsid w:val="00A575A4"/>
    <w:rsid w:val="00A60810"/>
    <w:rsid w:val="00A62347"/>
    <w:rsid w:val="00A63286"/>
    <w:rsid w:val="00A65B17"/>
    <w:rsid w:val="00A67D8D"/>
    <w:rsid w:val="00A76F73"/>
    <w:rsid w:val="00A772C1"/>
    <w:rsid w:val="00A77631"/>
    <w:rsid w:val="00A77EA8"/>
    <w:rsid w:val="00A80FD4"/>
    <w:rsid w:val="00A81E13"/>
    <w:rsid w:val="00A84729"/>
    <w:rsid w:val="00A8491C"/>
    <w:rsid w:val="00A8522A"/>
    <w:rsid w:val="00A85F3A"/>
    <w:rsid w:val="00A861E7"/>
    <w:rsid w:val="00A87E3A"/>
    <w:rsid w:val="00A90372"/>
    <w:rsid w:val="00A903ED"/>
    <w:rsid w:val="00A9284D"/>
    <w:rsid w:val="00A93054"/>
    <w:rsid w:val="00A93E5E"/>
    <w:rsid w:val="00A967D5"/>
    <w:rsid w:val="00A978B4"/>
    <w:rsid w:val="00AA27E7"/>
    <w:rsid w:val="00AA3B37"/>
    <w:rsid w:val="00AA3E98"/>
    <w:rsid w:val="00AA4FDA"/>
    <w:rsid w:val="00AA60E6"/>
    <w:rsid w:val="00AA7506"/>
    <w:rsid w:val="00AB0ECE"/>
    <w:rsid w:val="00AB1C8D"/>
    <w:rsid w:val="00AB1F44"/>
    <w:rsid w:val="00AB20E8"/>
    <w:rsid w:val="00AB3AF8"/>
    <w:rsid w:val="00AB63A2"/>
    <w:rsid w:val="00AB66FB"/>
    <w:rsid w:val="00AB6789"/>
    <w:rsid w:val="00AC2001"/>
    <w:rsid w:val="00AC2E24"/>
    <w:rsid w:val="00AC6EF5"/>
    <w:rsid w:val="00AC7ED9"/>
    <w:rsid w:val="00AD0261"/>
    <w:rsid w:val="00AD07A9"/>
    <w:rsid w:val="00AD102D"/>
    <w:rsid w:val="00AD2D5D"/>
    <w:rsid w:val="00AD42DA"/>
    <w:rsid w:val="00AD4336"/>
    <w:rsid w:val="00AE3B07"/>
    <w:rsid w:val="00AE4EDC"/>
    <w:rsid w:val="00AE6214"/>
    <w:rsid w:val="00AE631A"/>
    <w:rsid w:val="00AE7E64"/>
    <w:rsid w:val="00AF0115"/>
    <w:rsid w:val="00AF01AE"/>
    <w:rsid w:val="00AF3B18"/>
    <w:rsid w:val="00AF63DF"/>
    <w:rsid w:val="00AF6F3C"/>
    <w:rsid w:val="00B01E8F"/>
    <w:rsid w:val="00B03D66"/>
    <w:rsid w:val="00B042AF"/>
    <w:rsid w:val="00B05288"/>
    <w:rsid w:val="00B05F62"/>
    <w:rsid w:val="00B11760"/>
    <w:rsid w:val="00B11B3D"/>
    <w:rsid w:val="00B12200"/>
    <w:rsid w:val="00B126E3"/>
    <w:rsid w:val="00B16772"/>
    <w:rsid w:val="00B204D5"/>
    <w:rsid w:val="00B21F81"/>
    <w:rsid w:val="00B23789"/>
    <w:rsid w:val="00B30434"/>
    <w:rsid w:val="00B31060"/>
    <w:rsid w:val="00B314BD"/>
    <w:rsid w:val="00B31537"/>
    <w:rsid w:val="00B36B30"/>
    <w:rsid w:val="00B3736A"/>
    <w:rsid w:val="00B406ED"/>
    <w:rsid w:val="00B42778"/>
    <w:rsid w:val="00B50C27"/>
    <w:rsid w:val="00B51B8D"/>
    <w:rsid w:val="00B52142"/>
    <w:rsid w:val="00B5369B"/>
    <w:rsid w:val="00B54775"/>
    <w:rsid w:val="00B567F4"/>
    <w:rsid w:val="00B5797C"/>
    <w:rsid w:val="00B57F9A"/>
    <w:rsid w:val="00B62C88"/>
    <w:rsid w:val="00B6506C"/>
    <w:rsid w:val="00B67574"/>
    <w:rsid w:val="00B70A18"/>
    <w:rsid w:val="00B75472"/>
    <w:rsid w:val="00B801BD"/>
    <w:rsid w:val="00B869D1"/>
    <w:rsid w:val="00B87456"/>
    <w:rsid w:val="00B927DE"/>
    <w:rsid w:val="00B92A08"/>
    <w:rsid w:val="00B94206"/>
    <w:rsid w:val="00B9707A"/>
    <w:rsid w:val="00B97DAB"/>
    <w:rsid w:val="00BA0A86"/>
    <w:rsid w:val="00BA3733"/>
    <w:rsid w:val="00BA58E5"/>
    <w:rsid w:val="00BA7BF9"/>
    <w:rsid w:val="00BB0143"/>
    <w:rsid w:val="00BB19D6"/>
    <w:rsid w:val="00BB3917"/>
    <w:rsid w:val="00BB723A"/>
    <w:rsid w:val="00BC1F82"/>
    <w:rsid w:val="00BC217D"/>
    <w:rsid w:val="00BC25BC"/>
    <w:rsid w:val="00BC2E56"/>
    <w:rsid w:val="00BC36E7"/>
    <w:rsid w:val="00BC3ACF"/>
    <w:rsid w:val="00BC452D"/>
    <w:rsid w:val="00BC4927"/>
    <w:rsid w:val="00BC5A61"/>
    <w:rsid w:val="00BC6150"/>
    <w:rsid w:val="00BC7ADC"/>
    <w:rsid w:val="00BD15B9"/>
    <w:rsid w:val="00BD2172"/>
    <w:rsid w:val="00BD3034"/>
    <w:rsid w:val="00BD37D4"/>
    <w:rsid w:val="00BD3A54"/>
    <w:rsid w:val="00BD3B26"/>
    <w:rsid w:val="00BF2415"/>
    <w:rsid w:val="00BF2A05"/>
    <w:rsid w:val="00BF2DEE"/>
    <w:rsid w:val="00BF473B"/>
    <w:rsid w:val="00BF657E"/>
    <w:rsid w:val="00C02DBF"/>
    <w:rsid w:val="00C030CD"/>
    <w:rsid w:val="00C0312B"/>
    <w:rsid w:val="00C03B9C"/>
    <w:rsid w:val="00C04E1A"/>
    <w:rsid w:val="00C05986"/>
    <w:rsid w:val="00C117FC"/>
    <w:rsid w:val="00C122BB"/>
    <w:rsid w:val="00C14175"/>
    <w:rsid w:val="00C14F74"/>
    <w:rsid w:val="00C209E0"/>
    <w:rsid w:val="00C222EA"/>
    <w:rsid w:val="00C223BE"/>
    <w:rsid w:val="00C24168"/>
    <w:rsid w:val="00C25939"/>
    <w:rsid w:val="00C300C5"/>
    <w:rsid w:val="00C335FC"/>
    <w:rsid w:val="00C35F98"/>
    <w:rsid w:val="00C3674C"/>
    <w:rsid w:val="00C374C5"/>
    <w:rsid w:val="00C3771D"/>
    <w:rsid w:val="00C37C23"/>
    <w:rsid w:val="00C40CD5"/>
    <w:rsid w:val="00C40FC7"/>
    <w:rsid w:val="00C4172E"/>
    <w:rsid w:val="00C423B9"/>
    <w:rsid w:val="00C42959"/>
    <w:rsid w:val="00C43920"/>
    <w:rsid w:val="00C455E5"/>
    <w:rsid w:val="00C46F3A"/>
    <w:rsid w:val="00C506A9"/>
    <w:rsid w:val="00C53B08"/>
    <w:rsid w:val="00C546D6"/>
    <w:rsid w:val="00C55D99"/>
    <w:rsid w:val="00C56167"/>
    <w:rsid w:val="00C57347"/>
    <w:rsid w:val="00C6050F"/>
    <w:rsid w:val="00C616D8"/>
    <w:rsid w:val="00C61F63"/>
    <w:rsid w:val="00C625F2"/>
    <w:rsid w:val="00C65477"/>
    <w:rsid w:val="00C666C7"/>
    <w:rsid w:val="00C66814"/>
    <w:rsid w:val="00C675AE"/>
    <w:rsid w:val="00C714DC"/>
    <w:rsid w:val="00C732FE"/>
    <w:rsid w:val="00C73477"/>
    <w:rsid w:val="00C76977"/>
    <w:rsid w:val="00C772FB"/>
    <w:rsid w:val="00C80480"/>
    <w:rsid w:val="00C82331"/>
    <w:rsid w:val="00C8239C"/>
    <w:rsid w:val="00C865DC"/>
    <w:rsid w:val="00C867FA"/>
    <w:rsid w:val="00C86CB2"/>
    <w:rsid w:val="00C92077"/>
    <w:rsid w:val="00C92E09"/>
    <w:rsid w:val="00C94735"/>
    <w:rsid w:val="00C948E0"/>
    <w:rsid w:val="00CA1C88"/>
    <w:rsid w:val="00CA4233"/>
    <w:rsid w:val="00CA6CF5"/>
    <w:rsid w:val="00CB05D1"/>
    <w:rsid w:val="00CB2AC9"/>
    <w:rsid w:val="00CB2AEB"/>
    <w:rsid w:val="00CB369B"/>
    <w:rsid w:val="00CB4591"/>
    <w:rsid w:val="00CB6CF4"/>
    <w:rsid w:val="00CC2F75"/>
    <w:rsid w:val="00CC3073"/>
    <w:rsid w:val="00CC5A28"/>
    <w:rsid w:val="00CC67C9"/>
    <w:rsid w:val="00CC707D"/>
    <w:rsid w:val="00CD1978"/>
    <w:rsid w:val="00CD1C0A"/>
    <w:rsid w:val="00CD2242"/>
    <w:rsid w:val="00CD51FC"/>
    <w:rsid w:val="00CE2BD0"/>
    <w:rsid w:val="00CE63CF"/>
    <w:rsid w:val="00CF0B9D"/>
    <w:rsid w:val="00CF1106"/>
    <w:rsid w:val="00CF3E5C"/>
    <w:rsid w:val="00CF5392"/>
    <w:rsid w:val="00CF602C"/>
    <w:rsid w:val="00CF7CEE"/>
    <w:rsid w:val="00D01E35"/>
    <w:rsid w:val="00D033F0"/>
    <w:rsid w:val="00D118C5"/>
    <w:rsid w:val="00D13269"/>
    <w:rsid w:val="00D13A8F"/>
    <w:rsid w:val="00D169B3"/>
    <w:rsid w:val="00D17239"/>
    <w:rsid w:val="00D21532"/>
    <w:rsid w:val="00D21E4D"/>
    <w:rsid w:val="00D2288B"/>
    <w:rsid w:val="00D22EEC"/>
    <w:rsid w:val="00D3028F"/>
    <w:rsid w:val="00D3254F"/>
    <w:rsid w:val="00D33A24"/>
    <w:rsid w:val="00D350E8"/>
    <w:rsid w:val="00D40247"/>
    <w:rsid w:val="00D40B96"/>
    <w:rsid w:val="00D42894"/>
    <w:rsid w:val="00D429C9"/>
    <w:rsid w:val="00D4398F"/>
    <w:rsid w:val="00D4614A"/>
    <w:rsid w:val="00D46A63"/>
    <w:rsid w:val="00D47C60"/>
    <w:rsid w:val="00D51472"/>
    <w:rsid w:val="00D52DFE"/>
    <w:rsid w:val="00D5446B"/>
    <w:rsid w:val="00D54AF2"/>
    <w:rsid w:val="00D54C31"/>
    <w:rsid w:val="00D54F97"/>
    <w:rsid w:val="00D568D7"/>
    <w:rsid w:val="00D60113"/>
    <w:rsid w:val="00D60791"/>
    <w:rsid w:val="00D61901"/>
    <w:rsid w:val="00D6331D"/>
    <w:rsid w:val="00D63A35"/>
    <w:rsid w:val="00D64A6B"/>
    <w:rsid w:val="00D66411"/>
    <w:rsid w:val="00D705D9"/>
    <w:rsid w:val="00D72DAF"/>
    <w:rsid w:val="00D74D48"/>
    <w:rsid w:val="00D76D29"/>
    <w:rsid w:val="00D7758E"/>
    <w:rsid w:val="00D81351"/>
    <w:rsid w:val="00D81683"/>
    <w:rsid w:val="00D90D08"/>
    <w:rsid w:val="00D92231"/>
    <w:rsid w:val="00D94049"/>
    <w:rsid w:val="00D97C01"/>
    <w:rsid w:val="00DA0035"/>
    <w:rsid w:val="00DA2EDA"/>
    <w:rsid w:val="00DA5B50"/>
    <w:rsid w:val="00DA700E"/>
    <w:rsid w:val="00DB0615"/>
    <w:rsid w:val="00DB1024"/>
    <w:rsid w:val="00DB2A90"/>
    <w:rsid w:val="00DB3B37"/>
    <w:rsid w:val="00DB3EC1"/>
    <w:rsid w:val="00DB4AAA"/>
    <w:rsid w:val="00DB4D3A"/>
    <w:rsid w:val="00DB73EE"/>
    <w:rsid w:val="00DC0296"/>
    <w:rsid w:val="00DC05DB"/>
    <w:rsid w:val="00DC3070"/>
    <w:rsid w:val="00DC4149"/>
    <w:rsid w:val="00DC50BF"/>
    <w:rsid w:val="00DC5233"/>
    <w:rsid w:val="00DC56F6"/>
    <w:rsid w:val="00DC66B8"/>
    <w:rsid w:val="00DC73CE"/>
    <w:rsid w:val="00DC7D49"/>
    <w:rsid w:val="00DD019A"/>
    <w:rsid w:val="00DD0552"/>
    <w:rsid w:val="00DD420F"/>
    <w:rsid w:val="00DD6BF8"/>
    <w:rsid w:val="00DE4575"/>
    <w:rsid w:val="00DE53C5"/>
    <w:rsid w:val="00DE65C5"/>
    <w:rsid w:val="00DE7406"/>
    <w:rsid w:val="00DF097D"/>
    <w:rsid w:val="00E00050"/>
    <w:rsid w:val="00E0016E"/>
    <w:rsid w:val="00E01834"/>
    <w:rsid w:val="00E0731A"/>
    <w:rsid w:val="00E07456"/>
    <w:rsid w:val="00E10729"/>
    <w:rsid w:val="00E121A5"/>
    <w:rsid w:val="00E16E31"/>
    <w:rsid w:val="00E20E7B"/>
    <w:rsid w:val="00E20F48"/>
    <w:rsid w:val="00E24947"/>
    <w:rsid w:val="00E27E76"/>
    <w:rsid w:val="00E312B0"/>
    <w:rsid w:val="00E31D95"/>
    <w:rsid w:val="00E32FA6"/>
    <w:rsid w:val="00E342AB"/>
    <w:rsid w:val="00E41C95"/>
    <w:rsid w:val="00E46806"/>
    <w:rsid w:val="00E508ED"/>
    <w:rsid w:val="00E518EA"/>
    <w:rsid w:val="00E51BCF"/>
    <w:rsid w:val="00E547E9"/>
    <w:rsid w:val="00E55E8F"/>
    <w:rsid w:val="00E56B3A"/>
    <w:rsid w:val="00E60099"/>
    <w:rsid w:val="00E603E9"/>
    <w:rsid w:val="00E60528"/>
    <w:rsid w:val="00E614D8"/>
    <w:rsid w:val="00E70343"/>
    <w:rsid w:val="00E70838"/>
    <w:rsid w:val="00E70ABD"/>
    <w:rsid w:val="00E71C5C"/>
    <w:rsid w:val="00E7264E"/>
    <w:rsid w:val="00E73AA9"/>
    <w:rsid w:val="00E753B9"/>
    <w:rsid w:val="00E758F4"/>
    <w:rsid w:val="00E760D5"/>
    <w:rsid w:val="00E7693E"/>
    <w:rsid w:val="00E76B1E"/>
    <w:rsid w:val="00E8142C"/>
    <w:rsid w:val="00E85A96"/>
    <w:rsid w:val="00E86F99"/>
    <w:rsid w:val="00E923BB"/>
    <w:rsid w:val="00E9341B"/>
    <w:rsid w:val="00E9522B"/>
    <w:rsid w:val="00E97898"/>
    <w:rsid w:val="00EA4C52"/>
    <w:rsid w:val="00EA541B"/>
    <w:rsid w:val="00EA735A"/>
    <w:rsid w:val="00EB3C02"/>
    <w:rsid w:val="00EB454C"/>
    <w:rsid w:val="00EB57E9"/>
    <w:rsid w:val="00EB5CE0"/>
    <w:rsid w:val="00EC028D"/>
    <w:rsid w:val="00EC0F88"/>
    <w:rsid w:val="00EC3419"/>
    <w:rsid w:val="00EC34AB"/>
    <w:rsid w:val="00EC7F70"/>
    <w:rsid w:val="00ED1475"/>
    <w:rsid w:val="00ED533E"/>
    <w:rsid w:val="00ED55E8"/>
    <w:rsid w:val="00EE3928"/>
    <w:rsid w:val="00EE502D"/>
    <w:rsid w:val="00EE5870"/>
    <w:rsid w:val="00EE69F2"/>
    <w:rsid w:val="00EE7113"/>
    <w:rsid w:val="00EF3BC1"/>
    <w:rsid w:val="00F048EF"/>
    <w:rsid w:val="00F057D5"/>
    <w:rsid w:val="00F064CA"/>
    <w:rsid w:val="00F072B4"/>
    <w:rsid w:val="00F07366"/>
    <w:rsid w:val="00F103A0"/>
    <w:rsid w:val="00F10E10"/>
    <w:rsid w:val="00F12819"/>
    <w:rsid w:val="00F148D4"/>
    <w:rsid w:val="00F231F3"/>
    <w:rsid w:val="00F235DD"/>
    <w:rsid w:val="00F23CA9"/>
    <w:rsid w:val="00F256DC"/>
    <w:rsid w:val="00F26D84"/>
    <w:rsid w:val="00F30B70"/>
    <w:rsid w:val="00F32145"/>
    <w:rsid w:val="00F3263D"/>
    <w:rsid w:val="00F3418D"/>
    <w:rsid w:val="00F36AC7"/>
    <w:rsid w:val="00F42201"/>
    <w:rsid w:val="00F43D51"/>
    <w:rsid w:val="00F46042"/>
    <w:rsid w:val="00F4745B"/>
    <w:rsid w:val="00F5468E"/>
    <w:rsid w:val="00F5541B"/>
    <w:rsid w:val="00F60BC9"/>
    <w:rsid w:val="00F61752"/>
    <w:rsid w:val="00F645F9"/>
    <w:rsid w:val="00F6660F"/>
    <w:rsid w:val="00F74237"/>
    <w:rsid w:val="00F81A12"/>
    <w:rsid w:val="00F825CE"/>
    <w:rsid w:val="00F910C9"/>
    <w:rsid w:val="00F9428D"/>
    <w:rsid w:val="00F9454C"/>
    <w:rsid w:val="00F95445"/>
    <w:rsid w:val="00FA142A"/>
    <w:rsid w:val="00FA1501"/>
    <w:rsid w:val="00FA4094"/>
    <w:rsid w:val="00FA446A"/>
    <w:rsid w:val="00FA668A"/>
    <w:rsid w:val="00FB1A79"/>
    <w:rsid w:val="00FB1C90"/>
    <w:rsid w:val="00FB37CD"/>
    <w:rsid w:val="00FB4174"/>
    <w:rsid w:val="00FB4E62"/>
    <w:rsid w:val="00FB4FC0"/>
    <w:rsid w:val="00FC285E"/>
    <w:rsid w:val="00FC3F5E"/>
    <w:rsid w:val="00FC40A6"/>
    <w:rsid w:val="00FC7E89"/>
    <w:rsid w:val="00FD013E"/>
    <w:rsid w:val="00FD0A2F"/>
    <w:rsid w:val="00FD281B"/>
    <w:rsid w:val="00FD7A74"/>
    <w:rsid w:val="00FE4C42"/>
    <w:rsid w:val="00FE54E2"/>
    <w:rsid w:val="00FE5FF7"/>
    <w:rsid w:val="00FF1B58"/>
    <w:rsid w:val="00FF3C8F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8E2340"/>
  <w15:docId w15:val="{4671D944-E44B-4327-9ECD-1CF1FDFD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5432"/>
    <w:rPr>
      <w:sz w:val="22"/>
      <w:szCs w:val="24"/>
    </w:rPr>
  </w:style>
  <w:style w:type="paragraph" w:styleId="berschrift1">
    <w:name w:val="heading 1"/>
    <w:basedOn w:val="Standard"/>
    <w:next w:val="Standard"/>
    <w:uiPriority w:val="9"/>
    <w:qFormat/>
    <w:rsid w:val="00725432"/>
    <w:pPr>
      <w:keepNext/>
      <w:outlineLvl w:val="0"/>
    </w:pPr>
    <w:rPr>
      <w:rFonts w:ascii="Arial" w:hAnsi="Arial" w:cs="Arial"/>
      <w:b/>
      <w:bCs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725432"/>
    <w:pPr>
      <w:keepNext/>
      <w:spacing w:before="60" w:after="60"/>
      <w:ind w:right="57"/>
      <w:outlineLvl w:val="1"/>
    </w:pPr>
    <w:rPr>
      <w:rFonts w:ascii="Arial" w:hAnsi="Arial" w:cs="Arial"/>
      <w:b/>
      <w:bCs/>
      <w:szCs w:val="16"/>
    </w:rPr>
  </w:style>
  <w:style w:type="paragraph" w:styleId="berschrift3">
    <w:name w:val="heading 3"/>
    <w:basedOn w:val="Standard"/>
    <w:next w:val="Standard"/>
    <w:qFormat/>
    <w:rsid w:val="0072543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0"/>
    </w:rPr>
  </w:style>
  <w:style w:type="paragraph" w:styleId="berschrift4">
    <w:name w:val="heading 4"/>
    <w:basedOn w:val="Standard"/>
    <w:next w:val="Standard"/>
    <w:qFormat/>
    <w:rsid w:val="00725432"/>
    <w:pPr>
      <w:keepNext/>
      <w:spacing w:before="60" w:after="60"/>
      <w:ind w:left="57" w:right="57"/>
      <w:outlineLvl w:val="3"/>
    </w:pPr>
    <w:rPr>
      <w:rFonts w:ascii="Arial" w:hAnsi="Arial" w:cs="Arial"/>
      <w:b/>
      <w:bCs/>
      <w:sz w:val="16"/>
      <w:szCs w:val="16"/>
      <w:lang w:val="en-GB"/>
    </w:rPr>
  </w:style>
  <w:style w:type="paragraph" w:styleId="berschrift5">
    <w:name w:val="heading 5"/>
    <w:basedOn w:val="Standard"/>
    <w:next w:val="Standard"/>
    <w:qFormat/>
    <w:rsid w:val="00725432"/>
    <w:pPr>
      <w:keepNext/>
      <w:spacing w:before="60" w:after="60"/>
      <w:ind w:left="57" w:right="57"/>
      <w:outlineLvl w:val="4"/>
    </w:pPr>
    <w:rPr>
      <w:rFonts w:ascii="Arial" w:hAnsi="Arial"/>
      <w:i/>
      <w:sz w:val="16"/>
    </w:rPr>
  </w:style>
  <w:style w:type="paragraph" w:styleId="berschrift6">
    <w:name w:val="heading 6"/>
    <w:basedOn w:val="Standard"/>
    <w:next w:val="Standard"/>
    <w:qFormat/>
    <w:rsid w:val="00725432"/>
    <w:pPr>
      <w:keepNext/>
      <w:spacing w:before="60" w:after="60"/>
      <w:outlineLvl w:val="5"/>
    </w:pPr>
    <w:rPr>
      <w:rFonts w:ascii="Arial" w:hAnsi="Arial"/>
      <w:b/>
      <w:sz w:val="16"/>
    </w:rPr>
  </w:style>
  <w:style w:type="paragraph" w:styleId="berschrift7">
    <w:name w:val="heading 7"/>
    <w:basedOn w:val="Standard"/>
    <w:next w:val="Standard"/>
    <w:qFormat/>
    <w:rsid w:val="00725432"/>
    <w:pPr>
      <w:keepNext/>
      <w:numPr>
        <w:numId w:val="1"/>
      </w:numPr>
      <w:spacing w:before="60" w:after="60"/>
      <w:ind w:right="57"/>
      <w:outlineLvl w:val="6"/>
    </w:pPr>
    <w:rPr>
      <w:rFonts w:ascii="Arial" w:hAnsi="Arial"/>
      <w:b/>
      <w:sz w:val="16"/>
    </w:rPr>
  </w:style>
  <w:style w:type="paragraph" w:styleId="berschrift8">
    <w:name w:val="heading 8"/>
    <w:basedOn w:val="Standard"/>
    <w:next w:val="Standard"/>
    <w:qFormat/>
    <w:rsid w:val="00725432"/>
    <w:pPr>
      <w:keepNext/>
      <w:jc w:val="center"/>
      <w:outlineLvl w:val="7"/>
    </w:pPr>
    <w:rPr>
      <w:rFonts w:ascii="Arial" w:hAnsi="Arial" w:cs="Arial"/>
      <w:b/>
      <w:bCs/>
      <w:sz w:val="16"/>
    </w:rPr>
  </w:style>
  <w:style w:type="paragraph" w:styleId="berschrift9">
    <w:name w:val="heading 9"/>
    <w:basedOn w:val="Standard"/>
    <w:next w:val="Standard"/>
    <w:qFormat/>
    <w:rsid w:val="00725432"/>
    <w:pPr>
      <w:keepNext/>
      <w:outlineLvl w:val="8"/>
    </w:pPr>
    <w:rPr>
      <w:rFonts w:ascii="Arial Narrow" w:hAnsi="Arial Narrow"/>
      <w:b/>
      <w:bCs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72543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semiHidden/>
    <w:rsid w:val="00725432"/>
    <w:pPr>
      <w:ind w:left="1080"/>
    </w:pPr>
    <w:rPr>
      <w:rFonts w:ascii="Arial" w:hAnsi="Arial" w:cs="Arial"/>
      <w:sz w:val="20"/>
      <w:szCs w:val="20"/>
    </w:rPr>
  </w:style>
  <w:style w:type="paragraph" w:styleId="Textkrper">
    <w:name w:val="Body Text"/>
    <w:basedOn w:val="Standard"/>
    <w:link w:val="TextkrperZchn"/>
    <w:semiHidden/>
    <w:rsid w:val="00725432"/>
    <w:rPr>
      <w:rFonts w:ascii="Arial" w:hAnsi="Arial" w:cs="Arial"/>
      <w:b/>
      <w:bCs/>
      <w:sz w:val="16"/>
      <w:szCs w:val="16"/>
      <w:lang w:val="en-GB"/>
    </w:rPr>
  </w:style>
  <w:style w:type="paragraph" w:styleId="Kopfzeile">
    <w:name w:val="header"/>
    <w:aliases w:val="und Fußzeile"/>
    <w:basedOn w:val="Standard"/>
    <w:link w:val="KopfzeileZchn"/>
    <w:rsid w:val="0072543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725432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sid w:val="00725432"/>
    <w:rPr>
      <w:color w:val="0000FF"/>
      <w:u w:val="single"/>
    </w:rPr>
  </w:style>
  <w:style w:type="character" w:styleId="Kommentarzeichen">
    <w:name w:val="annotation reference"/>
    <w:uiPriority w:val="99"/>
    <w:semiHidden/>
    <w:rsid w:val="00725432"/>
    <w:rPr>
      <w:sz w:val="16"/>
      <w:szCs w:val="16"/>
    </w:rPr>
  </w:style>
  <w:style w:type="paragraph" w:styleId="Kommentartext">
    <w:name w:val="annotation text"/>
    <w:basedOn w:val="Standard"/>
    <w:semiHidden/>
    <w:rsid w:val="0072543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725432"/>
    <w:rPr>
      <w:b/>
      <w:bCs/>
    </w:rPr>
  </w:style>
  <w:style w:type="paragraph" w:styleId="Blocktext">
    <w:name w:val="Block Text"/>
    <w:basedOn w:val="Standard"/>
    <w:semiHidden/>
    <w:rsid w:val="00725432"/>
    <w:pPr>
      <w:spacing w:before="60" w:after="60"/>
      <w:ind w:left="57" w:right="57"/>
    </w:pPr>
    <w:rPr>
      <w:b/>
      <w:bCs/>
      <w:i/>
      <w:iCs/>
      <w:sz w:val="16"/>
      <w:szCs w:val="16"/>
    </w:rPr>
  </w:style>
  <w:style w:type="character" w:styleId="BesuchterLink">
    <w:name w:val="FollowedHyperlink"/>
    <w:semiHidden/>
    <w:rsid w:val="00725432"/>
    <w:rPr>
      <w:color w:val="800080"/>
      <w:u w:val="single"/>
    </w:rPr>
  </w:style>
  <w:style w:type="paragraph" w:styleId="Makrotext">
    <w:name w:val="macro"/>
    <w:aliases w:val="Programmiersprache"/>
    <w:next w:val="Standard"/>
    <w:semiHidden/>
    <w:rsid w:val="007254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Textkrper2">
    <w:name w:val="Body Text 2"/>
    <w:basedOn w:val="Standard"/>
    <w:semiHidden/>
    <w:rsid w:val="00725432"/>
    <w:rPr>
      <w:rFonts w:ascii="Arial" w:hAnsi="Arial" w:cs="Arial"/>
      <w:sz w:val="14"/>
    </w:rPr>
  </w:style>
  <w:style w:type="character" w:styleId="Seitenzahl">
    <w:name w:val="page number"/>
    <w:basedOn w:val="Absatz-Standardschriftart"/>
    <w:semiHidden/>
    <w:rsid w:val="00725432"/>
  </w:style>
  <w:style w:type="paragraph" w:styleId="Titel">
    <w:name w:val="Title"/>
    <w:basedOn w:val="Standard"/>
    <w:qFormat/>
    <w:rsid w:val="00725432"/>
    <w:pPr>
      <w:spacing w:before="120" w:after="120"/>
      <w:jc w:val="center"/>
    </w:pPr>
    <w:rPr>
      <w:rFonts w:ascii="Arial" w:hAnsi="Arial"/>
      <w:b/>
      <w:bCs/>
      <w:color w:val="FF0000"/>
    </w:rPr>
  </w:style>
  <w:style w:type="paragraph" w:styleId="Textkrper3">
    <w:name w:val="Body Text 3"/>
    <w:basedOn w:val="Standard"/>
    <w:semiHidden/>
    <w:rsid w:val="00725432"/>
    <w:rPr>
      <w:rFonts w:ascii="Arial" w:hAnsi="Arial" w:cs="Arial"/>
      <w:sz w:val="18"/>
    </w:rPr>
  </w:style>
  <w:style w:type="paragraph" w:styleId="StandardWeb">
    <w:name w:val="Normal (Web)"/>
    <w:basedOn w:val="Standard"/>
    <w:uiPriority w:val="99"/>
    <w:semiHidden/>
    <w:rsid w:val="00725432"/>
    <w:pPr>
      <w:spacing w:before="100" w:beforeAutospacing="1" w:after="100" w:afterAutospacing="1"/>
    </w:pPr>
  </w:style>
  <w:style w:type="character" w:customStyle="1" w:styleId="tief">
    <w:name w:val="tief"/>
    <w:basedOn w:val="Absatz-Standardschriftart"/>
    <w:rsid w:val="00725432"/>
  </w:style>
  <w:style w:type="character" w:styleId="Fett">
    <w:name w:val="Strong"/>
    <w:uiPriority w:val="22"/>
    <w:qFormat/>
    <w:rsid w:val="00725432"/>
    <w:rPr>
      <w:b/>
      <w:bCs/>
    </w:rPr>
  </w:style>
  <w:style w:type="paragraph" w:styleId="Textkrper-Einzug2">
    <w:name w:val="Body Text Indent 2"/>
    <w:basedOn w:val="Standard"/>
    <w:semiHidden/>
    <w:rsid w:val="00725432"/>
    <w:pPr>
      <w:ind w:left="360"/>
    </w:pPr>
    <w:rPr>
      <w:rFonts w:ascii="Arial" w:hAnsi="Arial" w:cs="Arial"/>
      <w:sz w:val="18"/>
    </w:rPr>
  </w:style>
  <w:style w:type="paragraph" w:styleId="Textkrper-Einzug3">
    <w:name w:val="Body Text Indent 3"/>
    <w:basedOn w:val="Standard"/>
    <w:semiHidden/>
    <w:rsid w:val="00725432"/>
    <w:pPr>
      <w:autoSpaceDE w:val="0"/>
      <w:autoSpaceDN w:val="0"/>
      <w:adjustRightInd w:val="0"/>
      <w:spacing w:after="80"/>
      <w:ind w:left="290"/>
    </w:pPr>
    <w:rPr>
      <w:rFonts w:ascii="Arial" w:hAnsi="Arial" w:cs="Arial"/>
      <w:sz w:val="18"/>
    </w:rPr>
  </w:style>
  <w:style w:type="paragraph" w:styleId="NurText">
    <w:name w:val="Plain Text"/>
    <w:basedOn w:val="Standard"/>
    <w:link w:val="NurTextZchn"/>
    <w:semiHidden/>
    <w:rsid w:val="00725432"/>
    <w:rPr>
      <w:rFonts w:ascii="Courier New" w:hAnsi="Courier New" w:cs="Courier New"/>
      <w:sz w:val="20"/>
      <w:szCs w:val="20"/>
    </w:rPr>
  </w:style>
  <w:style w:type="paragraph" w:customStyle="1" w:styleId="Textgliederungohne">
    <w:name w:val="Textgliederung ohne"/>
    <w:basedOn w:val="Standard"/>
    <w:rsid w:val="00725432"/>
    <w:pPr>
      <w:numPr>
        <w:numId w:val="2"/>
      </w:numPr>
      <w:spacing w:before="120" w:after="120"/>
      <w:jc w:val="both"/>
    </w:pPr>
    <w:rPr>
      <w:rFonts w:ascii="Arial" w:hAnsi="Arial"/>
      <w:sz w:val="20"/>
      <w:szCs w:val="20"/>
    </w:rPr>
  </w:style>
  <w:style w:type="paragraph" w:customStyle="1" w:styleId="Textgliederung1">
    <w:name w:val="Textgliederung 1"/>
    <w:basedOn w:val="Standard"/>
    <w:rsid w:val="00725432"/>
    <w:pPr>
      <w:numPr>
        <w:numId w:val="3"/>
      </w:numPr>
      <w:autoSpaceDE w:val="0"/>
      <w:autoSpaceDN w:val="0"/>
      <w:spacing w:before="240" w:after="120"/>
      <w:jc w:val="both"/>
    </w:pPr>
    <w:rPr>
      <w:rFonts w:ascii="Arial" w:hAnsi="Arial" w:cs="Arial"/>
      <w:b/>
      <w:bCs/>
      <w:sz w:val="20"/>
      <w:szCs w:val="20"/>
    </w:rPr>
  </w:style>
  <w:style w:type="paragraph" w:customStyle="1" w:styleId="Textgliederung2">
    <w:name w:val="Textgliederung 2"/>
    <w:basedOn w:val="Textgliederung1"/>
    <w:rsid w:val="00725432"/>
    <w:pPr>
      <w:numPr>
        <w:ilvl w:val="1"/>
      </w:numPr>
      <w:tabs>
        <w:tab w:val="clear" w:pos="576"/>
        <w:tab w:val="num" w:pos="1440"/>
      </w:tabs>
      <w:spacing w:before="60" w:after="60"/>
      <w:ind w:left="1440" w:hanging="360"/>
    </w:pPr>
    <w:rPr>
      <w:b w:val="0"/>
      <w:bCs w:val="0"/>
    </w:rPr>
  </w:style>
  <w:style w:type="paragraph" w:customStyle="1" w:styleId="Textgliederung3">
    <w:name w:val="Textgliederung 3"/>
    <w:basedOn w:val="Textgliederung2"/>
    <w:rsid w:val="00725432"/>
    <w:pPr>
      <w:numPr>
        <w:ilvl w:val="2"/>
      </w:numPr>
      <w:tabs>
        <w:tab w:val="clear" w:pos="720"/>
        <w:tab w:val="num" w:pos="2160"/>
      </w:tabs>
      <w:ind w:left="2160" w:hanging="180"/>
    </w:pPr>
  </w:style>
  <w:style w:type="character" w:styleId="Funotenzeichen">
    <w:name w:val="footnote reference"/>
    <w:semiHidden/>
    <w:rsid w:val="00725432"/>
    <w:rPr>
      <w:vertAlign w:val="superscript"/>
    </w:rPr>
  </w:style>
  <w:style w:type="paragraph" w:styleId="Funotentext">
    <w:name w:val="footnote text"/>
    <w:basedOn w:val="Standard"/>
    <w:semiHidden/>
    <w:rsid w:val="00725432"/>
    <w:rPr>
      <w:sz w:val="20"/>
      <w:szCs w:val="20"/>
    </w:rPr>
  </w:style>
  <w:style w:type="paragraph" w:customStyle="1" w:styleId="Spalterechts11CharChar">
    <w:name w:val="Spalte rechts 1.1 Char Char"/>
    <w:basedOn w:val="Standard"/>
    <w:rsid w:val="00725432"/>
    <w:pPr>
      <w:tabs>
        <w:tab w:val="left" w:pos="639"/>
      </w:tabs>
      <w:spacing w:before="60" w:after="60"/>
      <w:ind w:left="639" w:hanging="567"/>
      <w:jc w:val="both"/>
    </w:pPr>
    <w:rPr>
      <w:rFonts w:ascii="Arial" w:hAnsi="Arial" w:cs="Arial"/>
      <w:sz w:val="20"/>
      <w:szCs w:val="20"/>
    </w:rPr>
  </w:style>
  <w:style w:type="paragraph" w:styleId="Listenabsatz">
    <w:name w:val="List Paragraph"/>
    <w:basedOn w:val="Standard"/>
    <w:uiPriority w:val="34"/>
    <w:qFormat/>
    <w:rsid w:val="00C61F63"/>
    <w:pPr>
      <w:ind w:left="708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E2F0E"/>
    <w:rPr>
      <w:rFonts w:ascii="Tahoma" w:hAnsi="Tahoma"/>
      <w:sz w:val="16"/>
      <w:szCs w:val="16"/>
    </w:rPr>
  </w:style>
  <w:style w:type="character" w:customStyle="1" w:styleId="DokumentstrukturZchn">
    <w:name w:val="Dokumentstruktur Zchn"/>
    <w:link w:val="Dokumentstruktur"/>
    <w:uiPriority w:val="99"/>
    <w:semiHidden/>
    <w:rsid w:val="005E2F0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502884"/>
    <w:rPr>
      <w:sz w:val="22"/>
      <w:szCs w:val="24"/>
    </w:rPr>
  </w:style>
  <w:style w:type="paragraph" w:customStyle="1" w:styleId="LS-Vertrag-eingerckt">
    <w:name w:val="LS-Vertrag-eingerückt"/>
    <w:basedOn w:val="Standard"/>
    <w:uiPriority w:val="99"/>
    <w:rsid w:val="00CA4233"/>
    <w:pPr>
      <w:spacing w:after="240" w:line="300" w:lineRule="auto"/>
      <w:ind w:left="709"/>
      <w:jc w:val="both"/>
    </w:pPr>
    <w:rPr>
      <w:rFonts w:ascii="Arial" w:eastAsia="Calibri" w:hAnsi="Arial" w:cs="Arial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970BBA"/>
    <w:rPr>
      <w:sz w:val="22"/>
      <w:szCs w:val="24"/>
    </w:rPr>
  </w:style>
  <w:style w:type="table" w:styleId="Tabellenraster">
    <w:name w:val="Table Grid"/>
    <w:basedOn w:val="NormaleTabelle"/>
    <w:uiPriority w:val="99"/>
    <w:rsid w:val="00350E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aliases w:val="und Fußzeile Zchn"/>
    <w:basedOn w:val="Absatz-Standardschriftart"/>
    <w:link w:val="Kopfzeile"/>
    <w:rsid w:val="00096E20"/>
    <w:rPr>
      <w:sz w:val="22"/>
      <w:szCs w:val="24"/>
    </w:rPr>
  </w:style>
  <w:style w:type="paragraph" w:styleId="KeinLeerraum">
    <w:name w:val="No Spacing"/>
    <w:link w:val="KeinLeerraumZchn"/>
    <w:uiPriority w:val="1"/>
    <w:qFormat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38D3"/>
    <w:rPr>
      <w:rFonts w:asciiTheme="minorHAnsi" w:eastAsiaTheme="minorEastAsia" w:hAnsiTheme="minorHAnsi" w:cstheme="minorBidi"/>
      <w:sz w:val="22"/>
      <w:szCs w:val="22"/>
    </w:rPr>
  </w:style>
  <w:style w:type="character" w:customStyle="1" w:styleId="NurTextZchn">
    <w:name w:val="Nur Text Zchn"/>
    <w:basedOn w:val="Absatz-Standardschriftart"/>
    <w:link w:val="NurText"/>
    <w:semiHidden/>
    <w:rsid w:val="002132C6"/>
    <w:rPr>
      <w:rFonts w:ascii="Courier New" w:hAnsi="Courier New" w:cs="Courier New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851CC"/>
    <w:rPr>
      <w:color w:val="605E5C"/>
      <w:shd w:val="clear" w:color="auto" w:fill="E1DFDD"/>
    </w:rPr>
  </w:style>
  <w:style w:type="paragraph" w:customStyle="1" w:styleId="Choice">
    <w:name w:val="Choice"/>
    <w:basedOn w:val="Standard"/>
    <w:link w:val="ChoiceChar"/>
    <w:qFormat/>
    <w:rsid w:val="00D54AF2"/>
    <w:pPr>
      <w:spacing w:after="60" w:line="259" w:lineRule="auto"/>
    </w:pPr>
    <w:rPr>
      <w:rFonts w:ascii="Arial" w:eastAsiaTheme="minorHAnsi" w:hAnsi="Arial" w:cstheme="minorBidi"/>
      <w:szCs w:val="22"/>
      <w:lang w:eastAsia="en-US"/>
    </w:rPr>
  </w:style>
  <w:style w:type="character" w:customStyle="1" w:styleId="ChoiceChar">
    <w:name w:val="Choice Char"/>
    <w:basedOn w:val="Absatz-Standardschriftart"/>
    <w:link w:val="Choice"/>
    <w:rsid w:val="00D54AF2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FirstParagraph">
    <w:name w:val="First Paragraph"/>
    <w:basedOn w:val="Textkrper"/>
    <w:next w:val="Textkrper"/>
    <w:qFormat/>
    <w:rsid w:val="00092697"/>
    <w:pPr>
      <w:spacing w:before="180" w:after="180"/>
    </w:pPr>
    <w:rPr>
      <w:rFonts w:asciiTheme="minorHAnsi" w:hAnsiTheme="minorHAnsi" w:cs="Times New Roman"/>
      <w:b w:val="0"/>
      <w:bCs w:val="0"/>
      <w:sz w:val="24"/>
      <w:szCs w:val="24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E0016E"/>
    <w:rPr>
      <w:rFonts w:ascii="Arial" w:hAnsi="Arial" w:cs="Arial"/>
      <w:b/>
      <w:bCs/>
      <w:sz w:val="22"/>
      <w:szCs w:val="16"/>
    </w:rPr>
  </w:style>
  <w:style w:type="character" w:customStyle="1" w:styleId="TextkrperZchn">
    <w:name w:val="Textkörper Zchn"/>
    <w:basedOn w:val="Absatz-Standardschriftart"/>
    <w:link w:val="Textkrper"/>
    <w:semiHidden/>
    <w:rsid w:val="004A4D3C"/>
    <w:rPr>
      <w:rFonts w:ascii="Arial" w:hAnsi="Arial" w:cs="Arial"/>
      <w:b/>
      <w:bCs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y_muf\Projekte\2008\CPSA2008\templates\iSAQBLetterGermanA4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A91445496CF7245836D5B403B1B3D9D" ma:contentTypeVersion="12" ma:contentTypeDescription="Ein neues Dokument erstellen." ma:contentTypeScope="" ma:versionID="5196ab9d298bec00ec658eeb33d04f7b">
  <xsd:schema xmlns:xsd="http://www.w3.org/2001/XMLSchema" xmlns:xs="http://www.w3.org/2001/XMLSchema" xmlns:p="http://schemas.microsoft.com/office/2006/metadata/properties" xmlns:ns3="814032d5-8582-4412-9ef1-c32d0ab713c9" xmlns:ns4="315b142d-b22c-42dd-addf-9883f01299f4" targetNamespace="http://schemas.microsoft.com/office/2006/metadata/properties" ma:root="true" ma:fieldsID="3fd54ae5d4007f6aac05cd0e61ab1f7e" ns3:_="" ns4:_="">
    <xsd:import namespace="814032d5-8582-4412-9ef1-c32d0ab713c9"/>
    <xsd:import namespace="315b142d-b22c-42dd-addf-9883f01299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032d5-8582-4412-9ef1-c32d0ab713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b142d-b22c-42dd-addf-9883f0129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57A9B-0D92-459B-AC45-133657331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138E6-D560-4085-9339-84A6A473A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032d5-8582-4412-9ef1-c32d0ab713c9"/>
    <ds:schemaRef ds:uri="315b142d-b22c-42dd-addf-9883f01299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BAD927-2F5B-4126-BC95-42E937ADF6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06AA43E-D8BB-4076-923F-6FC525F7C5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5A4B22-728D-4546-8C41-88CFC9C6767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49A5441-9F8E-4A71-A095-26AD66033B56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287EA74-21CA-4257-A416-36E12203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C:\y_muf\Projekte\2008\CPSA2008\templates\iSAQBLetterGermanA4.dot</Template>
  <TotalTime>0</TotalTime>
  <Pages>3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Vertrag</vt:lpstr>
    </vt:vector>
  </TitlesOfParts>
  <Manager/>
  <Company>iSAQB e.V.</Company>
  <LinksUpToDate>false</LinksUpToDate>
  <CharactersWithSpaces>1823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FLWG</dc:creator>
  <cp:keywords/>
  <dc:description/>
  <cp:lastModifiedBy>Gernot Starke</cp:lastModifiedBy>
  <cp:revision>64</cp:revision>
  <cp:lastPrinted>2020-12-04T17:09:00Z</cp:lastPrinted>
  <dcterms:created xsi:type="dcterms:W3CDTF">2020-03-11T08:16:00Z</dcterms:created>
  <dcterms:modified xsi:type="dcterms:W3CDTF">2021-01-20T10:47:00Z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0x0101008A91445496CF7245836D5B403B1B3D9D</vt:lpwstr>
  </property>
</Properties>
</file>