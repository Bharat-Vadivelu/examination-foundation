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913B193" w:rsidR="005238D3" w:rsidRPr="00515007" w:rsidRDefault="005238D3" w:rsidP="005238D3">
      <w:pPr>
        <w:pStyle w:val="KeinLeerraum"/>
        <w:rPr>
          <w:rFonts w:ascii="Roboto" w:eastAsiaTheme="majorEastAsia" w:hAnsi="Roboto" w:cstheme="majorBidi"/>
          <w:sz w:val="72"/>
          <w:szCs w:val="72"/>
        </w:rPr>
      </w:pPr>
    </w:p>
    <w:p w14:paraId="1DA2D7FE" w14:textId="77777777" w:rsidR="00C02DBF" w:rsidRPr="00515007" w:rsidRDefault="00C02DBF" w:rsidP="00A67D8D">
      <w:pPr>
        <w:jc w:val="center"/>
        <w:rPr>
          <w:rFonts w:ascii="Roboto" w:hAnsi="Roboto"/>
          <w:sz w:val="56"/>
          <w:szCs w:val="56"/>
        </w:rPr>
      </w:pPr>
    </w:p>
    <w:p w14:paraId="6C4E4146" w14:textId="77777777" w:rsidR="00082A56" w:rsidRPr="0072337C" w:rsidRDefault="00624823" w:rsidP="00624823">
      <w:pPr>
        <w:ind w:left="219" w:right="219"/>
        <w:jc w:val="center"/>
        <w:rPr>
          <w:rFonts w:ascii="Roboto" w:hAnsi="Roboto"/>
          <w:b/>
          <w:bCs/>
          <w:sz w:val="72"/>
          <w:szCs w:val="72"/>
          <w:lang w:val="en-US"/>
        </w:rPr>
      </w:pPr>
      <w:r w:rsidRPr="0072337C">
        <w:rPr>
          <w:rFonts w:ascii="Roboto" w:hAnsi="Roboto"/>
          <w:b/>
          <w:bCs/>
          <w:sz w:val="72"/>
          <w:szCs w:val="72"/>
          <w:lang w:val="en-US"/>
        </w:rPr>
        <w:t>Beispielprüfung</w:t>
      </w:r>
    </w:p>
    <w:p w14:paraId="0C61062D" w14:textId="60E27FD0" w:rsidR="00624823" w:rsidRPr="0072337C" w:rsidRDefault="00624823" w:rsidP="00624823">
      <w:pPr>
        <w:ind w:left="219" w:right="219"/>
        <w:jc w:val="center"/>
        <w:rPr>
          <w:rFonts w:ascii="Roboto" w:hAnsi="Roboto"/>
          <w:sz w:val="56"/>
          <w:szCs w:val="56"/>
          <w:lang w:val="en-US"/>
        </w:rPr>
      </w:pPr>
      <w:r w:rsidRPr="0072337C">
        <w:rPr>
          <w:rFonts w:ascii="Roboto" w:hAnsi="Roboto"/>
          <w:sz w:val="56"/>
          <w:szCs w:val="56"/>
          <w:lang w:val="en-US"/>
        </w:rPr>
        <w:t xml:space="preserve"> </w:t>
      </w:r>
    </w:p>
    <w:p w14:paraId="666C1B0A" w14:textId="76015A93" w:rsidR="00624823" w:rsidRPr="0072337C" w:rsidRDefault="00624823" w:rsidP="00624823">
      <w:pPr>
        <w:jc w:val="center"/>
        <w:rPr>
          <w:rFonts w:ascii="Roboto" w:hAnsi="Roboto"/>
          <w:b/>
          <w:bCs/>
          <w:sz w:val="56"/>
          <w:szCs w:val="56"/>
          <w:lang w:val="en-US"/>
        </w:rPr>
      </w:pPr>
      <w:r w:rsidRPr="0072337C">
        <w:rPr>
          <w:rFonts w:ascii="Roboto" w:hAnsi="Roboto"/>
          <w:b/>
          <w:bCs/>
          <w:sz w:val="56"/>
          <w:szCs w:val="56"/>
          <w:lang w:val="en-US"/>
        </w:rPr>
        <w:t>iSAQB</w:t>
      </w:r>
      <w:r w:rsidRPr="0072337C">
        <w:rPr>
          <w:rFonts w:ascii="Roboto" w:hAnsi="Roboto"/>
          <w:b/>
          <w:bCs/>
          <w:sz w:val="56"/>
          <w:szCs w:val="56"/>
          <w:vertAlign w:val="superscript"/>
          <w:lang w:val="en-US"/>
        </w:rPr>
        <w:t>®</w:t>
      </w:r>
      <w:r w:rsidRPr="0072337C">
        <w:rPr>
          <w:rFonts w:ascii="Roboto" w:hAnsi="Roboto"/>
          <w:b/>
          <w:bCs/>
          <w:sz w:val="56"/>
          <w:szCs w:val="56"/>
          <w:lang w:val="en-US"/>
        </w:rPr>
        <w:t xml:space="preserve"> Certified Professional for Software Architecture – </w:t>
      </w:r>
    </w:p>
    <w:p w14:paraId="2A391552" w14:textId="666BA353" w:rsidR="00624823" w:rsidRPr="001174B1" w:rsidRDefault="00624823" w:rsidP="00624823">
      <w:pPr>
        <w:jc w:val="center"/>
        <w:rPr>
          <w:rFonts w:ascii="Roboto" w:hAnsi="Roboto"/>
          <w:b/>
          <w:sz w:val="32"/>
          <w:lang w:val="en-US"/>
        </w:rPr>
      </w:pPr>
      <w:r w:rsidRPr="001174B1">
        <w:rPr>
          <w:rFonts w:ascii="Roboto" w:hAnsi="Roboto"/>
          <w:b/>
          <w:bCs/>
          <w:sz w:val="56"/>
          <w:szCs w:val="56"/>
          <w:lang w:val="en-US"/>
        </w:rPr>
        <w:t>Foundation Level (CPSA-F</w:t>
      </w:r>
      <w:r w:rsidRPr="001174B1">
        <w:rPr>
          <w:rFonts w:ascii="Roboto" w:hAnsi="Roboto"/>
          <w:b/>
          <w:bCs/>
          <w:sz w:val="56"/>
          <w:szCs w:val="56"/>
          <w:vertAlign w:val="superscript"/>
          <w:lang w:val="en-US"/>
        </w:rPr>
        <w:t>®</w:t>
      </w:r>
      <w:r w:rsidRPr="001174B1">
        <w:rPr>
          <w:rFonts w:ascii="Roboto" w:hAnsi="Roboto"/>
          <w:b/>
          <w:bCs/>
          <w:sz w:val="56"/>
          <w:szCs w:val="56"/>
          <w:lang w:val="en-US"/>
        </w:rPr>
        <w:t>)</w:t>
      </w:r>
    </w:p>
    <w:p w14:paraId="762723F4" w14:textId="77777777" w:rsidR="00624823" w:rsidRPr="001174B1" w:rsidRDefault="00624823" w:rsidP="00624823">
      <w:pPr>
        <w:pStyle w:val="Textkrper"/>
        <w:spacing w:before="93"/>
        <w:ind w:left="219" w:right="220"/>
        <w:jc w:val="center"/>
        <w:rPr>
          <w:rFonts w:ascii="Roboto" w:hAnsi="Roboto"/>
          <w:color w:val="333333"/>
          <w:lang w:val="en-US"/>
        </w:rPr>
      </w:pPr>
    </w:p>
    <w:p w14:paraId="6E2F3A89" w14:textId="099D76D4" w:rsidR="00C45316" w:rsidRDefault="00C45316" w:rsidP="00C45316">
      <w:pPr>
        <w:pStyle w:val="Textkrper"/>
        <w:ind w:left="219" w:right="220"/>
        <w:jc w:val="center"/>
        <w:rPr>
          <w:rFonts w:ascii="Roboto" w:hAnsi="Roboto"/>
          <w:color w:val="333333"/>
          <w:lang w:val="en-US"/>
        </w:rPr>
      </w:pPr>
      <w:r>
        <w:rPr>
          <w:rFonts w:ascii="Roboto" w:hAnsi="Roboto"/>
          <w:color w:val="333333"/>
          <w:lang w:val="en-US"/>
        </w:rPr>
        <w:t>V</w:t>
      </w:r>
      <w:r w:rsidRPr="00203C39">
        <w:rPr>
          <w:rFonts w:ascii="Roboto" w:hAnsi="Roboto"/>
          <w:color w:val="333333"/>
          <w:lang w:val="en-US"/>
        </w:rPr>
        <w:t>ersion: 202</w:t>
      </w:r>
      <w:r w:rsidR="00C73265">
        <w:rPr>
          <w:rFonts w:ascii="Roboto" w:hAnsi="Roboto"/>
          <w:color w:val="333333"/>
          <w:lang w:val="en-US"/>
        </w:rPr>
        <w:t>1</w:t>
      </w:r>
      <w:r w:rsidRPr="00203C39">
        <w:rPr>
          <w:rFonts w:ascii="Roboto" w:hAnsi="Roboto"/>
          <w:color w:val="333333"/>
          <w:lang w:val="en-US"/>
        </w:rPr>
        <w:t>.1-</w:t>
      </w:r>
      <w:r>
        <w:rPr>
          <w:rFonts w:ascii="Roboto" w:hAnsi="Roboto"/>
          <w:color w:val="333333"/>
          <w:lang w:val="en-US"/>
        </w:rPr>
        <w:t>DE</w:t>
      </w:r>
      <w:r w:rsidR="00FF5914">
        <w:rPr>
          <w:rFonts w:ascii="Roboto" w:hAnsi="Roboto"/>
          <w:color w:val="333333"/>
          <w:lang w:val="en-US"/>
        </w:rPr>
        <w:t>-rev2</w:t>
      </w:r>
    </w:p>
    <w:p w14:paraId="50206BEA" w14:textId="24E58CF0" w:rsidR="00A67D8D" w:rsidRPr="005405F6" w:rsidRDefault="00C45316" w:rsidP="00C45316">
      <w:pPr>
        <w:jc w:val="center"/>
        <w:rPr>
          <w:rFonts w:ascii="Roboto" w:hAnsi="Roboto" w:cs="Arial"/>
          <w:b/>
          <w:bCs/>
          <w:color w:val="333333"/>
          <w:sz w:val="16"/>
          <w:szCs w:val="16"/>
          <w:lang w:val="en-US"/>
        </w:rPr>
      </w:pPr>
      <w:r w:rsidRPr="001174B1">
        <w:rPr>
          <w:rFonts w:ascii="Roboto" w:hAnsi="Roboto" w:cs="Arial"/>
          <w:b/>
          <w:bCs/>
          <w:color w:val="333333"/>
          <w:sz w:val="16"/>
          <w:szCs w:val="16"/>
        </w:rPr>
        <w:t xml:space="preserve">basierend auf Lehrplan - Version 2019.2-DE; 16. </w:t>
      </w:r>
      <w:r w:rsidRPr="005405F6">
        <w:rPr>
          <w:rFonts w:ascii="Roboto" w:hAnsi="Roboto" w:cs="Arial"/>
          <w:b/>
          <w:bCs/>
          <w:color w:val="333333"/>
          <w:sz w:val="16"/>
          <w:szCs w:val="16"/>
          <w:lang w:val="en-US"/>
        </w:rPr>
        <w:t>Juni 2020</w:t>
      </w:r>
    </w:p>
    <w:p w14:paraId="31154005" w14:textId="755660F2" w:rsidR="008D2A53" w:rsidRPr="00515007" w:rsidRDefault="008D2A53" w:rsidP="00096E20">
      <w:pPr>
        <w:autoSpaceDE w:val="0"/>
        <w:autoSpaceDN w:val="0"/>
        <w:adjustRightInd w:val="0"/>
        <w:spacing w:line="276" w:lineRule="auto"/>
        <w:jc w:val="center"/>
        <w:outlineLvl w:val="0"/>
        <w:rPr>
          <w:rFonts w:ascii="Roboto" w:hAnsi="Roboto" w:cs="Arial"/>
          <w:b/>
          <w:smallCaps/>
          <w:sz w:val="24"/>
        </w:rPr>
      </w:pPr>
    </w:p>
    <w:p w14:paraId="0DD21369" w14:textId="14BD24A5" w:rsidR="00586605" w:rsidRPr="00515007" w:rsidRDefault="00586605" w:rsidP="00096E20">
      <w:pPr>
        <w:autoSpaceDE w:val="0"/>
        <w:autoSpaceDN w:val="0"/>
        <w:adjustRightInd w:val="0"/>
        <w:spacing w:line="276" w:lineRule="auto"/>
        <w:jc w:val="center"/>
        <w:outlineLvl w:val="0"/>
        <w:rPr>
          <w:rFonts w:ascii="Roboto" w:hAnsi="Roboto" w:cs="Arial"/>
          <w:b/>
          <w:smallCaps/>
          <w:sz w:val="24"/>
        </w:rPr>
      </w:pPr>
    </w:p>
    <w:p w14:paraId="5CF19AFC" w14:textId="77777777" w:rsidR="00AD0261" w:rsidRPr="00515007" w:rsidRDefault="00AD0261" w:rsidP="00586605">
      <w:pPr>
        <w:autoSpaceDE w:val="0"/>
        <w:autoSpaceDN w:val="0"/>
        <w:adjustRightInd w:val="0"/>
        <w:spacing w:line="360" w:lineRule="auto"/>
        <w:jc w:val="center"/>
        <w:outlineLvl w:val="0"/>
        <w:rPr>
          <w:rFonts w:ascii="Roboto" w:hAnsi="Roboto" w:cs="Arial"/>
          <w:b/>
          <w:smallCaps/>
          <w:sz w:val="28"/>
          <w:szCs w:val="28"/>
        </w:rPr>
      </w:pPr>
    </w:p>
    <w:p w14:paraId="69128DB6" w14:textId="77777777" w:rsidR="008D2A53" w:rsidRPr="00515007" w:rsidRDefault="008D2A53" w:rsidP="00096E20">
      <w:pPr>
        <w:autoSpaceDE w:val="0"/>
        <w:autoSpaceDN w:val="0"/>
        <w:adjustRightInd w:val="0"/>
        <w:spacing w:line="276" w:lineRule="auto"/>
        <w:jc w:val="center"/>
        <w:outlineLvl w:val="0"/>
        <w:rPr>
          <w:rFonts w:ascii="Roboto" w:hAnsi="Roboto" w:cs="Arial"/>
          <w:b/>
          <w:smallCaps/>
          <w:sz w:val="52"/>
        </w:rPr>
      </w:pPr>
    </w:p>
    <w:p w14:paraId="1EC427BE" w14:textId="77777777" w:rsidR="00096E20" w:rsidRPr="00515007" w:rsidRDefault="00096E20" w:rsidP="00096E20">
      <w:pPr>
        <w:autoSpaceDE w:val="0"/>
        <w:autoSpaceDN w:val="0"/>
        <w:adjustRightInd w:val="0"/>
        <w:spacing w:line="276" w:lineRule="auto"/>
        <w:jc w:val="center"/>
        <w:outlineLvl w:val="0"/>
        <w:rPr>
          <w:rFonts w:ascii="Roboto" w:hAnsi="Roboto" w:cs="Arial"/>
          <w:b/>
        </w:rPr>
      </w:pPr>
      <w:r w:rsidRPr="00515007">
        <w:rPr>
          <w:rFonts w:ascii="Roboto" w:hAnsi="Roboto"/>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515007" w:rsidRDefault="00096E20" w:rsidP="00096E20">
      <w:pPr>
        <w:pStyle w:val="Kopfzeile"/>
        <w:spacing w:line="276" w:lineRule="auto"/>
        <w:jc w:val="center"/>
        <w:rPr>
          <w:rFonts w:ascii="Roboto" w:hAnsi="Roboto" w:cs="Arial"/>
          <w:b/>
        </w:rPr>
      </w:pPr>
    </w:p>
    <w:p w14:paraId="2B0271CA" w14:textId="67BDAC7C" w:rsidR="00096E20" w:rsidRPr="00515007" w:rsidRDefault="00096E20" w:rsidP="004B475F">
      <w:pPr>
        <w:pStyle w:val="Kopfzeile"/>
        <w:spacing w:line="276" w:lineRule="auto"/>
        <w:rPr>
          <w:rFonts w:ascii="Roboto" w:hAnsi="Roboto" w:cs="Arial"/>
          <w:b/>
        </w:rPr>
      </w:pPr>
    </w:p>
    <w:p w14:paraId="5620458A" w14:textId="77777777" w:rsidR="00096E20" w:rsidRPr="00515007" w:rsidRDefault="00096E20" w:rsidP="00096E20">
      <w:pPr>
        <w:pStyle w:val="Kopfzeile"/>
        <w:spacing w:line="276" w:lineRule="auto"/>
        <w:jc w:val="center"/>
        <w:rPr>
          <w:rFonts w:ascii="Roboto" w:hAnsi="Roboto" w:cs="Arial"/>
          <w:b/>
        </w:rPr>
      </w:pPr>
    </w:p>
    <w:p w14:paraId="2F18B153" w14:textId="6C22131D" w:rsidR="00096E20" w:rsidRPr="00515007" w:rsidRDefault="00096E20" w:rsidP="00096E20">
      <w:pPr>
        <w:rPr>
          <w:rFonts w:ascii="Roboto" w:hAnsi="Roboto" w:cs="Arial"/>
          <w:b/>
        </w:rPr>
      </w:pPr>
      <w:r w:rsidRPr="00515007">
        <w:br w:type="page"/>
      </w:r>
    </w:p>
    <w:p w14:paraId="19B963EA" w14:textId="77777777" w:rsidR="00BD4016" w:rsidRPr="00E35182" w:rsidRDefault="00BD4016" w:rsidP="00BD4016">
      <w:pPr>
        <w:rPr>
          <w:rFonts w:ascii="Roboto" w:hAnsi="Roboto"/>
          <w:b/>
          <w:bCs/>
          <w:color w:val="000000" w:themeColor="text1"/>
          <w:sz w:val="28"/>
          <w:szCs w:val="32"/>
        </w:rPr>
      </w:pPr>
      <w:bookmarkStart w:id="0" w:name="_Hlk48295238"/>
      <w:r w:rsidRPr="00E35182">
        <w:rPr>
          <w:rFonts w:ascii="Roboto" w:hAnsi="Roboto"/>
          <w:b/>
          <w:bCs/>
          <w:color w:val="000000" w:themeColor="text1"/>
          <w:sz w:val="28"/>
          <w:szCs w:val="28"/>
        </w:rPr>
        <w:lastRenderedPageBreak/>
        <w:t>Erläuterungen zur Beispielprüfung Certified Professional for Software Architecture - Foundation Level</w:t>
      </w:r>
      <w:r w:rsidRPr="00E35182">
        <w:rPr>
          <w:rFonts w:ascii="Roboto" w:hAnsi="Roboto"/>
          <w:b/>
          <w:bCs/>
          <w:color w:val="000000" w:themeColor="text1"/>
          <w:sz w:val="28"/>
          <w:szCs w:val="32"/>
        </w:rPr>
        <w:t xml:space="preserve"> (CPSA-F</w:t>
      </w:r>
      <w:r w:rsidRPr="00E35182">
        <w:rPr>
          <w:rFonts w:ascii="Roboto" w:hAnsi="Roboto"/>
          <w:b/>
          <w:bCs/>
          <w:color w:val="000000" w:themeColor="text1"/>
          <w:sz w:val="28"/>
          <w:szCs w:val="32"/>
          <w:vertAlign w:val="superscript"/>
        </w:rPr>
        <w:t>®</w:t>
      </w:r>
      <w:r w:rsidRPr="00E35182">
        <w:rPr>
          <w:rFonts w:ascii="Roboto" w:hAnsi="Roboto"/>
          <w:b/>
          <w:bCs/>
          <w:color w:val="000000" w:themeColor="text1"/>
          <w:sz w:val="28"/>
          <w:szCs w:val="32"/>
        </w:rPr>
        <w:t>)</w:t>
      </w:r>
    </w:p>
    <w:p w14:paraId="783AC2C0" w14:textId="77777777" w:rsidR="00BD4016" w:rsidRPr="002F7EF6" w:rsidRDefault="00BD4016" w:rsidP="00BD4016">
      <w:pPr>
        <w:rPr>
          <w:rFonts w:ascii="Roboto" w:hAnsi="Roboto"/>
          <w:b/>
          <w:bCs/>
          <w:color w:val="000000" w:themeColor="text1"/>
          <w:sz w:val="16"/>
          <w:szCs w:val="16"/>
        </w:rPr>
      </w:pPr>
    </w:p>
    <w:p w14:paraId="014E292E"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vorliegende Prüfung ist eine Beispielprüfung, welche in Form und Umfang an die Zertifizierungsprüfung des Certified Professional for Software Architecture - Foundation Level </w:t>
      </w:r>
      <w:r w:rsidRPr="002F7EF6">
        <w:rPr>
          <w:rFonts w:ascii="Roboto" w:hAnsi="Roboto"/>
          <w:color w:val="000000" w:themeColor="text1"/>
        </w:rPr>
        <w:t>(CPSA-F</w:t>
      </w:r>
      <w:r w:rsidRPr="002F7EF6">
        <w:rPr>
          <w:rFonts w:ascii="Roboto" w:hAnsi="Roboto"/>
          <w:color w:val="000000" w:themeColor="text1"/>
          <w:szCs w:val="22"/>
          <w:vertAlign w:val="superscript"/>
        </w:rPr>
        <w:t>®</w:t>
      </w:r>
      <w:r w:rsidRPr="002F7EF6">
        <w:rPr>
          <w:rFonts w:ascii="Roboto" w:hAnsi="Roboto"/>
          <w:color w:val="000000" w:themeColor="text1"/>
        </w:rPr>
        <w:t xml:space="preserve">) </w:t>
      </w:r>
      <w:r w:rsidRPr="002F7EF6">
        <w:rPr>
          <w:rFonts w:ascii="Roboto" w:hAnsi="Roboto"/>
          <w:color w:val="000000" w:themeColor="text1"/>
          <w:szCs w:val="22"/>
        </w:rPr>
        <w:t>angelehnt ist. Sie dient der Veranschaulichung der echten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CPSA</w:t>
      </w:r>
      <w:r w:rsidRPr="002F7EF6">
        <w:rPr>
          <w:rFonts w:ascii="Roboto" w:hAnsi="Roboto"/>
          <w:color w:val="000000" w:themeColor="text1"/>
          <w:szCs w:val="22"/>
          <w:vertAlign w:val="superscript"/>
        </w:rPr>
        <w:t>®</w:t>
      </w:r>
      <w:r w:rsidRPr="002F7EF6">
        <w:rPr>
          <w:rFonts w:ascii="Roboto" w:hAnsi="Roboto"/>
          <w:color w:val="000000" w:themeColor="text1"/>
          <w:szCs w:val="22"/>
        </w:rPr>
        <w:t>-Prüfung sowie der entsprechenden Prüfungsvorbereitung.</w:t>
      </w:r>
    </w:p>
    <w:p w14:paraId="2E8E6CB4" w14:textId="77777777" w:rsidR="00BD4016" w:rsidRPr="00CE75A4" w:rsidRDefault="00BD4016" w:rsidP="00BD4016">
      <w:pPr>
        <w:rPr>
          <w:rFonts w:ascii="Roboto" w:hAnsi="Roboto"/>
          <w:color w:val="000000" w:themeColor="text1"/>
          <w:sz w:val="16"/>
          <w:szCs w:val="16"/>
        </w:rPr>
      </w:pPr>
    </w:p>
    <w:p w14:paraId="28ED0890" w14:textId="146F97B2"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 xml:space="preserve">Die Beispielprüfung besteht aus </w:t>
      </w:r>
      <w:r>
        <w:rPr>
          <w:rFonts w:ascii="Roboto" w:hAnsi="Roboto"/>
          <w:color w:val="000000" w:themeColor="text1"/>
          <w:szCs w:val="22"/>
        </w:rPr>
        <w:t>39</w:t>
      </w:r>
      <w:r w:rsidRPr="002F7EF6">
        <w:rPr>
          <w:rFonts w:ascii="Roboto" w:hAnsi="Roboto"/>
          <w:color w:val="000000" w:themeColor="text1"/>
          <w:szCs w:val="22"/>
        </w:rPr>
        <w:t xml:space="preserve"> Multiple-Choice-Fragen, welche je nach Schwierigkeitsgrad mit 1 bis 2 Punkten bewertet werden können. Es müssen zum Bestehen der Prüfung mindestens 60 Prozent erreicht werden.</w:t>
      </w:r>
      <w:r w:rsidR="00CB51DF">
        <w:rPr>
          <w:rFonts w:ascii="Roboto" w:hAnsi="Roboto"/>
          <w:color w:val="000000" w:themeColor="text1"/>
          <w:szCs w:val="22"/>
        </w:rPr>
        <w:t xml:space="preserve"> </w:t>
      </w:r>
      <w:r w:rsidR="00CB51DF" w:rsidRPr="00CB51DF">
        <w:rPr>
          <w:rFonts w:ascii="Roboto" w:hAnsi="Roboto"/>
          <w:color w:val="000000" w:themeColor="text1"/>
          <w:szCs w:val="22"/>
        </w:rPr>
        <w:t>In dieser Probeprüfung können 50,0 Punkte erreicht werden, zum Bestehen wären 30,0 Punkte erforderlich.</w:t>
      </w:r>
    </w:p>
    <w:p w14:paraId="286E531E" w14:textId="77777777" w:rsidR="00BD4016" w:rsidRPr="00CE75A4" w:rsidRDefault="00BD4016" w:rsidP="00BD4016">
      <w:pPr>
        <w:rPr>
          <w:rFonts w:ascii="Roboto" w:hAnsi="Roboto"/>
          <w:color w:val="000000" w:themeColor="text1"/>
          <w:sz w:val="16"/>
          <w:szCs w:val="16"/>
        </w:rPr>
      </w:pPr>
    </w:p>
    <w:p w14:paraId="2B777D14"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Grundsätzlich gilt: richtige Antworten ergeben Pluspunkte, falsche Antworten führen zu Punktabzug, jedoch nur in Bezug auf die jeweilige Frage. Führt die falsche Beantwortung einer Frage zu einem negativen Punktergebnis, so wird diese Frage mit insgesamt 0 Punkten bewertet.</w:t>
      </w:r>
    </w:p>
    <w:p w14:paraId="22063BED" w14:textId="77777777" w:rsidR="00BD4016" w:rsidRPr="008806BC" w:rsidRDefault="00BD4016" w:rsidP="00BD4016">
      <w:pPr>
        <w:rPr>
          <w:rFonts w:ascii="Roboto" w:hAnsi="Roboto"/>
          <w:color w:val="000000" w:themeColor="text1"/>
          <w:sz w:val="14"/>
          <w:szCs w:val="14"/>
        </w:rPr>
      </w:pPr>
    </w:p>
    <w:p w14:paraId="6435B226"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Multiple-Choice-Fragen der Beispielprüfung gliedern sich in drei Arten von Fragen:</w:t>
      </w:r>
    </w:p>
    <w:p w14:paraId="7B004317" w14:textId="77777777" w:rsidR="00BD4016" w:rsidRPr="002F7EF6" w:rsidRDefault="00BD4016" w:rsidP="00BD4016">
      <w:pPr>
        <w:rPr>
          <w:rFonts w:ascii="Roboto" w:hAnsi="Roboto"/>
          <w:b/>
          <w:bCs/>
          <w:color w:val="000000" w:themeColor="text1"/>
          <w:sz w:val="16"/>
          <w:szCs w:val="16"/>
        </w:rPr>
      </w:pPr>
    </w:p>
    <w:p w14:paraId="541AC570" w14:textId="427A47D5" w:rsidR="00BD4016" w:rsidRPr="001174B1" w:rsidRDefault="00BD4016" w:rsidP="00BD4016">
      <w:pPr>
        <w:rPr>
          <w:rFonts w:ascii="Roboto" w:hAnsi="Roboto"/>
          <w:b/>
          <w:bCs/>
          <w:color w:val="000000" w:themeColor="text1"/>
          <w:szCs w:val="22"/>
        </w:rPr>
      </w:pPr>
      <w:r w:rsidRPr="001174B1">
        <w:rPr>
          <w:rFonts w:ascii="Roboto" w:hAnsi="Roboto"/>
          <w:b/>
          <w:bCs/>
          <w:color w:val="000000" w:themeColor="text1"/>
          <w:szCs w:val="22"/>
        </w:rPr>
        <w:t>A-Fragen (</w:t>
      </w:r>
      <w:r w:rsidR="00B83B3B" w:rsidRPr="001174B1">
        <w:rPr>
          <w:rFonts w:ascii="Roboto" w:hAnsi="Roboto"/>
          <w:b/>
          <w:bCs/>
          <w:color w:val="000000" w:themeColor="text1"/>
          <w:szCs w:val="22"/>
        </w:rPr>
        <w:t xml:space="preserve">Einfachauswahlfragen, </w:t>
      </w:r>
      <w:r w:rsidR="00616964">
        <w:rPr>
          <w:rFonts w:ascii="Roboto" w:hAnsi="Roboto"/>
          <w:b/>
          <w:bCs/>
          <w:color w:val="000000" w:themeColor="text1"/>
          <w:szCs w:val="22"/>
        </w:rPr>
        <w:t>„</w:t>
      </w:r>
      <w:r w:rsidR="00CB070D" w:rsidRPr="001174B1">
        <w:rPr>
          <w:rFonts w:ascii="Roboto" w:hAnsi="Roboto"/>
          <w:b/>
          <w:bCs/>
          <w:color w:val="000000" w:themeColor="text1"/>
          <w:szCs w:val="22"/>
        </w:rPr>
        <w:t>Auswahl</w:t>
      </w:r>
      <w:r w:rsidR="00616964" w:rsidRPr="001174B1">
        <w:rPr>
          <w:rFonts w:ascii="Roboto" w:hAnsi="Roboto"/>
          <w:b/>
          <w:bCs/>
          <w:color w:val="000000" w:themeColor="text1"/>
          <w:szCs w:val="22"/>
        </w:rPr>
        <w:t>”</w:t>
      </w:r>
      <w:r w:rsidRPr="001174B1">
        <w:rPr>
          <w:rFonts w:ascii="Roboto" w:hAnsi="Roboto"/>
          <w:b/>
          <w:bCs/>
          <w:color w:val="000000" w:themeColor="text1"/>
          <w:szCs w:val="22"/>
        </w:rPr>
        <w:t xml:space="preserve">): </w:t>
      </w:r>
    </w:p>
    <w:p w14:paraId="22152BBC"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einzig korrekte Antwort aus. Es gibt nur eine korrekte Antwort. Sie erhalten die angegebene Punktzahl für das Ankreuzen der korrekten Antwort. Die erreichbare Punktzahl beträgt je nach Schwierigkeitsgrad 1-2 Punkte.</w:t>
      </w:r>
    </w:p>
    <w:p w14:paraId="213BA12B" w14:textId="77777777" w:rsidR="00BD4016" w:rsidRPr="002F7EF6" w:rsidRDefault="00BD4016" w:rsidP="00BD4016">
      <w:pPr>
        <w:rPr>
          <w:rFonts w:ascii="Roboto" w:hAnsi="Roboto"/>
          <w:b/>
          <w:bCs/>
          <w:color w:val="000000" w:themeColor="text1"/>
          <w:sz w:val="16"/>
          <w:szCs w:val="16"/>
        </w:rPr>
      </w:pPr>
    </w:p>
    <w:p w14:paraId="07A2A83F" w14:textId="327EFF50" w:rsidR="00BD4016" w:rsidRDefault="00BD4016" w:rsidP="00BD4016">
      <w:pPr>
        <w:rPr>
          <w:rFonts w:ascii="Roboto" w:hAnsi="Roboto"/>
          <w:b/>
          <w:bCs/>
          <w:color w:val="000000" w:themeColor="text1"/>
          <w:szCs w:val="22"/>
        </w:rPr>
      </w:pPr>
      <w:r w:rsidRPr="002F7EF6">
        <w:rPr>
          <w:rFonts w:ascii="Roboto" w:hAnsi="Roboto"/>
          <w:b/>
          <w:bCs/>
          <w:color w:val="000000" w:themeColor="text1"/>
          <w:szCs w:val="22"/>
        </w:rPr>
        <w:t>P-Fragen</w:t>
      </w:r>
      <w:r>
        <w:rPr>
          <w:rFonts w:ascii="Roboto" w:hAnsi="Roboto"/>
          <w:b/>
          <w:bCs/>
          <w:color w:val="000000" w:themeColor="text1"/>
          <w:szCs w:val="22"/>
        </w:rPr>
        <w:t xml:space="preserve"> </w:t>
      </w:r>
      <w:r w:rsidRPr="002F7EF6">
        <w:rPr>
          <w:rFonts w:ascii="Roboto" w:hAnsi="Roboto"/>
          <w:b/>
          <w:bCs/>
          <w:color w:val="000000" w:themeColor="text1"/>
          <w:szCs w:val="22"/>
        </w:rPr>
        <w:t>(</w:t>
      </w:r>
      <w:r w:rsidR="00A06A9A">
        <w:rPr>
          <w:rFonts w:ascii="Roboto" w:hAnsi="Roboto"/>
          <w:b/>
          <w:bCs/>
          <w:color w:val="000000" w:themeColor="text1"/>
          <w:szCs w:val="22"/>
        </w:rPr>
        <w:t>Mehrfachauswahl</w:t>
      </w:r>
      <w:r w:rsidR="00616964">
        <w:rPr>
          <w:rFonts w:ascii="Roboto" w:hAnsi="Roboto"/>
          <w:b/>
          <w:bCs/>
          <w:color w:val="000000" w:themeColor="text1"/>
          <w:szCs w:val="22"/>
        </w:rPr>
        <w:t>fragen</w:t>
      </w:r>
      <w:r w:rsidR="00A06A9A">
        <w:rPr>
          <w:rFonts w:ascii="Roboto" w:hAnsi="Roboto"/>
          <w:b/>
          <w:bCs/>
          <w:color w:val="000000" w:themeColor="text1"/>
          <w:szCs w:val="22"/>
        </w:rPr>
        <w:t xml:space="preserve">, </w:t>
      </w:r>
      <w:r w:rsidR="00616964">
        <w:rPr>
          <w:rFonts w:ascii="Roboto" w:hAnsi="Roboto"/>
          <w:b/>
          <w:bCs/>
          <w:color w:val="000000" w:themeColor="text1"/>
          <w:szCs w:val="22"/>
        </w:rPr>
        <w:t>„</w:t>
      </w:r>
      <w:r w:rsidRPr="002F7EF6">
        <w:rPr>
          <w:rFonts w:ascii="Roboto" w:hAnsi="Roboto"/>
          <w:b/>
          <w:bCs/>
          <w:color w:val="000000" w:themeColor="text1"/>
          <w:szCs w:val="22"/>
        </w:rPr>
        <w:t>Pick</w:t>
      </w:r>
      <w:r w:rsidR="00616964">
        <w:rPr>
          <w:rFonts w:ascii="Roboto" w:hAnsi="Roboto"/>
          <w:b/>
          <w:bCs/>
          <w:color w:val="000000" w:themeColor="text1"/>
          <w:szCs w:val="22"/>
        </w:rPr>
        <w:t>“</w:t>
      </w:r>
      <w:r w:rsidRPr="002F7EF6">
        <w:rPr>
          <w:rFonts w:ascii="Roboto" w:hAnsi="Roboto"/>
          <w:b/>
          <w:bCs/>
          <w:color w:val="000000" w:themeColor="text1"/>
          <w:szCs w:val="22"/>
        </w:rPr>
        <w:t xml:space="preserve">): </w:t>
      </w:r>
    </w:p>
    <w:p w14:paraId="061D2027" w14:textId="77777777" w:rsidR="00BD4016" w:rsidRPr="002F7EF6" w:rsidRDefault="00BD4016" w:rsidP="00BD4016">
      <w:pPr>
        <w:rPr>
          <w:rFonts w:ascii="Roboto" w:hAnsi="Roboto"/>
          <w:szCs w:val="22"/>
        </w:rPr>
      </w:pPr>
      <w:r w:rsidRPr="002F7EF6">
        <w:rPr>
          <w:rFonts w:ascii="Roboto" w:hAnsi="Roboto"/>
          <w:szCs w:val="22"/>
        </w:rPr>
        <w:t>Wählen Sie zu einer Frage aus der Liste von Antwortmöglichkeiten die im Text vorgegebene Anzahl von korrekten Antworten aus. Kreuzen Sie maximal so viele Antworten an, wie im Einleitungstext verlangt werden. Sie erhalten für jede korrekte Antwort anteilig 1/n der Gesamtpunkte. Für jedes nicht-korrekte Kreuz wird 1/n der Punkte abgezogen. Die Punktzahl beträgt je nach Schwierigkeitsgrad 1-2 Punkte.</w:t>
      </w:r>
    </w:p>
    <w:p w14:paraId="2667328A" w14:textId="77777777" w:rsidR="00BD4016" w:rsidRPr="002F7EF6" w:rsidRDefault="00BD4016" w:rsidP="00BD4016">
      <w:pPr>
        <w:rPr>
          <w:rFonts w:ascii="Roboto" w:hAnsi="Roboto"/>
          <w:b/>
          <w:bCs/>
          <w:color w:val="000000" w:themeColor="text1"/>
          <w:sz w:val="16"/>
          <w:szCs w:val="16"/>
        </w:rPr>
      </w:pPr>
    </w:p>
    <w:p w14:paraId="600A9EB7" w14:textId="510A8F5E" w:rsidR="00BD4016" w:rsidRPr="005C1D24" w:rsidRDefault="00BD4016" w:rsidP="00BD4016">
      <w:pPr>
        <w:rPr>
          <w:rFonts w:ascii="Roboto" w:hAnsi="Roboto"/>
          <w:b/>
          <w:bCs/>
          <w:color w:val="000000" w:themeColor="text1"/>
          <w:szCs w:val="22"/>
        </w:rPr>
      </w:pPr>
      <w:r w:rsidRPr="005C1D24">
        <w:rPr>
          <w:rFonts w:ascii="Roboto" w:hAnsi="Roboto"/>
          <w:b/>
          <w:bCs/>
          <w:color w:val="000000" w:themeColor="text1"/>
          <w:szCs w:val="22"/>
        </w:rPr>
        <w:t>K-Fragen (</w:t>
      </w:r>
      <w:r w:rsidR="00616964">
        <w:rPr>
          <w:rFonts w:ascii="Roboto" w:hAnsi="Roboto"/>
          <w:b/>
          <w:bCs/>
          <w:color w:val="000000" w:themeColor="text1"/>
          <w:szCs w:val="22"/>
        </w:rPr>
        <w:t>Klärungsfragen</w:t>
      </w:r>
      <w:r w:rsidRPr="005C1D24">
        <w:rPr>
          <w:rFonts w:ascii="Roboto" w:hAnsi="Roboto"/>
          <w:b/>
          <w:bCs/>
          <w:color w:val="000000" w:themeColor="text1"/>
          <w:szCs w:val="22"/>
        </w:rPr>
        <w:t xml:space="preserve">, </w:t>
      </w:r>
      <w:r w:rsidR="00616964">
        <w:rPr>
          <w:rFonts w:ascii="Roboto" w:hAnsi="Roboto"/>
          <w:b/>
          <w:bCs/>
          <w:color w:val="000000" w:themeColor="text1"/>
          <w:szCs w:val="22"/>
        </w:rPr>
        <w:t>„</w:t>
      </w:r>
      <w:r w:rsidR="00456C16">
        <w:rPr>
          <w:rFonts w:ascii="Roboto" w:hAnsi="Roboto"/>
          <w:b/>
          <w:bCs/>
          <w:color w:val="000000" w:themeColor="text1"/>
          <w:szCs w:val="22"/>
        </w:rPr>
        <w:t>Kreuz“</w:t>
      </w:r>
      <w:r w:rsidRPr="005C1D24">
        <w:rPr>
          <w:rFonts w:ascii="Roboto" w:hAnsi="Roboto"/>
          <w:b/>
          <w:bCs/>
          <w:color w:val="000000" w:themeColor="text1"/>
          <w:szCs w:val="22"/>
        </w:rPr>
        <w:t xml:space="preserve">): </w:t>
      </w:r>
    </w:p>
    <w:p w14:paraId="1277B05E" w14:textId="77777777" w:rsidR="00BD4016" w:rsidRPr="002F7EF6" w:rsidRDefault="00BD4016" w:rsidP="00BD4016">
      <w:pPr>
        <w:rPr>
          <w:rFonts w:ascii="Roboto" w:hAnsi="Roboto"/>
          <w:szCs w:val="22"/>
        </w:rPr>
      </w:pPr>
      <w:r w:rsidRPr="002F7EF6">
        <w:rPr>
          <w:rFonts w:ascii="Roboto" w:hAnsi="Roboto"/>
          <w:szCs w:val="22"/>
        </w:rPr>
        <w:t>Wählen Sie zu einer Frage die korrekte der beiden Optionen zu jeder Antwortmöglichkeit aus („richtig“ oder „falsch“ bzw. „zutreffend“ oder „</w:t>
      </w:r>
      <w:proofErr w:type="gramStart"/>
      <w:r w:rsidRPr="002F7EF6">
        <w:rPr>
          <w:rFonts w:ascii="Roboto" w:hAnsi="Roboto"/>
          <w:szCs w:val="22"/>
        </w:rPr>
        <w:t>nicht zutreffend</w:t>
      </w:r>
      <w:proofErr w:type="gramEnd"/>
      <w:r w:rsidRPr="002F7EF6">
        <w:rPr>
          <w:rFonts w:ascii="Roboto" w:hAnsi="Roboto"/>
          <w:szCs w:val="22"/>
        </w:rPr>
        <w:t>“). Sie erhalten für jedes korrekt gesetzte Kreuz anteilig 1/n der Punkte. Nicht korrekt gesetzte Kreuze führen zum Abzug von 1/n der Punkte. Wird in einer Zeile KEINE Antwort ausgewählt, so gibt es weder Punkte noch Abzüge.</w:t>
      </w:r>
      <w:r>
        <w:rPr>
          <w:rFonts w:ascii="Roboto" w:hAnsi="Roboto"/>
          <w:szCs w:val="22"/>
        </w:rPr>
        <w:t xml:space="preserve"> </w:t>
      </w:r>
      <w:r w:rsidRPr="002F7EF6">
        <w:rPr>
          <w:rFonts w:ascii="Roboto" w:hAnsi="Roboto"/>
          <w:szCs w:val="22"/>
        </w:rPr>
        <w:t>Die Punktzahl beträgt je nach Schwierigkeitsgrad 1-2 Punkte.</w:t>
      </w:r>
    </w:p>
    <w:p w14:paraId="14B5D07B" w14:textId="77777777" w:rsidR="00BD4016" w:rsidRPr="002F7EF6" w:rsidRDefault="00BD4016" w:rsidP="00BD4016">
      <w:pPr>
        <w:pStyle w:val="KeinLeerraum"/>
        <w:rPr>
          <w:rFonts w:ascii="Roboto" w:hAnsi="Roboto"/>
          <w:sz w:val="16"/>
          <w:szCs w:val="16"/>
        </w:rPr>
      </w:pPr>
    </w:p>
    <w:p w14:paraId="1E0BB95B" w14:textId="28FF15E4" w:rsidR="00BD4016" w:rsidRPr="002F7EF6" w:rsidRDefault="00BD4016" w:rsidP="00BD4016">
      <w:pPr>
        <w:pStyle w:val="KeinLeerraum"/>
        <w:rPr>
          <w:rFonts w:ascii="Roboto" w:hAnsi="Roboto"/>
        </w:rPr>
      </w:pPr>
      <w:r w:rsidRPr="002F7EF6">
        <w:rPr>
          <w:rFonts w:ascii="Roboto" w:hAnsi="Roboto"/>
        </w:rPr>
        <w:t xml:space="preserve">Zur genaueren Erläuterung der Fragetypen und Punkteverteilung stehen weitere Informationen unter der </w:t>
      </w:r>
      <w:hyperlink r:id="rId15" w:history="1">
        <w:r w:rsidRPr="002F7EF6">
          <w:rPr>
            <w:rStyle w:val="Hyperlink"/>
            <w:rFonts w:ascii="Roboto" w:hAnsi="Roboto"/>
          </w:rPr>
          <w:t>Prüfungs</w:t>
        </w:r>
        <w:r w:rsidR="00E87517">
          <w:rPr>
            <w:rStyle w:val="Hyperlink"/>
            <w:rFonts w:ascii="Roboto" w:hAnsi="Roboto"/>
          </w:rPr>
          <w:t>regeln</w:t>
        </w:r>
        <w:r w:rsidRPr="002F7EF6">
          <w:rPr>
            <w:rStyle w:val="Hyperlink"/>
            <w:rFonts w:ascii="Roboto" w:hAnsi="Roboto"/>
          </w:rPr>
          <w:t xml:space="preserve"> des CPSA-F</w:t>
        </w:r>
      </w:hyperlink>
      <w:r w:rsidRPr="002F7EF6">
        <w:rPr>
          <w:rFonts w:ascii="Roboto" w:hAnsi="Roboto"/>
        </w:rPr>
        <w:t xml:space="preserve"> zur Verfügung.</w:t>
      </w:r>
    </w:p>
    <w:p w14:paraId="42D29427" w14:textId="77777777" w:rsidR="00BD4016" w:rsidRPr="00CE75A4" w:rsidRDefault="00BD4016" w:rsidP="00BD4016">
      <w:pPr>
        <w:rPr>
          <w:rFonts w:ascii="Roboto" w:hAnsi="Roboto"/>
          <w:color w:val="000000" w:themeColor="text1"/>
          <w:sz w:val="16"/>
          <w:szCs w:val="16"/>
        </w:rPr>
      </w:pPr>
    </w:p>
    <w:p w14:paraId="238A6992"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Die Bearbeitungsdauer beträgt 75 Minuten für Muttersprachler und 90 Minuten für Nicht-Muttersprachler. Um eine möglichst authentische Prüfungsvorbereitung zu gewährleisten, sollte die Bearbeitungszeit eingehalten sowie auf jegliche Hilfsmittel (wie Seminarunterlagen, Bücher, Internet etc.) verzichtet werden.</w:t>
      </w:r>
    </w:p>
    <w:p w14:paraId="1000D1DF" w14:textId="77777777" w:rsidR="00BD4016" w:rsidRPr="00CE75A4" w:rsidRDefault="00BD4016" w:rsidP="00BD4016">
      <w:pPr>
        <w:rPr>
          <w:rFonts w:ascii="Roboto" w:hAnsi="Roboto"/>
          <w:color w:val="000000" w:themeColor="text1"/>
          <w:sz w:val="16"/>
          <w:szCs w:val="16"/>
        </w:rPr>
      </w:pPr>
    </w:p>
    <w:p w14:paraId="0A800499" w14:textId="77777777" w:rsidR="00BD4016" w:rsidRPr="002F7EF6" w:rsidRDefault="00BD4016" w:rsidP="00BD4016">
      <w:pPr>
        <w:rPr>
          <w:rFonts w:ascii="Roboto" w:hAnsi="Roboto"/>
          <w:color w:val="000000" w:themeColor="text1"/>
          <w:szCs w:val="22"/>
        </w:rPr>
      </w:pPr>
      <w:r w:rsidRPr="002F7EF6">
        <w:rPr>
          <w:rFonts w:ascii="Roboto" w:hAnsi="Roboto"/>
          <w:color w:val="000000" w:themeColor="text1"/>
          <w:szCs w:val="22"/>
        </w:rPr>
        <w:t>Im Anschluss erfolgt die Auswertung der Prüfung mit Hilfe der Musterlösung.</w:t>
      </w:r>
    </w:p>
    <w:p w14:paraId="6C3D17FA" w14:textId="77777777" w:rsidR="00BD4016" w:rsidRPr="00CE75A4" w:rsidRDefault="00BD4016" w:rsidP="00BD4016">
      <w:pPr>
        <w:rPr>
          <w:rFonts w:ascii="Roboto" w:hAnsi="Roboto"/>
          <w:color w:val="000000" w:themeColor="text1"/>
          <w:sz w:val="16"/>
          <w:szCs w:val="16"/>
        </w:rPr>
      </w:pPr>
    </w:p>
    <w:p w14:paraId="4AE253B0" w14:textId="563CB3CC" w:rsidR="00C772FB" w:rsidRPr="00515007" w:rsidRDefault="00BD4016" w:rsidP="00C772FB">
      <w:pPr>
        <w:rPr>
          <w:rFonts w:ascii="Roboto" w:hAnsi="Roboto"/>
          <w:color w:val="000000" w:themeColor="text1"/>
          <w:szCs w:val="22"/>
        </w:rPr>
      </w:pPr>
      <w:r w:rsidRPr="002F7EF6">
        <w:rPr>
          <w:rFonts w:ascii="Roboto" w:hAnsi="Roboto"/>
          <w:color w:val="000000" w:themeColor="text1"/>
          <w:szCs w:val="22"/>
        </w:rPr>
        <w:t>Sofern der iSAQB</w:t>
      </w:r>
      <w:r w:rsidRPr="002F7EF6">
        <w:rPr>
          <w:rFonts w:ascii="Roboto" w:hAnsi="Roboto"/>
          <w:color w:val="000000" w:themeColor="text1"/>
          <w:szCs w:val="22"/>
          <w:vertAlign w:val="superscript"/>
        </w:rPr>
        <w:t>®</w:t>
      </w:r>
      <w:r w:rsidRPr="002F7EF6">
        <w:rPr>
          <w:rFonts w:ascii="Roboto" w:hAnsi="Roboto"/>
          <w:color w:val="000000" w:themeColor="text1"/>
          <w:szCs w:val="22"/>
        </w:rPr>
        <w:t xml:space="preserve"> e.V. als Quelle und Copyright-Inhaber angegeben wird, darf die vorliegende Beispielprüfung im Rahmen von Schulungen eingesetzt, zur Prüfungsvorbereitung genutzt oder unentgeltlich weitergegeben werden.</w:t>
      </w:r>
      <w:r w:rsidR="008806BC">
        <w:rPr>
          <w:rFonts w:ascii="Roboto" w:hAnsi="Roboto"/>
          <w:color w:val="000000" w:themeColor="text1"/>
          <w:szCs w:val="22"/>
        </w:rPr>
        <w:t xml:space="preserve"> </w:t>
      </w:r>
      <w:r w:rsidRPr="002F7EF6">
        <w:rPr>
          <w:rFonts w:ascii="Roboto" w:hAnsi="Roboto"/>
          <w:color w:val="000000" w:themeColor="text1"/>
          <w:szCs w:val="22"/>
        </w:rPr>
        <w:t>Es ist jedoch ausdrücklich untersagt, diese Prüfungsfragen in einer echten Prüfung zu verwenden.</w:t>
      </w:r>
      <w:bookmarkEnd w:id="0"/>
    </w:p>
    <w:p w14:paraId="0E5AF8CA" w14:textId="3D2955B8" w:rsidR="001D1879" w:rsidRPr="00515007" w:rsidRDefault="001D1879" w:rsidP="001D187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w:t>
      </w:r>
      <w:r w:rsidRPr="00515007">
        <w:rPr>
          <w:rFonts w:ascii="Roboto" w:hAnsi="Roboto"/>
          <w:b/>
          <w:bCs/>
          <w:sz w:val="28"/>
          <w:szCs w:val="28"/>
        </w:rPr>
        <w:tab/>
      </w:r>
      <w:r w:rsidRPr="00515007">
        <w:rPr>
          <w:rFonts w:ascii="Roboto" w:hAnsi="Roboto"/>
          <w:i/>
          <w:szCs w:val="22"/>
        </w:rPr>
        <w:t>A-Frage: Wählen Sie eine Option aus.</w:t>
      </w:r>
      <w:r w:rsidR="00D9676C">
        <w:rPr>
          <w:rFonts w:ascii="Roboto" w:hAnsi="Roboto"/>
          <w:i/>
          <w:szCs w:val="22"/>
        </w:rPr>
        <w:tab/>
      </w:r>
      <w:r w:rsidR="00D9676C">
        <w:rPr>
          <w:rFonts w:ascii="Roboto" w:hAnsi="Roboto"/>
          <w:i/>
          <w:szCs w:val="22"/>
        </w:rPr>
        <w:tab/>
      </w:r>
      <w:r w:rsidR="00D9676C">
        <w:rPr>
          <w:rFonts w:ascii="Roboto" w:hAnsi="Roboto"/>
          <w:i/>
          <w:szCs w:val="22"/>
        </w:rPr>
        <w:tab/>
      </w:r>
      <w:r w:rsidR="00D9676C">
        <w:rPr>
          <w:rFonts w:ascii="Roboto" w:hAnsi="Roboto"/>
          <w:i/>
          <w:szCs w:val="22"/>
        </w:rPr>
        <w:tab/>
        <w:t xml:space="preserve">        </w:t>
      </w:r>
      <w:r w:rsidRPr="00515007">
        <w:rPr>
          <w:rFonts w:ascii="Roboto" w:hAnsi="Roboto"/>
          <w:i/>
          <w:szCs w:val="22"/>
        </w:rPr>
        <w:t>1 Punkt</w:t>
      </w:r>
    </w:p>
    <w:p w14:paraId="53071D4C" w14:textId="0AF324D5" w:rsidR="001D1879" w:rsidRPr="00515007" w:rsidRDefault="001D1879" w:rsidP="001D1879">
      <w:pPr>
        <w:rPr>
          <w:rFonts w:ascii="Roboto" w:hAnsi="Roboto"/>
          <w:b/>
          <w:bCs/>
          <w:szCs w:val="22"/>
        </w:rPr>
      </w:pPr>
      <w:r w:rsidRPr="00515007">
        <w:rPr>
          <w:rFonts w:ascii="Roboto" w:hAnsi="Roboto"/>
          <w:b/>
          <w:bCs/>
          <w:szCs w:val="22"/>
        </w:rPr>
        <w:t>ID: Q-20-04-01</w:t>
      </w:r>
    </w:p>
    <w:p w14:paraId="52FBC420" w14:textId="77777777" w:rsidR="001D1879" w:rsidRPr="00515007" w:rsidRDefault="001D1879" w:rsidP="001D1879">
      <w:pPr>
        <w:rPr>
          <w:rFonts w:ascii="Roboto" w:hAnsi="Roboto"/>
          <w:szCs w:val="22"/>
        </w:rPr>
      </w:pPr>
    </w:p>
    <w:p w14:paraId="1F9FDF76" w14:textId="1E4AEFD7" w:rsidR="001D1879" w:rsidRPr="00515007" w:rsidRDefault="007D402E" w:rsidP="001D1879">
      <w:pPr>
        <w:rPr>
          <w:rFonts w:ascii="Roboto" w:hAnsi="Roboto"/>
          <w:szCs w:val="22"/>
        </w:rPr>
      </w:pPr>
      <w:r w:rsidRPr="00515007">
        <w:rPr>
          <w:rFonts w:ascii="Roboto" w:hAnsi="Roboto"/>
          <w:szCs w:val="22"/>
        </w:rPr>
        <w:t>Wie viele Definitionen von „Softwarearchitektur“ gibt es?</w:t>
      </w:r>
    </w:p>
    <w:p w14:paraId="3BDFC3AD" w14:textId="77777777" w:rsidR="00497EB7" w:rsidRPr="00515007" w:rsidRDefault="00497EB7" w:rsidP="001D1879">
      <w:pPr>
        <w:rPr>
          <w:rFonts w:ascii="Roboto" w:hAnsi="Roboto"/>
          <w:szCs w:val="22"/>
        </w:rPr>
      </w:pPr>
    </w:p>
    <w:tbl>
      <w:tblPr>
        <w:tblStyle w:val="Tabellenraster"/>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2527"/>
      </w:tblGrid>
      <w:tr w:rsidR="00497EB7" w:rsidRPr="00515007" w14:paraId="7230D528" w14:textId="77777777" w:rsidTr="0023585D">
        <w:trPr>
          <w:gridAfter w:val="1"/>
          <w:wAfter w:w="2527" w:type="dxa"/>
        </w:trPr>
        <w:tc>
          <w:tcPr>
            <w:tcW w:w="406" w:type="dxa"/>
            <w:shd w:val="clear" w:color="auto" w:fill="auto"/>
          </w:tcPr>
          <w:p w14:paraId="421CFC39"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D04F4D1" w14:textId="56505475"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Genau eine für alle Arten von Systemen.</w:t>
            </w:r>
          </w:p>
        </w:tc>
      </w:tr>
      <w:tr w:rsidR="00497EB7" w:rsidRPr="00515007" w14:paraId="7DBE42C9" w14:textId="77777777" w:rsidTr="0023585D">
        <w:tc>
          <w:tcPr>
            <w:tcW w:w="406" w:type="dxa"/>
            <w:shd w:val="clear" w:color="auto" w:fill="auto"/>
          </w:tcPr>
          <w:p w14:paraId="566E5AA3"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7816" w:type="dxa"/>
            <w:gridSpan w:val="2"/>
            <w:shd w:val="clear" w:color="auto" w:fill="auto"/>
          </w:tcPr>
          <w:p w14:paraId="629809D6" w14:textId="6504142F" w:rsidR="00497EB7" w:rsidRPr="00515007" w:rsidRDefault="00497EB7" w:rsidP="00427E29">
            <w:pPr>
              <w:pStyle w:val="Choice"/>
              <w:numPr>
                <w:ilvl w:val="0"/>
                <w:numId w:val="25"/>
              </w:numPr>
              <w:spacing w:line="276" w:lineRule="auto"/>
              <w:ind w:left="368" w:hanging="426"/>
              <w:rPr>
                <w:rFonts w:ascii="Roboto" w:hAnsi="Roboto"/>
              </w:rPr>
            </w:pPr>
            <w:r w:rsidRPr="00515007">
              <w:rPr>
                <w:rFonts w:ascii="Roboto" w:hAnsi="Roboto"/>
              </w:rPr>
              <w:t>Eine für jede Art von Softwaresystem (z.B. „eingebettet“, „Echtzeit“, „Entscheidungsunterstützung“, „Web“, „Batch“,</w:t>
            </w:r>
            <w:r w:rsidR="00DB1227">
              <w:rPr>
                <w:rFonts w:ascii="Roboto" w:hAnsi="Roboto"/>
              </w:rPr>
              <w:t xml:space="preserve"> </w:t>
            </w:r>
            <w:r w:rsidRPr="00515007">
              <w:rPr>
                <w:rFonts w:ascii="Roboto" w:hAnsi="Roboto"/>
              </w:rPr>
              <w:t>...</w:t>
            </w:r>
            <w:r w:rsidR="00B44007">
              <w:rPr>
                <w:rFonts w:ascii="Roboto" w:hAnsi="Roboto"/>
              </w:rPr>
              <w:t>)</w:t>
            </w:r>
            <w:r w:rsidR="004727F0">
              <w:rPr>
                <w:rFonts w:ascii="Roboto" w:hAnsi="Roboto"/>
              </w:rPr>
              <w:t>.</w:t>
            </w:r>
          </w:p>
        </w:tc>
      </w:tr>
      <w:tr w:rsidR="00497EB7" w:rsidRPr="00515007" w14:paraId="091A97A8" w14:textId="77777777" w:rsidTr="0023585D">
        <w:trPr>
          <w:gridAfter w:val="1"/>
          <w:wAfter w:w="2527" w:type="dxa"/>
          <w:trHeight w:val="426"/>
        </w:trPr>
        <w:tc>
          <w:tcPr>
            <w:tcW w:w="406" w:type="dxa"/>
            <w:shd w:val="clear" w:color="auto" w:fill="auto"/>
          </w:tcPr>
          <w:p w14:paraId="07151661" w14:textId="77777777" w:rsidR="00497EB7" w:rsidRPr="00515007" w:rsidRDefault="00497EB7" w:rsidP="00427E29">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695E6263" w14:textId="77777777" w:rsidR="00497EB7" w:rsidRDefault="00497EB7" w:rsidP="00427E29">
            <w:pPr>
              <w:pStyle w:val="Choice"/>
              <w:numPr>
                <w:ilvl w:val="0"/>
                <w:numId w:val="25"/>
              </w:numPr>
              <w:spacing w:line="276" w:lineRule="auto"/>
              <w:ind w:left="368" w:hanging="426"/>
              <w:rPr>
                <w:rFonts w:ascii="Roboto" w:hAnsi="Roboto"/>
              </w:rPr>
            </w:pPr>
            <w:r w:rsidRPr="00515007">
              <w:rPr>
                <w:rFonts w:ascii="Roboto" w:hAnsi="Roboto"/>
              </w:rPr>
              <w:t>Ein Dutzend oder mehr unterschiedliche</w:t>
            </w:r>
            <w:r w:rsidR="00B44007">
              <w:rPr>
                <w:rFonts w:ascii="Roboto" w:hAnsi="Roboto"/>
              </w:rPr>
              <w:t xml:space="preserve"> </w:t>
            </w:r>
            <w:r w:rsidRPr="00515007">
              <w:rPr>
                <w:rFonts w:ascii="Roboto" w:hAnsi="Roboto"/>
              </w:rPr>
              <w:t>Definitionen.</w:t>
            </w:r>
          </w:p>
          <w:p w14:paraId="1805315F" w14:textId="77777777" w:rsidR="00FF5914" w:rsidRDefault="00FF5914" w:rsidP="00FF5914">
            <w:pPr>
              <w:pStyle w:val="Choice"/>
              <w:spacing w:line="276" w:lineRule="auto"/>
              <w:rPr>
                <w:rFonts w:ascii="Roboto" w:hAnsi="Roboto"/>
              </w:rPr>
            </w:pPr>
          </w:p>
          <w:p w14:paraId="36E0A31D" w14:textId="77777777" w:rsidR="00FF5914" w:rsidRDefault="00FF5914" w:rsidP="00FF5914">
            <w:pPr>
              <w:pStyle w:val="Choice"/>
              <w:spacing w:line="276" w:lineRule="auto"/>
              <w:rPr>
                <w:rFonts w:ascii="Roboto" w:hAnsi="Roboto"/>
              </w:rPr>
            </w:pPr>
          </w:p>
          <w:p w14:paraId="07BCEDBA" w14:textId="77777777" w:rsidR="00FF5914" w:rsidRDefault="00FF5914" w:rsidP="00FF5914">
            <w:pPr>
              <w:pStyle w:val="Choice"/>
              <w:spacing w:line="276" w:lineRule="auto"/>
              <w:rPr>
                <w:rFonts w:ascii="Roboto" w:hAnsi="Roboto"/>
              </w:rPr>
            </w:pPr>
          </w:p>
          <w:p w14:paraId="4F08365E" w14:textId="62DE5DAF" w:rsidR="00FF5914" w:rsidRPr="00515007" w:rsidRDefault="00FF5914" w:rsidP="00FF5914">
            <w:pPr>
              <w:pStyle w:val="Choice"/>
              <w:spacing w:line="276" w:lineRule="auto"/>
              <w:rPr>
                <w:rFonts w:ascii="Roboto" w:hAnsi="Roboto"/>
              </w:rPr>
            </w:pPr>
          </w:p>
        </w:tc>
      </w:tr>
    </w:tbl>
    <w:p w14:paraId="30293A5D" w14:textId="56EE84E3" w:rsidR="00092697" w:rsidRPr="00515007" w:rsidRDefault="00092697" w:rsidP="000E4EB9">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w:t>
      </w:r>
      <w:r w:rsidRPr="00515007">
        <w:rPr>
          <w:rFonts w:ascii="Roboto" w:hAnsi="Roboto"/>
          <w:sz w:val="28"/>
          <w:szCs w:val="28"/>
        </w:rPr>
        <w:tab/>
      </w:r>
      <w:r w:rsidRPr="00515007">
        <w:rPr>
          <w:rFonts w:ascii="Roboto" w:hAnsi="Roboto"/>
          <w:b w:val="0"/>
          <w:i/>
          <w:szCs w:val="22"/>
        </w:rPr>
        <w:t>P-Frage: Wählen Sie die drei besten Aspekte aus.</w:t>
      </w:r>
      <w:r w:rsidR="00E5348E">
        <w:rPr>
          <w:rFonts w:ascii="Roboto" w:hAnsi="Roboto"/>
          <w:b w:val="0"/>
          <w:i/>
          <w:szCs w:val="22"/>
        </w:rPr>
        <w:tab/>
      </w:r>
      <w:r w:rsidR="00E5348E">
        <w:rPr>
          <w:rFonts w:ascii="Roboto" w:hAnsi="Roboto"/>
          <w:b w:val="0"/>
          <w:i/>
          <w:szCs w:val="22"/>
        </w:rPr>
        <w:tab/>
      </w:r>
      <w:r w:rsidR="00E5348E">
        <w:rPr>
          <w:rFonts w:ascii="Roboto" w:hAnsi="Roboto"/>
          <w:b w:val="0"/>
          <w:i/>
          <w:szCs w:val="22"/>
        </w:rPr>
        <w:tab/>
        <w:t xml:space="preserve">       </w:t>
      </w:r>
      <w:r w:rsidRPr="00515007">
        <w:rPr>
          <w:rFonts w:ascii="Roboto" w:hAnsi="Roboto"/>
          <w:b w:val="0"/>
          <w:i/>
          <w:szCs w:val="22"/>
        </w:rPr>
        <w:t>1 Punkt</w:t>
      </w:r>
    </w:p>
    <w:p w14:paraId="38B0BE7A" w14:textId="2519BE77" w:rsidR="00092697" w:rsidRPr="00515007" w:rsidRDefault="00092697" w:rsidP="00092697">
      <w:pPr>
        <w:rPr>
          <w:rFonts w:ascii="Roboto" w:hAnsi="Roboto"/>
          <w:b/>
          <w:bCs/>
          <w:szCs w:val="22"/>
        </w:rPr>
      </w:pPr>
      <w:r w:rsidRPr="00515007">
        <w:rPr>
          <w:rFonts w:ascii="Roboto" w:hAnsi="Roboto"/>
          <w:b/>
          <w:bCs/>
          <w:szCs w:val="22"/>
        </w:rPr>
        <w:t>ID: Q-20-04-02</w:t>
      </w:r>
    </w:p>
    <w:p w14:paraId="6F882D1A" w14:textId="77777777" w:rsidR="00092697" w:rsidRPr="00515007" w:rsidRDefault="00092697" w:rsidP="00092697">
      <w:pPr>
        <w:rPr>
          <w:rFonts w:ascii="Roboto" w:hAnsi="Roboto"/>
          <w:szCs w:val="22"/>
        </w:rPr>
      </w:pPr>
    </w:p>
    <w:p w14:paraId="1F20A6DA" w14:textId="70C2B39B" w:rsidR="00092697" w:rsidRPr="00515007" w:rsidRDefault="00092697" w:rsidP="00F825CE">
      <w:pPr>
        <w:pStyle w:val="FirstParagraph"/>
        <w:spacing w:before="0" w:after="0"/>
        <w:rPr>
          <w:rFonts w:ascii="Roboto" w:hAnsi="Roboto"/>
          <w:sz w:val="22"/>
          <w:szCs w:val="22"/>
        </w:rPr>
      </w:pPr>
      <w:r w:rsidRPr="00DB5A82">
        <w:rPr>
          <w:rFonts w:ascii="Roboto" w:hAnsi="Roboto"/>
          <w:sz w:val="22"/>
          <w:szCs w:val="22"/>
        </w:rPr>
        <w:t xml:space="preserve">Welche </w:t>
      </w:r>
      <w:r w:rsidR="002E0F45" w:rsidRPr="00DB5A82">
        <w:rPr>
          <w:rFonts w:ascii="Roboto" w:hAnsi="Roboto"/>
          <w:b/>
          <w:bCs/>
          <w:sz w:val="22"/>
          <w:szCs w:val="22"/>
        </w:rPr>
        <w:t>DREI</w:t>
      </w:r>
      <w:r w:rsidR="002E0F45" w:rsidRPr="00DB5A82">
        <w:rPr>
          <w:rFonts w:ascii="Roboto" w:hAnsi="Roboto"/>
          <w:sz w:val="22"/>
          <w:szCs w:val="22"/>
        </w:rPr>
        <w:t xml:space="preserve"> </w:t>
      </w:r>
      <w:r w:rsidRPr="00DB5A82">
        <w:rPr>
          <w:rFonts w:ascii="Roboto" w:hAnsi="Roboto"/>
          <w:sz w:val="22"/>
          <w:szCs w:val="22"/>
        </w:rPr>
        <w:t>der folgenden Aspekte</w:t>
      </w:r>
      <w:r w:rsidRPr="00515007">
        <w:rPr>
          <w:rFonts w:ascii="Roboto" w:hAnsi="Roboto"/>
          <w:sz w:val="22"/>
          <w:szCs w:val="22"/>
        </w:rPr>
        <w:t xml:space="preserve"> </w:t>
      </w:r>
      <w:r w:rsidR="00767622" w:rsidRPr="00515007">
        <w:rPr>
          <w:rFonts w:ascii="Roboto" w:hAnsi="Roboto"/>
          <w:sz w:val="22"/>
          <w:szCs w:val="22"/>
        </w:rPr>
        <w:t>werden</w:t>
      </w:r>
      <w:r w:rsidRPr="00515007">
        <w:rPr>
          <w:rFonts w:ascii="Roboto" w:hAnsi="Roboto"/>
          <w:sz w:val="22"/>
          <w:szCs w:val="22"/>
        </w:rPr>
        <w:t xml:space="preserve"> durch den Begriff „Softwarearchitektur</w:t>
      </w:r>
      <w:r w:rsidR="00837108">
        <w:rPr>
          <w:rFonts w:ascii="Roboto" w:hAnsi="Roboto"/>
          <w:sz w:val="22"/>
          <w:szCs w:val="22"/>
        </w:rPr>
        <w:t>“</w:t>
      </w:r>
      <w:r w:rsidRPr="00515007">
        <w:rPr>
          <w:rFonts w:ascii="Roboto" w:hAnsi="Roboto"/>
          <w:sz w:val="22"/>
          <w:szCs w:val="22"/>
        </w:rPr>
        <w:t xml:space="preserve"> abgedeckt?</w:t>
      </w:r>
    </w:p>
    <w:p w14:paraId="74CF9EC1" w14:textId="77777777" w:rsidR="00F825CE" w:rsidRPr="00515007" w:rsidRDefault="00F825CE" w:rsidP="00F825CE">
      <w:pPr>
        <w:pStyle w:val="Textkrper"/>
        <w:rPr>
          <w:sz w:val="22"/>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7469"/>
        <w:gridCol w:w="286"/>
        <w:gridCol w:w="1934"/>
      </w:tblGrid>
      <w:tr w:rsidR="00FA1501" w:rsidRPr="00515007" w14:paraId="3795159E" w14:textId="77777777" w:rsidTr="00EC3419">
        <w:trPr>
          <w:trHeight w:val="2361"/>
        </w:trPr>
        <w:tc>
          <w:tcPr>
            <w:tcW w:w="7469" w:type="dxa"/>
            <w:shd w:val="clear" w:color="auto" w:fill="auto"/>
          </w:tcPr>
          <w:tbl>
            <w:tblPr>
              <w:tblStyle w:val="Tabellenraster"/>
              <w:tblW w:w="724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5289"/>
              <w:gridCol w:w="1553"/>
            </w:tblGrid>
            <w:tr w:rsidR="00FA1501" w:rsidRPr="00515007" w14:paraId="7B227EC9" w14:textId="77777777" w:rsidTr="00FA1501">
              <w:trPr>
                <w:gridAfter w:val="1"/>
                <w:wAfter w:w="1553" w:type="dxa"/>
              </w:trPr>
              <w:tc>
                <w:tcPr>
                  <w:tcW w:w="406" w:type="dxa"/>
                  <w:shd w:val="clear" w:color="auto" w:fill="auto"/>
                </w:tcPr>
                <w:p w14:paraId="42ADB9C9"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DBD1D87" w14:textId="7F4E3040"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Komponenten.</w:t>
                  </w:r>
                </w:p>
              </w:tc>
            </w:tr>
            <w:tr w:rsidR="00FA1501" w:rsidRPr="00515007" w14:paraId="29C5BCD0" w14:textId="77777777" w:rsidTr="00FA1501">
              <w:tc>
                <w:tcPr>
                  <w:tcW w:w="406" w:type="dxa"/>
                  <w:shd w:val="clear" w:color="auto" w:fill="auto"/>
                </w:tcPr>
                <w:p w14:paraId="7566CE71"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6842" w:type="dxa"/>
                  <w:gridSpan w:val="2"/>
                  <w:shd w:val="clear" w:color="auto" w:fill="auto"/>
                </w:tcPr>
                <w:p w14:paraId="040AB4C6" w14:textId="2DFA2383" w:rsidR="00092697" w:rsidRPr="00515007" w:rsidRDefault="004B1DAE" w:rsidP="00A87E3A">
                  <w:pPr>
                    <w:pStyle w:val="Choice"/>
                    <w:numPr>
                      <w:ilvl w:val="0"/>
                      <w:numId w:val="48"/>
                    </w:numPr>
                    <w:spacing w:line="276" w:lineRule="auto"/>
                    <w:ind w:left="368" w:hanging="426"/>
                    <w:rPr>
                      <w:rFonts w:ascii="Roboto" w:hAnsi="Roboto"/>
                    </w:rPr>
                  </w:pPr>
                  <w:r>
                    <w:rPr>
                      <w:rFonts w:ascii="Roboto" w:hAnsi="Roboto"/>
                    </w:rPr>
                    <w:t>Querschnitt</w:t>
                  </w:r>
                  <w:r w:rsidR="00E769DD">
                    <w:rPr>
                      <w:rFonts w:ascii="Roboto" w:hAnsi="Roboto"/>
                    </w:rPr>
                    <w:t>skonzepte</w:t>
                  </w:r>
                  <w:r w:rsidR="00FA1501" w:rsidRPr="00515007">
                    <w:rPr>
                      <w:rFonts w:ascii="Roboto" w:hAnsi="Roboto"/>
                    </w:rPr>
                    <w:t>.</w:t>
                  </w:r>
                </w:p>
              </w:tc>
            </w:tr>
            <w:tr w:rsidR="00FA1501" w:rsidRPr="00515007" w14:paraId="742FBAC9" w14:textId="77777777" w:rsidTr="00FA1501">
              <w:trPr>
                <w:gridAfter w:val="1"/>
                <w:wAfter w:w="1553" w:type="dxa"/>
              </w:trPr>
              <w:tc>
                <w:tcPr>
                  <w:tcW w:w="406" w:type="dxa"/>
                  <w:shd w:val="clear" w:color="auto" w:fill="auto"/>
                </w:tcPr>
                <w:p w14:paraId="21E949D6" w14:textId="77777777" w:rsidR="00092697" w:rsidRPr="00515007" w:rsidRDefault="00092697" w:rsidP="00202295">
                  <w:pPr>
                    <w:spacing w:line="276"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0DC25B28" w14:textId="2DC4A1D3" w:rsidR="00092697" w:rsidRPr="00515007" w:rsidRDefault="00FA1501" w:rsidP="00A87E3A">
                  <w:pPr>
                    <w:pStyle w:val="Choice"/>
                    <w:numPr>
                      <w:ilvl w:val="0"/>
                      <w:numId w:val="48"/>
                    </w:numPr>
                    <w:spacing w:line="276" w:lineRule="auto"/>
                    <w:ind w:left="368" w:hanging="426"/>
                    <w:rPr>
                      <w:rFonts w:ascii="Roboto" w:hAnsi="Roboto"/>
                    </w:rPr>
                  </w:pPr>
                  <w:r w:rsidRPr="00515007">
                    <w:rPr>
                      <w:rFonts w:ascii="Roboto" w:hAnsi="Roboto"/>
                    </w:rPr>
                    <w:t>(interne und externe) Schnittstellen.</w:t>
                  </w:r>
                </w:p>
              </w:tc>
            </w:tr>
            <w:tr w:rsidR="00FA1501" w:rsidRPr="00515007" w14:paraId="4B594598" w14:textId="77777777" w:rsidTr="00FA1501">
              <w:trPr>
                <w:gridAfter w:val="1"/>
                <w:wAfter w:w="1553" w:type="dxa"/>
              </w:trPr>
              <w:tc>
                <w:tcPr>
                  <w:tcW w:w="406" w:type="dxa"/>
                  <w:shd w:val="clear" w:color="auto" w:fill="auto"/>
                </w:tcPr>
                <w:p w14:paraId="2246257B" w14:textId="77777777" w:rsidR="00FA1501" w:rsidRPr="00515007" w:rsidRDefault="00092697" w:rsidP="00202295">
                  <w:pPr>
                    <w:spacing w:line="360" w:lineRule="auto"/>
                    <w:ind w:hanging="225"/>
                    <w:jc w:val="center"/>
                    <w:rPr>
                      <w:rFonts w:ascii="Roboto" w:hAnsi="Roboto" w:cs="Segoe UI Symbol"/>
                      <w:szCs w:val="22"/>
                    </w:rPr>
                  </w:pPr>
                  <w:r w:rsidRPr="00515007">
                    <w:rPr>
                      <w:rFonts w:ascii="Segoe UI Symbol" w:hAnsi="Segoe UI Symbol"/>
                      <w:szCs w:val="22"/>
                    </w:rPr>
                    <w:t>☐</w:t>
                  </w:r>
                </w:p>
                <w:p w14:paraId="661DA621" w14:textId="6B57CC51" w:rsidR="00092697" w:rsidRPr="00515007" w:rsidRDefault="00FA1501" w:rsidP="00202295">
                  <w:pPr>
                    <w:spacing w:line="360" w:lineRule="auto"/>
                    <w:ind w:hanging="225"/>
                    <w:jc w:val="center"/>
                    <w:rPr>
                      <w:rFonts w:ascii="Roboto" w:hAnsi="Roboto"/>
                      <w:szCs w:val="22"/>
                    </w:rPr>
                  </w:pPr>
                  <w:r w:rsidRPr="00515007">
                    <w:rPr>
                      <w:rFonts w:ascii="Segoe UI Symbol" w:hAnsi="Segoe UI Symbol"/>
                      <w:szCs w:val="22"/>
                    </w:rPr>
                    <w:t>☐</w:t>
                  </w:r>
                </w:p>
              </w:tc>
              <w:tc>
                <w:tcPr>
                  <w:tcW w:w="5289" w:type="dxa"/>
                  <w:shd w:val="clear" w:color="auto" w:fill="auto"/>
                </w:tcPr>
                <w:p w14:paraId="1A7B3C99" w14:textId="6BB07E67" w:rsidR="00092697" w:rsidRPr="00515007" w:rsidRDefault="00FA1501" w:rsidP="00A87E3A">
                  <w:pPr>
                    <w:pStyle w:val="Choice"/>
                    <w:numPr>
                      <w:ilvl w:val="0"/>
                      <w:numId w:val="48"/>
                    </w:numPr>
                    <w:spacing w:line="360" w:lineRule="auto"/>
                    <w:ind w:left="368" w:hanging="426"/>
                    <w:rPr>
                      <w:rFonts w:ascii="Roboto" w:hAnsi="Roboto"/>
                    </w:rPr>
                  </w:pPr>
                  <w:r w:rsidRPr="00515007">
                    <w:rPr>
                      <w:rFonts w:ascii="Roboto" w:hAnsi="Roboto"/>
                    </w:rPr>
                    <w:t>Datenbankschemata.</w:t>
                  </w:r>
                </w:p>
                <w:p w14:paraId="4776D5CF" w14:textId="70312012" w:rsidR="00092697" w:rsidRDefault="00FA1501" w:rsidP="00A87E3A">
                  <w:pPr>
                    <w:pStyle w:val="Choice"/>
                    <w:numPr>
                      <w:ilvl w:val="0"/>
                      <w:numId w:val="48"/>
                    </w:numPr>
                    <w:spacing w:line="360" w:lineRule="auto"/>
                    <w:ind w:left="368" w:hanging="426"/>
                    <w:rPr>
                      <w:rFonts w:ascii="Roboto" w:hAnsi="Roboto"/>
                    </w:rPr>
                  </w:pPr>
                  <w:r w:rsidRPr="00515007">
                    <w:rPr>
                      <w:rFonts w:ascii="Roboto" w:hAnsi="Roboto"/>
                    </w:rPr>
                    <w:t>Hardware</w:t>
                  </w:r>
                  <w:r w:rsidR="004B1DAE">
                    <w:rPr>
                      <w:rFonts w:ascii="Roboto" w:hAnsi="Roboto"/>
                    </w:rPr>
                    <w:t>-S</w:t>
                  </w:r>
                  <w:r w:rsidRPr="00515007">
                    <w:rPr>
                      <w:rFonts w:ascii="Roboto" w:hAnsi="Roboto"/>
                    </w:rPr>
                    <w:t>izing.</w:t>
                  </w:r>
                </w:p>
                <w:p w14:paraId="3FEB8E33" w14:textId="77777777" w:rsidR="00BB776E" w:rsidRDefault="00BB776E" w:rsidP="00BB776E">
                  <w:pPr>
                    <w:pStyle w:val="Choice"/>
                    <w:spacing w:line="360" w:lineRule="auto"/>
                    <w:ind w:left="368"/>
                    <w:rPr>
                      <w:rFonts w:ascii="Roboto" w:hAnsi="Roboto"/>
                    </w:rPr>
                  </w:pPr>
                </w:p>
                <w:p w14:paraId="04D06FAF" w14:textId="088944A6" w:rsidR="00BB776E" w:rsidRPr="00515007" w:rsidRDefault="00BB776E" w:rsidP="00BB776E">
                  <w:pPr>
                    <w:pStyle w:val="Choice"/>
                    <w:spacing w:line="360" w:lineRule="auto"/>
                    <w:ind w:left="368"/>
                    <w:rPr>
                      <w:rFonts w:ascii="Roboto" w:hAnsi="Roboto"/>
                    </w:rPr>
                  </w:pPr>
                </w:p>
              </w:tc>
            </w:tr>
          </w:tbl>
          <w:p w14:paraId="3ACFBAD3" w14:textId="77777777" w:rsidR="00092697" w:rsidRPr="00515007" w:rsidRDefault="00092697" w:rsidP="00E0016E">
            <w:pPr>
              <w:spacing w:line="276" w:lineRule="auto"/>
              <w:jc w:val="center"/>
              <w:rPr>
                <w:rFonts w:ascii="Roboto" w:hAnsi="Roboto" w:cs="Segoe UI Symbol"/>
                <w:szCs w:val="22"/>
              </w:rPr>
            </w:pPr>
          </w:p>
        </w:tc>
        <w:tc>
          <w:tcPr>
            <w:tcW w:w="286" w:type="dxa"/>
            <w:shd w:val="clear" w:color="auto" w:fill="auto"/>
          </w:tcPr>
          <w:p w14:paraId="4E3F0BFD" w14:textId="77777777" w:rsidR="00092697" w:rsidRPr="00515007" w:rsidRDefault="00092697" w:rsidP="00E0016E">
            <w:pPr>
              <w:spacing w:line="276" w:lineRule="auto"/>
              <w:jc w:val="center"/>
              <w:rPr>
                <w:rFonts w:ascii="Roboto" w:hAnsi="Roboto"/>
                <w:szCs w:val="22"/>
              </w:rPr>
            </w:pPr>
          </w:p>
        </w:tc>
        <w:tc>
          <w:tcPr>
            <w:tcW w:w="1934" w:type="dxa"/>
            <w:shd w:val="clear" w:color="auto" w:fill="auto"/>
          </w:tcPr>
          <w:p w14:paraId="63BBD2DB" w14:textId="77777777" w:rsidR="00092697" w:rsidRPr="00515007" w:rsidRDefault="00092697" w:rsidP="00E0016E">
            <w:pPr>
              <w:pStyle w:val="Choice"/>
              <w:spacing w:line="276" w:lineRule="auto"/>
              <w:rPr>
                <w:rFonts w:ascii="Roboto" w:hAnsi="Roboto"/>
              </w:rPr>
            </w:pPr>
          </w:p>
        </w:tc>
      </w:tr>
    </w:tbl>
    <w:p w14:paraId="5E776AD8"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B953D7A" w14:textId="77777777" w:rsidR="00FF5914" w:rsidRDefault="00FF5914">
      <w:pPr>
        <w:rPr>
          <w:rFonts w:ascii="Roboto" w:hAnsi="Roboto" w:cs="Arial"/>
          <w:b/>
          <w:bCs/>
          <w:sz w:val="28"/>
          <w:szCs w:val="28"/>
        </w:rPr>
      </w:pPr>
      <w:r>
        <w:rPr>
          <w:rFonts w:ascii="Roboto" w:hAnsi="Roboto"/>
          <w:sz w:val="28"/>
          <w:szCs w:val="28"/>
        </w:rPr>
        <w:br w:type="page"/>
      </w:r>
    </w:p>
    <w:p w14:paraId="7838C895" w14:textId="264AB883" w:rsidR="00202295" w:rsidRPr="00515007" w:rsidRDefault="00202295"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3</w:t>
      </w:r>
      <w:r w:rsidRPr="00515007">
        <w:rPr>
          <w:rFonts w:ascii="Roboto" w:hAnsi="Roboto"/>
          <w:sz w:val="28"/>
          <w:szCs w:val="28"/>
        </w:rPr>
        <w:tab/>
      </w:r>
      <w:r w:rsidRPr="00515007">
        <w:rPr>
          <w:rFonts w:ascii="Roboto" w:hAnsi="Roboto"/>
          <w:b w:val="0"/>
          <w:i/>
          <w:szCs w:val="22"/>
        </w:rPr>
        <w:t>P-Frage: Wählen Sie die vier besten Antworten aus.</w:t>
      </w:r>
      <w:r w:rsidR="00971D5D">
        <w:rPr>
          <w:rFonts w:ascii="Roboto" w:hAnsi="Roboto"/>
          <w:b w:val="0"/>
          <w:i/>
          <w:szCs w:val="22"/>
        </w:rPr>
        <w:tab/>
      </w:r>
      <w:r w:rsidR="00971D5D">
        <w:rPr>
          <w:rFonts w:ascii="Roboto" w:hAnsi="Roboto"/>
          <w:b w:val="0"/>
          <w:i/>
          <w:szCs w:val="22"/>
        </w:rPr>
        <w:tab/>
      </w:r>
      <w:r w:rsidR="00971D5D">
        <w:rPr>
          <w:rFonts w:ascii="Roboto" w:hAnsi="Roboto"/>
          <w:b w:val="0"/>
          <w:i/>
          <w:szCs w:val="22"/>
        </w:rPr>
        <w:tab/>
        <w:t xml:space="preserve">     </w:t>
      </w:r>
      <w:r w:rsidRPr="00515007">
        <w:rPr>
          <w:rFonts w:ascii="Roboto" w:hAnsi="Roboto"/>
          <w:b w:val="0"/>
          <w:i/>
          <w:szCs w:val="22"/>
        </w:rPr>
        <w:t>2 Punkte</w:t>
      </w:r>
    </w:p>
    <w:p w14:paraId="3573FEBB" w14:textId="15D8E845" w:rsidR="00202295" w:rsidRPr="00515007" w:rsidRDefault="00202295" w:rsidP="00202295">
      <w:pPr>
        <w:rPr>
          <w:rFonts w:ascii="Roboto" w:hAnsi="Roboto"/>
          <w:b/>
          <w:bCs/>
          <w:szCs w:val="22"/>
        </w:rPr>
      </w:pPr>
      <w:r w:rsidRPr="00515007">
        <w:rPr>
          <w:rFonts w:ascii="Roboto" w:hAnsi="Roboto"/>
          <w:b/>
          <w:bCs/>
          <w:szCs w:val="22"/>
        </w:rPr>
        <w:t>ID: Q-17-13-01</w:t>
      </w:r>
    </w:p>
    <w:p w14:paraId="3E00167D" w14:textId="77777777" w:rsidR="00202295" w:rsidRPr="00515007" w:rsidRDefault="00202295" w:rsidP="00202295">
      <w:pPr>
        <w:rPr>
          <w:rFonts w:ascii="Roboto" w:hAnsi="Roboto"/>
          <w:szCs w:val="22"/>
        </w:rPr>
      </w:pPr>
    </w:p>
    <w:p w14:paraId="28531BE5" w14:textId="7B5F041A" w:rsidR="00202295" w:rsidRPr="00515007" w:rsidRDefault="00202295" w:rsidP="00A85F3A">
      <w:pPr>
        <w:rPr>
          <w:rFonts w:ascii="Roboto" w:hAnsi="Roboto"/>
          <w:szCs w:val="22"/>
        </w:rPr>
      </w:pPr>
      <w:r w:rsidRPr="00DB5A82">
        <w:rPr>
          <w:rFonts w:ascii="Roboto" w:hAnsi="Roboto"/>
          <w:szCs w:val="22"/>
        </w:rPr>
        <w:t xml:space="preserve">Welche </w:t>
      </w:r>
      <w:r w:rsidR="00EC4EC6" w:rsidRPr="00DB5A82">
        <w:rPr>
          <w:rFonts w:ascii="Roboto" w:hAnsi="Roboto"/>
          <w:b/>
          <w:bCs/>
          <w:szCs w:val="22"/>
        </w:rPr>
        <w:t>VIER</w:t>
      </w:r>
      <w:r w:rsidR="00EC4EC6" w:rsidRPr="00DB5A82">
        <w:rPr>
          <w:rFonts w:ascii="Roboto" w:hAnsi="Roboto"/>
          <w:szCs w:val="22"/>
        </w:rPr>
        <w:t xml:space="preserve"> </w:t>
      </w:r>
      <w:r w:rsidRPr="00DB5A82">
        <w:rPr>
          <w:rFonts w:ascii="Roboto" w:hAnsi="Roboto"/>
          <w:szCs w:val="22"/>
        </w:rPr>
        <w:t>der folgenden Aussagen zu</w:t>
      </w:r>
      <w:r w:rsidRPr="00515007">
        <w:rPr>
          <w:rFonts w:ascii="Roboto" w:hAnsi="Roboto"/>
          <w:szCs w:val="22"/>
        </w:rPr>
        <w:t xml:space="preserve"> (</w:t>
      </w:r>
      <w:r w:rsidR="00E769DD">
        <w:rPr>
          <w:rFonts w:ascii="Roboto" w:hAnsi="Roboto"/>
          <w:szCs w:val="22"/>
        </w:rPr>
        <w:t>Querschnitts-</w:t>
      </w:r>
      <w:r w:rsidRPr="00515007">
        <w:rPr>
          <w:rFonts w:ascii="Roboto" w:hAnsi="Roboto"/>
          <w:szCs w:val="22"/>
        </w:rPr>
        <w:t>) Konzepten sind am zutreffendsten?</w:t>
      </w:r>
    </w:p>
    <w:p w14:paraId="09946BF9" w14:textId="77777777" w:rsidR="00A85F3A" w:rsidRPr="00515007" w:rsidRDefault="00A85F3A" w:rsidP="00A85F3A">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202295" w:rsidRPr="00515007" w14:paraId="09B0E8BC" w14:textId="77777777" w:rsidTr="003C79B6">
        <w:trPr>
          <w:trHeight w:val="4214"/>
        </w:trPr>
        <w:tc>
          <w:tcPr>
            <w:tcW w:w="7469"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202295" w:rsidRPr="00515007" w14:paraId="313A3013" w14:textId="77777777" w:rsidTr="00A85F3A">
              <w:trPr>
                <w:gridAfter w:val="1"/>
                <w:wAfter w:w="1556" w:type="dxa"/>
              </w:trPr>
              <w:tc>
                <w:tcPr>
                  <w:tcW w:w="406" w:type="dxa"/>
                  <w:shd w:val="clear" w:color="auto" w:fill="auto"/>
                </w:tcPr>
                <w:p w14:paraId="4C7301A4" w14:textId="77777777" w:rsidR="00202295" w:rsidRPr="002D46EE" w:rsidRDefault="00202295" w:rsidP="00E0016E">
                  <w:pPr>
                    <w:spacing w:line="276" w:lineRule="auto"/>
                    <w:ind w:hanging="225"/>
                    <w:jc w:val="center"/>
                    <w:rPr>
                      <w:rFonts w:ascii="Roboto" w:hAnsi="Roboto"/>
                      <w:szCs w:val="22"/>
                    </w:rPr>
                  </w:pPr>
                  <w:r w:rsidRPr="002D46EE">
                    <w:rPr>
                      <w:rFonts w:ascii="Segoe UI Symbol" w:hAnsi="Segoe UI Symbol"/>
                      <w:szCs w:val="22"/>
                    </w:rPr>
                    <w:t>☐</w:t>
                  </w:r>
                </w:p>
              </w:tc>
              <w:tc>
                <w:tcPr>
                  <w:tcW w:w="9258" w:type="dxa"/>
                  <w:shd w:val="clear" w:color="auto" w:fill="auto"/>
                </w:tcPr>
                <w:p w14:paraId="6AEAB720" w14:textId="77777777" w:rsidR="002D46EE" w:rsidRDefault="00A85F3A" w:rsidP="00A85F3A">
                  <w:pPr>
                    <w:pStyle w:val="Choice"/>
                    <w:numPr>
                      <w:ilvl w:val="0"/>
                      <w:numId w:val="26"/>
                    </w:numPr>
                    <w:spacing w:line="276" w:lineRule="auto"/>
                    <w:ind w:left="368" w:right="-3789" w:hanging="426"/>
                    <w:rPr>
                      <w:rFonts w:ascii="Roboto" w:hAnsi="Roboto"/>
                    </w:rPr>
                  </w:pPr>
                  <w:r w:rsidRPr="002D46EE">
                    <w:rPr>
                      <w:rFonts w:ascii="Roboto" w:hAnsi="Roboto"/>
                    </w:rPr>
                    <w:t xml:space="preserve">Durch die einheitliche Verwendung von Konzepten wird die Kopplung zwischen </w:t>
                  </w:r>
                </w:p>
                <w:p w14:paraId="7312BF1A" w14:textId="498037EB" w:rsidR="00202295" w:rsidRPr="002D46EE" w:rsidRDefault="00A85F3A" w:rsidP="002D46EE">
                  <w:pPr>
                    <w:pStyle w:val="Choice"/>
                    <w:spacing w:line="276" w:lineRule="auto"/>
                    <w:ind w:left="368" w:right="-3789"/>
                    <w:rPr>
                      <w:rFonts w:ascii="Roboto" w:hAnsi="Roboto"/>
                    </w:rPr>
                  </w:pPr>
                  <w:r w:rsidRPr="002D46EE">
                    <w:rPr>
                      <w:rFonts w:ascii="Roboto" w:hAnsi="Roboto"/>
                    </w:rPr>
                    <w:t>Bausteinen verringert.</w:t>
                  </w:r>
                </w:p>
              </w:tc>
            </w:tr>
            <w:tr w:rsidR="00202295" w:rsidRPr="00515007" w14:paraId="3263FE3A" w14:textId="77777777" w:rsidTr="00A85F3A">
              <w:tc>
                <w:tcPr>
                  <w:tcW w:w="406" w:type="dxa"/>
                  <w:shd w:val="clear" w:color="auto" w:fill="auto"/>
                </w:tcPr>
                <w:p w14:paraId="20530479"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7BF83F8F" w14:textId="16DB8519" w:rsidR="00B41C73" w:rsidRDefault="00A85F3A" w:rsidP="00202295">
                  <w:pPr>
                    <w:pStyle w:val="Choice"/>
                    <w:numPr>
                      <w:ilvl w:val="0"/>
                      <w:numId w:val="26"/>
                    </w:numPr>
                    <w:spacing w:line="276" w:lineRule="auto"/>
                    <w:ind w:left="368" w:hanging="426"/>
                    <w:rPr>
                      <w:rFonts w:ascii="Roboto" w:hAnsi="Roboto"/>
                    </w:rPr>
                  </w:pPr>
                  <w:r w:rsidRPr="00515007">
                    <w:rPr>
                      <w:rFonts w:ascii="Roboto" w:hAnsi="Roboto"/>
                    </w:rPr>
                    <w:t>D</w:t>
                  </w:r>
                  <w:r w:rsidR="00B41C73">
                    <w:rPr>
                      <w:rFonts w:ascii="Roboto" w:hAnsi="Roboto"/>
                    </w:rPr>
                    <w:t>urch d</w:t>
                  </w:r>
                  <w:r w:rsidRPr="00515007">
                    <w:rPr>
                      <w:rFonts w:ascii="Roboto" w:hAnsi="Roboto"/>
                    </w:rPr>
                    <w:t xml:space="preserve">ie Definition von geeigneten Konzepten wird </w:t>
                  </w:r>
                  <w:r w:rsidR="0014345B">
                    <w:rPr>
                      <w:rFonts w:ascii="Roboto" w:hAnsi="Roboto"/>
                    </w:rPr>
                    <w:t>Mustertreue</w:t>
                  </w:r>
                  <w:r w:rsidRPr="00515007">
                    <w:rPr>
                      <w:rFonts w:ascii="Roboto" w:hAnsi="Roboto"/>
                    </w:rPr>
                    <w:t xml:space="preserve"> der </w:t>
                  </w:r>
                </w:p>
                <w:p w14:paraId="2BDF58F2" w14:textId="7DAB538C" w:rsidR="00202295" w:rsidRPr="00515007" w:rsidRDefault="00A85F3A" w:rsidP="00B41C73">
                  <w:pPr>
                    <w:pStyle w:val="Choice"/>
                    <w:spacing w:line="276" w:lineRule="auto"/>
                    <w:ind w:left="368"/>
                    <w:rPr>
                      <w:rFonts w:ascii="Roboto" w:hAnsi="Roboto"/>
                    </w:rPr>
                  </w:pPr>
                  <w:r w:rsidRPr="00515007">
                    <w:rPr>
                      <w:rFonts w:ascii="Roboto" w:hAnsi="Roboto"/>
                    </w:rPr>
                    <w:t>Architektur sichergestellt.</w:t>
                  </w:r>
                </w:p>
              </w:tc>
            </w:tr>
            <w:tr w:rsidR="00202295" w:rsidRPr="00515007" w14:paraId="719910B3" w14:textId="77777777" w:rsidTr="00A85F3A">
              <w:trPr>
                <w:gridAfter w:val="1"/>
                <w:wAfter w:w="1556" w:type="dxa"/>
              </w:trPr>
              <w:tc>
                <w:tcPr>
                  <w:tcW w:w="406" w:type="dxa"/>
                  <w:shd w:val="clear" w:color="auto" w:fill="auto"/>
                </w:tcPr>
                <w:p w14:paraId="411CC765" w14:textId="77777777" w:rsidR="00202295" w:rsidRPr="00515007" w:rsidRDefault="00202295"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81A3CBF" w14:textId="6718E54B" w:rsidR="00202295" w:rsidRPr="00515007" w:rsidRDefault="00041BCA" w:rsidP="00202295">
                  <w:pPr>
                    <w:pStyle w:val="Choice"/>
                    <w:numPr>
                      <w:ilvl w:val="0"/>
                      <w:numId w:val="26"/>
                    </w:numPr>
                    <w:spacing w:line="276" w:lineRule="auto"/>
                    <w:ind w:left="368" w:hanging="426"/>
                    <w:rPr>
                      <w:rFonts w:ascii="Roboto" w:hAnsi="Roboto"/>
                    </w:rPr>
                  </w:pPr>
                  <w:r w:rsidRPr="00515007">
                    <w:rPr>
                      <w:rFonts w:ascii="Roboto" w:hAnsi="Roboto"/>
                    </w:rPr>
                    <w:t>Eine einheitliche Ausnahmebehandlung wird am einfachsten erreicht, wenn die Architekten mit den Entwicklern vor der Implementierung ein geeignetes Konzept vereinbaren.</w:t>
                  </w:r>
                </w:p>
              </w:tc>
            </w:tr>
            <w:tr w:rsidR="00202295" w:rsidRPr="00515007" w14:paraId="21CAC9FE" w14:textId="77777777" w:rsidTr="003C79B6">
              <w:trPr>
                <w:gridAfter w:val="1"/>
                <w:wAfter w:w="1556" w:type="dxa"/>
                <w:trHeight w:val="2040"/>
              </w:trPr>
              <w:tc>
                <w:tcPr>
                  <w:tcW w:w="406" w:type="dxa"/>
                  <w:shd w:val="clear" w:color="auto" w:fill="auto"/>
                </w:tcPr>
                <w:p w14:paraId="18228E67"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68CE23A" w14:textId="77777777" w:rsidR="00202295" w:rsidRPr="00515007" w:rsidRDefault="00202295"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C8A8D6" w14:textId="7DAD508A" w:rsidR="00041BCA" w:rsidRPr="00515007" w:rsidRDefault="00041BCA" w:rsidP="00041BCA">
                  <w:pPr>
                    <w:spacing w:line="360" w:lineRule="auto"/>
                    <w:ind w:hanging="225"/>
                    <w:jc w:val="center"/>
                    <w:rPr>
                      <w:rFonts w:ascii="Roboto" w:hAnsi="Roboto" w:cs="Segoe UI Symbol"/>
                      <w:szCs w:val="22"/>
                    </w:rPr>
                  </w:pPr>
                  <w:r w:rsidRPr="00515007">
                    <w:rPr>
                      <w:rFonts w:ascii="Segoe UI Symbol" w:hAnsi="Segoe UI Symbol"/>
                      <w:szCs w:val="22"/>
                    </w:rPr>
                    <w:t>☐</w:t>
                  </w:r>
                </w:p>
                <w:p w14:paraId="00BDC423" w14:textId="6EE108FD" w:rsidR="00041BCA" w:rsidRPr="00AB5EA3" w:rsidRDefault="00AB5EA3" w:rsidP="00EA7533">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0B1A2778" w14:textId="4A22B4F7" w:rsidR="00202295" w:rsidRPr="00515007" w:rsidRDefault="00041BCA" w:rsidP="00041BCA">
                  <w:pPr>
                    <w:pStyle w:val="Choice"/>
                    <w:numPr>
                      <w:ilvl w:val="0"/>
                      <w:numId w:val="26"/>
                    </w:numPr>
                    <w:spacing w:line="360" w:lineRule="auto"/>
                    <w:ind w:left="368" w:hanging="426"/>
                    <w:rPr>
                      <w:rFonts w:ascii="Roboto" w:hAnsi="Roboto"/>
                    </w:rPr>
                  </w:pPr>
                  <w:r w:rsidRPr="00515007">
                    <w:rPr>
                      <w:rFonts w:ascii="Roboto" w:hAnsi="Roboto"/>
                    </w:rPr>
                    <w:t xml:space="preserve">Für jedes </w:t>
                  </w:r>
                  <w:r w:rsidR="004511DF">
                    <w:rPr>
                      <w:rFonts w:ascii="Roboto" w:hAnsi="Roboto"/>
                    </w:rPr>
                    <w:t>Qualitätsz</w:t>
                  </w:r>
                  <w:r w:rsidRPr="00515007">
                    <w:rPr>
                      <w:rFonts w:ascii="Roboto" w:hAnsi="Roboto"/>
                    </w:rPr>
                    <w:t>iel sollte es ein explizit dokumentiertes Konzept geben.</w:t>
                  </w:r>
                </w:p>
                <w:p w14:paraId="7F90CA06" w14:textId="308546AA" w:rsidR="00202295"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 xml:space="preserve">Konzepte sind ein Mittel zur </w:t>
                  </w:r>
                  <w:r w:rsidR="0044305E">
                    <w:rPr>
                      <w:rFonts w:ascii="Roboto" w:hAnsi="Roboto"/>
                    </w:rPr>
                    <w:t>Erhöhung</w:t>
                  </w:r>
                  <w:r w:rsidR="0044305E" w:rsidRPr="00515007">
                    <w:rPr>
                      <w:rFonts w:ascii="Roboto" w:hAnsi="Roboto"/>
                    </w:rPr>
                    <w:t xml:space="preserve"> </w:t>
                  </w:r>
                  <w:r w:rsidRPr="00515007">
                    <w:rPr>
                      <w:rFonts w:ascii="Roboto" w:hAnsi="Roboto"/>
                    </w:rPr>
                    <w:t>der Konsistenz.</w:t>
                  </w:r>
                </w:p>
                <w:p w14:paraId="7593AF45" w14:textId="607FF312" w:rsidR="00041BCA" w:rsidRPr="00515007" w:rsidRDefault="00AB5EA3" w:rsidP="00202295">
                  <w:pPr>
                    <w:pStyle w:val="Choice"/>
                    <w:numPr>
                      <w:ilvl w:val="0"/>
                      <w:numId w:val="26"/>
                    </w:numPr>
                    <w:spacing w:line="360" w:lineRule="auto"/>
                    <w:ind w:left="368" w:hanging="426"/>
                    <w:rPr>
                      <w:rFonts w:ascii="Roboto" w:hAnsi="Roboto"/>
                    </w:rPr>
                  </w:pPr>
                  <w:r w:rsidRPr="00AB5EA3">
                    <w:rPr>
                      <w:rFonts w:ascii="Roboto" w:hAnsi="Roboto"/>
                    </w:rPr>
                    <w:t>Ein Konzept kann Einschränkungen für die Umsetzung vieler Bausteine definieren.</w:t>
                  </w:r>
                </w:p>
                <w:p w14:paraId="0568D547" w14:textId="50EBEEB0" w:rsidR="00041BCA" w:rsidRPr="00515007" w:rsidRDefault="00041BCA" w:rsidP="00202295">
                  <w:pPr>
                    <w:pStyle w:val="Choice"/>
                    <w:numPr>
                      <w:ilvl w:val="0"/>
                      <w:numId w:val="26"/>
                    </w:numPr>
                    <w:spacing w:line="360" w:lineRule="auto"/>
                    <w:ind w:left="368" w:hanging="426"/>
                    <w:rPr>
                      <w:rFonts w:ascii="Roboto" w:hAnsi="Roboto"/>
                    </w:rPr>
                  </w:pPr>
                  <w:r w:rsidRPr="00515007">
                    <w:rPr>
                      <w:rFonts w:ascii="Roboto" w:hAnsi="Roboto"/>
                    </w:rPr>
                    <w:t>Ein Konzept kann durch einen einzigen Baustein umgesetzt werden.</w:t>
                  </w:r>
                </w:p>
              </w:tc>
            </w:tr>
          </w:tbl>
          <w:p w14:paraId="7BB3D226" w14:textId="77777777" w:rsidR="00202295" w:rsidRPr="00515007" w:rsidRDefault="00202295" w:rsidP="00E0016E">
            <w:pPr>
              <w:spacing w:line="276" w:lineRule="auto"/>
              <w:jc w:val="center"/>
              <w:rPr>
                <w:rFonts w:ascii="Roboto" w:hAnsi="Roboto" w:cs="Segoe UI Symbol"/>
                <w:szCs w:val="22"/>
              </w:rPr>
            </w:pPr>
          </w:p>
        </w:tc>
        <w:tc>
          <w:tcPr>
            <w:tcW w:w="286" w:type="dxa"/>
            <w:shd w:val="clear" w:color="auto" w:fill="auto"/>
          </w:tcPr>
          <w:p w14:paraId="3C91FF31" w14:textId="77777777" w:rsidR="00202295" w:rsidRPr="00515007" w:rsidRDefault="00202295" w:rsidP="00E0016E">
            <w:pPr>
              <w:spacing w:line="276" w:lineRule="auto"/>
              <w:jc w:val="center"/>
              <w:rPr>
                <w:rFonts w:ascii="Roboto" w:hAnsi="Roboto"/>
                <w:szCs w:val="22"/>
              </w:rPr>
            </w:pPr>
          </w:p>
        </w:tc>
        <w:tc>
          <w:tcPr>
            <w:tcW w:w="1934" w:type="dxa"/>
            <w:shd w:val="clear" w:color="auto" w:fill="auto"/>
          </w:tcPr>
          <w:p w14:paraId="47F7D4F0" w14:textId="77777777" w:rsidR="00202295" w:rsidRPr="00515007" w:rsidRDefault="00202295" w:rsidP="00E0016E">
            <w:pPr>
              <w:pStyle w:val="Choice"/>
              <w:spacing w:line="276" w:lineRule="auto"/>
              <w:rPr>
                <w:rFonts w:ascii="Roboto" w:hAnsi="Roboto"/>
              </w:rPr>
            </w:pPr>
          </w:p>
        </w:tc>
      </w:tr>
    </w:tbl>
    <w:p w14:paraId="391F136B" w14:textId="42A39F2B" w:rsidR="00202295" w:rsidRPr="00515007" w:rsidRDefault="00202295" w:rsidP="007D402E">
      <w:pPr>
        <w:jc w:val="center"/>
        <w:rPr>
          <w:rFonts w:ascii="Roboto" w:hAnsi="Roboto" w:cs="Arial"/>
          <w:bCs/>
        </w:rPr>
      </w:pPr>
    </w:p>
    <w:p w14:paraId="18FA1868" w14:textId="6D2AA060" w:rsidR="00041BCA" w:rsidRPr="00515007" w:rsidRDefault="00041BCA" w:rsidP="000E4EB9">
      <w:pPr>
        <w:pBdr>
          <w:top w:val="single" w:sz="6" w:space="1" w:color="auto"/>
          <w:bottom w:val="single" w:sz="6" w:space="3" w:color="auto"/>
        </w:pBdr>
        <w:tabs>
          <w:tab w:val="left" w:pos="2127"/>
        </w:tabs>
        <w:rPr>
          <w:rFonts w:ascii="Roboto" w:hAnsi="Roboto"/>
          <w:i/>
          <w:szCs w:val="22"/>
        </w:rPr>
      </w:pPr>
      <w:r w:rsidRPr="00515007">
        <w:rPr>
          <w:rFonts w:ascii="Roboto" w:hAnsi="Roboto"/>
          <w:b/>
          <w:bCs/>
          <w:sz w:val="28"/>
          <w:szCs w:val="28"/>
        </w:rPr>
        <w:t>Frage 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w:t>
      </w:r>
      <w:r w:rsidR="00993296">
        <w:rPr>
          <w:rFonts w:ascii="Roboto" w:hAnsi="Roboto"/>
          <w:i/>
          <w:szCs w:val="22"/>
        </w:rPr>
        <w:t>Geeignet</w:t>
      </w:r>
      <w:r w:rsidRPr="00515007">
        <w:rPr>
          <w:rFonts w:ascii="Roboto" w:hAnsi="Roboto"/>
          <w:i/>
          <w:szCs w:val="22"/>
        </w:rPr>
        <w:t xml:space="preserve">“ oder „Nicht </w:t>
      </w:r>
      <w:r w:rsidR="00993296">
        <w:rPr>
          <w:rFonts w:ascii="Roboto" w:hAnsi="Roboto"/>
          <w:i/>
          <w:szCs w:val="22"/>
        </w:rPr>
        <w:t>geeignet</w:t>
      </w:r>
      <w:r w:rsidRPr="00515007">
        <w:rPr>
          <w:rFonts w:ascii="Roboto" w:hAnsi="Roboto"/>
          <w:i/>
          <w:szCs w:val="22"/>
        </w:rPr>
        <w:t>“ aus.</w:t>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r>
      <w:r w:rsidR="00344EB6">
        <w:rPr>
          <w:rFonts w:ascii="Roboto" w:hAnsi="Roboto"/>
          <w:i/>
          <w:szCs w:val="22"/>
        </w:rPr>
        <w:tab/>
        <w:t xml:space="preserve">      </w:t>
      </w:r>
      <w:r w:rsidRPr="00515007">
        <w:rPr>
          <w:rFonts w:ascii="Roboto" w:hAnsi="Roboto"/>
          <w:i/>
          <w:szCs w:val="22"/>
        </w:rPr>
        <w:t>2 Punkte</w:t>
      </w:r>
    </w:p>
    <w:p w14:paraId="4D870574" w14:textId="742CACA5" w:rsidR="00041BCA" w:rsidRPr="00515007" w:rsidRDefault="00041BCA" w:rsidP="00041BCA">
      <w:pPr>
        <w:rPr>
          <w:rFonts w:ascii="Roboto" w:hAnsi="Roboto"/>
          <w:i/>
          <w:szCs w:val="22"/>
        </w:rPr>
      </w:pPr>
      <w:r w:rsidRPr="00515007">
        <w:rPr>
          <w:rFonts w:ascii="Roboto" w:hAnsi="Roboto"/>
          <w:b/>
          <w:bCs/>
          <w:szCs w:val="22"/>
        </w:rPr>
        <w:t>ID: Q-17-13-02</w:t>
      </w:r>
    </w:p>
    <w:p w14:paraId="4FE90B68" w14:textId="77777777" w:rsidR="00041BCA" w:rsidRPr="00515007" w:rsidRDefault="00041BCA" w:rsidP="00041BCA">
      <w:pPr>
        <w:rPr>
          <w:rFonts w:ascii="Roboto" w:hAnsi="Roboto"/>
          <w:szCs w:val="22"/>
        </w:rPr>
      </w:pPr>
    </w:p>
    <w:p w14:paraId="202FBF57" w14:textId="60393BA8" w:rsidR="0028026E" w:rsidRPr="00515007" w:rsidRDefault="0028026E" w:rsidP="0028026E">
      <w:pPr>
        <w:pStyle w:val="Textkrper"/>
        <w:rPr>
          <w:rFonts w:ascii="Roboto" w:hAnsi="Roboto" w:cs="Times New Roman"/>
          <w:b w:val="0"/>
          <w:bCs w:val="0"/>
          <w:sz w:val="22"/>
          <w:szCs w:val="22"/>
        </w:rPr>
      </w:pPr>
      <w:r w:rsidRPr="00515007">
        <w:rPr>
          <w:rFonts w:ascii="Roboto" w:hAnsi="Roboto"/>
          <w:b w:val="0"/>
          <w:bCs w:val="0"/>
          <w:sz w:val="22"/>
          <w:szCs w:val="22"/>
        </w:rPr>
        <w:t>Bei Ihrem Projekt arbeiten drei Architekten und sieben Entwickler an der Dokumentation der Softwarearchitektur. Welche Methoden eignen sich zur Gewährleistung einer konsistenten und zweckmäßigen Dokumentation und welche nicht?</w:t>
      </w:r>
    </w:p>
    <w:p w14:paraId="57B6EE0D" w14:textId="77777777" w:rsidR="0028026E" w:rsidRPr="00515007" w:rsidRDefault="0028026E" w:rsidP="00041BCA">
      <w:pPr>
        <w:rPr>
          <w:rFonts w:ascii="Roboto" w:hAnsi="Roboto"/>
          <w:szCs w:val="22"/>
        </w:rPr>
      </w:pPr>
    </w:p>
    <w:p w14:paraId="297D003F" w14:textId="62D82E19" w:rsidR="00041BCA" w:rsidRPr="00515007" w:rsidRDefault="0028026E" w:rsidP="00041BCA">
      <w:pPr>
        <w:rPr>
          <w:rFonts w:ascii="Roboto" w:hAnsi="Roboto"/>
          <w:szCs w:val="22"/>
        </w:rPr>
      </w:pPr>
      <w:r w:rsidRPr="00515007">
        <w:rPr>
          <w:rFonts w:ascii="Roboto" w:hAnsi="Roboto"/>
          <w:szCs w:val="22"/>
        </w:rPr>
        <w:t>Geeignet    Nicht geeignet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9"/>
        <w:gridCol w:w="668"/>
        <w:gridCol w:w="8319"/>
      </w:tblGrid>
      <w:tr w:rsidR="0023585D" w:rsidRPr="00515007" w14:paraId="5B46839C" w14:textId="77777777" w:rsidTr="0023585D">
        <w:tc>
          <w:tcPr>
            <w:tcW w:w="425" w:type="dxa"/>
            <w:shd w:val="clear" w:color="auto" w:fill="auto"/>
          </w:tcPr>
          <w:p w14:paraId="3B7F39DE"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ADBD058"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EEDA7C6" w14:textId="125DB681" w:rsidR="0023585D" w:rsidRPr="00515007" w:rsidRDefault="0023585D" w:rsidP="0028026E">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7DD47983" w14:textId="552B0BA4" w:rsidR="0023585D" w:rsidRPr="00515007" w:rsidRDefault="00FA4886" w:rsidP="0028026E">
            <w:pPr>
              <w:pStyle w:val="Choice"/>
              <w:spacing w:line="276" w:lineRule="auto"/>
              <w:ind w:left="176"/>
              <w:rPr>
                <w:rFonts w:ascii="Roboto" w:hAnsi="Roboto"/>
              </w:rPr>
            </w:pPr>
            <w:proofErr w:type="gramStart"/>
            <w:r>
              <w:rPr>
                <w:rFonts w:ascii="Roboto" w:hAnsi="Roboto"/>
              </w:rPr>
              <w:t>Die</w:t>
            </w:r>
            <w:r w:rsidR="0023585D" w:rsidRPr="00515007">
              <w:rPr>
                <w:rFonts w:ascii="Roboto" w:hAnsi="Roboto"/>
              </w:rPr>
              <w:t xml:space="preserve"> leitende Architekt</w:t>
            </w:r>
            <w:proofErr w:type="gramEnd"/>
            <w:r w:rsidR="0023585D" w:rsidRPr="00515007">
              <w:rPr>
                <w:rFonts w:ascii="Roboto" w:hAnsi="Roboto"/>
              </w:rPr>
              <w:t xml:space="preserve"> </w:t>
            </w:r>
            <w:r>
              <w:rPr>
                <w:rFonts w:ascii="Roboto" w:hAnsi="Roboto"/>
              </w:rPr>
              <w:t>koordiniert</w:t>
            </w:r>
            <w:r w:rsidR="0023585D" w:rsidRPr="00515007">
              <w:rPr>
                <w:rFonts w:ascii="Roboto" w:hAnsi="Roboto"/>
              </w:rPr>
              <w:t xml:space="preserve"> die </w:t>
            </w:r>
            <w:r>
              <w:rPr>
                <w:rFonts w:ascii="Roboto" w:hAnsi="Roboto"/>
              </w:rPr>
              <w:t xml:space="preserve">Erstellung der </w:t>
            </w:r>
            <w:r w:rsidR="0023585D" w:rsidRPr="00515007">
              <w:rPr>
                <w:rFonts w:ascii="Roboto" w:hAnsi="Roboto"/>
              </w:rPr>
              <w:t>Dokumentation.</w:t>
            </w:r>
          </w:p>
        </w:tc>
      </w:tr>
      <w:tr w:rsidR="0023585D" w:rsidRPr="00515007" w14:paraId="34F6092B" w14:textId="77777777" w:rsidTr="0023585D">
        <w:tc>
          <w:tcPr>
            <w:tcW w:w="425" w:type="dxa"/>
            <w:shd w:val="clear" w:color="auto" w:fill="auto"/>
          </w:tcPr>
          <w:p w14:paraId="3B33DC9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FA2CD1F"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07DD3C36" w14:textId="0887DFCA" w:rsidR="0023585D" w:rsidRPr="00515007" w:rsidRDefault="0023585D" w:rsidP="0028026E">
            <w:pPr>
              <w:pStyle w:val="Choice"/>
              <w:spacing w:line="276" w:lineRule="auto"/>
              <w:ind w:left="176"/>
              <w:rPr>
                <w:rFonts w:ascii="Roboto" w:hAnsi="Roboto"/>
              </w:rPr>
            </w:pPr>
            <w:r w:rsidRPr="00515007">
              <w:rPr>
                <w:rFonts w:ascii="Roboto" w:hAnsi="Roboto"/>
              </w:rPr>
              <w:t>(b)</w:t>
            </w:r>
          </w:p>
        </w:tc>
        <w:tc>
          <w:tcPr>
            <w:tcW w:w="8504" w:type="dxa"/>
            <w:shd w:val="clear" w:color="auto" w:fill="auto"/>
          </w:tcPr>
          <w:p w14:paraId="33A3FB8C" w14:textId="4E49FF8A" w:rsidR="0023585D" w:rsidRPr="00515007" w:rsidRDefault="0023585D" w:rsidP="0028026E">
            <w:pPr>
              <w:pStyle w:val="Choice"/>
              <w:spacing w:line="276" w:lineRule="auto"/>
              <w:ind w:left="176"/>
              <w:rPr>
                <w:rFonts w:ascii="Roboto" w:hAnsi="Roboto"/>
              </w:rPr>
            </w:pPr>
            <w:r w:rsidRPr="00515007">
              <w:rPr>
                <w:rFonts w:ascii="Roboto" w:hAnsi="Roboto"/>
              </w:rPr>
              <w:t>Für die Dokumentation werden identische Vorlagen verwendet.</w:t>
            </w:r>
          </w:p>
        </w:tc>
      </w:tr>
      <w:tr w:rsidR="0023585D" w:rsidRPr="00515007" w14:paraId="5467C2C5" w14:textId="77777777" w:rsidTr="0023585D">
        <w:trPr>
          <w:trHeight w:val="791"/>
        </w:trPr>
        <w:tc>
          <w:tcPr>
            <w:tcW w:w="425" w:type="dxa"/>
            <w:shd w:val="clear" w:color="auto" w:fill="auto"/>
          </w:tcPr>
          <w:p w14:paraId="5DCA9242"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F59CD70"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426" w:type="dxa"/>
          </w:tcPr>
          <w:p w14:paraId="4B3F423B" w14:textId="12117EDF" w:rsidR="0023585D" w:rsidRPr="00515007" w:rsidRDefault="0023585D" w:rsidP="0028026E">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C0341E0" w14:textId="4D5B8662" w:rsidR="0023585D" w:rsidRPr="00515007" w:rsidRDefault="0023585D" w:rsidP="0028026E">
            <w:pPr>
              <w:pStyle w:val="Choice"/>
              <w:spacing w:line="276" w:lineRule="auto"/>
              <w:ind w:left="176"/>
              <w:rPr>
                <w:rFonts w:ascii="Roboto" w:hAnsi="Roboto"/>
              </w:rPr>
            </w:pPr>
            <w:r w:rsidRPr="00515007">
              <w:rPr>
                <w:rFonts w:ascii="Roboto" w:hAnsi="Roboto"/>
              </w:rPr>
              <w:t xml:space="preserve">Alle Teile der Dokumentation werden automatisch aus dem </w:t>
            </w:r>
          </w:p>
          <w:p w14:paraId="3D692BCC" w14:textId="77777777" w:rsidR="0023585D" w:rsidRDefault="0023585D" w:rsidP="00EC3419">
            <w:pPr>
              <w:pStyle w:val="Choice"/>
              <w:spacing w:line="276" w:lineRule="auto"/>
              <w:ind w:left="176"/>
              <w:rPr>
                <w:rFonts w:ascii="Roboto" w:hAnsi="Roboto"/>
              </w:rPr>
            </w:pPr>
            <w:r w:rsidRPr="00515007">
              <w:rPr>
                <w:rFonts w:ascii="Roboto" w:hAnsi="Roboto"/>
              </w:rPr>
              <w:t>Quellcode extrahiert.</w:t>
            </w:r>
          </w:p>
          <w:p w14:paraId="5F3046AB" w14:textId="77777777" w:rsidR="00993296" w:rsidRDefault="00993296" w:rsidP="00EC3419">
            <w:pPr>
              <w:pStyle w:val="Choice"/>
              <w:spacing w:line="276" w:lineRule="auto"/>
              <w:ind w:left="176"/>
              <w:rPr>
                <w:rFonts w:ascii="Roboto" w:hAnsi="Roboto"/>
              </w:rPr>
            </w:pPr>
          </w:p>
          <w:p w14:paraId="4C76AED8" w14:textId="77777777" w:rsidR="00993296" w:rsidRDefault="00993296" w:rsidP="00EC3419">
            <w:pPr>
              <w:pStyle w:val="Choice"/>
              <w:spacing w:line="276" w:lineRule="auto"/>
              <w:ind w:left="176"/>
              <w:rPr>
                <w:rFonts w:ascii="Roboto" w:hAnsi="Roboto"/>
              </w:rPr>
            </w:pPr>
          </w:p>
          <w:p w14:paraId="0C63C8E7" w14:textId="366B0616" w:rsidR="00993296" w:rsidRDefault="00993296" w:rsidP="00993296">
            <w:pPr>
              <w:pStyle w:val="Choice"/>
              <w:spacing w:line="276" w:lineRule="auto"/>
              <w:rPr>
                <w:rFonts w:ascii="Roboto" w:hAnsi="Roboto"/>
              </w:rPr>
            </w:pPr>
          </w:p>
          <w:p w14:paraId="42D55DDF" w14:textId="77777777" w:rsidR="00BB2E81" w:rsidRDefault="00BB2E81" w:rsidP="00993296">
            <w:pPr>
              <w:pStyle w:val="Choice"/>
              <w:spacing w:line="276" w:lineRule="auto"/>
              <w:rPr>
                <w:rFonts w:ascii="Roboto" w:hAnsi="Roboto"/>
              </w:rPr>
            </w:pPr>
          </w:p>
          <w:p w14:paraId="732B04E5" w14:textId="3D088F07" w:rsidR="00993296" w:rsidRPr="00515007" w:rsidRDefault="00993296" w:rsidP="00993296">
            <w:pPr>
              <w:pStyle w:val="Choice"/>
              <w:spacing w:line="276" w:lineRule="auto"/>
              <w:rPr>
                <w:rFonts w:ascii="Roboto" w:hAnsi="Roboto"/>
              </w:rPr>
            </w:pPr>
          </w:p>
        </w:tc>
      </w:tr>
    </w:tbl>
    <w:p w14:paraId="6B261246" w14:textId="77777777" w:rsidR="00FF5914" w:rsidRDefault="00FF5914" w:rsidP="000E4EB9">
      <w:pPr>
        <w:pStyle w:val="berschrift2"/>
        <w:pBdr>
          <w:top w:val="single" w:sz="6" w:space="1" w:color="auto"/>
          <w:bottom w:val="single" w:sz="6" w:space="1" w:color="auto"/>
        </w:pBdr>
        <w:tabs>
          <w:tab w:val="left" w:pos="2127"/>
        </w:tabs>
        <w:spacing w:after="0"/>
        <w:rPr>
          <w:rFonts w:ascii="Roboto" w:hAnsi="Roboto"/>
          <w:sz w:val="28"/>
          <w:szCs w:val="28"/>
        </w:rPr>
      </w:pPr>
    </w:p>
    <w:p w14:paraId="18782E77" w14:textId="77777777" w:rsidR="00FF5914" w:rsidRDefault="00FF5914">
      <w:pPr>
        <w:rPr>
          <w:rFonts w:ascii="Roboto" w:hAnsi="Roboto" w:cs="Arial"/>
          <w:b/>
          <w:bCs/>
          <w:sz w:val="28"/>
          <w:szCs w:val="28"/>
        </w:rPr>
      </w:pPr>
      <w:r>
        <w:rPr>
          <w:rFonts w:ascii="Roboto" w:hAnsi="Roboto"/>
          <w:sz w:val="28"/>
          <w:szCs w:val="28"/>
        </w:rPr>
        <w:br w:type="page"/>
      </w:r>
    </w:p>
    <w:p w14:paraId="22ABAD8A" w14:textId="2E980157" w:rsidR="00AF6F3C" w:rsidRPr="00515007" w:rsidRDefault="00AF6F3C" w:rsidP="000E4EB9">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5</w:t>
      </w:r>
      <w:r w:rsidRPr="00515007">
        <w:rPr>
          <w:rFonts w:ascii="Roboto" w:hAnsi="Roboto"/>
          <w:sz w:val="28"/>
          <w:szCs w:val="28"/>
        </w:rPr>
        <w:tab/>
      </w:r>
      <w:r w:rsidRPr="00515007">
        <w:rPr>
          <w:rFonts w:ascii="Roboto" w:hAnsi="Roboto"/>
          <w:b w:val="0"/>
          <w:i/>
          <w:szCs w:val="22"/>
        </w:rPr>
        <w:t>P-Frage: Wählen Sie die vier besten Optionen aus.</w:t>
      </w:r>
      <w:r w:rsidR="00C03C78">
        <w:rPr>
          <w:rFonts w:ascii="Roboto" w:hAnsi="Roboto"/>
          <w:b w:val="0"/>
          <w:i/>
          <w:szCs w:val="22"/>
        </w:rPr>
        <w:tab/>
      </w:r>
      <w:r w:rsidR="00C03C78">
        <w:rPr>
          <w:rFonts w:ascii="Roboto" w:hAnsi="Roboto"/>
          <w:b w:val="0"/>
          <w:i/>
          <w:szCs w:val="22"/>
        </w:rPr>
        <w:tab/>
      </w:r>
      <w:r w:rsidR="00C03C78">
        <w:rPr>
          <w:rFonts w:ascii="Roboto" w:hAnsi="Roboto"/>
          <w:b w:val="0"/>
          <w:i/>
          <w:szCs w:val="22"/>
        </w:rPr>
        <w:tab/>
        <w:t xml:space="preserve">       </w:t>
      </w:r>
      <w:r w:rsidRPr="00515007">
        <w:rPr>
          <w:rFonts w:ascii="Roboto" w:hAnsi="Roboto"/>
          <w:b w:val="0"/>
          <w:i/>
          <w:szCs w:val="22"/>
        </w:rPr>
        <w:t>1 Punkt</w:t>
      </w:r>
    </w:p>
    <w:p w14:paraId="6EBE7C8D" w14:textId="0D924C92" w:rsidR="00AF6F3C" w:rsidRPr="00515007" w:rsidRDefault="00AF6F3C" w:rsidP="00AF6F3C">
      <w:pPr>
        <w:rPr>
          <w:rFonts w:ascii="Roboto" w:hAnsi="Roboto"/>
          <w:b/>
          <w:bCs/>
          <w:szCs w:val="22"/>
        </w:rPr>
      </w:pPr>
      <w:r w:rsidRPr="00515007">
        <w:rPr>
          <w:rFonts w:ascii="Roboto" w:hAnsi="Roboto"/>
          <w:b/>
          <w:bCs/>
          <w:szCs w:val="22"/>
        </w:rPr>
        <w:t>ID: Q-17-13-03</w:t>
      </w:r>
    </w:p>
    <w:p w14:paraId="1CBD14DA" w14:textId="77777777" w:rsidR="00AF6F3C" w:rsidRPr="00515007" w:rsidRDefault="00AF6F3C" w:rsidP="00AF6F3C">
      <w:pPr>
        <w:rPr>
          <w:rFonts w:ascii="Roboto" w:hAnsi="Roboto"/>
          <w:szCs w:val="22"/>
        </w:rPr>
      </w:pPr>
    </w:p>
    <w:p w14:paraId="1CD5AAC4" w14:textId="5A16BF4B" w:rsidR="00AF6F3C" w:rsidRPr="00515007" w:rsidRDefault="00AF6F3C" w:rsidP="00AF6F3C">
      <w:pPr>
        <w:rPr>
          <w:rFonts w:ascii="Roboto" w:hAnsi="Roboto"/>
          <w:szCs w:val="22"/>
        </w:rPr>
      </w:pPr>
      <w:r w:rsidRPr="00DB5A82">
        <w:rPr>
          <w:rFonts w:ascii="Roboto" w:hAnsi="Roboto"/>
          <w:szCs w:val="22"/>
        </w:rPr>
        <w:t xml:space="preserve">Welche </w:t>
      </w:r>
      <w:r w:rsidR="0076738B" w:rsidRPr="00DB5A82">
        <w:rPr>
          <w:rFonts w:ascii="Roboto" w:hAnsi="Roboto"/>
          <w:b/>
          <w:bCs/>
          <w:szCs w:val="22"/>
        </w:rPr>
        <w:t>VIER</w:t>
      </w:r>
      <w:r w:rsidR="0076738B" w:rsidRPr="00DB5A82">
        <w:rPr>
          <w:rFonts w:ascii="Roboto" w:hAnsi="Roboto"/>
          <w:szCs w:val="22"/>
        </w:rPr>
        <w:t xml:space="preserve"> </w:t>
      </w:r>
      <w:r w:rsidRPr="00DB5A82">
        <w:rPr>
          <w:rFonts w:ascii="Roboto" w:hAnsi="Roboto"/>
          <w:szCs w:val="22"/>
        </w:rPr>
        <w:t>der folgenden Techniken</w:t>
      </w:r>
      <w:r w:rsidRPr="00515007">
        <w:rPr>
          <w:rFonts w:ascii="Roboto" w:hAnsi="Roboto"/>
          <w:szCs w:val="22"/>
        </w:rPr>
        <w:t xml:space="preserve"> sind am besten zur Darstellung der Interaktion von Laufzeit-Bausteinen geeignet?</w:t>
      </w:r>
      <w:r w:rsidR="0076738B">
        <w:rPr>
          <w:rFonts w:ascii="Roboto" w:hAnsi="Roboto"/>
          <w:szCs w:val="22"/>
        </w:rPr>
        <w:t xml:space="preserve"> </w:t>
      </w:r>
    </w:p>
    <w:p w14:paraId="4C04E430" w14:textId="77777777" w:rsidR="00AF6F3C" w:rsidRPr="00515007" w:rsidRDefault="00AF6F3C" w:rsidP="00AF6F3C">
      <w:pPr>
        <w:rPr>
          <w:rFonts w:ascii="Roboto" w:hAnsi="Roboto"/>
          <w:szCs w:val="22"/>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AF6F3C" w:rsidRPr="00515007" w14:paraId="6787FA94" w14:textId="77777777" w:rsidTr="00EC3419">
        <w:trPr>
          <w:trHeight w:val="3481"/>
        </w:trPr>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AF6F3C" w:rsidRPr="00515007" w14:paraId="368C2CF9" w14:textId="77777777" w:rsidTr="00E0016E">
              <w:trPr>
                <w:gridAfter w:val="1"/>
                <w:wAfter w:w="1556" w:type="dxa"/>
              </w:trPr>
              <w:tc>
                <w:tcPr>
                  <w:tcW w:w="406" w:type="dxa"/>
                  <w:shd w:val="clear" w:color="auto" w:fill="auto"/>
                </w:tcPr>
                <w:p w14:paraId="72B2EE1C"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55659EDB" w14:textId="7855D726" w:rsidR="00AF6F3C" w:rsidRPr="00515007" w:rsidRDefault="00AF6F3C" w:rsidP="00AF6F3C">
                  <w:pPr>
                    <w:pStyle w:val="Choice"/>
                    <w:numPr>
                      <w:ilvl w:val="0"/>
                      <w:numId w:val="27"/>
                    </w:numPr>
                    <w:spacing w:line="276" w:lineRule="auto"/>
                    <w:ind w:left="368" w:right="-3789" w:hanging="426"/>
                    <w:rPr>
                      <w:rFonts w:ascii="Roboto" w:hAnsi="Roboto"/>
                    </w:rPr>
                  </w:pPr>
                  <w:r w:rsidRPr="00515007">
                    <w:rPr>
                      <w:rFonts w:ascii="Roboto" w:hAnsi="Roboto"/>
                    </w:rPr>
                    <w:t>Flussdiagramme.</w:t>
                  </w:r>
                </w:p>
              </w:tc>
            </w:tr>
            <w:tr w:rsidR="00AF6F3C" w:rsidRPr="00515007" w14:paraId="7AA424C2" w14:textId="77777777" w:rsidTr="00E0016E">
              <w:tc>
                <w:tcPr>
                  <w:tcW w:w="406" w:type="dxa"/>
                  <w:shd w:val="clear" w:color="auto" w:fill="auto"/>
                </w:tcPr>
                <w:p w14:paraId="3AA61823"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1468D36" w14:textId="0F30F9DB"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Aktivitätsdiagramme.</w:t>
                  </w:r>
                </w:p>
              </w:tc>
            </w:tr>
            <w:tr w:rsidR="00AF6F3C" w:rsidRPr="00515007" w14:paraId="7C5A6837" w14:textId="77777777" w:rsidTr="00E0016E">
              <w:trPr>
                <w:gridAfter w:val="1"/>
                <w:wAfter w:w="1556" w:type="dxa"/>
              </w:trPr>
              <w:tc>
                <w:tcPr>
                  <w:tcW w:w="406" w:type="dxa"/>
                  <w:shd w:val="clear" w:color="auto" w:fill="auto"/>
                </w:tcPr>
                <w:p w14:paraId="06232602" w14:textId="77777777" w:rsidR="00AF6F3C" w:rsidRPr="00515007" w:rsidRDefault="00AF6F3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D75D433" w14:textId="130C823A" w:rsidR="00AF6F3C" w:rsidRPr="00515007" w:rsidRDefault="00AF6F3C" w:rsidP="00AF6F3C">
                  <w:pPr>
                    <w:pStyle w:val="Choice"/>
                    <w:numPr>
                      <w:ilvl w:val="0"/>
                      <w:numId w:val="27"/>
                    </w:numPr>
                    <w:spacing w:line="276" w:lineRule="auto"/>
                    <w:ind w:left="368" w:hanging="426"/>
                    <w:rPr>
                      <w:rFonts w:ascii="Roboto" w:hAnsi="Roboto"/>
                    </w:rPr>
                  </w:pPr>
                  <w:r w:rsidRPr="00515007">
                    <w:rPr>
                      <w:rFonts w:ascii="Roboto" w:hAnsi="Roboto"/>
                    </w:rPr>
                    <w:t>Darstellung von Screenflows (Abfolge von Benutzerinteraktionen).</w:t>
                  </w:r>
                </w:p>
              </w:tc>
            </w:tr>
            <w:tr w:rsidR="00AF6F3C" w:rsidRPr="00515007" w14:paraId="5AABB794" w14:textId="77777777" w:rsidTr="00EC3419">
              <w:trPr>
                <w:gridAfter w:val="1"/>
                <w:wAfter w:w="1556" w:type="dxa"/>
                <w:trHeight w:val="2067"/>
              </w:trPr>
              <w:tc>
                <w:tcPr>
                  <w:tcW w:w="406" w:type="dxa"/>
                  <w:shd w:val="clear" w:color="auto" w:fill="auto"/>
                </w:tcPr>
                <w:p w14:paraId="335CEEF5"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F47F2E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563EC08A" w14:textId="77777777" w:rsidR="00AF6F3C" w:rsidRPr="00515007" w:rsidRDefault="00AF6F3C"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16D7BA69" w14:textId="77777777" w:rsidR="00F5381E" w:rsidRPr="00F5381E" w:rsidRDefault="00F5381E" w:rsidP="00E0016E">
                  <w:pPr>
                    <w:spacing w:line="360" w:lineRule="auto"/>
                    <w:ind w:hanging="225"/>
                    <w:jc w:val="center"/>
                    <w:rPr>
                      <w:rFonts w:ascii="Segoe UI Symbol" w:hAnsi="Segoe UI Symbol"/>
                      <w:sz w:val="2"/>
                      <w:szCs w:val="2"/>
                    </w:rPr>
                  </w:pPr>
                </w:p>
                <w:p w14:paraId="165F9FEA" w14:textId="6D16FF38" w:rsidR="00AF6F3C" w:rsidRDefault="00AF6F3C" w:rsidP="00E0016E">
                  <w:pPr>
                    <w:spacing w:line="360" w:lineRule="auto"/>
                    <w:ind w:hanging="225"/>
                    <w:jc w:val="center"/>
                    <w:rPr>
                      <w:rFonts w:ascii="Segoe UI Symbol" w:hAnsi="Segoe UI Symbol"/>
                      <w:szCs w:val="22"/>
                    </w:rPr>
                  </w:pPr>
                  <w:r w:rsidRPr="00515007">
                    <w:rPr>
                      <w:rFonts w:ascii="Segoe UI Symbol" w:hAnsi="Segoe UI Symbol"/>
                      <w:szCs w:val="22"/>
                    </w:rPr>
                    <w:t>☐</w:t>
                  </w:r>
                </w:p>
                <w:p w14:paraId="264A0693" w14:textId="77777777" w:rsidR="00F5381E" w:rsidRPr="00F5381E" w:rsidRDefault="00F5381E" w:rsidP="00E0016E">
                  <w:pPr>
                    <w:spacing w:line="360" w:lineRule="auto"/>
                    <w:ind w:hanging="225"/>
                    <w:jc w:val="center"/>
                    <w:rPr>
                      <w:rFonts w:ascii="Roboto" w:hAnsi="Roboto" w:cs="Segoe UI Symbol"/>
                      <w:sz w:val="2"/>
                      <w:szCs w:val="2"/>
                    </w:rPr>
                  </w:pPr>
                </w:p>
                <w:p w14:paraId="406D5D8D" w14:textId="6D8682B0" w:rsidR="00AF6F3C" w:rsidRPr="00515007" w:rsidRDefault="00AF6F3C" w:rsidP="00E0016E">
                  <w:pPr>
                    <w:spacing w:line="360"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3EAAC7E2" w14:textId="6409C3F3"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Sequenzdiagramm.</w:t>
                  </w:r>
                </w:p>
                <w:p w14:paraId="38C304E4" w14:textId="2A4B6F99"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Lineares</w:t>
                  </w:r>
                  <w:r w:rsidRPr="00515007">
                    <w:rPr>
                      <w:rFonts w:ascii="Roboto" w:hAnsi="Roboto"/>
                      <w:color w:val="FF0000"/>
                    </w:rPr>
                    <w:t xml:space="preserve"> </w:t>
                  </w:r>
                  <w:r w:rsidRPr="00515007">
                    <w:rPr>
                      <w:rFonts w:ascii="Roboto" w:hAnsi="Roboto"/>
                    </w:rPr>
                    <w:t>Venn-Diagramm.</w:t>
                  </w:r>
                </w:p>
                <w:p w14:paraId="2C9F65DD" w14:textId="681B7B8F"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Nummerierte Liste aufeinanderfolgender Schritte.</w:t>
                  </w:r>
                </w:p>
                <w:p w14:paraId="32BB685E" w14:textId="77777777"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Tabellarische Schnittstellenbeschreibung.</w:t>
                  </w:r>
                </w:p>
                <w:p w14:paraId="7A138A40" w14:textId="2788A836" w:rsidR="00AF6F3C" w:rsidRPr="00515007" w:rsidRDefault="00AF6F3C" w:rsidP="00AF6F3C">
                  <w:pPr>
                    <w:pStyle w:val="Choice"/>
                    <w:numPr>
                      <w:ilvl w:val="0"/>
                      <w:numId w:val="27"/>
                    </w:numPr>
                    <w:spacing w:line="360" w:lineRule="auto"/>
                    <w:ind w:left="368" w:hanging="426"/>
                    <w:rPr>
                      <w:rFonts w:ascii="Roboto" w:hAnsi="Roboto"/>
                    </w:rPr>
                  </w:pPr>
                  <w:r w:rsidRPr="00515007">
                    <w:rPr>
                      <w:rFonts w:ascii="Roboto" w:hAnsi="Roboto"/>
                    </w:rPr>
                    <w:t>Klassendiagramme.</w:t>
                  </w:r>
                </w:p>
              </w:tc>
            </w:tr>
          </w:tbl>
          <w:p w14:paraId="08AE8C33" w14:textId="77777777" w:rsidR="00AF6F3C" w:rsidRPr="00515007" w:rsidRDefault="00AF6F3C" w:rsidP="00E0016E">
            <w:pPr>
              <w:spacing w:line="276" w:lineRule="auto"/>
              <w:jc w:val="center"/>
              <w:rPr>
                <w:rFonts w:ascii="Roboto" w:hAnsi="Roboto" w:cs="Segoe UI Symbol"/>
                <w:szCs w:val="22"/>
              </w:rPr>
            </w:pPr>
          </w:p>
        </w:tc>
        <w:tc>
          <w:tcPr>
            <w:tcW w:w="221" w:type="dxa"/>
            <w:shd w:val="clear" w:color="auto" w:fill="auto"/>
          </w:tcPr>
          <w:p w14:paraId="2B45356E" w14:textId="77777777" w:rsidR="00AF6F3C" w:rsidRPr="00515007" w:rsidRDefault="00AF6F3C" w:rsidP="00E0016E">
            <w:pPr>
              <w:spacing w:line="276" w:lineRule="auto"/>
              <w:jc w:val="center"/>
              <w:rPr>
                <w:rFonts w:ascii="Roboto" w:hAnsi="Roboto"/>
                <w:szCs w:val="22"/>
              </w:rPr>
            </w:pPr>
          </w:p>
        </w:tc>
        <w:tc>
          <w:tcPr>
            <w:tcW w:w="221" w:type="dxa"/>
            <w:shd w:val="clear" w:color="auto" w:fill="auto"/>
          </w:tcPr>
          <w:p w14:paraId="191F7995" w14:textId="77777777" w:rsidR="00AF6F3C" w:rsidRPr="00515007" w:rsidRDefault="00AF6F3C" w:rsidP="00E0016E">
            <w:pPr>
              <w:pStyle w:val="Choice"/>
              <w:spacing w:line="276" w:lineRule="auto"/>
              <w:rPr>
                <w:rFonts w:ascii="Roboto" w:hAnsi="Roboto"/>
              </w:rPr>
            </w:pPr>
          </w:p>
        </w:tc>
      </w:tr>
    </w:tbl>
    <w:p w14:paraId="762E659B" w14:textId="159C4998" w:rsidR="00F9454C" w:rsidRPr="00515007" w:rsidRDefault="00F9454C"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6</w:t>
      </w:r>
      <w:r w:rsidRPr="00515007">
        <w:rPr>
          <w:rFonts w:ascii="Roboto" w:hAnsi="Roboto"/>
          <w:sz w:val="28"/>
          <w:szCs w:val="28"/>
        </w:rPr>
        <w:tab/>
      </w:r>
      <w:r w:rsidRPr="00515007">
        <w:rPr>
          <w:rFonts w:ascii="Roboto" w:hAnsi="Roboto"/>
          <w:b w:val="0"/>
          <w:i/>
          <w:szCs w:val="22"/>
        </w:rPr>
        <w:t xml:space="preserve">P-Frage: Wählen Sie die </w:t>
      </w:r>
      <w:r w:rsidR="00DC35FB">
        <w:rPr>
          <w:rFonts w:ascii="Roboto" w:hAnsi="Roboto"/>
          <w:b w:val="0"/>
          <w:i/>
          <w:szCs w:val="22"/>
        </w:rPr>
        <w:t xml:space="preserve">drei </w:t>
      </w:r>
      <w:r w:rsidRPr="00515007">
        <w:rPr>
          <w:rFonts w:ascii="Roboto" w:hAnsi="Roboto"/>
          <w:b w:val="0"/>
          <w:i/>
          <w:szCs w:val="22"/>
        </w:rPr>
        <w:t>besten Optionen aus.</w:t>
      </w:r>
      <w:r w:rsidR="00CD5374">
        <w:rPr>
          <w:rFonts w:ascii="Roboto" w:hAnsi="Roboto"/>
          <w:b w:val="0"/>
          <w:i/>
          <w:szCs w:val="22"/>
        </w:rPr>
        <w:tab/>
      </w:r>
      <w:r w:rsidR="00CD5374">
        <w:rPr>
          <w:rFonts w:ascii="Roboto" w:hAnsi="Roboto"/>
          <w:b w:val="0"/>
          <w:i/>
          <w:szCs w:val="22"/>
        </w:rPr>
        <w:tab/>
      </w:r>
      <w:r w:rsidR="00CD5374">
        <w:rPr>
          <w:rFonts w:ascii="Roboto" w:hAnsi="Roboto"/>
          <w:b w:val="0"/>
          <w:i/>
          <w:szCs w:val="22"/>
        </w:rPr>
        <w:tab/>
        <w:t xml:space="preserve">       </w:t>
      </w:r>
      <w:r w:rsidRPr="00515007">
        <w:rPr>
          <w:rFonts w:ascii="Roboto" w:hAnsi="Roboto"/>
          <w:b w:val="0"/>
          <w:i/>
          <w:szCs w:val="22"/>
        </w:rPr>
        <w:t>1 Punkt</w:t>
      </w:r>
    </w:p>
    <w:p w14:paraId="6CFCEAE9" w14:textId="05110D7A" w:rsidR="00F9454C" w:rsidRPr="00515007" w:rsidRDefault="00F9454C" w:rsidP="00F9454C">
      <w:pPr>
        <w:rPr>
          <w:rFonts w:ascii="Roboto" w:hAnsi="Roboto"/>
          <w:b/>
          <w:bCs/>
          <w:szCs w:val="22"/>
        </w:rPr>
      </w:pPr>
      <w:r w:rsidRPr="00515007">
        <w:rPr>
          <w:rFonts w:ascii="Roboto" w:hAnsi="Roboto"/>
          <w:b/>
          <w:bCs/>
          <w:szCs w:val="22"/>
        </w:rPr>
        <w:t>ID: Q-17-13-04</w:t>
      </w:r>
    </w:p>
    <w:p w14:paraId="4548E452" w14:textId="77777777" w:rsidR="00DC66B8" w:rsidRPr="00515007" w:rsidRDefault="00DC66B8" w:rsidP="00DC66B8">
      <w:pPr>
        <w:pStyle w:val="FirstParagraph"/>
        <w:spacing w:before="0" w:after="0"/>
        <w:rPr>
          <w:rFonts w:ascii="Roboto" w:hAnsi="Roboto"/>
          <w:sz w:val="22"/>
          <w:szCs w:val="20"/>
        </w:rPr>
      </w:pPr>
    </w:p>
    <w:p w14:paraId="75D5BE8C" w14:textId="2DF6BA04" w:rsidR="00F9454C" w:rsidRPr="00515007" w:rsidRDefault="00F9454C" w:rsidP="00DC66B8">
      <w:pPr>
        <w:pStyle w:val="FirstParagraph"/>
        <w:spacing w:before="0" w:after="0"/>
        <w:rPr>
          <w:rFonts w:ascii="Roboto" w:hAnsi="Roboto"/>
          <w:sz w:val="22"/>
          <w:szCs w:val="20"/>
        </w:rPr>
      </w:pPr>
      <w:r w:rsidRPr="00DB5A82">
        <w:rPr>
          <w:rFonts w:ascii="Roboto" w:hAnsi="Roboto"/>
          <w:sz w:val="22"/>
          <w:szCs w:val="20"/>
        </w:rPr>
        <w:t xml:space="preserve">Welche </w:t>
      </w:r>
      <w:r w:rsidR="00DC35FB">
        <w:rPr>
          <w:rFonts w:ascii="Roboto" w:hAnsi="Roboto"/>
          <w:b/>
          <w:bCs/>
          <w:sz w:val="22"/>
          <w:szCs w:val="20"/>
        </w:rPr>
        <w:t>DREI</w:t>
      </w:r>
      <w:r w:rsidR="0076738B" w:rsidRPr="00DB5A82">
        <w:rPr>
          <w:rFonts w:ascii="Roboto" w:hAnsi="Roboto"/>
          <w:sz w:val="22"/>
          <w:szCs w:val="20"/>
        </w:rPr>
        <w:t xml:space="preserve"> </w:t>
      </w:r>
      <w:r w:rsidRPr="00DB5A82">
        <w:rPr>
          <w:rFonts w:ascii="Roboto" w:hAnsi="Roboto"/>
          <w:sz w:val="22"/>
          <w:szCs w:val="20"/>
        </w:rPr>
        <w:t>der folgenden Grundsätze gelten</w:t>
      </w:r>
      <w:r w:rsidRPr="00515007">
        <w:rPr>
          <w:rFonts w:ascii="Roboto" w:hAnsi="Roboto"/>
          <w:sz w:val="22"/>
          <w:szCs w:val="20"/>
        </w:rPr>
        <w:t xml:space="preserve"> für das Testen?</w:t>
      </w:r>
    </w:p>
    <w:p w14:paraId="1FF52801" w14:textId="77777777" w:rsidR="00DC66B8" w:rsidRPr="00515007" w:rsidRDefault="00DC66B8" w:rsidP="00DC66B8">
      <w:pPr>
        <w:pStyle w:val="Textkrper"/>
        <w:rPr>
          <w:rFonts w:ascii="Roboto" w:hAnsi="Roboto"/>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F9454C" w:rsidRPr="00515007" w14:paraId="05A0D43C" w14:textId="77777777" w:rsidTr="00F9454C">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F9454C" w:rsidRPr="00515007" w14:paraId="61DD64DC" w14:textId="77777777" w:rsidTr="00E0016E">
              <w:trPr>
                <w:gridAfter w:val="1"/>
                <w:wAfter w:w="1556" w:type="dxa"/>
              </w:trPr>
              <w:tc>
                <w:tcPr>
                  <w:tcW w:w="406" w:type="dxa"/>
                  <w:shd w:val="clear" w:color="auto" w:fill="auto"/>
                </w:tcPr>
                <w:p w14:paraId="13FE48F1"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D410159" w14:textId="593A5483" w:rsidR="00F9454C" w:rsidRPr="00515007" w:rsidRDefault="00F9454C" w:rsidP="00F9454C">
                  <w:pPr>
                    <w:pStyle w:val="Choice"/>
                    <w:numPr>
                      <w:ilvl w:val="0"/>
                      <w:numId w:val="28"/>
                    </w:numPr>
                    <w:spacing w:line="276" w:lineRule="auto"/>
                    <w:ind w:left="368" w:right="-3789" w:hanging="426"/>
                    <w:rPr>
                      <w:rFonts w:ascii="Roboto" w:hAnsi="Roboto"/>
                    </w:rPr>
                  </w:pPr>
                  <w:r w:rsidRPr="00515007">
                    <w:rPr>
                      <w:rFonts w:ascii="Roboto" w:hAnsi="Roboto"/>
                    </w:rPr>
                    <w:t xml:space="preserve">Im Allgemeinen ist </w:t>
                  </w:r>
                  <w:r w:rsidR="00526452">
                    <w:rPr>
                      <w:rFonts w:ascii="Roboto" w:hAnsi="Roboto"/>
                    </w:rPr>
                    <w:t>vollständiges</w:t>
                  </w:r>
                  <w:r w:rsidRPr="00515007">
                    <w:rPr>
                      <w:rFonts w:ascii="Roboto" w:hAnsi="Roboto"/>
                    </w:rPr>
                    <w:t xml:space="preserve"> Testen nicht möglich.</w:t>
                  </w:r>
                  <w:r w:rsidR="0070090C">
                    <w:rPr>
                      <w:rFonts w:ascii="Roboto" w:hAnsi="Roboto"/>
                    </w:rPr>
                    <w:t xml:space="preserve"> </w:t>
                  </w:r>
                </w:p>
              </w:tc>
            </w:tr>
            <w:tr w:rsidR="00F9454C" w:rsidRPr="00515007" w14:paraId="52AED05F" w14:textId="77777777" w:rsidTr="00E0016E">
              <w:tc>
                <w:tcPr>
                  <w:tcW w:w="406" w:type="dxa"/>
                  <w:shd w:val="clear" w:color="auto" w:fill="auto"/>
                </w:tcPr>
                <w:p w14:paraId="0573283D"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38ADE100" w14:textId="77777777" w:rsidR="0070090C" w:rsidRDefault="00F9454C" w:rsidP="00D40247">
                  <w:pPr>
                    <w:pStyle w:val="Choice"/>
                    <w:numPr>
                      <w:ilvl w:val="0"/>
                      <w:numId w:val="28"/>
                    </w:numPr>
                    <w:spacing w:after="0" w:line="276" w:lineRule="auto"/>
                    <w:ind w:left="368" w:hanging="426"/>
                    <w:rPr>
                      <w:rFonts w:ascii="Roboto" w:hAnsi="Roboto"/>
                    </w:rPr>
                  </w:pPr>
                  <w:r w:rsidRPr="00515007">
                    <w:rPr>
                      <w:rFonts w:ascii="Roboto" w:hAnsi="Roboto"/>
                    </w:rPr>
                    <w:t xml:space="preserve">Bei Komponenten mit vielen bekannten vorherigen Fehlern sind die Chancen für </w:t>
                  </w:r>
                </w:p>
                <w:p w14:paraId="2DDB573F" w14:textId="019D9FD6" w:rsidR="00F9454C" w:rsidRPr="00515007" w:rsidRDefault="00F9454C" w:rsidP="0070090C">
                  <w:pPr>
                    <w:pStyle w:val="Choice"/>
                    <w:spacing w:after="0" w:line="276" w:lineRule="auto"/>
                    <w:ind w:left="368"/>
                    <w:rPr>
                      <w:rFonts w:ascii="Roboto" w:hAnsi="Roboto"/>
                    </w:rPr>
                  </w:pPr>
                  <w:r w:rsidRPr="00515007">
                    <w:rPr>
                      <w:rFonts w:ascii="Roboto" w:hAnsi="Roboto"/>
                    </w:rPr>
                    <w:t>zusätzliche Fehler hoch.</w:t>
                  </w:r>
                </w:p>
              </w:tc>
            </w:tr>
            <w:tr w:rsidR="00F9454C" w:rsidRPr="00515007" w14:paraId="7B69BE71" w14:textId="77777777" w:rsidTr="00E0016E">
              <w:trPr>
                <w:gridAfter w:val="1"/>
                <w:wAfter w:w="1556" w:type="dxa"/>
              </w:trPr>
              <w:tc>
                <w:tcPr>
                  <w:tcW w:w="406" w:type="dxa"/>
                  <w:shd w:val="clear" w:color="auto" w:fill="auto"/>
                </w:tcPr>
                <w:p w14:paraId="177CA71A" w14:textId="77777777" w:rsidR="00F9454C" w:rsidRPr="00515007" w:rsidRDefault="00F9454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0CA4354F" w14:textId="77777777" w:rsidR="00295241" w:rsidRDefault="00F9454C" w:rsidP="00EC3419">
                  <w:pPr>
                    <w:pStyle w:val="Choice"/>
                    <w:numPr>
                      <w:ilvl w:val="0"/>
                      <w:numId w:val="28"/>
                    </w:numPr>
                    <w:spacing w:line="276" w:lineRule="auto"/>
                    <w:ind w:left="368" w:hanging="426"/>
                    <w:rPr>
                      <w:rFonts w:ascii="Roboto" w:hAnsi="Roboto"/>
                    </w:rPr>
                  </w:pPr>
                  <w:r w:rsidRPr="00515007">
                    <w:rPr>
                      <w:rFonts w:ascii="Roboto" w:hAnsi="Roboto"/>
                    </w:rPr>
                    <w:t xml:space="preserve">Durch ausreichendes Testen kann aufgezeigt werden, dass ein Programm fehlerfrei </w:t>
                  </w:r>
                </w:p>
                <w:p w14:paraId="24235B13" w14:textId="43116032" w:rsidR="00EC3419" w:rsidRPr="00515007" w:rsidRDefault="00F9454C" w:rsidP="00295241">
                  <w:pPr>
                    <w:pStyle w:val="Choice"/>
                    <w:spacing w:line="276" w:lineRule="auto"/>
                    <w:ind w:left="368"/>
                    <w:rPr>
                      <w:rFonts w:ascii="Roboto" w:hAnsi="Roboto"/>
                    </w:rPr>
                  </w:pPr>
                  <w:r w:rsidRPr="00515007">
                    <w:rPr>
                      <w:rFonts w:ascii="Roboto" w:hAnsi="Roboto"/>
                    </w:rPr>
                    <w:t>ist.</w:t>
                  </w:r>
                </w:p>
              </w:tc>
            </w:tr>
            <w:tr w:rsidR="00F9454C" w:rsidRPr="00515007" w14:paraId="4EC7ACCD" w14:textId="77777777" w:rsidTr="00E0016E">
              <w:trPr>
                <w:gridAfter w:val="1"/>
                <w:wAfter w:w="1556" w:type="dxa"/>
              </w:trPr>
              <w:tc>
                <w:tcPr>
                  <w:tcW w:w="406" w:type="dxa"/>
                  <w:shd w:val="clear" w:color="auto" w:fill="auto"/>
                </w:tcPr>
                <w:p w14:paraId="19E819BA" w14:textId="77777777" w:rsidR="00F9454C" w:rsidRDefault="00F9454C" w:rsidP="00F9454C">
                  <w:pPr>
                    <w:spacing w:line="360" w:lineRule="auto"/>
                    <w:ind w:hanging="225"/>
                    <w:jc w:val="center"/>
                    <w:rPr>
                      <w:rFonts w:ascii="Segoe UI Symbol" w:hAnsi="Segoe UI Symbol"/>
                      <w:szCs w:val="22"/>
                    </w:rPr>
                  </w:pPr>
                  <w:r w:rsidRPr="00515007">
                    <w:rPr>
                      <w:rFonts w:ascii="Segoe UI Symbol" w:hAnsi="Segoe UI Symbol"/>
                      <w:szCs w:val="22"/>
                    </w:rPr>
                    <w:t>☐</w:t>
                  </w:r>
                </w:p>
                <w:p w14:paraId="4AB4FA6D" w14:textId="782FC557" w:rsidR="00DC35FB" w:rsidRPr="00515007" w:rsidRDefault="00DC35FB" w:rsidP="00F9454C">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41696E9D" w14:textId="6D4AEEA9" w:rsidR="00F9454C" w:rsidRDefault="00F9454C" w:rsidP="00F9454C">
                  <w:pPr>
                    <w:pStyle w:val="Choice"/>
                    <w:numPr>
                      <w:ilvl w:val="0"/>
                      <w:numId w:val="28"/>
                    </w:numPr>
                    <w:spacing w:line="360" w:lineRule="auto"/>
                    <w:ind w:left="368" w:hanging="426"/>
                    <w:rPr>
                      <w:rFonts w:ascii="Roboto" w:hAnsi="Roboto"/>
                    </w:rPr>
                  </w:pPr>
                  <w:r w:rsidRPr="00515007">
                    <w:rPr>
                      <w:rFonts w:ascii="Roboto" w:hAnsi="Roboto"/>
                    </w:rPr>
                    <w:t>Durch Testen kann nur die Existenz von Fehlern aufgezeigt werden.</w:t>
                  </w:r>
                </w:p>
                <w:p w14:paraId="6EB2C6F9" w14:textId="45F1A94F" w:rsidR="00DC35FB" w:rsidRDefault="00335C8A" w:rsidP="00F9454C">
                  <w:pPr>
                    <w:pStyle w:val="Choice"/>
                    <w:numPr>
                      <w:ilvl w:val="0"/>
                      <w:numId w:val="28"/>
                    </w:numPr>
                    <w:spacing w:line="360" w:lineRule="auto"/>
                    <w:ind w:left="368" w:hanging="426"/>
                    <w:rPr>
                      <w:rFonts w:ascii="Roboto" w:hAnsi="Roboto"/>
                    </w:rPr>
                  </w:pPr>
                  <w:r w:rsidRPr="00335C8A">
                    <w:rPr>
                      <w:rFonts w:ascii="Roboto" w:hAnsi="Roboto"/>
                    </w:rPr>
                    <w:t>Die funktionale Programmierung erlaubt keine automatisierten Tests.</w:t>
                  </w:r>
                </w:p>
                <w:p w14:paraId="223AFA32" w14:textId="77777777" w:rsidR="00A1032B" w:rsidRDefault="00A1032B" w:rsidP="00A1032B">
                  <w:pPr>
                    <w:pStyle w:val="Choice"/>
                    <w:spacing w:line="360" w:lineRule="auto"/>
                    <w:rPr>
                      <w:rFonts w:ascii="Roboto" w:hAnsi="Roboto"/>
                    </w:rPr>
                  </w:pPr>
                </w:p>
                <w:p w14:paraId="1D45BC6C" w14:textId="77777777" w:rsidR="00A1032B" w:rsidRDefault="00A1032B" w:rsidP="00A1032B">
                  <w:pPr>
                    <w:pStyle w:val="Choice"/>
                    <w:spacing w:line="360" w:lineRule="auto"/>
                    <w:rPr>
                      <w:rFonts w:ascii="Roboto" w:hAnsi="Roboto"/>
                    </w:rPr>
                  </w:pPr>
                </w:p>
                <w:p w14:paraId="7E2E3AB4" w14:textId="77777777" w:rsidR="00A1032B" w:rsidRDefault="00A1032B" w:rsidP="00A1032B">
                  <w:pPr>
                    <w:pStyle w:val="Choice"/>
                    <w:spacing w:line="360" w:lineRule="auto"/>
                    <w:rPr>
                      <w:rFonts w:ascii="Roboto" w:hAnsi="Roboto"/>
                    </w:rPr>
                  </w:pPr>
                </w:p>
                <w:p w14:paraId="5E30153F" w14:textId="77777777" w:rsidR="00A1032B" w:rsidRDefault="00A1032B" w:rsidP="00A1032B">
                  <w:pPr>
                    <w:pStyle w:val="Choice"/>
                    <w:spacing w:line="360" w:lineRule="auto"/>
                    <w:rPr>
                      <w:rFonts w:ascii="Roboto" w:hAnsi="Roboto"/>
                    </w:rPr>
                  </w:pPr>
                </w:p>
                <w:p w14:paraId="61A4178A" w14:textId="77777777" w:rsidR="00A1032B" w:rsidRDefault="00A1032B" w:rsidP="00A1032B">
                  <w:pPr>
                    <w:pStyle w:val="Choice"/>
                    <w:spacing w:line="360" w:lineRule="auto"/>
                    <w:rPr>
                      <w:rFonts w:ascii="Roboto" w:hAnsi="Roboto"/>
                    </w:rPr>
                  </w:pPr>
                </w:p>
                <w:p w14:paraId="6AF2DCD4" w14:textId="77777777" w:rsidR="00A1032B" w:rsidRDefault="00A1032B" w:rsidP="00A1032B">
                  <w:pPr>
                    <w:pStyle w:val="Choice"/>
                    <w:spacing w:line="360" w:lineRule="auto"/>
                    <w:rPr>
                      <w:rFonts w:ascii="Roboto" w:hAnsi="Roboto"/>
                    </w:rPr>
                  </w:pPr>
                </w:p>
                <w:p w14:paraId="2CA19B18" w14:textId="6F27F51A" w:rsidR="00A1032B" w:rsidRPr="00515007" w:rsidRDefault="00A1032B" w:rsidP="00A1032B">
                  <w:pPr>
                    <w:pStyle w:val="Choice"/>
                    <w:spacing w:line="360" w:lineRule="auto"/>
                    <w:rPr>
                      <w:rFonts w:ascii="Roboto" w:hAnsi="Roboto"/>
                    </w:rPr>
                  </w:pPr>
                </w:p>
              </w:tc>
            </w:tr>
          </w:tbl>
          <w:p w14:paraId="5D3D2071" w14:textId="77777777" w:rsidR="00F9454C" w:rsidRPr="00515007" w:rsidRDefault="00F9454C" w:rsidP="00E0016E">
            <w:pPr>
              <w:spacing w:line="276" w:lineRule="auto"/>
              <w:jc w:val="center"/>
              <w:rPr>
                <w:rFonts w:ascii="Roboto" w:hAnsi="Roboto" w:cs="Segoe UI Symbol"/>
                <w:szCs w:val="22"/>
              </w:rPr>
            </w:pPr>
          </w:p>
        </w:tc>
        <w:tc>
          <w:tcPr>
            <w:tcW w:w="221" w:type="dxa"/>
            <w:shd w:val="clear" w:color="auto" w:fill="auto"/>
          </w:tcPr>
          <w:p w14:paraId="0D128571" w14:textId="77777777" w:rsidR="00F9454C" w:rsidRPr="00515007" w:rsidRDefault="00F9454C" w:rsidP="00E0016E">
            <w:pPr>
              <w:spacing w:line="276" w:lineRule="auto"/>
              <w:jc w:val="center"/>
              <w:rPr>
                <w:rFonts w:ascii="Roboto" w:hAnsi="Roboto"/>
                <w:szCs w:val="22"/>
              </w:rPr>
            </w:pPr>
          </w:p>
        </w:tc>
        <w:tc>
          <w:tcPr>
            <w:tcW w:w="221" w:type="dxa"/>
            <w:shd w:val="clear" w:color="auto" w:fill="auto"/>
          </w:tcPr>
          <w:p w14:paraId="1A95F33B" w14:textId="77777777" w:rsidR="00F9454C" w:rsidRPr="00515007" w:rsidRDefault="00F9454C" w:rsidP="00E0016E">
            <w:pPr>
              <w:pStyle w:val="Choice"/>
              <w:spacing w:line="276" w:lineRule="auto"/>
              <w:rPr>
                <w:rFonts w:ascii="Roboto" w:hAnsi="Roboto"/>
              </w:rPr>
            </w:pPr>
          </w:p>
        </w:tc>
      </w:tr>
    </w:tbl>
    <w:p w14:paraId="191F3CEF" w14:textId="5B2404AE" w:rsidR="00F9454C" w:rsidRPr="00515007" w:rsidRDefault="00F9454C" w:rsidP="00F9454C">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7</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66478E">
        <w:rPr>
          <w:rFonts w:ascii="Roboto" w:hAnsi="Roboto"/>
          <w:i/>
          <w:szCs w:val="22"/>
        </w:rPr>
        <w:t>.</w:t>
      </w:r>
      <w:r w:rsidR="0066478E">
        <w:rPr>
          <w:rFonts w:ascii="Roboto" w:hAnsi="Roboto"/>
          <w:i/>
          <w:szCs w:val="22"/>
        </w:rPr>
        <w:tab/>
        <w:t xml:space="preserve">      </w:t>
      </w:r>
      <w:r w:rsidRPr="00515007">
        <w:rPr>
          <w:rFonts w:ascii="Roboto" w:hAnsi="Roboto"/>
          <w:i/>
          <w:szCs w:val="22"/>
        </w:rPr>
        <w:t>2 Punkte</w:t>
      </w:r>
    </w:p>
    <w:p w14:paraId="5E716A86" w14:textId="344340E3" w:rsidR="00F9454C" w:rsidRPr="00515007" w:rsidRDefault="00F9454C" w:rsidP="00F9454C">
      <w:pPr>
        <w:rPr>
          <w:rFonts w:ascii="Roboto" w:hAnsi="Roboto"/>
          <w:i/>
          <w:szCs w:val="22"/>
        </w:rPr>
      </w:pPr>
      <w:r w:rsidRPr="00515007">
        <w:rPr>
          <w:rFonts w:ascii="Roboto" w:hAnsi="Roboto"/>
          <w:b/>
          <w:bCs/>
          <w:szCs w:val="22"/>
        </w:rPr>
        <w:t>ID: Q-17-13-05</w:t>
      </w:r>
    </w:p>
    <w:p w14:paraId="40107E61" w14:textId="77777777" w:rsidR="00F9454C" w:rsidRPr="00515007" w:rsidRDefault="00F9454C" w:rsidP="00F9454C">
      <w:pPr>
        <w:rPr>
          <w:rFonts w:ascii="Roboto" w:hAnsi="Roboto"/>
          <w:szCs w:val="22"/>
        </w:rPr>
      </w:pPr>
    </w:p>
    <w:p w14:paraId="53CD3810" w14:textId="279CE13E" w:rsidR="00F9454C" w:rsidRPr="00515007" w:rsidRDefault="00F9454C" w:rsidP="00F9454C">
      <w:pPr>
        <w:rPr>
          <w:rFonts w:ascii="Roboto" w:hAnsi="Roboto"/>
          <w:szCs w:val="22"/>
        </w:rPr>
      </w:pPr>
      <w:r w:rsidRPr="00515007">
        <w:rPr>
          <w:rFonts w:ascii="Roboto" w:hAnsi="Roboto"/>
          <w:szCs w:val="22"/>
        </w:rPr>
        <w:t xml:space="preserve">Welche der folgenden Aussagen zum </w:t>
      </w:r>
      <w:r w:rsidR="001E234B">
        <w:rPr>
          <w:rFonts w:ascii="Roboto" w:hAnsi="Roboto"/>
          <w:szCs w:val="22"/>
        </w:rPr>
        <w:t>En</w:t>
      </w:r>
      <w:r w:rsidR="00C404FB">
        <w:rPr>
          <w:rFonts w:ascii="Roboto" w:hAnsi="Roboto"/>
          <w:szCs w:val="22"/>
        </w:rPr>
        <w:t>twurfs</w:t>
      </w:r>
      <w:r w:rsidRPr="00515007">
        <w:rPr>
          <w:rFonts w:ascii="Roboto" w:hAnsi="Roboto"/>
          <w:szCs w:val="22"/>
        </w:rPr>
        <w:t>prinzip „Information Hiding“ sind richtig und welche falsch?</w:t>
      </w:r>
    </w:p>
    <w:p w14:paraId="02EC9C14" w14:textId="77777777" w:rsidR="00F9454C" w:rsidRPr="00515007" w:rsidRDefault="00F9454C" w:rsidP="00F9454C">
      <w:pPr>
        <w:rPr>
          <w:rFonts w:ascii="Roboto" w:hAnsi="Roboto"/>
          <w:i/>
          <w:iCs/>
          <w:szCs w:val="22"/>
        </w:rPr>
      </w:pPr>
    </w:p>
    <w:p w14:paraId="4A2C4BB6" w14:textId="2D5A1180" w:rsidR="00F9454C" w:rsidRPr="00515007" w:rsidRDefault="00F9454C" w:rsidP="00F9454C">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23585D" w:rsidRPr="00515007" w14:paraId="3A476686" w14:textId="77777777" w:rsidTr="0023585D">
        <w:tc>
          <w:tcPr>
            <w:tcW w:w="421" w:type="dxa"/>
            <w:shd w:val="clear" w:color="auto" w:fill="auto"/>
          </w:tcPr>
          <w:p w14:paraId="2061518C"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0823CD4"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94F9FBD" w14:textId="331BF812" w:rsidR="0023585D" w:rsidRPr="00515007" w:rsidRDefault="0023585D" w:rsidP="0023585D">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53C6A533" w14:textId="77777777" w:rsidR="003D6868" w:rsidRDefault="0023585D" w:rsidP="0023585D">
            <w:pPr>
              <w:pStyle w:val="Choice"/>
              <w:spacing w:line="276" w:lineRule="auto"/>
              <w:ind w:left="-165" w:firstLine="142"/>
              <w:rPr>
                <w:rFonts w:ascii="Roboto" w:hAnsi="Roboto"/>
              </w:rPr>
            </w:pPr>
            <w:r w:rsidRPr="00515007">
              <w:rPr>
                <w:rFonts w:ascii="Roboto" w:hAnsi="Roboto"/>
              </w:rPr>
              <w:t xml:space="preserve">Durch die Befolgung </w:t>
            </w:r>
            <w:r w:rsidR="00767622" w:rsidRPr="00515007">
              <w:rPr>
                <w:rFonts w:ascii="Roboto" w:hAnsi="Roboto"/>
              </w:rPr>
              <w:t>des Prinzips</w:t>
            </w:r>
            <w:r w:rsidRPr="00515007">
              <w:rPr>
                <w:rFonts w:ascii="Roboto" w:hAnsi="Roboto"/>
              </w:rPr>
              <w:t xml:space="preserve"> „Information Hiding“ wird die Flexibilität für </w:t>
            </w:r>
            <w:r w:rsidR="003D6868">
              <w:rPr>
                <w:rFonts w:ascii="Roboto" w:hAnsi="Roboto"/>
              </w:rPr>
              <w:t xml:space="preserve">    </w:t>
            </w:r>
          </w:p>
          <w:p w14:paraId="2F646A1B" w14:textId="168A5409" w:rsidR="0023585D" w:rsidRPr="00515007" w:rsidRDefault="0023585D" w:rsidP="0023585D">
            <w:pPr>
              <w:pStyle w:val="Choice"/>
              <w:spacing w:line="276" w:lineRule="auto"/>
              <w:ind w:left="-165" w:firstLine="142"/>
              <w:rPr>
                <w:rFonts w:ascii="Roboto" w:hAnsi="Roboto"/>
              </w:rPr>
            </w:pPr>
            <w:r w:rsidRPr="00515007">
              <w:rPr>
                <w:rFonts w:ascii="Roboto" w:hAnsi="Roboto"/>
              </w:rPr>
              <w:t>Änderungen erhöht.</w:t>
            </w:r>
          </w:p>
        </w:tc>
      </w:tr>
      <w:tr w:rsidR="0023585D" w:rsidRPr="00515007" w14:paraId="63A718C2" w14:textId="77777777" w:rsidTr="0023585D">
        <w:tc>
          <w:tcPr>
            <w:tcW w:w="421" w:type="dxa"/>
            <w:shd w:val="clear" w:color="auto" w:fill="auto"/>
          </w:tcPr>
          <w:p w14:paraId="6034FEEA"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2447D9"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AD7DD76" w14:textId="2046C36E" w:rsidR="0023585D" w:rsidRPr="00515007" w:rsidRDefault="0023585D" w:rsidP="0023585D">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6E53ECD" w14:textId="4879C9FC" w:rsidR="0023585D" w:rsidRPr="00515007" w:rsidRDefault="0023585D" w:rsidP="00E0016E">
            <w:pPr>
              <w:pStyle w:val="Choice"/>
              <w:spacing w:line="276" w:lineRule="auto"/>
              <w:rPr>
                <w:rFonts w:ascii="Roboto" w:hAnsi="Roboto"/>
              </w:rPr>
            </w:pPr>
            <w:r w:rsidRPr="00515007">
              <w:rPr>
                <w:rFonts w:ascii="Roboto" w:hAnsi="Roboto"/>
              </w:rPr>
              <w:t xml:space="preserve">Beim Information Hiding werden absichtlich Informationen vor Aufrufern oder </w:t>
            </w:r>
            <w:r w:rsidR="00B512F7">
              <w:rPr>
                <w:rFonts w:ascii="Roboto" w:hAnsi="Roboto"/>
              </w:rPr>
              <w:t>Konsumenten</w:t>
            </w:r>
            <w:r w:rsidR="00B512F7" w:rsidRPr="00515007">
              <w:rPr>
                <w:rFonts w:ascii="Roboto" w:hAnsi="Roboto"/>
              </w:rPr>
              <w:t xml:space="preserve"> </w:t>
            </w:r>
            <w:r w:rsidRPr="00515007">
              <w:rPr>
                <w:rFonts w:ascii="Roboto" w:hAnsi="Roboto"/>
              </w:rPr>
              <w:t>des Bausteins verborgen.</w:t>
            </w:r>
          </w:p>
        </w:tc>
      </w:tr>
      <w:tr w:rsidR="0023585D" w:rsidRPr="00515007" w14:paraId="104C643A" w14:textId="77777777" w:rsidTr="0023585D">
        <w:tc>
          <w:tcPr>
            <w:tcW w:w="421" w:type="dxa"/>
            <w:shd w:val="clear" w:color="auto" w:fill="auto"/>
          </w:tcPr>
          <w:p w14:paraId="1C6DC5F6" w14:textId="77777777" w:rsidR="0023585D" w:rsidRPr="00515007" w:rsidRDefault="0023585D" w:rsidP="00E0016E">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A502F08" w14:textId="77777777" w:rsidR="0023585D" w:rsidRPr="00515007" w:rsidRDefault="0023585D" w:rsidP="00E0016E">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BE76CD" w14:textId="165AD6A0" w:rsidR="0023585D" w:rsidRPr="00515007" w:rsidRDefault="0023585D" w:rsidP="0023585D">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31291661" w14:textId="5657D620" w:rsidR="0023585D" w:rsidRPr="00515007" w:rsidRDefault="0023585D" w:rsidP="00E0016E">
            <w:pPr>
              <w:pStyle w:val="Choice"/>
              <w:spacing w:line="276" w:lineRule="auto"/>
              <w:rPr>
                <w:rFonts w:ascii="Roboto" w:hAnsi="Roboto"/>
              </w:rPr>
            </w:pPr>
            <w:r w:rsidRPr="00515007">
              <w:rPr>
                <w:rFonts w:ascii="Roboto" w:hAnsi="Roboto"/>
              </w:rPr>
              <w:t>Information Hiding erschwert die Unterscheidung zwischen Schnittstelle und Implementierung.</w:t>
            </w:r>
          </w:p>
        </w:tc>
      </w:tr>
      <w:tr w:rsidR="0023585D" w:rsidRPr="00515007" w14:paraId="4CA1F1AC" w14:textId="77777777" w:rsidTr="0023585D">
        <w:trPr>
          <w:trHeight w:val="1170"/>
        </w:trPr>
        <w:tc>
          <w:tcPr>
            <w:tcW w:w="421" w:type="dxa"/>
            <w:shd w:val="clear" w:color="auto" w:fill="auto"/>
          </w:tcPr>
          <w:p w14:paraId="15AD148F" w14:textId="77777777" w:rsidR="0023585D" w:rsidRPr="00515007" w:rsidRDefault="0023585D" w:rsidP="00F9454C">
            <w:pPr>
              <w:spacing w:line="360" w:lineRule="auto"/>
              <w:jc w:val="center"/>
              <w:rPr>
                <w:rFonts w:ascii="Roboto" w:hAnsi="Roboto" w:cs="Segoe UI Symbol"/>
                <w:szCs w:val="22"/>
              </w:rPr>
            </w:pPr>
            <w:r w:rsidRPr="00515007">
              <w:rPr>
                <w:rFonts w:ascii="Segoe UI Symbol" w:hAnsi="Segoe UI Symbol"/>
                <w:szCs w:val="22"/>
              </w:rPr>
              <w:t>☐</w:t>
            </w:r>
          </w:p>
          <w:p w14:paraId="65AF39B1" w14:textId="0E452660" w:rsidR="0023585D" w:rsidRPr="00515007" w:rsidRDefault="0023585D" w:rsidP="00F9454C">
            <w:pPr>
              <w:spacing w:line="360" w:lineRule="auto"/>
              <w:jc w:val="center"/>
              <w:rPr>
                <w:rFonts w:ascii="Roboto" w:hAnsi="Roboto" w:cs="Segoe UI Symbol"/>
                <w:sz w:val="8"/>
                <w:szCs w:val="8"/>
              </w:rPr>
            </w:pPr>
          </w:p>
          <w:p w14:paraId="5DADC881" w14:textId="741F0928" w:rsidR="0023585D" w:rsidRPr="00515007" w:rsidRDefault="0023585D" w:rsidP="00F9454C">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2CDC6A1" w14:textId="77777777" w:rsidR="0023585D" w:rsidRPr="00515007" w:rsidRDefault="0023585D" w:rsidP="00F9454C">
            <w:pPr>
              <w:spacing w:line="360" w:lineRule="auto"/>
              <w:ind w:firstLine="28"/>
              <w:jc w:val="center"/>
              <w:rPr>
                <w:rFonts w:ascii="Roboto" w:hAnsi="Roboto" w:cs="Segoe UI Symbol"/>
                <w:szCs w:val="22"/>
              </w:rPr>
            </w:pPr>
            <w:r w:rsidRPr="00515007">
              <w:rPr>
                <w:rFonts w:ascii="Segoe UI Symbol" w:hAnsi="Segoe UI Symbol"/>
                <w:szCs w:val="22"/>
              </w:rPr>
              <w:t>☐</w:t>
            </w:r>
          </w:p>
          <w:p w14:paraId="2946D3F1" w14:textId="77777777" w:rsidR="0023585D" w:rsidRPr="00515007" w:rsidRDefault="0023585D" w:rsidP="00F9454C">
            <w:pPr>
              <w:spacing w:line="360" w:lineRule="auto"/>
              <w:ind w:firstLine="28"/>
              <w:jc w:val="center"/>
              <w:rPr>
                <w:rFonts w:ascii="Roboto" w:hAnsi="Roboto" w:cs="Segoe UI Symbol"/>
                <w:sz w:val="8"/>
                <w:szCs w:val="8"/>
              </w:rPr>
            </w:pPr>
          </w:p>
          <w:p w14:paraId="6EF1E8FB" w14:textId="17CCDCFF" w:rsidR="0023585D" w:rsidRPr="00515007" w:rsidRDefault="0023585D" w:rsidP="00F9454C">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CE39171" w14:textId="77777777" w:rsidR="0023585D" w:rsidRPr="00515007" w:rsidRDefault="0023585D" w:rsidP="0023585D">
            <w:pPr>
              <w:pStyle w:val="Choice"/>
              <w:spacing w:line="276" w:lineRule="auto"/>
              <w:ind w:left="-105"/>
              <w:rPr>
                <w:rFonts w:ascii="Roboto" w:hAnsi="Roboto"/>
              </w:rPr>
            </w:pPr>
            <w:r w:rsidRPr="00515007">
              <w:rPr>
                <w:rFonts w:ascii="Roboto" w:hAnsi="Roboto"/>
              </w:rPr>
              <w:t>(d)</w:t>
            </w:r>
          </w:p>
          <w:p w14:paraId="4E95F294" w14:textId="77777777" w:rsidR="0023585D" w:rsidRPr="00515007" w:rsidRDefault="0023585D" w:rsidP="00E0016E">
            <w:pPr>
              <w:pStyle w:val="Choice"/>
              <w:spacing w:line="276" w:lineRule="auto"/>
              <w:rPr>
                <w:rFonts w:ascii="Roboto" w:hAnsi="Roboto"/>
                <w:sz w:val="16"/>
                <w:szCs w:val="16"/>
              </w:rPr>
            </w:pPr>
          </w:p>
          <w:p w14:paraId="387F381A" w14:textId="30B928B2" w:rsidR="0023585D" w:rsidRPr="00515007" w:rsidRDefault="0023585D" w:rsidP="0023585D">
            <w:pPr>
              <w:pStyle w:val="Choice"/>
              <w:spacing w:line="276" w:lineRule="auto"/>
              <w:ind w:left="-105"/>
              <w:rPr>
                <w:rFonts w:ascii="Roboto" w:hAnsi="Roboto"/>
              </w:rPr>
            </w:pPr>
            <w:r w:rsidRPr="00515007">
              <w:rPr>
                <w:rFonts w:ascii="Roboto" w:hAnsi="Roboto"/>
              </w:rPr>
              <w:t>(e)</w:t>
            </w:r>
          </w:p>
        </w:tc>
        <w:tc>
          <w:tcPr>
            <w:tcW w:w="8309" w:type="dxa"/>
            <w:shd w:val="clear" w:color="auto" w:fill="auto"/>
          </w:tcPr>
          <w:p w14:paraId="039423A6" w14:textId="5FE03C89" w:rsidR="0023585D" w:rsidRPr="00515007" w:rsidRDefault="0023585D" w:rsidP="00E0016E">
            <w:pPr>
              <w:pStyle w:val="Choice"/>
              <w:spacing w:line="276" w:lineRule="auto"/>
              <w:rPr>
                <w:rFonts w:ascii="Roboto" w:hAnsi="Roboto"/>
              </w:rPr>
            </w:pPr>
            <w:r w:rsidRPr="00515007">
              <w:rPr>
                <w:rFonts w:ascii="Roboto" w:hAnsi="Roboto"/>
              </w:rPr>
              <w:t>Information Hiding ist abgeleitet vom Ansatz der inkrementellen Verfeinerung entlang des Kontrollflusses.</w:t>
            </w:r>
          </w:p>
          <w:p w14:paraId="5F4FE1F2" w14:textId="77777777" w:rsidR="0023585D" w:rsidRDefault="0023585D" w:rsidP="005B315D">
            <w:pPr>
              <w:pStyle w:val="Choice"/>
              <w:spacing w:after="0" w:line="276" w:lineRule="auto"/>
              <w:rPr>
                <w:rFonts w:ascii="Roboto" w:hAnsi="Roboto"/>
              </w:rPr>
            </w:pPr>
            <w:r w:rsidRPr="00515007">
              <w:rPr>
                <w:rFonts w:ascii="Roboto" w:hAnsi="Roboto"/>
              </w:rPr>
              <w:t>Bei der objektorientierten Entwicklung ist Information Hiding hauptsächlich auf</w:t>
            </w:r>
            <w:r w:rsidRPr="00515007">
              <w:rPr>
                <w:rFonts w:ascii="Roboto" w:hAnsi="Roboto"/>
                <w:color w:val="FF0000"/>
              </w:rPr>
              <w:t xml:space="preserve"> </w:t>
            </w:r>
            <w:r w:rsidRPr="00515007">
              <w:rPr>
                <w:rFonts w:ascii="Roboto" w:hAnsi="Roboto"/>
              </w:rPr>
              <w:t>Klassenebene relevant.</w:t>
            </w:r>
          </w:p>
          <w:p w14:paraId="40DE0A9F" w14:textId="77777777" w:rsidR="008C3705" w:rsidRDefault="008C3705" w:rsidP="005B315D">
            <w:pPr>
              <w:pStyle w:val="Choice"/>
              <w:spacing w:after="0" w:line="276" w:lineRule="auto"/>
              <w:rPr>
                <w:rFonts w:ascii="Roboto" w:hAnsi="Roboto"/>
              </w:rPr>
            </w:pPr>
          </w:p>
          <w:p w14:paraId="3CE4E136" w14:textId="77777777" w:rsidR="00FF5914" w:rsidRDefault="00FF5914" w:rsidP="005B315D">
            <w:pPr>
              <w:pStyle w:val="Choice"/>
              <w:spacing w:after="0" w:line="276" w:lineRule="auto"/>
              <w:rPr>
                <w:rFonts w:ascii="Roboto" w:hAnsi="Roboto"/>
              </w:rPr>
            </w:pPr>
          </w:p>
          <w:p w14:paraId="5183E982" w14:textId="214A5D2A" w:rsidR="00FF5914" w:rsidRPr="00515007" w:rsidRDefault="00FF5914" w:rsidP="005B315D">
            <w:pPr>
              <w:pStyle w:val="Choice"/>
              <w:spacing w:after="0" w:line="276" w:lineRule="auto"/>
              <w:rPr>
                <w:rFonts w:ascii="Roboto" w:hAnsi="Roboto"/>
              </w:rPr>
            </w:pPr>
          </w:p>
        </w:tc>
      </w:tr>
    </w:tbl>
    <w:p w14:paraId="55B721B2" w14:textId="6328F663" w:rsidR="00474CAC" w:rsidRPr="00515007" w:rsidRDefault="00474CAC" w:rsidP="00474CAC">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8</w:t>
      </w:r>
      <w:r w:rsidRPr="00515007">
        <w:rPr>
          <w:rFonts w:ascii="Roboto" w:hAnsi="Roboto"/>
          <w:sz w:val="28"/>
          <w:szCs w:val="28"/>
        </w:rPr>
        <w:tab/>
      </w:r>
      <w:r w:rsidRPr="00515007">
        <w:rPr>
          <w:rFonts w:ascii="Roboto" w:hAnsi="Roboto"/>
          <w:b w:val="0"/>
          <w:i/>
          <w:szCs w:val="22"/>
        </w:rPr>
        <w:t>P-Frage: Wählen Sie die zwei besten Optionen aus.</w:t>
      </w:r>
      <w:r w:rsidR="006F6BEE">
        <w:rPr>
          <w:rFonts w:ascii="Roboto" w:hAnsi="Roboto"/>
          <w:b w:val="0"/>
          <w:i/>
          <w:szCs w:val="22"/>
        </w:rPr>
        <w:tab/>
      </w:r>
      <w:r w:rsidR="006F6BEE">
        <w:rPr>
          <w:rFonts w:ascii="Roboto" w:hAnsi="Roboto"/>
          <w:b w:val="0"/>
          <w:i/>
          <w:szCs w:val="22"/>
        </w:rPr>
        <w:tab/>
      </w:r>
      <w:r w:rsidR="006F6BEE">
        <w:rPr>
          <w:rFonts w:ascii="Roboto" w:hAnsi="Roboto"/>
          <w:b w:val="0"/>
          <w:i/>
          <w:szCs w:val="22"/>
        </w:rPr>
        <w:tab/>
        <w:t xml:space="preserve">       </w:t>
      </w:r>
      <w:r w:rsidRPr="00515007">
        <w:rPr>
          <w:rFonts w:ascii="Roboto" w:hAnsi="Roboto"/>
          <w:b w:val="0"/>
          <w:i/>
          <w:szCs w:val="22"/>
        </w:rPr>
        <w:t>1 Punkt</w:t>
      </w:r>
    </w:p>
    <w:p w14:paraId="6D94835A" w14:textId="6A53CBEE" w:rsidR="00474CAC" w:rsidRPr="00515007" w:rsidRDefault="00474CAC" w:rsidP="00474CAC">
      <w:pPr>
        <w:rPr>
          <w:rFonts w:ascii="Roboto" w:hAnsi="Roboto"/>
          <w:b/>
          <w:bCs/>
          <w:szCs w:val="22"/>
        </w:rPr>
      </w:pPr>
      <w:r w:rsidRPr="00515007">
        <w:rPr>
          <w:rFonts w:ascii="Roboto" w:hAnsi="Roboto"/>
          <w:b/>
          <w:bCs/>
          <w:szCs w:val="22"/>
        </w:rPr>
        <w:t>ID: Q-20-04-03</w:t>
      </w:r>
    </w:p>
    <w:p w14:paraId="75BA5BEF" w14:textId="77777777" w:rsidR="00A87E3A" w:rsidRPr="00515007" w:rsidRDefault="00A87E3A" w:rsidP="00A87E3A">
      <w:pPr>
        <w:pStyle w:val="FirstParagraph"/>
        <w:spacing w:before="0" w:after="0"/>
        <w:rPr>
          <w:rFonts w:ascii="Roboto" w:hAnsi="Roboto"/>
          <w:sz w:val="22"/>
          <w:szCs w:val="20"/>
        </w:rPr>
      </w:pPr>
    </w:p>
    <w:p w14:paraId="025A94B4" w14:textId="0965C8E1" w:rsidR="005B315D" w:rsidRPr="00515007" w:rsidRDefault="005B315D" w:rsidP="00A87E3A">
      <w:pPr>
        <w:pStyle w:val="FirstParagraph"/>
        <w:spacing w:before="0" w:after="0"/>
        <w:rPr>
          <w:rFonts w:ascii="Roboto" w:hAnsi="Roboto"/>
          <w:sz w:val="22"/>
          <w:szCs w:val="20"/>
        </w:rPr>
      </w:pPr>
      <w:r w:rsidRPr="00515007">
        <w:rPr>
          <w:rFonts w:ascii="Roboto" w:hAnsi="Roboto"/>
          <w:sz w:val="22"/>
          <w:szCs w:val="20"/>
        </w:rPr>
        <w:t xml:space="preserve">Was sind die </w:t>
      </w:r>
      <w:r w:rsidRPr="00515007">
        <w:rPr>
          <w:rFonts w:ascii="Roboto" w:hAnsi="Roboto"/>
          <w:b/>
          <w:bCs/>
          <w:sz w:val="22"/>
          <w:szCs w:val="20"/>
        </w:rPr>
        <w:t>ZWEI</w:t>
      </w:r>
      <w:r w:rsidRPr="00515007">
        <w:rPr>
          <w:rFonts w:ascii="Roboto" w:hAnsi="Roboto"/>
          <w:sz w:val="22"/>
          <w:szCs w:val="20"/>
        </w:rPr>
        <w:t xml:space="preserve"> wichtigsten Ziele von Softwarearchitektur? </w:t>
      </w:r>
    </w:p>
    <w:p w14:paraId="20D80654" w14:textId="77777777" w:rsidR="00A87E3A" w:rsidRPr="00515007" w:rsidRDefault="00A87E3A" w:rsidP="00A87E3A">
      <w:pPr>
        <w:pStyle w:val="Textkrper"/>
        <w:rPr>
          <w:sz w:val="22"/>
          <w:szCs w:val="22"/>
          <w:lang w:eastAsia="en-US"/>
        </w:rPr>
      </w:pPr>
    </w:p>
    <w:tbl>
      <w:tblPr>
        <w:tblStyle w:val="Tabellenraster"/>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9247"/>
        <w:gridCol w:w="221"/>
        <w:gridCol w:w="221"/>
      </w:tblGrid>
      <w:tr w:rsidR="00474CAC" w:rsidRPr="00515007" w14:paraId="02CEAC25" w14:textId="77777777" w:rsidTr="00E0016E">
        <w:tc>
          <w:tcPr>
            <w:tcW w:w="9247" w:type="dxa"/>
            <w:shd w:val="clear" w:color="auto" w:fill="auto"/>
          </w:tcPr>
          <w:tbl>
            <w:tblPr>
              <w:tblStyle w:val="Tabellenraster"/>
              <w:tblW w:w="112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258"/>
              <w:gridCol w:w="1556"/>
            </w:tblGrid>
            <w:tr w:rsidR="00474CAC" w:rsidRPr="00515007" w14:paraId="634A228C" w14:textId="77777777" w:rsidTr="00E0016E">
              <w:trPr>
                <w:gridAfter w:val="1"/>
                <w:wAfter w:w="1556" w:type="dxa"/>
              </w:trPr>
              <w:tc>
                <w:tcPr>
                  <w:tcW w:w="406" w:type="dxa"/>
                  <w:shd w:val="clear" w:color="auto" w:fill="auto"/>
                </w:tcPr>
                <w:p w14:paraId="4C4BFE87"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A705A6F" w14:textId="5FF73BDD" w:rsidR="00474CAC" w:rsidRPr="00515007" w:rsidRDefault="005B315D" w:rsidP="005B315D">
                  <w:pPr>
                    <w:pStyle w:val="Choice"/>
                    <w:numPr>
                      <w:ilvl w:val="0"/>
                      <w:numId w:val="29"/>
                    </w:numPr>
                    <w:spacing w:line="276" w:lineRule="auto"/>
                    <w:ind w:left="366" w:right="-3789" w:hanging="426"/>
                    <w:rPr>
                      <w:rFonts w:ascii="Roboto" w:hAnsi="Roboto"/>
                    </w:rPr>
                  </w:pPr>
                  <w:r w:rsidRPr="00515007">
                    <w:rPr>
                      <w:rFonts w:ascii="Roboto" w:hAnsi="Roboto"/>
                    </w:rPr>
                    <w:t xml:space="preserve">Verbesserung der Genauigkeit von </w:t>
                  </w:r>
                  <w:r w:rsidR="003631FB">
                    <w:rPr>
                      <w:rFonts w:ascii="Roboto" w:hAnsi="Roboto"/>
                    </w:rPr>
                    <w:t xml:space="preserve">Mustern in </w:t>
                  </w:r>
                  <w:r w:rsidRPr="00515007">
                    <w:rPr>
                      <w:rFonts w:ascii="Roboto" w:hAnsi="Roboto"/>
                    </w:rPr>
                    <w:t>Struktur und Implementierung.</w:t>
                  </w:r>
                </w:p>
              </w:tc>
            </w:tr>
            <w:tr w:rsidR="00474CAC" w:rsidRPr="00515007" w14:paraId="4F547ECB" w14:textId="77777777" w:rsidTr="00E0016E">
              <w:tc>
                <w:tcPr>
                  <w:tcW w:w="406" w:type="dxa"/>
                  <w:shd w:val="clear" w:color="auto" w:fill="auto"/>
                </w:tcPr>
                <w:p w14:paraId="2E1C46FA"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10814" w:type="dxa"/>
                  <w:gridSpan w:val="2"/>
                  <w:shd w:val="clear" w:color="auto" w:fill="auto"/>
                </w:tcPr>
                <w:p w14:paraId="401A62FE" w14:textId="2585D159" w:rsidR="00474CAC" w:rsidRPr="00515007" w:rsidRDefault="005B315D" w:rsidP="005B315D">
                  <w:pPr>
                    <w:pStyle w:val="Choice"/>
                    <w:numPr>
                      <w:ilvl w:val="0"/>
                      <w:numId w:val="29"/>
                    </w:numPr>
                    <w:spacing w:line="276" w:lineRule="auto"/>
                    <w:ind w:left="368" w:hanging="426"/>
                    <w:rPr>
                      <w:rFonts w:ascii="Roboto" w:hAnsi="Roboto"/>
                    </w:rPr>
                  </w:pPr>
                  <w:r w:rsidRPr="00515007">
                    <w:rPr>
                      <w:rFonts w:ascii="Roboto" w:hAnsi="Roboto"/>
                    </w:rPr>
                    <w:t>Erreichung der Qualitätsanforderungen auf nachvollziehbare Weise.</w:t>
                  </w:r>
                </w:p>
              </w:tc>
            </w:tr>
            <w:tr w:rsidR="00474CAC" w:rsidRPr="00515007" w14:paraId="3FC739EC" w14:textId="77777777" w:rsidTr="00E0016E">
              <w:trPr>
                <w:gridAfter w:val="1"/>
                <w:wAfter w:w="1556" w:type="dxa"/>
              </w:trPr>
              <w:tc>
                <w:tcPr>
                  <w:tcW w:w="406" w:type="dxa"/>
                  <w:shd w:val="clear" w:color="auto" w:fill="auto"/>
                </w:tcPr>
                <w:p w14:paraId="77910763" w14:textId="77777777" w:rsidR="00474CAC" w:rsidRPr="00515007" w:rsidRDefault="00474CAC" w:rsidP="00E0016E">
                  <w:pPr>
                    <w:spacing w:line="276" w:lineRule="auto"/>
                    <w:ind w:hanging="225"/>
                    <w:jc w:val="center"/>
                    <w:rPr>
                      <w:rFonts w:ascii="Roboto" w:hAnsi="Roboto"/>
                      <w:szCs w:val="22"/>
                    </w:rPr>
                  </w:pPr>
                  <w:r w:rsidRPr="00515007">
                    <w:rPr>
                      <w:rFonts w:ascii="Segoe UI Symbol" w:hAnsi="Segoe UI Symbol"/>
                      <w:szCs w:val="22"/>
                    </w:rPr>
                    <w:t>☐</w:t>
                  </w:r>
                </w:p>
              </w:tc>
              <w:tc>
                <w:tcPr>
                  <w:tcW w:w="9258" w:type="dxa"/>
                  <w:shd w:val="clear" w:color="auto" w:fill="auto"/>
                </w:tcPr>
                <w:p w14:paraId="11D55269" w14:textId="5AC261D7" w:rsidR="00474CAC" w:rsidRPr="00515007" w:rsidRDefault="005B315D" w:rsidP="00474CAC">
                  <w:pPr>
                    <w:pStyle w:val="Choice"/>
                    <w:numPr>
                      <w:ilvl w:val="0"/>
                      <w:numId w:val="29"/>
                    </w:numPr>
                    <w:spacing w:line="276" w:lineRule="auto"/>
                    <w:ind w:left="368" w:hanging="426"/>
                    <w:rPr>
                      <w:rFonts w:ascii="Roboto" w:hAnsi="Roboto"/>
                    </w:rPr>
                  </w:pPr>
                  <w:r w:rsidRPr="00515007">
                    <w:rPr>
                      <w:rFonts w:ascii="Roboto" w:hAnsi="Roboto"/>
                    </w:rPr>
                    <w:t>Ermöglichung von kosteneffizienten Integrations- und Abnahmetests des Systems.</w:t>
                  </w:r>
                </w:p>
              </w:tc>
            </w:tr>
            <w:tr w:rsidR="00474CAC" w:rsidRPr="00515007" w14:paraId="3953D484" w14:textId="77777777" w:rsidTr="00E0016E">
              <w:trPr>
                <w:gridAfter w:val="1"/>
                <w:wAfter w:w="1556" w:type="dxa"/>
              </w:trPr>
              <w:tc>
                <w:tcPr>
                  <w:tcW w:w="406" w:type="dxa"/>
                  <w:shd w:val="clear" w:color="auto" w:fill="auto"/>
                </w:tcPr>
                <w:p w14:paraId="5905D9EA" w14:textId="77777777" w:rsidR="00474CAC" w:rsidRPr="00515007" w:rsidRDefault="00474CAC"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258" w:type="dxa"/>
                  <w:shd w:val="clear" w:color="auto" w:fill="auto"/>
                </w:tcPr>
                <w:p w14:paraId="5960B758" w14:textId="77777777" w:rsidR="001F4EE9" w:rsidRDefault="005B315D" w:rsidP="00AC1C24">
                  <w:pPr>
                    <w:pStyle w:val="Choice"/>
                    <w:numPr>
                      <w:ilvl w:val="0"/>
                      <w:numId w:val="29"/>
                    </w:numPr>
                    <w:spacing w:after="0" w:line="276" w:lineRule="auto"/>
                    <w:ind w:left="368" w:hanging="426"/>
                    <w:rPr>
                      <w:rFonts w:ascii="Roboto" w:hAnsi="Roboto"/>
                    </w:rPr>
                  </w:pPr>
                  <w:r w:rsidRPr="001F4EE9">
                    <w:rPr>
                      <w:rFonts w:ascii="Roboto" w:hAnsi="Roboto"/>
                    </w:rPr>
                    <w:t>Ermöglichung eines grundlegenden Verständnisses der Strukturen und Konzepte für</w:t>
                  </w:r>
                </w:p>
                <w:p w14:paraId="62138A20" w14:textId="6E66A207" w:rsidR="00474CAC" w:rsidRPr="001F4EE9" w:rsidRDefault="005B315D" w:rsidP="001F4EE9">
                  <w:pPr>
                    <w:pStyle w:val="Choice"/>
                    <w:spacing w:after="0" w:line="276" w:lineRule="auto"/>
                    <w:ind w:left="368"/>
                    <w:rPr>
                      <w:rFonts w:ascii="Roboto" w:hAnsi="Roboto"/>
                    </w:rPr>
                  </w:pPr>
                  <w:r w:rsidRPr="001F4EE9">
                    <w:rPr>
                      <w:rFonts w:ascii="Roboto" w:hAnsi="Roboto"/>
                    </w:rPr>
                    <w:t>das Entwicklungsteam und andere Beteiligte.</w:t>
                  </w:r>
                </w:p>
                <w:p w14:paraId="735BB09B" w14:textId="77777777" w:rsidR="00C6050F" w:rsidRPr="00515007" w:rsidRDefault="00C6050F" w:rsidP="005B315D">
                  <w:pPr>
                    <w:pStyle w:val="Choice"/>
                    <w:spacing w:line="360" w:lineRule="auto"/>
                    <w:ind w:left="368"/>
                    <w:rPr>
                      <w:rFonts w:ascii="Roboto" w:hAnsi="Roboto"/>
                    </w:rPr>
                  </w:pPr>
                </w:p>
                <w:p w14:paraId="5E7D0A24" w14:textId="7708A32C" w:rsidR="00A243A7" w:rsidRDefault="00A243A7" w:rsidP="00C6050F">
                  <w:pPr>
                    <w:pStyle w:val="Choice"/>
                    <w:spacing w:line="360" w:lineRule="auto"/>
                    <w:rPr>
                      <w:rFonts w:ascii="Roboto" w:hAnsi="Roboto"/>
                    </w:rPr>
                  </w:pPr>
                </w:p>
                <w:p w14:paraId="33F1F61A" w14:textId="505115CC" w:rsidR="008C3705" w:rsidRDefault="008C3705" w:rsidP="00C6050F">
                  <w:pPr>
                    <w:pStyle w:val="Choice"/>
                    <w:spacing w:line="360" w:lineRule="auto"/>
                    <w:rPr>
                      <w:rFonts w:ascii="Roboto" w:hAnsi="Roboto"/>
                    </w:rPr>
                  </w:pPr>
                </w:p>
                <w:p w14:paraId="51BE0F32" w14:textId="77777777" w:rsidR="008C3705" w:rsidRDefault="008C3705" w:rsidP="00C6050F">
                  <w:pPr>
                    <w:pStyle w:val="Choice"/>
                    <w:spacing w:line="360" w:lineRule="auto"/>
                    <w:rPr>
                      <w:rFonts w:ascii="Roboto" w:hAnsi="Roboto"/>
                    </w:rPr>
                  </w:pPr>
                </w:p>
                <w:p w14:paraId="5FC3A659" w14:textId="0AF8101E" w:rsidR="008C3705" w:rsidRDefault="008C3705" w:rsidP="00C6050F">
                  <w:pPr>
                    <w:pStyle w:val="Choice"/>
                    <w:spacing w:line="360" w:lineRule="auto"/>
                    <w:rPr>
                      <w:rFonts w:ascii="Roboto" w:hAnsi="Roboto"/>
                    </w:rPr>
                  </w:pPr>
                </w:p>
                <w:p w14:paraId="698F0452" w14:textId="2EA5AB30" w:rsidR="00326184" w:rsidRDefault="00326184" w:rsidP="00C6050F">
                  <w:pPr>
                    <w:pStyle w:val="Choice"/>
                    <w:spacing w:line="360" w:lineRule="auto"/>
                    <w:rPr>
                      <w:rFonts w:ascii="Roboto" w:hAnsi="Roboto"/>
                    </w:rPr>
                  </w:pPr>
                </w:p>
                <w:p w14:paraId="24A50B68" w14:textId="77777777" w:rsidR="00326184" w:rsidRDefault="00326184" w:rsidP="00C6050F">
                  <w:pPr>
                    <w:pStyle w:val="Choice"/>
                    <w:spacing w:line="360" w:lineRule="auto"/>
                    <w:rPr>
                      <w:rFonts w:ascii="Roboto" w:hAnsi="Roboto"/>
                    </w:rPr>
                  </w:pPr>
                </w:p>
                <w:p w14:paraId="5085D547" w14:textId="48F4480E" w:rsidR="0072337C" w:rsidRPr="00515007" w:rsidRDefault="0072337C" w:rsidP="00C6050F">
                  <w:pPr>
                    <w:pStyle w:val="Choice"/>
                    <w:spacing w:line="360" w:lineRule="auto"/>
                    <w:rPr>
                      <w:rFonts w:ascii="Roboto" w:hAnsi="Roboto"/>
                    </w:rPr>
                  </w:pPr>
                </w:p>
              </w:tc>
            </w:tr>
          </w:tbl>
          <w:p w14:paraId="600CAFFB" w14:textId="77777777" w:rsidR="00474CAC" w:rsidRPr="00515007" w:rsidRDefault="00474CAC" w:rsidP="00E0016E">
            <w:pPr>
              <w:spacing w:line="276" w:lineRule="auto"/>
              <w:jc w:val="center"/>
              <w:rPr>
                <w:rFonts w:ascii="Roboto" w:hAnsi="Roboto" w:cs="Segoe UI Symbol"/>
                <w:szCs w:val="22"/>
              </w:rPr>
            </w:pPr>
          </w:p>
        </w:tc>
        <w:tc>
          <w:tcPr>
            <w:tcW w:w="221" w:type="dxa"/>
            <w:shd w:val="clear" w:color="auto" w:fill="auto"/>
          </w:tcPr>
          <w:p w14:paraId="61C81CD4" w14:textId="77777777" w:rsidR="00474CAC" w:rsidRPr="00515007" w:rsidRDefault="00474CAC" w:rsidP="00E0016E">
            <w:pPr>
              <w:spacing w:line="276" w:lineRule="auto"/>
              <w:jc w:val="center"/>
              <w:rPr>
                <w:rFonts w:ascii="Roboto" w:hAnsi="Roboto"/>
                <w:szCs w:val="22"/>
              </w:rPr>
            </w:pPr>
          </w:p>
        </w:tc>
        <w:tc>
          <w:tcPr>
            <w:tcW w:w="221" w:type="dxa"/>
            <w:shd w:val="clear" w:color="auto" w:fill="auto"/>
          </w:tcPr>
          <w:p w14:paraId="5506D964" w14:textId="77777777" w:rsidR="00474CAC" w:rsidRPr="00515007" w:rsidRDefault="00474CAC" w:rsidP="00E0016E">
            <w:pPr>
              <w:pStyle w:val="Choice"/>
              <w:spacing w:line="276" w:lineRule="auto"/>
              <w:rPr>
                <w:rFonts w:ascii="Roboto" w:hAnsi="Roboto"/>
              </w:rPr>
            </w:pPr>
          </w:p>
        </w:tc>
      </w:tr>
    </w:tbl>
    <w:p w14:paraId="228B53F9" w14:textId="4E243B97" w:rsidR="005B315D" w:rsidRPr="00515007" w:rsidRDefault="005B315D" w:rsidP="005B315D">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9</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9E6DCF">
        <w:rPr>
          <w:rFonts w:ascii="Roboto" w:hAnsi="Roboto"/>
          <w:i/>
          <w:szCs w:val="22"/>
        </w:rPr>
        <w:tab/>
        <w:t xml:space="preserve">      </w:t>
      </w:r>
      <w:r w:rsidRPr="00515007">
        <w:rPr>
          <w:rFonts w:ascii="Roboto" w:hAnsi="Roboto"/>
          <w:i/>
          <w:szCs w:val="22"/>
        </w:rPr>
        <w:t>2 Punkte</w:t>
      </w:r>
    </w:p>
    <w:p w14:paraId="56212D68" w14:textId="28C72B7F" w:rsidR="005B315D" w:rsidRPr="00515007" w:rsidRDefault="005B315D" w:rsidP="005B315D">
      <w:pPr>
        <w:rPr>
          <w:rFonts w:ascii="Roboto" w:hAnsi="Roboto"/>
          <w:i/>
          <w:szCs w:val="22"/>
        </w:rPr>
      </w:pPr>
      <w:r w:rsidRPr="00515007">
        <w:rPr>
          <w:rFonts w:ascii="Roboto" w:hAnsi="Roboto"/>
          <w:b/>
          <w:bCs/>
          <w:szCs w:val="22"/>
        </w:rPr>
        <w:t>ID: Q-20-04-12</w:t>
      </w:r>
    </w:p>
    <w:p w14:paraId="51D7C03A" w14:textId="77777777" w:rsidR="005B315D" w:rsidRPr="00515007" w:rsidRDefault="005B315D" w:rsidP="005B315D">
      <w:pPr>
        <w:rPr>
          <w:rFonts w:ascii="Roboto" w:hAnsi="Roboto"/>
          <w:szCs w:val="22"/>
        </w:rPr>
      </w:pPr>
    </w:p>
    <w:p w14:paraId="6AAF7AAC" w14:textId="6AD13C6D" w:rsidR="00C6050F" w:rsidRPr="00515007" w:rsidRDefault="00C6050F" w:rsidP="00C6050F">
      <w:pPr>
        <w:pStyle w:val="FirstParagraph"/>
        <w:spacing w:before="0" w:after="0"/>
        <w:rPr>
          <w:rFonts w:ascii="Roboto" w:hAnsi="Roboto"/>
          <w:sz w:val="22"/>
          <w:szCs w:val="20"/>
        </w:rPr>
      </w:pPr>
      <w:r w:rsidRPr="00515007">
        <w:rPr>
          <w:rFonts w:ascii="Roboto" w:hAnsi="Roboto"/>
          <w:sz w:val="22"/>
          <w:szCs w:val="20"/>
        </w:rPr>
        <w:t>Versetzen Sie sich in die Lage eines Softwarearchitekten für eine große Geschäftsanwendung im Banken- oder Versicherungsbereich. Welche der folgenden Aussagen sind richtig und welche falsch?</w:t>
      </w:r>
    </w:p>
    <w:p w14:paraId="723120F5" w14:textId="294BB250" w:rsidR="005B315D" w:rsidRPr="00515007" w:rsidRDefault="005B315D" w:rsidP="00C6050F">
      <w:pPr>
        <w:rPr>
          <w:rFonts w:ascii="Roboto" w:hAnsi="Roboto"/>
          <w:szCs w:val="20"/>
          <w:lang w:eastAsia="en-US"/>
        </w:rPr>
      </w:pPr>
    </w:p>
    <w:p w14:paraId="3DFA84CD" w14:textId="5638BCE2"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1"/>
        <w:gridCol w:w="708"/>
        <w:gridCol w:w="492"/>
        <w:gridCol w:w="8309"/>
      </w:tblGrid>
      <w:tr w:rsidR="00D42894" w:rsidRPr="00515007" w14:paraId="1FB7357A" w14:textId="77777777" w:rsidTr="00427E29">
        <w:tc>
          <w:tcPr>
            <w:tcW w:w="421" w:type="dxa"/>
            <w:shd w:val="clear" w:color="auto" w:fill="auto"/>
          </w:tcPr>
          <w:p w14:paraId="4EC5772D"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879D6DD"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53483C6"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9" w:type="dxa"/>
            <w:shd w:val="clear" w:color="auto" w:fill="auto"/>
          </w:tcPr>
          <w:p w14:paraId="0AB01235" w14:textId="63564D31" w:rsidR="00D42894" w:rsidRPr="00515007" w:rsidRDefault="00D42894" w:rsidP="006629AF">
            <w:pPr>
              <w:pStyle w:val="Choice"/>
              <w:spacing w:line="276" w:lineRule="auto"/>
              <w:ind w:left="-27" w:firstLine="4"/>
              <w:rPr>
                <w:rFonts w:ascii="Roboto" w:hAnsi="Roboto"/>
              </w:rPr>
            </w:pPr>
            <w:r w:rsidRPr="00515007">
              <w:rPr>
                <w:rFonts w:ascii="Roboto" w:hAnsi="Roboto"/>
                <w:szCs w:val="20"/>
              </w:rPr>
              <w:t>Ihre Architektur sollte so aufgebaut sein, dass Änderungen an den entsprechenden Geschäftsprozessen ohne umfangreiche Umstrukturierungen der Softwarearchitektur möglich sind.</w:t>
            </w:r>
          </w:p>
        </w:tc>
      </w:tr>
      <w:tr w:rsidR="00D42894" w:rsidRPr="00515007" w14:paraId="725111B4" w14:textId="77777777" w:rsidTr="00427E29">
        <w:tc>
          <w:tcPr>
            <w:tcW w:w="421" w:type="dxa"/>
            <w:shd w:val="clear" w:color="auto" w:fill="auto"/>
          </w:tcPr>
          <w:p w14:paraId="528B41F7"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36E86D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2386F81"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9" w:type="dxa"/>
            <w:shd w:val="clear" w:color="auto" w:fill="auto"/>
          </w:tcPr>
          <w:p w14:paraId="4A1A6993" w14:textId="487A1A02" w:rsidR="00D42894" w:rsidRPr="00515007" w:rsidRDefault="00B65ACF" w:rsidP="00427E29">
            <w:pPr>
              <w:pStyle w:val="Choice"/>
              <w:spacing w:line="276" w:lineRule="auto"/>
              <w:rPr>
                <w:rFonts w:ascii="Roboto" w:hAnsi="Roboto"/>
              </w:rPr>
            </w:pPr>
            <w:r w:rsidRPr="00B65ACF">
              <w:rPr>
                <w:rFonts w:ascii="Roboto" w:hAnsi="Roboto"/>
                <w:szCs w:val="20"/>
              </w:rPr>
              <w:t xml:space="preserve">Erforderliche Produktqualitäten sollten Ihre architektonischen Entscheidungen </w:t>
            </w:r>
            <w:r w:rsidR="004F27AA">
              <w:rPr>
                <w:rFonts w:ascii="Roboto" w:hAnsi="Roboto"/>
                <w:szCs w:val="20"/>
              </w:rPr>
              <w:t>leiten</w:t>
            </w:r>
            <w:r w:rsidRPr="00B65ACF">
              <w:rPr>
                <w:rFonts w:ascii="Roboto" w:hAnsi="Roboto"/>
                <w:szCs w:val="20"/>
              </w:rPr>
              <w:t>.</w:t>
            </w:r>
          </w:p>
        </w:tc>
      </w:tr>
      <w:tr w:rsidR="00D42894" w:rsidRPr="00515007" w14:paraId="6DB127C6" w14:textId="77777777" w:rsidTr="00427E29">
        <w:tc>
          <w:tcPr>
            <w:tcW w:w="421" w:type="dxa"/>
            <w:shd w:val="clear" w:color="auto" w:fill="auto"/>
          </w:tcPr>
          <w:p w14:paraId="2B212D6A"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2D7FB46"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2CF7603"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9" w:type="dxa"/>
            <w:shd w:val="clear" w:color="auto" w:fill="auto"/>
          </w:tcPr>
          <w:p w14:paraId="0BEF12CE" w14:textId="3136DCF0" w:rsidR="00D42894" w:rsidRPr="00515007" w:rsidRDefault="00D42894" w:rsidP="00427E29">
            <w:pPr>
              <w:pStyle w:val="Choice"/>
              <w:spacing w:line="276" w:lineRule="auto"/>
              <w:rPr>
                <w:rFonts w:ascii="Roboto" w:hAnsi="Roboto"/>
              </w:rPr>
            </w:pPr>
            <w:r w:rsidRPr="00515007">
              <w:rPr>
                <w:rFonts w:ascii="Roboto" w:hAnsi="Roboto"/>
                <w:szCs w:val="20"/>
              </w:rPr>
              <w:t xml:space="preserve">Um von der Infrastruktur unabhängig zu sein, sollten Sie </w:t>
            </w:r>
            <w:r w:rsidR="0001549E">
              <w:rPr>
                <w:rFonts w:ascii="Roboto" w:hAnsi="Roboto"/>
                <w:szCs w:val="20"/>
              </w:rPr>
              <w:t>die</w:t>
            </w:r>
            <w:r w:rsidR="0001549E" w:rsidRPr="00515007">
              <w:rPr>
                <w:rFonts w:ascii="Roboto" w:hAnsi="Roboto"/>
                <w:szCs w:val="20"/>
              </w:rPr>
              <w:t xml:space="preserve"> </w:t>
            </w:r>
            <w:r w:rsidRPr="00515007">
              <w:rPr>
                <w:rFonts w:ascii="Roboto" w:hAnsi="Roboto"/>
                <w:szCs w:val="20"/>
              </w:rPr>
              <w:t>wichtigste</w:t>
            </w:r>
            <w:r w:rsidR="00F01F82">
              <w:rPr>
                <w:rFonts w:ascii="Roboto" w:hAnsi="Roboto"/>
                <w:szCs w:val="20"/>
              </w:rPr>
              <w:t xml:space="preserve">n Strukturen </w:t>
            </w:r>
            <w:r w:rsidR="0001549E">
              <w:rPr>
                <w:rFonts w:ascii="Roboto" w:hAnsi="Roboto"/>
                <w:szCs w:val="20"/>
              </w:rPr>
              <w:t xml:space="preserve">Ihrer </w:t>
            </w:r>
            <w:r w:rsidRPr="00515007">
              <w:rPr>
                <w:rFonts w:ascii="Roboto" w:hAnsi="Roboto"/>
                <w:szCs w:val="20"/>
              </w:rPr>
              <w:t>Softwarearchitektur festlegen, ehe der Infrastrukturarchitekt die Hardware oder Infrastruktur für ein Produkt auswählt.</w:t>
            </w:r>
          </w:p>
        </w:tc>
      </w:tr>
      <w:tr w:rsidR="00D42894" w:rsidRPr="00515007" w14:paraId="286F0DE4" w14:textId="77777777" w:rsidTr="00427E29">
        <w:trPr>
          <w:trHeight w:val="1170"/>
        </w:trPr>
        <w:tc>
          <w:tcPr>
            <w:tcW w:w="421" w:type="dxa"/>
            <w:shd w:val="clear" w:color="auto" w:fill="auto"/>
          </w:tcPr>
          <w:p w14:paraId="404FC6F3" w14:textId="77777777" w:rsidR="00D42894" w:rsidRPr="00515007" w:rsidRDefault="00D42894" w:rsidP="00427E29">
            <w:pPr>
              <w:spacing w:line="360" w:lineRule="auto"/>
              <w:jc w:val="center"/>
              <w:rPr>
                <w:rFonts w:ascii="Roboto" w:hAnsi="Roboto" w:cs="Segoe UI Symbol"/>
                <w:szCs w:val="22"/>
              </w:rPr>
            </w:pPr>
            <w:r w:rsidRPr="00515007">
              <w:rPr>
                <w:rFonts w:ascii="Segoe UI Symbol" w:hAnsi="Segoe UI Symbol"/>
                <w:szCs w:val="22"/>
              </w:rPr>
              <w:t>☐</w:t>
            </w:r>
          </w:p>
          <w:p w14:paraId="4F902108" w14:textId="77777777" w:rsidR="00D42894" w:rsidRPr="00515007" w:rsidRDefault="00D42894" w:rsidP="00427E29">
            <w:pPr>
              <w:spacing w:line="360" w:lineRule="auto"/>
              <w:jc w:val="center"/>
              <w:rPr>
                <w:rFonts w:ascii="Roboto" w:hAnsi="Roboto" w:cs="Segoe UI Symbol"/>
                <w:sz w:val="8"/>
                <w:szCs w:val="8"/>
              </w:rPr>
            </w:pPr>
          </w:p>
          <w:p w14:paraId="6750180E" w14:textId="4473785E" w:rsidR="00D42894" w:rsidRPr="00515007" w:rsidRDefault="00D42894" w:rsidP="00427E29">
            <w:pPr>
              <w:spacing w:line="360" w:lineRule="auto"/>
              <w:jc w:val="center"/>
              <w:rPr>
                <w:rFonts w:ascii="Roboto" w:hAnsi="Roboto"/>
                <w:szCs w:val="22"/>
              </w:rPr>
            </w:pPr>
          </w:p>
        </w:tc>
        <w:tc>
          <w:tcPr>
            <w:tcW w:w="708" w:type="dxa"/>
            <w:shd w:val="clear" w:color="auto" w:fill="auto"/>
          </w:tcPr>
          <w:p w14:paraId="06B7BD5C" w14:textId="77777777" w:rsidR="00D42894" w:rsidRPr="00515007" w:rsidRDefault="00D42894" w:rsidP="00427E29">
            <w:pPr>
              <w:spacing w:line="360" w:lineRule="auto"/>
              <w:ind w:firstLine="28"/>
              <w:jc w:val="center"/>
              <w:rPr>
                <w:rFonts w:ascii="Roboto" w:hAnsi="Roboto" w:cs="Segoe UI Symbol"/>
                <w:szCs w:val="22"/>
              </w:rPr>
            </w:pPr>
            <w:r w:rsidRPr="00515007">
              <w:rPr>
                <w:rFonts w:ascii="Segoe UI Symbol" w:hAnsi="Segoe UI Symbol"/>
                <w:szCs w:val="22"/>
              </w:rPr>
              <w:t>☐</w:t>
            </w:r>
          </w:p>
          <w:p w14:paraId="51E837F4" w14:textId="77777777" w:rsidR="00D42894" w:rsidRPr="00515007" w:rsidRDefault="00D42894" w:rsidP="00427E29">
            <w:pPr>
              <w:spacing w:line="360" w:lineRule="auto"/>
              <w:ind w:firstLine="28"/>
              <w:jc w:val="center"/>
              <w:rPr>
                <w:rFonts w:ascii="Roboto" w:hAnsi="Roboto" w:cs="Segoe UI Symbol"/>
                <w:sz w:val="8"/>
                <w:szCs w:val="8"/>
              </w:rPr>
            </w:pPr>
          </w:p>
          <w:p w14:paraId="54B77B0F" w14:textId="76C37BDB" w:rsidR="00D42894" w:rsidRPr="00515007" w:rsidRDefault="00D42894" w:rsidP="00427E29">
            <w:pPr>
              <w:spacing w:line="360" w:lineRule="auto"/>
              <w:ind w:firstLine="28"/>
              <w:jc w:val="center"/>
              <w:rPr>
                <w:rFonts w:ascii="Roboto" w:hAnsi="Roboto"/>
                <w:szCs w:val="22"/>
              </w:rPr>
            </w:pPr>
          </w:p>
        </w:tc>
        <w:tc>
          <w:tcPr>
            <w:tcW w:w="492" w:type="dxa"/>
          </w:tcPr>
          <w:p w14:paraId="1DF8CC1D"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p w14:paraId="6CBB29F5" w14:textId="77777777" w:rsidR="00D42894" w:rsidRPr="00515007" w:rsidRDefault="00D42894" w:rsidP="00427E29">
            <w:pPr>
              <w:pStyle w:val="Choice"/>
              <w:spacing w:line="276" w:lineRule="auto"/>
              <w:rPr>
                <w:rFonts w:ascii="Roboto" w:hAnsi="Roboto"/>
                <w:sz w:val="16"/>
                <w:szCs w:val="16"/>
              </w:rPr>
            </w:pPr>
          </w:p>
          <w:p w14:paraId="63458966" w14:textId="0B8E8CFD" w:rsidR="00D42894" w:rsidRPr="00515007" w:rsidRDefault="00D42894" w:rsidP="00427E29">
            <w:pPr>
              <w:pStyle w:val="Choice"/>
              <w:spacing w:line="276" w:lineRule="auto"/>
              <w:ind w:left="-105"/>
              <w:rPr>
                <w:rFonts w:ascii="Roboto" w:hAnsi="Roboto"/>
              </w:rPr>
            </w:pPr>
          </w:p>
        </w:tc>
        <w:tc>
          <w:tcPr>
            <w:tcW w:w="8309" w:type="dxa"/>
            <w:shd w:val="clear" w:color="auto" w:fill="auto"/>
          </w:tcPr>
          <w:p w14:paraId="5D246E8A" w14:textId="72B76B78" w:rsidR="00D42894" w:rsidRPr="00515007" w:rsidRDefault="00D42894" w:rsidP="00D42894">
            <w:pPr>
              <w:pStyle w:val="Choice"/>
              <w:spacing w:after="0" w:line="276" w:lineRule="auto"/>
              <w:rPr>
                <w:rFonts w:ascii="Roboto" w:eastAsia="Times New Roman" w:hAnsi="Roboto" w:cs="Times New Roman"/>
                <w:szCs w:val="20"/>
              </w:rPr>
            </w:pPr>
            <w:r w:rsidRPr="00515007">
              <w:rPr>
                <w:rFonts w:ascii="Roboto" w:hAnsi="Roboto"/>
                <w:szCs w:val="20"/>
              </w:rPr>
              <w:t xml:space="preserve">Ihre Softwarearchitektur sollte technische </w:t>
            </w:r>
            <w:r w:rsidR="00767622" w:rsidRPr="00515007">
              <w:rPr>
                <w:rFonts w:ascii="Roboto" w:hAnsi="Roboto"/>
                <w:szCs w:val="20"/>
              </w:rPr>
              <w:t>Änderungen (</w:t>
            </w:r>
            <w:r w:rsidRPr="00515007">
              <w:rPr>
                <w:rFonts w:ascii="Roboto" w:hAnsi="Roboto"/>
                <w:szCs w:val="20"/>
              </w:rPr>
              <w:t xml:space="preserve">d.h. neue </w:t>
            </w:r>
          </w:p>
          <w:p w14:paraId="215080EF" w14:textId="7C462918" w:rsidR="00D42894" w:rsidRPr="00515007" w:rsidRDefault="00D42894" w:rsidP="00D42894">
            <w:pPr>
              <w:pStyle w:val="Choice"/>
              <w:spacing w:line="276" w:lineRule="auto"/>
              <w:rPr>
                <w:rFonts w:ascii="Roboto" w:hAnsi="Roboto"/>
              </w:rPr>
            </w:pPr>
            <w:r w:rsidRPr="00515007">
              <w:rPr>
                <w:rFonts w:ascii="Roboto" w:hAnsi="Roboto"/>
                <w:szCs w:val="20"/>
              </w:rPr>
              <w:t>UI-Frameworks, unterschiedliche Verteilungsstrategien, neue Peripheriegeräte) vorhersehen und nur eine lokale Anpassung erfordern, wenn dies eintritt</w:t>
            </w:r>
            <w:r w:rsidRPr="00515007">
              <w:rPr>
                <w:rFonts w:ascii="Roboto" w:hAnsi="Roboto"/>
              </w:rPr>
              <w:t>.</w:t>
            </w:r>
          </w:p>
        </w:tc>
      </w:tr>
    </w:tbl>
    <w:p w14:paraId="1D2CD99B" w14:textId="528CBBCE" w:rsidR="00A243A7" w:rsidRPr="00515007" w:rsidRDefault="00A243A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10</w:t>
      </w:r>
      <w:r w:rsidRPr="00515007">
        <w:rPr>
          <w:rFonts w:ascii="Roboto" w:hAnsi="Roboto"/>
          <w:sz w:val="28"/>
          <w:szCs w:val="28"/>
        </w:rPr>
        <w:tab/>
      </w:r>
      <w:r w:rsidRPr="00515007">
        <w:rPr>
          <w:rFonts w:ascii="Roboto" w:hAnsi="Roboto"/>
          <w:b w:val="0"/>
          <w:i/>
          <w:szCs w:val="22"/>
        </w:rPr>
        <w:t>P-Frage: Wählen Sie die drei wichtigsten Aufgaben aus.</w:t>
      </w:r>
      <w:r w:rsidR="003511E8">
        <w:rPr>
          <w:rFonts w:ascii="Roboto" w:hAnsi="Roboto"/>
          <w:b w:val="0"/>
          <w:i/>
          <w:szCs w:val="22"/>
        </w:rPr>
        <w:tab/>
      </w:r>
      <w:r w:rsidR="003511E8">
        <w:rPr>
          <w:rFonts w:ascii="Roboto" w:hAnsi="Roboto"/>
          <w:b w:val="0"/>
          <w:i/>
          <w:szCs w:val="22"/>
        </w:rPr>
        <w:tab/>
        <w:t xml:space="preserve">     </w:t>
      </w:r>
      <w:r w:rsidRPr="00515007">
        <w:rPr>
          <w:rFonts w:ascii="Roboto" w:hAnsi="Roboto"/>
          <w:b w:val="0"/>
          <w:i/>
          <w:szCs w:val="22"/>
        </w:rPr>
        <w:t>2 Punkte</w:t>
      </w:r>
    </w:p>
    <w:p w14:paraId="5CA4D9A3" w14:textId="22F6A448" w:rsidR="00A243A7" w:rsidRPr="00515007" w:rsidRDefault="00A243A7" w:rsidP="00A243A7">
      <w:pPr>
        <w:rPr>
          <w:rFonts w:ascii="Roboto" w:hAnsi="Roboto"/>
          <w:b/>
          <w:bCs/>
          <w:szCs w:val="22"/>
        </w:rPr>
      </w:pPr>
      <w:r w:rsidRPr="00515007">
        <w:rPr>
          <w:rFonts w:ascii="Roboto" w:hAnsi="Roboto"/>
          <w:b/>
          <w:bCs/>
          <w:szCs w:val="22"/>
        </w:rPr>
        <w:t>ID: Q-20-04-06</w:t>
      </w:r>
    </w:p>
    <w:p w14:paraId="5E2487C4" w14:textId="77777777" w:rsidR="00DC66B8" w:rsidRPr="00515007" w:rsidRDefault="00DC66B8" w:rsidP="00DC66B8">
      <w:pPr>
        <w:pStyle w:val="FirstParagraph"/>
        <w:spacing w:before="0" w:after="0"/>
        <w:rPr>
          <w:rFonts w:ascii="Roboto" w:hAnsi="Roboto"/>
          <w:sz w:val="22"/>
          <w:szCs w:val="20"/>
        </w:rPr>
      </w:pPr>
    </w:p>
    <w:p w14:paraId="3B3E233F" w14:textId="3A4FD2EC" w:rsidR="00A243A7" w:rsidRPr="00515007" w:rsidRDefault="00654EDD" w:rsidP="00DC66B8">
      <w:pPr>
        <w:pStyle w:val="FirstParagraph"/>
        <w:spacing w:before="0" w:after="0"/>
        <w:rPr>
          <w:rFonts w:ascii="Roboto" w:hAnsi="Roboto"/>
          <w:sz w:val="22"/>
          <w:szCs w:val="20"/>
        </w:rPr>
      </w:pPr>
      <w:r w:rsidRPr="00515007">
        <w:rPr>
          <w:rFonts w:ascii="Roboto" w:hAnsi="Roboto"/>
          <w:sz w:val="22"/>
          <w:szCs w:val="20"/>
        </w:rPr>
        <w:t xml:space="preserve">Was sind Ihre </w:t>
      </w:r>
      <w:r w:rsidRPr="00515007">
        <w:rPr>
          <w:rFonts w:ascii="Roboto" w:hAnsi="Roboto"/>
          <w:b/>
          <w:bCs/>
          <w:sz w:val="22"/>
          <w:szCs w:val="20"/>
        </w:rPr>
        <w:t>DREI</w:t>
      </w:r>
      <w:r w:rsidRPr="00515007">
        <w:rPr>
          <w:rFonts w:ascii="Roboto" w:hAnsi="Roboto"/>
          <w:sz w:val="22"/>
          <w:szCs w:val="20"/>
        </w:rPr>
        <w:t xml:space="preserve"> wichtigsten </w:t>
      </w:r>
      <w:r w:rsidR="006E2305">
        <w:rPr>
          <w:rFonts w:ascii="Roboto" w:hAnsi="Roboto"/>
          <w:sz w:val="22"/>
          <w:szCs w:val="20"/>
        </w:rPr>
        <w:t>Verantwortlichkeiten</w:t>
      </w:r>
      <w:r w:rsidR="007F4A5C" w:rsidRPr="00515007">
        <w:rPr>
          <w:rFonts w:ascii="Roboto" w:hAnsi="Roboto"/>
          <w:sz w:val="22"/>
          <w:szCs w:val="20"/>
        </w:rPr>
        <w:t xml:space="preserve"> </w:t>
      </w:r>
      <w:r w:rsidRPr="00515007">
        <w:rPr>
          <w:rFonts w:ascii="Roboto" w:hAnsi="Roboto"/>
          <w:sz w:val="22"/>
          <w:szCs w:val="20"/>
        </w:rPr>
        <w:t>als Softwarearchitekt</w:t>
      </w:r>
      <w:r w:rsidR="006E2305">
        <w:rPr>
          <w:rFonts w:ascii="Roboto" w:hAnsi="Roboto"/>
          <w:sz w:val="22"/>
          <w:szCs w:val="20"/>
        </w:rPr>
        <w:t>:in</w:t>
      </w:r>
      <w:r w:rsidRPr="00515007">
        <w:rPr>
          <w:rFonts w:ascii="Roboto" w:hAnsi="Roboto"/>
          <w:sz w:val="22"/>
          <w:szCs w:val="20"/>
        </w:rPr>
        <w:t xml:space="preserve"> in Bezug auf Anforderungen?</w:t>
      </w:r>
    </w:p>
    <w:p w14:paraId="5BAF6F16"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243A7" w:rsidRPr="00515007" w14:paraId="05DA6F83" w14:textId="77777777" w:rsidTr="005A2F61">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243A7" w:rsidRPr="00515007" w14:paraId="0876CB58" w14:textId="77777777" w:rsidTr="005A2F61">
              <w:trPr>
                <w:gridAfter w:val="1"/>
                <w:wAfter w:w="1558" w:type="dxa"/>
              </w:trPr>
              <w:tc>
                <w:tcPr>
                  <w:tcW w:w="406" w:type="dxa"/>
                  <w:shd w:val="clear" w:color="auto" w:fill="auto"/>
                </w:tcPr>
                <w:p w14:paraId="59DB0A57"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C59C1B7" w14:textId="2F48CD88" w:rsidR="00EC1291" w:rsidRDefault="005A2F61" w:rsidP="005A2F61">
                  <w:pPr>
                    <w:pStyle w:val="Choice"/>
                    <w:numPr>
                      <w:ilvl w:val="0"/>
                      <w:numId w:val="30"/>
                    </w:numPr>
                    <w:spacing w:line="276" w:lineRule="auto"/>
                    <w:ind w:left="366" w:right="-3789" w:hanging="426"/>
                    <w:rPr>
                      <w:rFonts w:ascii="Roboto" w:hAnsi="Roboto"/>
                    </w:rPr>
                  </w:pPr>
                  <w:r w:rsidRPr="00515007">
                    <w:rPr>
                      <w:rFonts w:ascii="Roboto" w:hAnsi="Roboto"/>
                    </w:rPr>
                    <w:t xml:space="preserve">Unterstützung der </w:t>
                  </w:r>
                  <w:proofErr w:type="gramStart"/>
                  <w:r w:rsidR="004F3232">
                    <w:rPr>
                      <w:rFonts w:ascii="Roboto" w:hAnsi="Roboto"/>
                    </w:rPr>
                    <w:t>Fachexpert:innen</w:t>
                  </w:r>
                  <w:proofErr w:type="gramEnd"/>
                  <w:r w:rsidRPr="00515007">
                    <w:rPr>
                      <w:rFonts w:ascii="Roboto" w:hAnsi="Roboto"/>
                    </w:rPr>
                    <w:t xml:space="preserve"> dabei, Qualitätsanforderungen so zu formulieren, </w:t>
                  </w:r>
                </w:p>
                <w:p w14:paraId="43289F5F" w14:textId="6D957565" w:rsidR="00A243A7" w:rsidRPr="00515007" w:rsidRDefault="004F3232" w:rsidP="00EC1291">
                  <w:pPr>
                    <w:pStyle w:val="Choice"/>
                    <w:spacing w:line="276" w:lineRule="auto"/>
                    <w:ind w:left="366" w:right="-3789"/>
                    <w:rPr>
                      <w:rFonts w:ascii="Roboto" w:hAnsi="Roboto"/>
                    </w:rPr>
                  </w:pPr>
                  <w:r>
                    <w:rPr>
                      <w:rFonts w:ascii="Roboto" w:hAnsi="Roboto"/>
                    </w:rPr>
                    <w:t xml:space="preserve">dass </w:t>
                  </w:r>
                  <w:r w:rsidR="005A2F61" w:rsidRPr="00515007">
                    <w:rPr>
                      <w:rFonts w:ascii="Roboto" w:hAnsi="Roboto"/>
                    </w:rPr>
                    <w:t xml:space="preserve">sie </w:t>
                  </w:r>
                  <w:r w:rsidR="00437409">
                    <w:rPr>
                      <w:rFonts w:ascii="Roboto" w:hAnsi="Roboto"/>
                    </w:rPr>
                    <w:t>validiert</w:t>
                  </w:r>
                  <w:r w:rsidR="00437409" w:rsidRPr="00515007">
                    <w:rPr>
                      <w:rFonts w:ascii="Roboto" w:hAnsi="Roboto"/>
                    </w:rPr>
                    <w:t xml:space="preserve"> </w:t>
                  </w:r>
                  <w:r w:rsidR="005A2F61" w:rsidRPr="00515007">
                    <w:rPr>
                      <w:rFonts w:ascii="Roboto" w:hAnsi="Roboto"/>
                    </w:rPr>
                    <w:t>werden können.</w:t>
                  </w:r>
                </w:p>
              </w:tc>
            </w:tr>
            <w:tr w:rsidR="00A243A7" w:rsidRPr="00515007" w14:paraId="4EBD3471" w14:textId="77777777" w:rsidTr="005A2F61">
              <w:tc>
                <w:tcPr>
                  <w:tcW w:w="406" w:type="dxa"/>
                  <w:shd w:val="clear" w:color="auto" w:fill="auto"/>
                </w:tcPr>
                <w:p w14:paraId="50639B8D"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02E78D3D" w14:textId="77777777" w:rsidR="00913BFC"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Hilfe bei der Identifizierung von neuen Geschäftsmöglichkeiten anhand Ihres technischen </w:t>
                  </w:r>
                </w:p>
                <w:p w14:paraId="18534CFD" w14:textId="7314E023" w:rsidR="00A243A7" w:rsidRPr="00515007" w:rsidRDefault="005A2F61" w:rsidP="00913BFC">
                  <w:pPr>
                    <w:pStyle w:val="Choice"/>
                    <w:spacing w:line="276" w:lineRule="auto"/>
                    <w:ind w:left="368"/>
                    <w:rPr>
                      <w:rFonts w:ascii="Roboto" w:hAnsi="Roboto"/>
                    </w:rPr>
                  </w:pPr>
                  <w:r w:rsidRPr="00515007">
                    <w:rPr>
                      <w:rFonts w:ascii="Roboto" w:hAnsi="Roboto"/>
                    </w:rPr>
                    <w:t>Know-hows.</w:t>
                  </w:r>
                </w:p>
              </w:tc>
            </w:tr>
            <w:tr w:rsidR="00A243A7" w:rsidRPr="00515007" w14:paraId="4BA10527" w14:textId="77777777" w:rsidTr="005A2F61">
              <w:trPr>
                <w:gridAfter w:val="1"/>
                <w:wAfter w:w="1558" w:type="dxa"/>
              </w:trPr>
              <w:tc>
                <w:tcPr>
                  <w:tcW w:w="406" w:type="dxa"/>
                  <w:shd w:val="clear" w:color="auto" w:fill="auto"/>
                </w:tcPr>
                <w:p w14:paraId="4B91A52C" w14:textId="77777777" w:rsidR="00A243A7" w:rsidRPr="00515007" w:rsidRDefault="00A243A7"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D7A65D2" w14:textId="0D5DB2AB" w:rsidR="00A243A7" w:rsidRPr="00515007" w:rsidRDefault="005A2F61" w:rsidP="005A2F61">
                  <w:pPr>
                    <w:pStyle w:val="Choice"/>
                    <w:numPr>
                      <w:ilvl w:val="0"/>
                      <w:numId w:val="30"/>
                    </w:numPr>
                    <w:spacing w:line="276" w:lineRule="auto"/>
                    <w:ind w:left="368" w:hanging="426"/>
                    <w:rPr>
                      <w:rFonts w:ascii="Roboto" w:hAnsi="Roboto"/>
                    </w:rPr>
                  </w:pPr>
                  <w:r w:rsidRPr="00515007">
                    <w:rPr>
                      <w:rFonts w:ascii="Roboto" w:hAnsi="Roboto"/>
                    </w:rPr>
                    <w:t xml:space="preserve">Ablehnung von </w:t>
                  </w:r>
                  <w:r w:rsidR="00471A30">
                    <w:rPr>
                      <w:rFonts w:ascii="Roboto" w:hAnsi="Roboto"/>
                    </w:rPr>
                    <w:t>A</w:t>
                  </w:r>
                  <w:r w:rsidRPr="00515007">
                    <w:rPr>
                      <w:rFonts w:ascii="Roboto" w:hAnsi="Roboto"/>
                    </w:rPr>
                    <w:t>nforderungen</w:t>
                  </w:r>
                  <w:r w:rsidR="00471A30">
                    <w:rPr>
                      <w:rFonts w:ascii="Roboto" w:hAnsi="Roboto"/>
                    </w:rPr>
                    <w:t>,</w:t>
                  </w:r>
                  <w:r w:rsidRPr="00515007">
                    <w:rPr>
                      <w:rFonts w:ascii="Roboto" w:hAnsi="Roboto"/>
                    </w:rPr>
                    <w:t xml:space="preserve"> </w:t>
                  </w:r>
                  <w:r w:rsidR="00471A30">
                    <w:rPr>
                      <w:rFonts w:ascii="Roboto" w:hAnsi="Roboto"/>
                    </w:rPr>
                    <w:t xml:space="preserve">die </w:t>
                  </w:r>
                  <w:r w:rsidRPr="00515007">
                    <w:rPr>
                      <w:rFonts w:ascii="Roboto" w:hAnsi="Roboto"/>
                    </w:rPr>
                    <w:t>technische Risiken</w:t>
                  </w:r>
                  <w:r w:rsidR="00471A30">
                    <w:rPr>
                      <w:rFonts w:ascii="Roboto" w:hAnsi="Roboto"/>
                    </w:rPr>
                    <w:t xml:space="preserve"> enthalten</w:t>
                  </w:r>
                  <w:r w:rsidRPr="00515007">
                    <w:rPr>
                      <w:rFonts w:ascii="Roboto" w:hAnsi="Roboto"/>
                    </w:rPr>
                    <w:t>.</w:t>
                  </w:r>
                </w:p>
              </w:tc>
            </w:tr>
            <w:tr w:rsidR="00A243A7" w:rsidRPr="00515007" w14:paraId="26CEFD91" w14:textId="77777777" w:rsidTr="005A2F61">
              <w:trPr>
                <w:gridAfter w:val="1"/>
                <w:wAfter w:w="1558" w:type="dxa"/>
              </w:trPr>
              <w:tc>
                <w:tcPr>
                  <w:tcW w:w="406" w:type="dxa"/>
                  <w:shd w:val="clear" w:color="auto" w:fill="auto"/>
                </w:tcPr>
                <w:p w14:paraId="0AC00210" w14:textId="6DAEE254" w:rsidR="00A243A7" w:rsidRPr="00515007" w:rsidRDefault="00A243A7"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692DA7B9" w14:textId="77777777" w:rsidR="005A2F61" w:rsidRPr="00515007" w:rsidRDefault="005A2F61" w:rsidP="00E0016E">
                  <w:pPr>
                    <w:spacing w:line="360" w:lineRule="auto"/>
                    <w:ind w:hanging="225"/>
                    <w:jc w:val="center"/>
                    <w:rPr>
                      <w:rFonts w:ascii="Roboto" w:hAnsi="Roboto" w:cs="Segoe UI Symbol"/>
                      <w:sz w:val="8"/>
                      <w:szCs w:val="8"/>
                    </w:rPr>
                  </w:pPr>
                </w:p>
                <w:p w14:paraId="7B4F772A" w14:textId="031BCAFA"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C787F39" w14:textId="6BD128EB" w:rsidR="00913BFC"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 xml:space="preserve">Umformulierung </w:t>
                  </w:r>
                  <w:r w:rsidR="00471A30">
                    <w:rPr>
                      <w:rFonts w:ascii="Roboto" w:hAnsi="Roboto"/>
                    </w:rPr>
                    <w:t>aller</w:t>
                  </w:r>
                  <w:r w:rsidRPr="00515007">
                    <w:rPr>
                      <w:rFonts w:ascii="Roboto" w:hAnsi="Roboto"/>
                    </w:rPr>
                    <w:t xml:space="preserve"> Geschäftsanforderungen, so dass sie für Ihr Entwicklungsteam</w:t>
                  </w:r>
                </w:p>
                <w:p w14:paraId="0C1BC9A5" w14:textId="1D721411" w:rsidR="00A243A7" w:rsidRPr="00515007" w:rsidRDefault="005A2F61" w:rsidP="00913BFC">
                  <w:pPr>
                    <w:pStyle w:val="Choice"/>
                    <w:spacing w:after="0" w:line="276" w:lineRule="auto"/>
                    <w:ind w:left="366"/>
                    <w:rPr>
                      <w:rFonts w:ascii="Roboto" w:hAnsi="Roboto"/>
                    </w:rPr>
                  </w:pPr>
                  <w:r w:rsidRPr="00515007">
                    <w:rPr>
                      <w:rFonts w:ascii="Roboto" w:hAnsi="Roboto"/>
                    </w:rPr>
                    <w:t>verständlich sind.</w:t>
                  </w:r>
                </w:p>
                <w:p w14:paraId="6946CEF5" w14:textId="77777777" w:rsidR="005A2F61" w:rsidRPr="00515007" w:rsidRDefault="005A2F61" w:rsidP="005A2F61">
                  <w:pPr>
                    <w:pStyle w:val="Choice"/>
                    <w:numPr>
                      <w:ilvl w:val="0"/>
                      <w:numId w:val="30"/>
                    </w:numPr>
                    <w:spacing w:after="0" w:line="276" w:lineRule="auto"/>
                    <w:ind w:left="366" w:hanging="426"/>
                    <w:rPr>
                      <w:rFonts w:ascii="Roboto" w:hAnsi="Roboto"/>
                    </w:rPr>
                  </w:pPr>
                  <w:r w:rsidRPr="00515007">
                    <w:rPr>
                      <w:rFonts w:ascii="Roboto" w:hAnsi="Roboto"/>
                    </w:rPr>
                    <w:t>Überprüfung der Anforderungen auf technische Machbarkeit.</w:t>
                  </w:r>
                </w:p>
                <w:p w14:paraId="7DB6FF07" w14:textId="77777777" w:rsidR="004838B6" w:rsidRPr="00515007" w:rsidRDefault="004838B6" w:rsidP="004838B6">
                  <w:pPr>
                    <w:pStyle w:val="Choice"/>
                    <w:spacing w:after="0" w:line="276" w:lineRule="auto"/>
                    <w:rPr>
                      <w:rFonts w:ascii="Roboto" w:hAnsi="Roboto"/>
                    </w:rPr>
                  </w:pPr>
                </w:p>
                <w:p w14:paraId="127EE0D9" w14:textId="77777777" w:rsidR="004838B6" w:rsidRPr="00515007" w:rsidRDefault="004838B6" w:rsidP="004838B6">
                  <w:pPr>
                    <w:pStyle w:val="Choice"/>
                    <w:spacing w:after="0" w:line="276" w:lineRule="auto"/>
                    <w:rPr>
                      <w:rFonts w:ascii="Roboto" w:hAnsi="Roboto"/>
                    </w:rPr>
                  </w:pPr>
                </w:p>
                <w:p w14:paraId="01F09F15" w14:textId="77777777" w:rsidR="004838B6" w:rsidRPr="00515007" w:rsidRDefault="004838B6" w:rsidP="004838B6">
                  <w:pPr>
                    <w:pStyle w:val="Choice"/>
                    <w:spacing w:after="0" w:line="276" w:lineRule="auto"/>
                    <w:rPr>
                      <w:rFonts w:ascii="Roboto" w:hAnsi="Roboto"/>
                    </w:rPr>
                  </w:pPr>
                </w:p>
                <w:p w14:paraId="15DA0F2D" w14:textId="77777777" w:rsidR="004838B6" w:rsidRPr="00515007" w:rsidRDefault="004838B6" w:rsidP="004838B6">
                  <w:pPr>
                    <w:pStyle w:val="Choice"/>
                    <w:spacing w:after="0" w:line="276" w:lineRule="auto"/>
                    <w:rPr>
                      <w:rFonts w:ascii="Roboto" w:hAnsi="Roboto"/>
                    </w:rPr>
                  </w:pPr>
                </w:p>
                <w:p w14:paraId="2C19B388" w14:textId="77777777" w:rsidR="004838B6" w:rsidRPr="00515007" w:rsidRDefault="004838B6" w:rsidP="004838B6">
                  <w:pPr>
                    <w:pStyle w:val="Choice"/>
                    <w:spacing w:after="0" w:line="276" w:lineRule="auto"/>
                    <w:rPr>
                      <w:rFonts w:ascii="Roboto" w:hAnsi="Roboto"/>
                    </w:rPr>
                  </w:pPr>
                </w:p>
                <w:p w14:paraId="6587D3A3" w14:textId="6EA972CB" w:rsidR="004838B6" w:rsidRPr="00515007" w:rsidRDefault="004838B6" w:rsidP="004838B6">
                  <w:pPr>
                    <w:pStyle w:val="Choice"/>
                    <w:spacing w:after="0" w:line="276" w:lineRule="auto"/>
                    <w:rPr>
                      <w:rFonts w:ascii="Roboto" w:hAnsi="Roboto"/>
                    </w:rPr>
                  </w:pPr>
                </w:p>
              </w:tc>
            </w:tr>
          </w:tbl>
          <w:p w14:paraId="6DE265FC" w14:textId="77777777" w:rsidR="00A243A7" w:rsidRPr="00515007" w:rsidRDefault="00A243A7" w:rsidP="00E0016E">
            <w:pPr>
              <w:spacing w:line="276" w:lineRule="auto"/>
              <w:jc w:val="center"/>
              <w:rPr>
                <w:rFonts w:ascii="Roboto" w:hAnsi="Roboto" w:cs="Segoe UI Symbol"/>
                <w:szCs w:val="22"/>
              </w:rPr>
            </w:pPr>
          </w:p>
        </w:tc>
        <w:tc>
          <w:tcPr>
            <w:tcW w:w="222" w:type="dxa"/>
            <w:shd w:val="clear" w:color="auto" w:fill="auto"/>
          </w:tcPr>
          <w:p w14:paraId="216F6B3C" w14:textId="77777777" w:rsidR="00A243A7" w:rsidRPr="00515007" w:rsidRDefault="00A243A7" w:rsidP="00E0016E">
            <w:pPr>
              <w:spacing w:line="276" w:lineRule="auto"/>
              <w:jc w:val="center"/>
              <w:rPr>
                <w:rFonts w:ascii="Roboto" w:hAnsi="Roboto"/>
                <w:szCs w:val="22"/>
              </w:rPr>
            </w:pPr>
          </w:p>
        </w:tc>
        <w:tc>
          <w:tcPr>
            <w:tcW w:w="222" w:type="dxa"/>
            <w:shd w:val="clear" w:color="auto" w:fill="auto"/>
          </w:tcPr>
          <w:p w14:paraId="4A71ABD9" w14:textId="77777777" w:rsidR="00A243A7" w:rsidRPr="00515007" w:rsidRDefault="00A243A7" w:rsidP="00E0016E">
            <w:pPr>
              <w:pStyle w:val="Choice"/>
              <w:spacing w:line="276" w:lineRule="auto"/>
              <w:rPr>
                <w:rFonts w:ascii="Roboto" w:hAnsi="Roboto"/>
              </w:rPr>
            </w:pPr>
          </w:p>
        </w:tc>
      </w:tr>
    </w:tbl>
    <w:p w14:paraId="267A3066" w14:textId="5DF0ECD2" w:rsidR="005A2F61" w:rsidRPr="00515007" w:rsidRDefault="005A2F61"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11</w:t>
      </w:r>
      <w:r w:rsidRPr="00515007">
        <w:rPr>
          <w:rFonts w:ascii="Roboto" w:hAnsi="Roboto"/>
          <w:sz w:val="28"/>
          <w:szCs w:val="28"/>
        </w:rPr>
        <w:tab/>
      </w:r>
      <w:r w:rsidRPr="00515007">
        <w:rPr>
          <w:rFonts w:ascii="Roboto" w:hAnsi="Roboto"/>
          <w:b w:val="0"/>
          <w:i/>
          <w:szCs w:val="22"/>
        </w:rPr>
        <w:t>P-Frage: Wählen Sie die drei wichtigsten Aufgaben aus.</w:t>
      </w:r>
      <w:r w:rsidR="00DC15C9">
        <w:rPr>
          <w:rFonts w:ascii="Roboto" w:hAnsi="Roboto"/>
          <w:b w:val="0"/>
          <w:i/>
          <w:szCs w:val="22"/>
        </w:rPr>
        <w:tab/>
      </w:r>
      <w:r w:rsidR="00DC15C9">
        <w:rPr>
          <w:rFonts w:ascii="Roboto" w:hAnsi="Roboto"/>
          <w:b w:val="0"/>
          <w:i/>
          <w:szCs w:val="22"/>
        </w:rPr>
        <w:tab/>
        <w:t xml:space="preserve">       </w:t>
      </w:r>
      <w:r w:rsidRPr="00515007">
        <w:rPr>
          <w:rFonts w:ascii="Roboto" w:hAnsi="Roboto"/>
          <w:b w:val="0"/>
          <w:i/>
          <w:szCs w:val="22"/>
        </w:rPr>
        <w:t>1 Punkt</w:t>
      </w:r>
    </w:p>
    <w:p w14:paraId="389F887B" w14:textId="11EE9065" w:rsidR="005A2F61" w:rsidRPr="00515007" w:rsidRDefault="005A2F61" w:rsidP="005A2F61">
      <w:pPr>
        <w:rPr>
          <w:rFonts w:ascii="Roboto" w:hAnsi="Roboto"/>
          <w:b/>
          <w:bCs/>
          <w:szCs w:val="22"/>
        </w:rPr>
      </w:pPr>
      <w:r w:rsidRPr="00515007">
        <w:rPr>
          <w:rFonts w:ascii="Roboto" w:hAnsi="Roboto"/>
          <w:b/>
          <w:bCs/>
          <w:szCs w:val="22"/>
        </w:rPr>
        <w:t>ID: Q-20-04-07</w:t>
      </w:r>
    </w:p>
    <w:p w14:paraId="06C9E9FC" w14:textId="77777777" w:rsidR="00DC66B8" w:rsidRPr="00515007" w:rsidRDefault="00DC66B8" w:rsidP="00DC66B8">
      <w:pPr>
        <w:pStyle w:val="FirstParagraph"/>
        <w:spacing w:before="0" w:after="0"/>
        <w:rPr>
          <w:rFonts w:ascii="Roboto" w:hAnsi="Roboto"/>
          <w:sz w:val="22"/>
          <w:szCs w:val="20"/>
        </w:rPr>
      </w:pPr>
    </w:p>
    <w:p w14:paraId="5B439ED7" w14:textId="0B2216C8" w:rsidR="005A2F61" w:rsidRPr="00515007" w:rsidRDefault="005A2F61" w:rsidP="00DC66B8">
      <w:pPr>
        <w:pStyle w:val="FirstParagraph"/>
        <w:spacing w:before="0" w:after="0"/>
        <w:rPr>
          <w:rFonts w:ascii="Roboto" w:hAnsi="Roboto"/>
          <w:sz w:val="22"/>
          <w:szCs w:val="20"/>
        </w:rPr>
      </w:pPr>
      <w:r w:rsidRPr="00515007">
        <w:rPr>
          <w:rFonts w:ascii="Roboto" w:hAnsi="Roboto"/>
          <w:sz w:val="22"/>
          <w:szCs w:val="20"/>
        </w:rPr>
        <w:t xml:space="preserve">Sie sind als Architekt dafür zuständig, ein Altsystem entsprechend den laufenden Betriebsanforderungen am Laufen zu halten. Was sind Ihre </w:t>
      </w:r>
      <w:r w:rsidRPr="00515007">
        <w:rPr>
          <w:rFonts w:ascii="Roboto" w:hAnsi="Roboto"/>
          <w:b/>
          <w:bCs/>
          <w:sz w:val="22"/>
          <w:szCs w:val="20"/>
        </w:rPr>
        <w:t>DREI</w:t>
      </w:r>
      <w:r w:rsidRPr="00515007">
        <w:rPr>
          <w:rFonts w:ascii="Roboto" w:hAnsi="Roboto"/>
          <w:sz w:val="22"/>
          <w:szCs w:val="20"/>
        </w:rPr>
        <w:t xml:space="preserve"> wichtigsten Aufgaben?</w:t>
      </w:r>
    </w:p>
    <w:p w14:paraId="35D0ACE8" w14:textId="77777777" w:rsidR="00DC66B8" w:rsidRPr="00515007" w:rsidRDefault="00DC66B8" w:rsidP="00DC66B8">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A2F61" w:rsidRPr="00515007" w14:paraId="308E4042" w14:textId="77777777" w:rsidTr="009511B6">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A2F61" w:rsidRPr="00515007" w14:paraId="3C806E5D" w14:textId="77777777" w:rsidTr="00E0016E">
              <w:trPr>
                <w:gridAfter w:val="1"/>
                <w:wAfter w:w="1558" w:type="dxa"/>
              </w:trPr>
              <w:tc>
                <w:tcPr>
                  <w:tcW w:w="406" w:type="dxa"/>
                  <w:shd w:val="clear" w:color="auto" w:fill="auto"/>
                </w:tcPr>
                <w:p w14:paraId="4C3174DF"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05D75E4" w14:textId="55905929" w:rsidR="005A2F61" w:rsidRPr="00515007" w:rsidRDefault="005A2F61" w:rsidP="004838B6">
                  <w:pPr>
                    <w:pStyle w:val="Choice"/>
                    <w:numPr>
                      <w:ilvl w:val="0"/>
                      <w:numId w:val="31"/>
                    </w:numPr>
                    <w:spacing w:after="0" w:line="276" w:lineRule="auto"/>
                    <w:ind w:left="366" w:right="-3789" w:hanging="426"/>
                    <w:rPr>
                      <w:rFonts w:ascii="Roboto" w:hAnsi="Roboto"/>
                    </w:rPr>
                  </w:pPr>
                  <w:r w:rsidRPr="00515007">
                    <w:rPr>
                      <w:rFonts w:ascii="Roboto" w:hAnsi="Roboto"/>
                    </w:rPr>
                    <w:t>Verhandlung des Wartungsbudgets für Ihr Team.</w:t>
                  </w:r>
                </w:p>
              </w:tc>
            </w:tr>
            <w:tr w:rsidR="005A2F61" w:rsidRPr="00515007" w14:paraId="1B5900E2" w14:textId="77777777" w:rsidTr="00E0016E">
              <w:tc>
                <w:tcPr>
                  <w:tcW w:w="406" w:type="dxa"/>
                  <w:shd w:val="clear" w:color="auto" w:fill="auto"/>
                </w:tcPr>
                <w:p w14:paraId="2616CB04"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3771B23" w14:textId="7564CB46"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 xml:space="preserve">Sicherstellung einer aktuellen Dokumentation des </w:t>
                  </w:r>
                  <w:r w:rsidR="00FB454B">
                    <w:rPr>
                      <w:rFonts w:ascii="Roboto" w:hAnsi="Roboto"/>
                    </w:rPr>
                    <w:t>ausgelieferten</w:t>
                  </w:r>
                  <w:r w:rsidR="000F1564" w:rsidRPr="00515007">
                    <w:rPr>
                      <w:rFonts w:ascii="Roboto" w:hAnsi="Roboto"/>
                    </w:rPr>
                    <w:t xml:space="preserve"> </w:t>
                  </w:r>
                  <w:r w:rsidRPr="00515007">
                    <w:rPr>
                      <w:rFonts w:ascii="Roboto" w:hAnsi="Roboto"/>
                    </w:rPr>
                    <w:t>Systems.</w:t>
                  </w:r>
                </w:p>
              </w:tc>
            </w:tr>
            <w:tr w:rsidR="005A2F61" w:rsidRPr="00515007" w14:paraId="309C95E9" w14:textId="77777777" w:rsidTr="00E0016E">
              <w:trPr>
                <w:gridAfter w:val="1"/>
                <w:wAfter w:w="1558" w:type="dxa"/>
              </w:trPr>
              <w:tc>
                <w:tcPr>
                  <w:tcW w:w="406" w:type="dxa"/>
                  <w:shd w:val="clear" w:color="auto" w:fill="auto"/>
                </w:tcPr>
                <w:p w14:paraId="4083988C" w14:textId="77777777" w:rsidR="005A2F61" w:rsidRPr="00515007" w:rsidRDefault="005A2F61"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380006A" w14:textId="2B477F95" w:rsidR="005A2F61" w:rsidRPr="00515007" w:rsidRDefault="005A2F61" w:rsidP="004838B6">
                  <w:pPr>
                    <w:pStyle w:val="Choice"/>
                    <w:numPr>
                      <w:ilvl w:val="0"/>
                      <w:numId w:val="31"/>
                    </w:numPr>
                    <w:spacing w:line="276" w:lineRule="auto"/>
                    <w:ind w:left="368" w:hanging="426"/>
                    <w:rPr>
                      <w:rFonts w:ascii="Roboto" w:hAnsi="Roboto"/>
                    </w:rPr>
                  </w:pPr>
                  <w:r w:rsidRPr="00515007">
                    <w:rPr>
                      <w:rFonts w:ascii="Roboto" w:hAnsi="Roboto"/>
                    </w:rPr>
                    <w:t>Analyse der Auswirkungen von neuen Anforderungen auf das aktuelle System.</w:t>
                  </w:r>
                </w:p>
              </w:tc>
            </w:tr>
            <w:tr w:rsidR="005A2F61" w:rsidRPr="00515007" w14:paraId="1C138464" w14:textId="77777777" w:rsidTr="00E0016E">
              <w:trPr>
                <w:gridAfter w:val="1"/>
                <w:wAfter w:w="1558" w:type="dxa"/>
              </w:trPr>
              <w:tc>
                <w:tcPr>
                  <w:tcW w:w="406" w:type="dxa"/>
                  <w:shd w:val="clear" w:color="auto" w:fill="auto"/>
                </w:tcPr>
                <w:p w14:paraId="022FD65A"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09D0B953" w14:textId="77777777" w:rsidR="005A2F61" w:rsidRPr="00515007" w:rsidRDefault="005A2F61"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7626510" w14:textId="3BF4F464" w:rsidR="005A2F61" w:rsidRPr="00515007" w:rsidRDefault="005A2F61" w:rsidP="004838B6">
                  <w:pPr>
                    <w:pStyle w:val="Choice"/>
                    <w:numPr>
                      <w:ilvl w:val="0"/>
                      <w:numId w:val="31"/>
                    </w:numPr>
                    <w:spacing w:after="0" w:line="360" w:lineRule="auto"/>
                    <w:ind w:left="366" w:hanging="426"/>
                    <w:rPr>
                      <w:rFonts w:ascii="Roboto" w:hAnsi="Roboto"/>
                    </w:rPr>
                  </w:pPr>
                  <w:r w:rsidRPr="00515007">
                    <w:rPr>
                      <w:rFonts w:ascii="Roboto" w:hAnsi="Roboto"/>
                    </w:rPr>
                    <w:t>Ermunterung der Teammitglieder, neue Programmiersprachen zu lernen.</w:t>
                  </w:r>
                </w:p>
                <w:p w14:paraId="04CBDE15" w14:textId="2530701E" w:rsidR="005A2F61" w:rsidRPr="00515007" w:rsidRDefault="00D47E7E" w:rsidP="004838B6">
                  <w:pPr>
                    <w:pStyle w:val="Choice"/>
                    <w:numPr>
                      <w:ilvl w:val="0"/>
                      <w:numId w:val="31"/>
                    </w:numPr>
                    <w:spacing w:after="0" w:line="360" w:lineRule="auto"/>
                    <w:ind w:left="366" w:hanging="426"/>
                    <w:rPr>
                      <w:rFonts w:ascii="Roboto" w:hAnsi="Roboto"/>
                    </w:rPr>
                  </w:pPr>
                  <w:r>
                    <w:rPr>
                      <w:rFonts w:ascii="Roboto" w:hAnsi="Roboto"/>
                    </w:rPr>
                    <w:t>Ihrem Vorgesetzten t</w:t>
                  </w:r>
                  <w:r w:rsidR="00341C50">
                    <w:rPr>
                      <w:rFonts w:ascii="Roboto" w:hAnsi="Roboto"/>
                    </w:rPr>
                    <w:t>echnologische Updates z</w:t>
                  </w:r>
                  <w:r w:rsidR="005A2F61" w:rsidRPr="00515007">
                    <w:rPr>
                      <w:rFonts w:ascii="Roboto" w:hAnsi="Roboto"/>
                    </w:rPr>
                    <w:t xml:space="preserve">usätzlich zu den Geschäftsanforderungen </w:t>
                  </w:r>
                  <w:r>
                    <w:rPr>
                      <w:rFonts w:ascii="Roboto" w:hAnsi="Roboto"/>
                    </w:rPr>
                    <w:t>vorschlagen</w:t>
                  </w:r>
                  <w:r w:rsidR="005A2F61" w:rsidRPr="00515007">
                    <w:rPr>
                      <w:rFonts w:ascii="Roboto" w:hAnsi="Roboto"/>
                    </w:rPr>
                    <w:t>.</w:t>
                  </w:r>
                </w:p>
              </w:tc>
            </w:tr>
          </w:tbl>
          <w:p w14:paraId="33CAA75D" w14:textId="77777777" w:rsidR="005A2F61" w:rsidRPr="00515007" w:rsidRDefault="005A2F61" w:rsidP="00E0016E">
            <w:pPr>
              <w:spacing w:line="276" w:lineRule="auto"/>
              <w:jc w:val="center"/>
              <w:rPr>
                <w:rFonts w:ascii="Roboto" w:hAnsi="Roboto" w:cs="Segoe UI Symbol"/>
                <w:szCs w:val="22"/>
              </w:rPr>
            </w:pPr>
          </w:p>
        </w:tc>
        <w:tc>
          <w:tcPr>
            <w:tcW w:w="222" w:type="dxa"/>
            <w:shd w:val="clear" w:color="auto" w:fill="auto"/>
          </w:tcPr>
          <w:p w14:paraId="0083715E" w14:textId="77777777" w:rsidR="005A2F61" w:rsidRPr="00515007" w:rsidRDefault="005A2F61" w:rsidP="00E0016E">
            <w:pPr>
              <w:spacing w:line="276" w:lineRule="auto"/>
              <w:jc w:val="center"/>
              <w:rPr>
                <w:rFonts w:ascii="Roboto" w:hAnsi="Roboto"/>
                <w:szCs w:val="22"/>
              </w:rPr>
            </w:pPr>
          </w:p>
        </w:tc>
        <w:tc>
          <w:tcPr>
            <w:tcW w:w="222" w:type="dxa"/>
            <w:shd w:val="clear" w:color="auto" w:fill="auto"/>
          </w:tcPr>
          <w:p w14:paraId="4DA0E56C" w14:textId="77777777" w:rsidR="005A2F61" w:rsidRPr="00515007" w:rsidRDefault="005A2F61" w:rsidP="00E0016E">
            <w:pPr>
              <w:pStyle w:val="Choice"/>
              <w:spacing w:line="276" w:lineRule="auto"/>
              <w:rPr>
                <w:rFonts w:ascii="Roboto" w:hAnsi="Roboto"/>
              </w:rPr>
            </w:pPr>
          </w:p>
        </w:tc>
      </w:tr>
    </w:tbl>
    <w:p w14:paraId="3D9FF5C7" w14:textId="2BA8F593" w:rsidR="004838B6" w:rsidRPr="00515007" w:rsidRDefault="004838B6" w:rsidP="004838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E134F6">
        <w:rPr>
          <w:rFonts w:ascii="Roboto" w:hAnsi="Roboto"/>
          <w:i/>
          <w:szCs w:val="22"/>
        </w:rPr>
        <w:tab/>
        <w:t xml:space="preserve">      </w:t>
      </w:r>
      <w:r w:rsidRPr="00515007">
        <w:rPr>
          <w:rFonts w:ascii="Roboto" w:hAnsi="Roboto"/>
          <w:i/>
          <w:szCs w:val="22"/>
        </w:rPr>
        <w:t>2 Punkte</w:t>
      </w:r>
    </w:p>
    <w:p w14:paraId="3CA4A7E3" w14:textId="3D3F7469" w:rsidR="004838B6" w:rsidRPr="00515007" w:rsidRDefault="004838B6" w:rsidP="004838B6">
      <w:pPr>
        <w:rPr>
          <w:rFonts w:ascii="Roboto" w:hAnsi="Roboto"/>
          <w:i/>
          <w:szCs w:val="22"/>
        </w:rPr>
      </w:pPr>
      <w:r w:rsidRPr="00515007">
        <w:rPr>
          <w:rFonts w:ascii="Roboto" w:hAnsi="Roboto"/>
          <w:b/>
          <w:bCs/>
          <w:szCs w:val="22"/>
        </w:rPr>
        <w:t>ID: Q-20-04-08</w:t>
      </w:r>
    </w:p>
    <w:p w14:paraId="13C98C14" w14:textId="77777777" w:rsidR="004838B6" w:rsidRPr="00515007" w:rsidRDefault="004838B6" w:rsidP="004838B6">
      <w:pPr>
        <w:rPr>
          <w:rFonts w:ascii="Roboto" w:hAnsi="Roboto"/>
          <w:szCs w:val="22"/>
        </w:rPr>
      </w:pPr>
    </w:p>
    <w:p w14:paraId="360FA239" w14:textId="28BBE400" w:rsidR="004838B6" w:rsidRPr="00515007" w:rsidRDefault="009511B6" w:rsidP="009511B6">
      <w:pPr>
        <w:pStyle w:val="Textkrper"/>
        <w:rPr>
          <w:rFonts w:ascii="Roboto" w:hAnsi="Roboto"/>
          <w:sz w:val="22"/>
          <w:szCs w:val="20"/>
        </w:rPr>
      </w:pPr>
      <w:r w:rsidRPr="00515007">
        <w:rPr>
          <w:rFonts w:ascii="Roboto" w:hAnsi="Roboto"/>
          <w:b w:val="0"/>
          <w:bCs w:val="0"/>
          <w:sz w:val="22"/>
          <w:szCs w:val="20"/>
        </w:rPr>
        <w:t xml:space="preserve">Sie sind als Architekt für ein Produkt in einer Produktfamilie verantwortlich. Es gibt einen Produktfamilien-Architekten für die gesamte Produktfamilie. Wählen Sie aus, welche der folgenden Aussagen richtig beziehungsweise falsch </w:t>
      </w:r>
      <w:r w:rsidR="00934370">
        <w:rPr>
          <w:rFonts w:ascii="Roboto" w:hAnsi="Roboto"/>
          <w:b w:val="0"/>
          <w:bCs w:val="0"/>
          <w:sz w:val="22"/>
          <w:szCs w:val="20"/>
        </w:rPr>
        <w:t>ist</w:t>
      </w:r>
      <w:r w:rsidRPr="00515007">
        <w:rPr>
          <w:rFonts w:ascii="Roboto" w:hAnsi="Roboto"/>
          <w:b w:val="0"/>
          <w:bCs w:val="0"/>
          <w:sz w:val="22"/>
          <w:szCs w:val="20"/>
        </w:rPr>
        <w:t>.</w:t>
      </w:r>
    </w:p>
    <w:p w14:paraId="10CF3F13" w14:textId="6C624DD1" w:rsidR="004838B6" w:rsidRPr="00515007" w:rsidRDefault="004838B6" w:rsidP="004838B6">
      <w:pPr>
        <w:rPr>
          <w:rFonts w:ascii="Roboto" w:hAnsi="Roboto"/>
          <w:szCs w:val="20"/>
          <w:lang w:eastAsia="en-US"/>
        </w:rPr>
      </w:pPr>
    </w:p>
    <w:p w14:paraId="014180A4" w14:textId="363066F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286AB0A" w14:textId="77777777" w:rsidTr="00D42894">
        <w:tc>
          <w:tcPr>
            <w:tcW w:w="425" w:type="dxa"/>
            <w:shd w:val="clear" w:color="auto" w:fill="auto"/>
          </w:tcPr>
          <w:p w14:paraId="48F0CD6C"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9058AC4"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4A96109"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6D7F5928" w14:textId="77777777" w:rsidR="00D42894" w:rsidRPr="00515007" w:rsidRDefault="00D42894" w:rsidP="00D42894">
            <w:pPr>
              <w:pStyle w:val="Choice"/>
              <w:spacing w:after="0" w:line="276" w:lineRule="auto"/>
              <w:ind w:left="-27" w:firstLine="4"/>
              <w:rPr>
                <w:rFonts w:ascii="Roboto" w:hAnsi="Roboto"/>
              </w:rPr>
            </w:pPr>
            <w:r w:rsidRPr="00515007">
              <w:rPr>
                <w:rFonts w:ascii="Roboto" w:hAnsi="Roboto"/>
              </w:rPr>
              <w:t xml:space="preserve">Sie müssen für die gesamte Produktfamilie geltende Einschränkungen auch für </w:t>
            </w:r>
          </w:p>
          <w:p w14:paraId="613A3EC3" w14:textId="4E49E96B"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Ihr Produkt </w:t>
            </w:r>
            <w:r w:rsidR="00732B65">
              <w:rPr>
                <w:rFonts w:ascii="Roboto" w:hAnsi="Roboto"/>
              </w:rPr>
              <w:t>akzeptieren</w:t>
            </w:r>
            <w:r w:rsidRPr="00515007">
              <w:rPr>
                <w:rFonts w:ascii="Roboto" w:hAnsi="Roboto"/>
                <w:szCs w:val="20"/>
              </w:rPr>
              <w:t>.</w:t>
            </w:r>
          </w:p>
        </w:tc>
      </w:tr>
      <w:tr w:rsidR="00D42894" w:rsidRPr="00515007" w14:paraId="1A391E2C" w14:textId="77777777" w:rsidTr="00D42894">
        <w:tc>
          <w:tcPr>
            <w:tcW w:w="425" w:type="dxa"/>
            <w:shd w:val="clear" w:color="auto" w:fill="auto"/>
          </w:tcPr>
          <w:p w14:paraId="535C5D3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9703AB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0188E8AE"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C531427" w14:textId="048C8265" w:rsidR="00D42894" w:rsidRPr="00515007" w:rsidRDefault="00D42894" w:rsidP="0099137D">
            <w:pPr>
              <w:pStyle w:val="Choice"/>
              <w:spacing w:after="0" w:line="276" w:lineRule="auto"/>
              <w:rPr>
                <w:rFonts w:ascii="Roboto" w:hAnsi="Roboto"/>
              </w:rPr>
            </w:pPr>
            <w:r w:rsidRPr="00515007">
              <w:rPr>
                <w:rFonts w:ascii="Roboto" w:hAnsi="Roboto"/>
              </w:rPr>
              <w:t xml:space="preserve">Da Teile dieser Produktfamilie separat verkäufliche Produkte sind, unterliegt Ihr Produkt nicht den Einschränkungen der </w:t>
            </w:r>
            <w:r w:rsidR="000878C7">
              <w:rPr>
                <w:rFonts w:ascii="Roboto" w:hAnsi="Roboto"/>
              </w:rPr>
              <w:t>Produktfamilie</w:t>
            </w:r>
            <w:r w:rsidRPr="00515007">
              <w:rPr>
                <w:rFonts w:ascii="Roboto" w:hAnsi="Roboto"/>
              </w:rPr>
              <w:t>.</w:t>
            </w:r>
          </w:p>
        </w:tc>
      </w:tr>
      <w:tr w:rsidR="00D42894" w:rsidRPr="00515007" w14:paraId="499E88C6" w14:textId="77777777" w:rsidTr="00D42894">
        <w:tc>
          <w:tcPr>
            <w:tcW w:w="425" w:type="dxa"/>
            <w:shd w:val="clear" w:color="auto" w:fill="auto"/>
          </w:tcPr>
          <w:p w14:paraId="1C4742B2"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4D66FCB"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18BA360"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4507719E" w14:textId="2FC9D3C2" w:rsidR="00D42894" w:rsidRPr="00515007" w:rsidRDefault="00D42894" w:rsidP="00427E29">
            <w:pPr>
              <w:pStyle w:val="Choice"/>
              <w:spacing w:line="276" w:lineRule="auto"/>
              <w:rPr>
                <w:rFonts w:ascii="Roboto" w:hAnsi="Roboto"/>
              </w:rPr>
            </w:pPr>
            <w:r w:rsidRPr="00515007">
              <w:rPr>
                <w:rFonts w:ascii="Roboto" w:hAnsi="Roboto"/>
              </w:rPr>
              <w:t xml:space="preserve">Sie sollten regelmäßige Meetings mit den anderen Produktarchitekten und dem </w:t>
            </w:r>
            <w:r w:rsidR="000C675B">
              <w:rPr>
                <w:rFonts w:ascii="Roboto" w:hAnsi="Roboto"/>
              </w:rPr>
              <w:t>Produktf</w:t>
            </w:r>
            <w:r w:rsidRPr="00515007">
              <w:rPr>
                <w:rFonts w:ascii="Roboto" w:hAnsi="Roboto"/>
              </w:rPr>
              <w:t>amilien</w:t>
            </w:r>
            <w:r w:rsidR="000C675B">
              <w:rPr>
                <w:rFonts w:ascii="Roboto" w:hAnsi="Roboto"/>
              </w:rPr>
              <w:t>-A</w:t>
            </w:r>
            <w:r w:rsidRPr="00515007">
              <w:rPr>
                <w:rFonts w:ascii="Roboto" w:hAnsi="Roboto"/>
              </w:rPr>
              <w:t xml:space="preserve">rchitekten zur Aushandlung gemeinsamer Qualitätsanforderungen und Einschränkungen </w:t>
            </w:r>
            <w:r w:rsidR="000C675B">
              <w:rPr>
                <w:rFonts w:ascii="Roboto" w:hAnsi="Roboto"/>
              </w:rPr>
              <w:t>abhalten</w:t>
            </w:r>
            <w:r w:rsidRPr="00515007">
              <w:rPr>
                <w:rFonts w:ascii="Roboto" w:hAnsi="Roboto"/>
                <w:szCs w:val="20"/>
              </w:rPr>
              <w:t>.</w:t>
            </w:r>
          </w:p>
        </w:tc>
      </w:tr>
      <w:tr w:rsidR="00D42894" w:rsidRPr="00515007" w14:paraId="57FB1FFD" w14:textId="77777777" w:rsidTr="00D42894">
        <w:trPr>
          <w:trHeight w:val="915"/>
        </w:trPr>
        <w:tc>
          <w:tcPr>
            <w:tcW w:w="425" w:type="dxa"/>
            <w:shd w:val="clear" w:color="auto" w:fill="auto"/>
          </w:tcPr>
          <w:p w14:paraId="3BC0D9C5" w14:textId="22216037" w:rsidR="00D42894" w:rsidRPr="00515007" w:rsidRDefault="00D42894" w:rsidP="00D4289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50B3AA5" w14:textId="18C1777B" w:rsidR="00D42894" w:rsidRPr="00515007" w:rsidRDefault="00D42894" w:rsidP="00D4289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6D2573D0" w14:textId="7574E59C" w:rsidR="00D42894" w:rsidRPr="00515007" w:rsidRDefault="00D42894" w:rsidP="00D4289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7238241" w14:textId="470263AA" w:rsidR="00D42894" w:rsidRPr="00515007" w:rsidRDefault="00D42894" w:rsidP="00FF244F">
            <w:pPr>
              <w:pStyle w:val="Choice"/>
              <w:spacing w:after="0" w:line="276" w:lineRule="auto"/>
              <w:rPr>
                <w:rFonts w:ascii="Roboto" w:hAnsi="Roboto"/>
              </w:rPr>
            </w:pPr>
            <w:r w:rsidRPr="00515007">
              <w:rPr>
                <w:rFonts w:ascii="Roboto" w:hAnsi="Roboto"/>
              </w:rPr>
              <w:t xml:space="preserve">Sie können </w:t>
            </w:r>
            <w:r w:rsidR="00354DA7" w:rsidRPr="00515007">
              <w:rPr>
                <w:rFonts w:ascii="Roboto" w:hAnsi="Roboto"/>
              </w:rPr>
              <w:t>mit de</w:t>
            </w:r>
            <w:r w:rsidR="00354DA7">
              <w:rPr>
                <w:rFonts w:ascii="Roboto" w:hAnsi="Roboto"/>
              </w:rPr>
              <w:t>m</w:t>
            </w:r>
            <w:r w:rsidR="00354DA7" w:rsidRPr="00515007">
              <w:rPr>
                <w:rFonts w:ascii="Roboto" w:hAnsi="Roboto"/>
              </w:rPr>
              <w:t xml:space="preserve"> Produktfamilien</w:t>
            </w:r>
            <w:r w:rsidRPr="00515007">
              <w:rPr>
                <w:rFonts w:ascii="Roboto" w:hAnsi="Roboto"/>
              </w:rPr>
              <w:t xml:space="preserve">-Architekt Abweichungen von den für die gesamte </w:t>
            </w:r>
            <w:r w:rsidR="00EA1AA7">
              <w:rPr>
                <w:rFonts w:ascii="Roboto" w:hAnsi="Roboto"/>
              </w:rPr>
              <w:t>Produktfamilie</w:t>
            </w:r>
            <w:r w:rsidR="00EA1AA7" w:rsidRPr="00515007">
              <w:rPr>
                <w:rFonts w:ascii="Roboto" w:hAnsi="Roboto"/>
              </w:rPr>
              <w:t xml:space="preserve"> </w:t>
            </w:r>
            <w:r w:rsidRPr="00515007">
              <w:rPr>
                <w:rFonts w:ascii="Roboto" w:hAnsi="Roboto"/>
              </w:rPr>
              <w:t>festgelegten Qualitätsanforderungen aushandeln.</w:t>
            </w:r>
          </w:p>
          <w:p w14:paraId="3BCEE9DE" w14:textId="77777777" w:rsidR="00D42894" w:rsidRPr="00515007" w:rsidRDefault="00D42894" w:rsidP="00D42894">
            <w:pPr>
              <w:pStyle w:val="Choice"/>
              <w:spacing w:line="276" w:lineRule="auto"/>
              <w:rPr>
                <w:rFonts w:ascii="Roboto" w:hAnsi="Roboto"/>
              </w:rPr>
            </w:pPr>
          </w:p>
          <w:p w14:paraId="5EFA04AC" w14:textId="77777777" w:rsidR="00D42894" w:rsidRPr="00515007" w:rsidRDefault="00D42894" w:rsidP="00D42894">
            <w:pPr>
              <w:pStyle w:val="Choice"/>
              <w:spacing w:line="276" w:lineRule="auto"/>
              <w:rPr>
                <w:rFonts w:ascii="Roboto" w:hAnsi="Roboto"/>
              </w:rPr>
            </w:pPr>
          </w:p>
          <w:p w14:paraId="5778C1F1" w14:textId="77777777" w:rsidR="00D42894" w:rsidRPr="00515007" w:rsidRDefault="00D42894" w:rsidP="00D42894">
            <w:pPr>
              <w:pStyle w:val="Choice"/>
              <w:spacing w:line="276" w:lineRule="auto"/>
              <w:rPr>
                <w:rFonts w:ascii="Roboto" w:hAnsi="Roboto"/>
              </w:rPr>
            </w:pPr>
          </w:p>
          <w:p w14:paraId="1842DF4F" w14:textId="77777777" w:rsidR="00D42894" w:rsidRPr="00515007" w:rsidRDefault="00D42894" w:rsidP="00D42894">
            <w:pPr>
              <w:pStyle w:val="Choice"/>
              <w:spacing w:line="276" w:lineRule="auto"/>
              <w:rPr>
                <w:rFonts w:ascii="Roboto" w:hAnsi="Roboto"/>
              </w:rPr>
            </w:pPr>
          </w:p>
          <w:p w14:paraId="62EB9109" w14:textId="77777777" w:rsidR="00D42894" w:rsidRPr="00515007" w:rsidRDefault="00D42894" w:rsidP="00D42894">
            <w:pPr>
              <w:pStyle w:val="Choice"/>
              <w:spacing w:line="276" w:lineRule="auto"/>
              <w:rPr>
                <w:rFonts w:ascii="Roboto" w:hAnsi="Roboto"/>
              </w:rPr>
            </w:pPr>
          </w:p>
          <w:p w14:paraId="776518DC" w14:textId="77777777" w:rsidR="00D42894" w:rsidRPr="00515007" w:rsidRDefault="00D42894" w:rsidP="00D42894">
            <w:pPr>
              <w:pStyle w:val="Choice"/>
              <w:spacing w:line="276" w:lineRule="auto"/>
              <w:rPr>
                <w:rFonts w:ascii="Roboto" w:hAnsi="Roboto"/>
              </w:rPr>
            </w:pPr>
          </w:p>
          <w:p w14:paraId="16C66C23" w14:textId="77777777" w:rsidR="00A87E3A" w:rsidRPr="00515007" w:rsidRDefault="00A87E3A" w:rsidP="00D42894">
            <w:pPr>
              <w:pStyle w:val="Choice"/>
              <w:spacing w:line="276" w:lineRule="auto"/>
              <w:rPr>
                <w:rFonts w:ascii="Roboto" w:hAnsi="Roboto"/>
              </w:rPr>
            </w:pPr>
          </w:p>
          <w:p w14:paraId="2E28380D" w14:textId="552F2F17" w:rsidR="00A87E3A" w:rsidRPr="00515007" w:rsidRDefault="00A87E3A" w:rsidP="00D42894">
            <w:pPr>
              <w:pStyle w:val="Choice"/>
              <w:spacing w:line="276" w:lineRule="auto"/>
              <w:rPr>
                <w:rFonts w:ascii="Roboto" w:hAnsi="Roboto"/>
              </w:rPr>
            </w:pPr>
          </w:p>
        </w:tc>
      </w:tr>
    </w:tbl>
    <w:p w14:paraId="0DCFA4CC" w14:textId="4BCAF9BF"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13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FC6C7D">
        <w:rPr>
          <w:rFonts w:ascii="Roboto" w:hAnsi="Roboto"/>
          <w:i/>
          <w:szCs w:val="22"/>
        </w:rPr>
        <w:tab/>
        <w:t xml:space="preserve">        </w:t>
      </w:r>
      <w:r w:rsidRPr="00515007">
        <w:rPr>
          <w:rFonts w:ascii="Roboto" w:hAnsi="Roboto"/>
          <w:i/>
          <w:szCs w:val="22"/>
        </w:rPr>
        <w:t>1 Punkt</w:t>
      </w:r>
    </w:p>
    <w:p w14:paraId="71F1D3E4" w14:textId="04D29DE3" w:rsidR="009511B6" w:rsidRPr="00515007" w:rsidRDefault="009511B6" w:rsidP="009511B6">
      <w:pPr>
        <w:rPr>
          <w:rFonts w:ascii="Roboto" w:hAnsi="Roboto"/>
          <w:i/>
          <w:szCs w:val="22"/>
        </w:rPr>
      </w:pPr>
      <w:r w:rsidRPr="00515007">
        <w:rPr>
          <w:rFonts w:ascii="Roboto" w:hAnsi="Roboto"/>
          <w:b/>
          <w:bCs/>
          <w:szCs w:val="22"/>
        </w:rPr>
        <w:t>ID: Q-20-04-09</w:t>
      </w:r>
    </w:p>
    <w:p w14:paraId="655AC1FE" w14:textId="77777777" w:rsidR="009511B6" w:rsidRPr="00515007" w:rsidRDefault="009511B6" w:rsidP="009511B6">
      <w:pPr>
        <w:rPr>
          <w:rFonts w:ascii="Roboto" w:hAnsi="Roboto"/>
          <w:szCs w:val="22"/>
        </w:rPr>
      </w:pPr>
    </w:p>
    <w:p w14:paraId="65D12A54" w14:textId="4E16A5B7" w:rsidR="009511B6" w:rsidRPr="00515007" w:rsidRDefault="009511B6" w:rsidP="009511B6">
      <w:pPr>
        <w:pStyle w:val="Textkrper"/>
        <w:spacing w:before="1"/>
        <w:rPr>
          <w:rFonts w:ascii="Roboto" w:hAnsi="Roboto" w:cs="Times New Roman"/>
          <w:b w:val="0"/>
          <w:bCs w:val="0"/>
          <w:sz w:val="22"/>
          <w:szCs w:val="20"/>
        </w:rPr>
      </w:pPr>
      <w:r w:rsidRPr="00515007">
        <w:rPr>
          <w:rFonts w:ascii="Roboto" w:hAnsi="Roboto"/>
          <w:b w:val="0"/>
          <w:bCs w:val="0"/>
          <w:sz w:val="22"/>
          <w:szCs w:val="20"/>
        </w:rPr>
        <w:t>Geben Sie für jede der folgenden Aussagen an, ob sie richtig oder falsch ist.</w:t>
      </w:r>
    </w:p>
    <w:p w14:paraId="2451B86D" w14:textId="4E827221" w:rsidR="009511B6" w:rsidRPr="00515007" w:rsidRDefault="009511B6" w:rsidP="009511B6">
      <w:pPr>
        <w:rPr>
          <w:rFonts w:ascii="Roboto" w:hAnsi="Roboto"/>
          <w:szCs w:val="20"/>
          <w:lang w:eastAsia="en-US"/>
        </w:rPr>
      </w:pPr>
    </w:p>
    <w:p w14:paraId="17B0BCCA" w14:textId="52E2080F" w:rsidR="00D42894" w:rsidRPr="00515007" w:rsidRDefault="00D42894" w:rsidP="00D42894">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42894" w:rsidRPr="00515007" w14:paraId="14A7AA06" w14:textId="77777777" w:rsidTr="00427E29">
        <w:tc>
          <w:tcPr>
            <w:tcW w:w="425" w:type="dxa"/>
            <w:shd w:val="clear" w:color="auto" w:fill="auto"/>
          </w:tcPr>
          <w:p w14:paraId="72475DBB"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6E3D2A9"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D155D75" w14:textId="77777777" w:rsidR="00D42894" w:rsidRPr="00515007" w:rsidRDefault="00D42894"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7DC2C99" w14:textId="2660DE70" w:rsidR="00D42894" w:rsidRPr="00515007" w:rsidRDefault="00D42894" w:rsidP="00427E29">
            <w:pPr>
              <w:pStyle w:val="Choice"/>
              <w:spacing w:line="276" w:lineRule="auto"/>
              <w:ind w:left="-27" w:firstLine="4"/>
              <w:rPr>
                <w:rFonts w:ascii="Roboto" w:hAnsi="Roboto"/>
              </w:rPr>
            </w:pPr>
            <w:r w:rsidRPr="00515007">
              <w:rPr>
                <w:rFonts w:ascii="Roboto" w:hAnsi="Roboto"/>
              </w:rPr>
              <w:t xml:space="preserve">Während der iterativen Entwicklung </w:t>
            </w:r>
            <w:r w:rsidR="00DB7336">
              <w:rPr>
                <w:rFonts w:ascii="Roboto" w:hAnsi="Roboto"/>
              </w:rPr>
              <w:t xml:space="preserve">von Features </w:t>
            </w:r>
            <w:r w:rsidRPr="00515007">
              <w:rPr>
                <w:rFonts w:ascii="Roboto" w:hAnsi="Roboto"/>
              </w:rPr>
              <w:t xml:space="preserve">können architektonische </w:t>
            </w:r>
            <w:r w:rsidR="00755341">
              <w:rPr>
                <w:rFonts w:ascii="Roboto" w:hAnsi="Roboto"/>
              </w:rPr>
              <w:t>Grundsatzentscheidungen</w:t>
            </w:r>
            <w:r w:rsidRPr="00515007">
              <w:rPr>
                <w:rFonts w:ascii="Roboto" w:hAnsi="Roboto"/>
              </w:rPr>
              <w:t xml:space="preserve"> </w:t>
            </w:r>
            <w:r w:rsidR="00755341">
              <w:rPr>
                <w:rFonts w:ascii="Roboto" w:hAnsi="Roboto"/>
              </w:rPr>
              <w:t xml:space="preserve">getroffen </w:t>
            </w:r>
            <w:r w:rsidRPr="00515007">
              <w:rPr>
                <w:rFonts w:ascii="Roboto" w:hAnsi="Roboto"/>
              </w:rPr>
              <w:t>werden</w:t>
            </w:r>
            <w:r w:rsidRPr="00515007">
              <w:rPr>
                <w:rFonts w:ascii="Roboto" w:hAnsi="Roboto"/>
                <w:szCs w:val="20"/>
              </w:rPr>
              <w:t>.</w:t>
            </w:r>
          </w:p>
        </w:tc>
      </w:tr>
      <w:tr w:rsidR="00D42894" w:rsidRPr="00515007" w14:paraId="203709EA" w14:textId="77777777" w:rsidTr="00427E29">
        <w:tc>
          <w:tcPr>
            <w:tcW w:w="425" w:type="dxa"/>
            <w:shd w:val="clear" w:color="auto" w:fill="auto"/>
          </w:tcPr>
          <w:p w14:paraId="7F3263BF"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B297FBC"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2163820" w14:textId="77777777" w:rsidR="00D42894" w:rsidRPr="00515007" w:rsidRDefault="00D42894"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6CB96A7C" w14:textId="34B79405" w:rsidR="00D42894" w:rsidRPr="00515007" w:rsidRDefault="00D42894" w:rsidP="00427E29">
            <w:pPr>
              <w:pStyle w:val="Choice"/>
              <w:spacing w:line="276" w:lineRule="auto"/>
              <w:rPr>
                <w:rFonts w:ascii="Roboto" w:hAnsi="Roboto"/>
              </w:rPr>
            </w:pPr>
            <w:r w:rsidRPr="00515007">
              <w:rPr>
                <w:rFonts w:ascii="Roboto" w:hAnsi="Roboto"/>
              </w:rPr>
              <w:t>Der Gesamtaufwand für Architekturarbeit ist bei iterativen Projekten wesentlich höher als bei Wasserfall-Projekten.</w:t>
            </w:r>
          </w:p>
        </w:tc>
      </w:tr>
      <w:tr w:rsidR="00D42894" w:rsidRPr="00515007" w14:paraId="6275CD47" w14:textId="77777777" w:rsidTr="00427E29">
        <w:tc>
          <w:tcPr>
            <w:tcW w:w="425" w:type="dxa"/>
            <w:shd w:val="clear" w:color="auto" w:fill="auto"/>
          </w:tcPr>
          <w:p w14:paraId="7A841B03" w14:textId="77777777" w:rsidR="00D42894" w:rsidRPr="00515007" w:rsidRDefault="00D42894"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0D4D75" w14:textId="77777777" w:rsidR="00D42894" w:rsidRPr="00515007" w:rsidRDefault="00D42894"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6155A6" w14:textId="77777777" w:rsidR="00D42894" w:rsidRPr="00515007" w:rsidRDefault="00D42894"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071F9A79" w14:textId="4F291DED" w:rsidR="00D42894" w:rsidRPr="00515007" w:rsidRDefault="00D42894" w:rsidP="00427E29">
            <w:pPr>
              <w:pStyle w:val="Choice"/>
              <w:spacing w:line="276" w:lineRule="auto"/>
              <w:rPr>
                <w:rFonts w:ascii="Roboto" w:hAnsi="Roboto"/>
              </w:rPr>
            </w:pPr>
            <w:r w:rsidRPr="00515007">
              <w:rPr>
                <w:rFonts w:ascii="Roboto" w:hAnsi="Roboto"/>
              </w:rPr>
              <w:t>Agile Projekte benötigen keine Architekturdokumente, da das Entwicklungsteam in täglichen Standup-Meetings Entscheidungen kommuniziert</w:t>
            </w:r>
            <w:r w:rsidRPr="00515007">
              <w:rPr>
                <w:rFonts w:ascii="Roboto" w:hAnsi="Roboto"/>
                <w:szCs w:val="20"/>
              </w:rPr>
              <w:t>.</w:t>
            </w:r>
          </w:p>
        </w:tc>
      </w:tr>
      <w:tr w:rsidR="00D42894" w:rsidRPr="00515007" w14:paraId="7AD13056" w14:textId="77777777" w:rsidTr="00427E29">
        <w:trPr>
          <w:trHeight w:val="915"/>
        </w:trPr>
        <w:tc>
          <w:tcPr>
            <w:tcW w:w="425" w:type="dxa"/>
            <w:shd w:val="clear" w:color="auto" w:fill="auto"/>
          </w:tcPr>
          <w:p w14:paraId="5C50F4E8" w14:textId="77777777" w:rsidR="00D42894" w:rsidRPr="00515007" w:rsidRDefault="00D42894"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8D05980" w14:textId="77777777" w:rsidR="00D42894" w:rsidRPr="00515007" w:rsidRDefault="00D42894"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C064895" w14:textId="77777777" w:rsidR="00D42894" w:rsidRPr="00515007" w:rsidRDefault="00D42894"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C873A37" w14:textId="1F949AD9" w:rsidR="00D42894" w:rsidRPr="00515007" w:rsidRDefault="00D42894" w:rsidP="00D42894">
            <w:pPr>
              <w:pStyle w:val="Choice"/>
              <w:spacing w:after="0" w:line="276" w:lineRule="auto"/>
              <w:rPr>
                <w:rFonts w:ascii="Roboto" w:hAnsi="Roboto"/>
              </w:rPr>
            </w:pPr>
            <w:r w:rsidRPr="00515007">
              <w:rPr>
                <w:rFonts w:ascii="Roboto" w:hAnsi="Roboto"/>
              </w:rPr>
              <w:t>Wenn Ihr System</w:t>
            </w:r>
            <w:r w:rsidRPr="00515007">
              <w:rPr>
                <w:rFonts w:ascii="Roboto" w:hAnsi="Roboto"/>
                <w:color w:val="FF0000"/>
              </w:rPr>
              <w:t xml:space="preserve"> </w:t>
            </w:r>
            <w:r w:rsidRPr="00515007">
              <w:rPr>
                <w:rFonts w:ascii="Roboto" w:hAnsi="Roboto"/>
              </w:rPr>
              <w:t>aus einer Reihe von Microservices besteht, ist kein zentrales Architekturdokument erforderlich, da jeder Service seine Technologien auswählen kann.</w:t>
            </w:r>
          </w:p>
        </w:tc>
      </w:tr>
    </w:tbl>
    <w:p w14:paraId="1B25FD28" w14:textId="1F488A25" w:rsidR="009511B6" w:rsidRPr="00515007" w:rsidRDefault="009511B6" w:rsidP="009511B6">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14</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4A5C7C">
        <w:rPr>
          <w:rFonts w:ascii="Roboto" w:hAnsi="Roboto"/>
          <w:i/>
          <w:szCs w:val="22"/>
        </w:rPr>
        <w:tab/>
        <w:t xml:space="preserve">      </w:t>
      </w:r>
      <w:r w:rsidRPr="00515007">
        <w:rPr>
          <w:rFonts w:ascii="Roboto" w:hAnsi="Roboto"/>
          <w:i/>
          <w:szCs w:val="22"/>
        </w:rPr>
        <w:t>2 Punkte</w:t>
      </w:r>
    </w:p>
    <w:p w14:paraId="1B6D97CA" w14:textId="626A37DE" w:rsidR="009511B6" w:rsidRPr="00515007" w:rsidRDefault="009511B6" w:rsidP="009511B6">
      <w:pPr>
        <w:rPr>
          <w:rFonts w:ascii="Roboto" w:hAnsi="Roboto"/>
          <w:i/>
          <w:szCs w:val="22"/>
        </w:rPr>
      </w:pPr>
      <w:r w:rsidRPr="00515007">
        <w:rPr>
          <w:rFonts w:ascii="Roboto" w:hAnsi="Roboto"/>
          <w:b/>
          <w:bCs/>
          <w:szCs w:val="22"/>
        </w:rPr>
        <w:t>ID: Q-20-04-10</w:t>
      </w:r>
    </w:p>
    <w:p w14:paraId="5664D2F5" w14:textId="77777777" w:rsidR="009511B6" w:rsidRPr="00515007" w:rsidRDefault="009511B6" w:rsidP="009511B6">
      <w:pPr>
        <w:rPr>
          <w:rFonts w:ascii="Roboto" w:hAnsi="Roboto"/>
          <w:szCs w:val="22"/>
        </w:rPr>
      </w:pPr>
    </w:p>
    <w:p w14:paraId="74FDF225" w14:textId="22F012C9" w:rsidR="009511B6" w:rsidRPr="00515007" w:rsidRDefault="00037431" w:rsidP="00037431">
      <w:pPr>
        <w:pStyle w:val="FirstParagraph"/>
        <w:spacing w:before="0" w:after="0"/>
        <w:rPr>
          <w:rFonts w:ascii="Roboto" w:hAnsi="Roboto"/>
          <w:sz w:val="22"/>
          <w:szCs w:val="20"/>
        </w:rPr>
      </w:pPr>
      <w:r w:rsidRPr="00515007">
        <w:rPr>
          <w:rFonts w:ascii="Roboto" w:hAnsi="Roboto"/>
          <w:sz w:val="22"/>
          <w:szCs w:val="20"/>
        </w:rPr>
        <w:t>Geben Sie an, welche der folgenden Aussagen zu Projektzielen und Architekturzielen richtig und welche falsch sind.</w:t>
      </w:r>
    </w:p>
    <w:p w14:paraId="4D3F59EB" w14:textId="16BB0849" w:rsidR="009511B6" w:rsidRPr="00515007" w:rsidRDefault="009511B6" w:rsidP="009511B6">
      <w:pPr>
        <w:rPr>
          <w:rFonts w:ascii="Roboto" w:hAnsi="Roboto"/>
          <w:szCs w:val="20"/>
          <w:lang w:eastAsia="en-US"/>
        </w:rPr>
      </w:pPr>
    </w:p>
    <w:p w14:paraId="5A43CCBD" w14:textId="3D0C3FDD" w:rsidR="009C6C72" w:rsidRPr="00515007" w:rsidRDefault="009C6C72" w:rsidP="009C6C72">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9C6C72" w:rsidRPr="00515007" w14:paraId="2DD13172" w14:textId="77777777" w:rsidTr="00427E29">
        <w:tc>
          <w:tcPr>
            <w:tcW w:w="425" w:type="dxa"/>
            <w:shd w:val="clear" w:color="auto" w:fill="auto"/>
          </w:tcPr>
          <w:p w14:paraId="76125BAE"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9540711"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79FDD88" w14:textId="77777777" w:rsidR="009C6C72" w:rsidRPr="00515007" w:rsidRDefault="009C6C72"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B0299BF" w14:textId="69820832" w:rsidR="009C6C72" w:rsidRPr="00515007" w:rsidRDefault="009C6C72" w:rsidP="00427E29">
            <w:pPr>
              <w:pStyle w:val="Choice"/>
              <w:spacing w:line="276" w:lineRule="auto"/>
              <w:ind w:left="-27" w:firstLine="4"/>
              <w:rPr>
                <w:rFonts w:ascii="Roboto" w:hAnsi="Roboto"/>
              </w:rPr>
            </w:pPr>
            <w:r w:rsidRPr="00515007">
              <w:rPr>
                <w:rFonts w:ascii="Roboto" w:hAnsi="Roboto"/>
              </w:rPr>
              <w:t>Projektziele können funktionale Anforderungen sowie Qualitätsanforderungen umfassen</w:t>
            </w:r>
            <w:r w:rsidRPr="00515007">
              <w:rPr>
                <w:rFonts w:ascii="Roboto" w:hAnsi="Roboto"/>
                <w:szCs w:val="20"/>
              </w:rPr>
              <w:t>.</w:t>
            </w:r>
          </w:p>
        </w:tc>
      </w:tr>
      <w:tr w:rsidR="009C6C72" w:rsidRPr="00515007" w14:paraId="2624663F" w14:textId="77777777" w:rsidTr="00427E29">
        <w:tc>
          <w:tcPr>
            <w:tcW w:w="425" w:type="dxa"/>
            <w:shd w:val="clear" w:color="auto" w:fill="auto"/>
          </w:tcPr>
          <w:p w14:paraId="4D629C09"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5B08D2E5"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C8F7BEC" w14:textId="77777777" w:rsidR="009C6C72" w:rsidRPr="00515007" w:rsidRDefault="009C6C72"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791F9AF" w14:textId="4DDCEA96" w:rsidR="009C6C72" w:rsidRPr="00515007" w:rsidRDefault="009C6C72" w:rsidP="00427E29">
            <w:pPr>
              <w:pStyle w:val="Choice"/>
              <w:spacing w:line="276" w:lineRule="auto"/>
              <w:rPr>
                <w:rFonts w:ascii="Roboto" w:hAnsi="Roboto"/>
              </w:rPr>
            </w:pPr>
            <w:r w:rsidRPr="00515007">
              <w:rPr>
                <w:rFonts w:ascii="Roboto" w:hAnsi="Roboto"/>
              </w:rPr>
              <w:t>Architekturziele leiten sich von den Qualitätsanforderungen für das System oder Produkt ab.</w:t>
            </w:r>
          </w:p>
        </w:tc>
      </w:tr>
      <w:tr w:rsidR="009C6C72" w:rsidRPr="00515007" w14:paraId="2D40E9CD" w14:textId="77777777" w:rsidTr="00427E29">
        <w:tc>
          <w:tcPr>
            <w:tcW w:w="425" w:type="dxa"/>
            <w:shd w:val="clear" w:color="auto" w:fill="auto"/>
          </w:tcPr>
          <w:p w14:paraId="5D735727" w14:textId="77777777" w:rsidR="009C6C72" w:rsidRPr="00515007" w:rsidRDefault="009C6C72"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CE34BF6" w14:textId="77777777" w:rsidR="009C6C72" w:rsidRPr="00515007" w:rsidRDefault="009C6C72"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6E5D936" w14:textId="77777777" w:rsidR="009C6C72" w:rsidRPr="00515007" w:rsidRDefault="009C6C72"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ACAB2F9" w14:textId="748BDE6A" w:rsidR="009C6C72" w:rsidRPr="00515007" w:rsidRDefault="0044593F" w:rsidP="00427E29">
            <w:pPr>
              <w:pStyle w:val="Choice"/>
              <w:spacing w:line="276" w:lineRule="auto"/>
              <w:rPr>
                <w:rFonts w:ascii="Roboto" w:hAnsi="Roboto"/>
              </w:rPr>
            </w:pPr>
            <w:r>
              <w:rPr>
                <w:rFonts w:ascii="Roboto" w:hAnsi="Roboto"/>
              </w:rPr>
              <w:t>Stakeholder</w:t>
            </w:r>
            <w:r w:rsidRPr="00515007">
              <w:rPr>
                <w:rFonts w:ascii="Roboto" w:hAnsi="Roboto"/>
              </w:rPr>
              <w:t xml:space="preserve"> </w:t>
            </w:r>
            <w:r>
              <w:rPr>
                <w:rFonts w:ascii="Roboto" w:hAnsi="Roboto"/>
              </w:rPr>
              <w:t xml:space="preserve">aus dem Business </w:t>
            </w:r>
            <w:r w:rsidR="009C6C72" w:rsidRPr="00515007">
              <w:rPr>
                <w:rFonts w:ascii="Roboto" w:hAnsi="Roboto"/>
              </w:rPr>
              <w:t xml:space="preserve">sollten sich auf Geschäftsziele konzentrieren und sich nicht </w:t>
            </w:r>
            <w:r>
              <w:rPr>
                <w:rFonts w:ascii="Roboto" w:hAnsi="Roboto"/>
              </w:rPr>
              <w:t>mit</w:t>
            </w:r>
            <w:r w:rsidRPr="00515007">
              <w:rPr>
                <w:rFonts w:ascii="Roboto" w:hAnsi="Roboto"/>
              </w:rPr>
              <w:t xml:space="preserve"> </w:t>
            </w:r>
            <w:r w:rsidR="009C6C72" w:rsidRPr="00515007">
              <w:rPr>
                <w:rFonts w:ascii="Roboto" w:hAnsi="Roboto"/>
              </w:rPr>
              <w:t>Architekturziele</w:t>
            </w:r>
            <w:r>
              <w:rPr>
                <w:rFonts w:ascii="Roboto" w:hAnsi="Roboto"/>
              </w:rPr>
              <w:t>n auseinandersetzen</w:t>
            </w:r>
            <w:r w:rsidR="009C6C72" w:rsidRPr="00515007">
              <w:rPr>
                <w:rFonts w:ascii="Roboto" w:hAnsi="Roboto"/>
                <w:szCs w:val="20"/>
              </w:rPr>
              <w:t>.</w:t>
            </w:r>
          </w:p>
        </w:tc>
      </w:tr>
      <w:tr w:rsidR="009C6C72" w:rsidRPr="00515007" w14:paraId="20955184" w14:textId="77777777" w:rsidTr="00427E29">
        <w:trPr>
          <w:trHeight w:val="915"/>
        </w:trPr>
        <w:tc>
          <w:tcPr>
            <w:tcW w:w="425" w:type="dxa"/>
            <w:shd w:val="clear" w:color="auto" w:fill="auto"/>
          </w:tcPr>
          <w:p w14:paraId="2E56342B" w14:textId="77777777" w:rsidR="009C6C72" w:rsidRPr="00515007" w:rsidRDefault="009C6C72"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C1C0F2B" w14:textId="77777777" w:rsidR="009C6C72" w:rsidRPr="00515007" w:rsidRDefault="009C6C72"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1B7EAB48" w14:textId="77777777" w:rsidR="009C6C72" w:rsidRPr="00515007" w:rsidRDefault="009C6C72"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5E1037CC" w14:textId="0F9964BE" w:rsidR="009C6C72" w:rsidRPr="00515007" w:rsidRDefault="009C6C72" w:rsidP="00427E29">
            <w:pPr>
              <w:pStyle w:val="Choice"/>
              <w:spacing w:after="0" w:line="276" w:lineRule="auto"/>
              <w:rPr>
                <w:rFonts w:ascii="Roboto" w:hAnsi="Roboto"/>
              </w:rPr>
            </w:pPr>
            <w:r w:rsidRPr="00515007">
              <w:rPr>
                <w:rFonts w:ascii="Roboto" w:hAnsi="Roboto"/>
              </w:rPr>
              <w:t>Zur Vermeidung von Konflikten sollten Geschäfts- und Architekturziele einander nicht überlappen.</w:t>
            </w:r>
          </w:p>
          <w:p w14:paraId="4B06893B" w14:textId="77777777" w:rsidR="009C6C72" w:rsidRPr="00515007" w:rsidRDefault="009C6C72" w:rsidP="00427E29">
            <w:pPr>
              <w:pStyle w:val="Choice"/>
              <w:spacing w:after="0" w:line="276" w:lineRule="auto"/>
              <w:rPr>
                <w:rFonts w:ascii="Roboto" w:hAnsi="Roboto"/>
              </w:rPr>
            </w:pPr>
          </w:p>
          <w:p w14:paraId="1B6E59A6" w14:textId="77777777" w:rsidR="009C6C72" w:rsidRPr="00515007" w:rsidRDefault="009C6C72" w:rsidP="00427E29">
            <w:pPr>
              <w:pStyle w:val="Choice"/>
              <w:spacing w:after="0" w:line="276" w:lineRule="auto"/>
              <w:rPr>
                <w:rFonts w:ascii="Roboto" w:hAnsi="Roboto"/>
              </w:rPr>
            </w:pPr>
          </w:p>
          <w:p w14:paraId="7654D74C" w14:textId="77777777" w:rsidR="009C6C72" w:rsidRPr="00515007" w:rsidRDefault="009C6C72" w:rsidP="00427E29">
            <w:pPr>
              <w:pStyle w:val="Choice"/>
              <w:spacing w:after="0" w:line="276" w:lineRule="auto"/>
              <w:rPr>
                <w:rFonts w:ascii="Roboto" w:hAnsi="Roboto"/>
              </w:rPr>
            </w:pPr>
          </w:p>
          <w:p w14:paraId="036B61D6" w14:textId="77777777" w:rsidR="009C6C72" w:rsidRPr="00515007" w:rsidRDefault="009C6C72" w:rsidP="00427E29">
            <w:pPr>
              <w:pStyle w:val="Choice"/>
              <w:spacing w:after="0" w:line="276" w:lineRule="auto"/>
              <w:rPr>
                <w:rFonts w:ascii="Roboto" w:hAnsi="Roboto"/>
              </w:rPr>
            </w:pPr>
          </w:p>
          <w:p w14:paraId="71C2AFB3" w14:textId="77777777" w:rsidR="009C6C72" w:rsidRPr="00515007" w:rsidRDefault="009C6C72" w:rsidP="00427E29">
            <w:pPr>
              <w:pStyle w:val="Choice"/>
              <w:spacing w:after="0" w:line="276" w:lineRule="auto"/>
              <w:rPr>
                <w:rFonts w:ascii="Roboto" w:hAnsi="Roboto"/>
              </w:rPr>
            </w:pPr>
          </w:p>
          <w:p w14:paraId="7BF14503" w14:textId="77777777" w:rsidR="009C6C72" w:rsidRPr="00515007" w:rsidRDefault="009C6C72" w:rsidP="00427E29">
            <w:pPr>
              <w:pStyle w:val="Choice"/>
              <w:spacing w:after="0" w:line="276" w:lineRule="auto"/>
              <w:rPr>
                <w:rFonts w:ascii="Roboto" w:hAnsi="Roboto"/>
              </w:rPr>
            </w:pPr>
          </w:p>
          <w:p w14:paraId="5A221AEB" w14:textId="77777777" w:rsidR="009C6C72" w:rsidRPr="00515007" w:rsidRDefault="009C6C72" w:rsidP="00427E29">
            <w:pPr>
              <w:pStyle w:val="Choice"/>
              <w:spacing w:after="0" w:line="276" w:lineRule="auto"/>
              <w:rPr>
                <w:rFonts w:ascii="Roboto" w:hAnsi="Roboto"/>
              </w:rPr>
            </w:pPr>
          </w:p>
          <w:p w14:paraId="7967D97D" w14:textId="77777777" w:rsidR="009C6C72" w:rsidRPr="00515007" w:rsidRDefault="009C6C72" w:rsidP="00427E29">
            <w:pPr>
              <w:pStyle w:val="Choice"/>
              <w:spacing w:after="0" w:line="276" w:lineRule="auto"/>
              <w:rPr>
                <w:rFonts w:ascii="Roboto" w:hAnsi="Roboto"/>
              </w:rPr>
            </w:pPr>
          </w:p>
          <w:p w14:paraId="0ECCF890" w14:textId="77777777" w:rsidR="009C6C72" w:rsidRPr="00515007" w:rsidRDefault="009C6C72" w:rsidP="00427E29">
            <w:pPr>
              <w:pStyle w:val="Choice"/>
              <w:spacing w:after="0" w:line="276" w:lineRule="auto"/>
              <w:rPr>
                <w:rFonts w:ascii="Roboto" w:hAnsi="Roboto"/>
              </w:rPr>
            </w:pPr>
          </w:p>
          <w:p w14:paraId="657DA7A5" w14:textId="200F8779" w:rsidR="009C6C72" w:rsidRPr="00515007" w:rsidRDefault="009C6C72" w:rsidP="00427E29">
            <w:pPr>
              <w:pStyle w:val="Choice"/>
              <w:spacing w:after="0" w:line="276" w:lineRule="auto"/>
              <w:rPr>
                <w:rFonts w:ascii="Roboto" w:hAnsi="Roboto"/>
              </w:rPr>
            </w:pPr>
          </w:p>
        </w:tc>
      </w:tr>
    </w:tbl>
    <w:p w14:paraId="17CFD9D7" w14:textId="6B204DD4" w:rsidR="00B01E8F" w:rsidRPr="00515007" w:rsidRDefault="00B01E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15</w:t>
      </w:r>
      <w:r w:rsidRPr="00515007">
        <w:rPr>
          <w:rFonts w:ascii="Roboto" w:hAnsi="Roboto"/>
          <w:sz w:val="28"/>
          <w:szCs w:val="28"/>
        </w:rPr>
        <w:tab/>
      </w:r>
      <w:r w:rsidRPr="00515007">
        <w:rPr>
          <w:rFonts w:ascii="Roboto" w:hAnsi="Roboto"/>
          <w:b w:val="0"/>
          <w:i/>
          <w:szCs w:val="22"/>
        </w:rPr>
        <w:t>P-Frage: Wählen Sie die zwei passendsten Antworten aus.</w:t>
      </w:r>
      <w:r w:rsidR="0023389A">
        <w:rPr>
          <w:rFonts w:ascii="Roboto" w:hAnsi="Roboto"/>
          <w:b w:val="0"/>
          <w:i/>
          <w:szCs w:val="22"/>
        </w:rPr>
        <w:tab/>
      </w:r>
      <w:r w:rsidR="0023389A">
        <w:rPr>
          <w:rFonts w:ascii="Roboto" w:hAnsi="Roboto"/>
          <w:b w:val="0"/>
          <w:i/>
          <w:szCs w:val="22"/>
        </w:rPr>
        <w:tab/>
        <w:t xml:space="preserve">       </w:t>
      </w:r>
      <w:r w:rsidRPr="00515007">
        <w:rPr>
          <w:rFonts w:ascii="Roboto" w:hAnsi="Roboto"/>
          <w:b w:val="0"/>
          <w:i/>
          <w:szCs w:val="22"/>
        </w:rPr>
        <w:t>1 Punkt</w:t>
      </w:r>
    </w:p>
    <w:p w14:paraId="1BE4D1E4" w14:textId="43DD2AE7" w:rsidR="00B01E8F" w:rsidRPr="00515007" w:rsidRDefault="00B01E8F" w:rsidP="00B01E8F">
      <w:pPr>
        <w:rPr>
          <w:rFonts w:ascii="Roboto" w:hAnsi="Roboto"/>
          <w:b/>
          <w:bCs/>
          <w:szCs w:val="22"/>
        </w:rPr>
      </w:pPr>
      <w:r w:rsidRPr="00515007">
        <w:rPr>
          <w:rFonts w:ascii="Roboto" w:hAnsi="Roboto"/>
          <w:b/>
          <w:bCs/>
          <w:szCs w:val="22"/>
        </w:rPr>
        <w:t>ID: Q-20-04-11</w:t>
      </w:r>
    </w:p>
    <w:p w14:paraId="2C899D9C" w14:textId="77777777" w:rsidR="001D0AF0" w:rsidRPr="00515007" w:rsidRDefault="001D0AF0" w:rsidP="001D0AF0">
      <w:pPr>
        <w:pStyle w:val="FirstParagraph"/>
        <w:spacing w:before="0" w:after="0"/>
        <w:rPr>
          <w:rFonts w:ascii="Roboto" w:hAnsi="Roboto"/>
          <w:sz w:val="22"/>
          <w:szCs w:val="20"/>
        </w:rPr>
      </w:pPr>
    </w:p>
    <w:p w14:paraId="3454E7ED" w14:textId="1D5AB1B2" w:rsidR="00B01E8F" w:rsidRPr="00515007" w:rsidRDefault="00B01E8F" w:rsidP="001D0AF0">
      <w:pPr>
        <w:pStyle w:val="FirstParagraph"/>
        <w:spacing w:before="0" w:after="0"/>
        <w:rPr>
          <w:rFonts w:ascii="Roboto" w:hAnsi="Roboto"/>
          <w:sz w:val="22"/>
          <w:szCs w:val="20"/>
        </w:rPr>
      </w:pPr>
      <w:r w:rsidRPr="00515007">
        <w:rPr>
          <w:rFonts w:ascii="Roboto" w:hAnsi="Roboto"/>
          <w:sz w:val="22"/>
          <w:szCs w:val="20"/>
        </w:rPr>
        <w:t xml:space="preserve">Was bedeutet die Regel „explizit, nicht implizit“ für die Architekturarbeit?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1D1DE1D8" w14:textId="77777777" w:rsidR="001D0AF0" w:rsidRPr="00515007" w:rsidRDefault="001D0AF0" w:rsidP="001D0AF0">
      <w:pPr>
        <w:pStyle w:val="Textkrper"/>
        <w:rPr>
          <w:rFonts w:ascii="Roboto" w:hAnsi="Roboto" w:cs="Times New Roman"/>
          <w:b w:val="0"/>
          <w:bCs w:val="0"/>
          <w:sz w:val="22"/>
          <w:szCs w:val="20"/>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B01E8F" w:rsidRPr="00515007" w14:paraId="6B6CE43E" w14:textId="77777777" w:rsidTr="00E0016E">
        <w:trPr>
          <w:trHeight w:val="2717"/>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B01E8F" w:rsidRPr="00515007" w14:paraId="3FD3D195" w14:textId="77777777" w:rsidTr="00E0016E">
              <w:trPr>
                <w:gridAfter w:val="1"/>
                <w:wAfter w:w="1558" w:type="dxa"/>
              </w:trPr>
              <w:tc>
                <w:tcPr>
                  <w:tcW w:w="406" w:type="dxa"/>
                  <w:shd w:val="clear" w:color="auto" w:fill="auto"/>
                </w:tcPr>
                <w:p w14:paraId="38524F9B"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8C4C559" w14:textId="7F7A11C0" w:rsidR="00B01E8F" w:rsidRPr="00515007" w:rsidRDefault="00B01E8F" w:rsidP="00B01E8F">
                  <w:pPr>
                    <w:pStyle w:val="Choice"/>
                    <w:numPr>
                      <w:ilvl w:val="0"/>
                      <w:numId w:val="32"/>
                    </w:numPr>
                    <w:spacing w:after="0" w:line="276" w:lineRule="auto"/>
                    <w:ind w:left="366" w:right="-3789" w:hanging="426"/>
                    <w:rPr>
                      <w:rFonts w:ascii="Roboto" w:hAnsi="Roboto"/>
                    </w:rPr>
                  </w:pPr>
                  <w:r w:rsidRPr="00515007">
                    <w:rPr>
                      <w:rFonts w:ascii="Roboto" w:hAnsi="Roboto"/>
                    </w:rPr>
                    <w:t>Architekten sollten rekursive Strukturen vermeiden und durch explizite Schleifen ersetzen.</w:t>
                  </w:r>
                </w:p>
              </w:tc>
            </w:tr>
            <w:tr w:rsidR="00B01E8F" w:rsidRPr="00515007" w14:paraId="1DC6FDDE" w14:textId="77777777" w:rsidTr="00E0016E">
              <w:tc>
                <w:tcPr>
                  <w:tcW w:w="406" w:type="dxa"/>
                  <w:shd w:val="clear" w:color="auto" w:fill="auto"/>
                </w:tcPr>
                <w:p w14:paraId="3C1C0A56"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AC54A7B" w14:textId="43483164"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Architekten sollten die Annahmen, die zu Entscheidungen führen, explizit machen.</w:t>
                  </w:r>
                </w:p>
              </w:tc>
            </w:tr>
            <w:tr w:rsidR="00B01E8F" w:rsidRPr="00515007" w14:paraId="2B110772" w14:textId="77777777" w:rsidTr="00E0016E">
              <w:trPr>
                <w:gridAfter w:val="1"/>
                <w:wAfter w:w="1558" w:type="dxa"/>
              </w:trPr>
              <w:tc>
                <w:tcPr>
                  <w:tcW w:w="406" w:type="dxa"/>
                  <w:shd w:val="clear" w:color="auto" w:fill="auto"/>
                </w:tcPr>
                <w:p w14:paraId="7605F56D" w14:textId="77777777" w:rsidR="00B01E8F" w:rsidRPr="00515007" w:rsidRDefault="00B01E8F"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DA55740" w14:textId="7AD8A5F6" w:rsidR="00B01E8F" w:rsidRPr="00515007" w:rsidRDefault="00B01E8F" w:rsidP="00B01E8F">
                  <w:pPr>
                    <w:pStyle w:val="Choice"/>
                    <w:numPr>
                      <w:ilvl w:val="0"/>
                      <w:numId w:val="32"/>
                    </w:numPr>
                    <w:spacing w:line="276" w:lineRule="auto"/>
                    <w:ind w:left="368" w:hanging="426"/>
                    <w:rPr>
                      <w:rFonts w:ascii="Roboto" w:hAnsi="Roboto"/>
                    </w:rPr>
                  </w:pPr>
                  <w:r w:rsidRPr="00515007">
                    <w:rPr>
                      <w:rFonts w:ascii="Roboto" w:hAnsi="Roboto"/>
                    </w:rPr>
                    <w:t xml:space="preserve">Architekten sollten explizit auf Erläuterungen (d.h. Kommentare) </w:t>
                  </w:r>
                  <w:r w:rsidR="00FF244F" w:rsidRPr="00515007">
                    <w:rPr>
                      <w:rFonts w:ascii="Roboto" w:hAnsi="Roboto"/>
                    </w:rPr>
                    <w:t xml:space="preserve">in natürlicher Sprache </w:t>
                  </w:r>
                  <w:r w:rsidRPr="00515007">
                    <w:rPr>
                      <w:rFonts w:ascii="Roboto" w:hAnsi="Roboto"/>
                    </w:rPr>
                    <w:t>für jeden Baustein bestehen.</w:t>
                  </w:r>
                </w:p>
              </w:tc>
            </w:tr>
            <w:tr w:rsidR="00B01E8F" w:rsidRPr="00515007" w14:paraId="46E895D7" w14:textId="77777777" w:rsidTr="00E0016E">
              <w:trPr>
                <w:gridAfter w:val="1"/>
                <w:wAfter w:w="1558" w:type="dxa"/>
              </w:trPr>
              <w:tc>
                <w:tcPr>
                  <w:tcW w:w="406" w:type="dxa"/>
                  <w:shd w:val="clear" w:color="auto" w:fill="auto"/>
                </w:tcPr>
                <w:p w14:paraId="4757680C" w14:textId="77777777" w:rsidR="00B01E8F" w:rsidRPr="00515007" w:rsidRDefault="00B01E8F" w:rsidP="00E0016E">
                  <w:pPr>
                    <w:spacing w:line="360" w:lineRule="auto"/>
                    <w:ind w:hanging="225"/>
                    <w:jc w:val="center"/>
                    <w:rPr>
                      <w:rFonts w:ascii="Roboto" w:hAnsi="Roboto" w:cs="Segoe UI Symbol"/>
                      <w:szCs w:val="22"/>
                    </w:rPr>
                  </w:pPr>
                  <w:r w:rsidRPr="00515007">
                    <w:rPr>
                      <w:rFonts w:ascii="Segoe UI Symbol" w:hAnsi="Segoe UI Symbol"/>
                      <w:szCs w:val="22"/>
                    </w:rPr>
                    <w:t>☐</w:t>
                  </w:r>
                </w:p>
                <w:p w14:paraId="222DA8AA" w14:textId="661E84CD" w:rsidR="00B01E8F" w:rsidRDefault="00B01E8F" w:rsidP="00E0016E">
                  <w:pPr>
                    <w:spacing w:line="360" w:lineRule="auto"/>
                    <w:ind w:hanging="225"/>
                    <w:jc w:val="center"/>
                    <w:rPr>
                      <w:rFonts w:ascii="Roboto" w:hAnsi="Roboto" w:cs="Segoe UI Symbol"/>
                      <w:sz w:val="10"/>
                      <w:szCs w:val="10"/>
                    </w:rPr>
                  </w:pPr>
                </w:p>
                <w:p w14:paraId="7D87982B" w14:textId="77777777" w:rsidR="00325EDC" w:rsidRPr="00055199" w:rsidRDefault="00325EDC" w:rsidP="00654EDD">
                  <w:pPr>
                    <w:spacing w:line="360" w:lineRule="auto"/>
                    <w:ind w:hanging="225"/>
                    <w:jc w:val="center"/>
                    <w:rPr>
                      <w:rFonts w:ascii="Segoe UI Symbol" w:hAnsi="Segoe UI Symbol"/>
                      <w:sz w:val="2"/>
                      <w:szCs w:val="2"/>
                    </w:rPr>
                  </w:pPr>
                </w:p>
                <w:p w14:paraId="7F3F60B5" w14:textId="29820F09" w:rsidR="00B01E8F" w:rsidRPr="00515007" w:rsidRDefault="00B01E8F" w:rsidP="00654EDD">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3D6E037A" w14:textId="66F978DE" w:rsidR="00B01E8F" w:rsidRDefault="00B01E8F" w:rsidP="00325EDC">
                  <w:pPr>
                    <w:pStyle w:val="Choice"/>
                    <w:numPr>
                      <w:ilvl w:val="0"/>
                      <w:numId w:val="32"/>
                    </w:numPr>
                    <w:spacing w:after="0" w:line="276" w:lineRule="auto"/>
                    <w:ind w:left="366" w:hanging="426"/>
                    <w:rPr>
                      <w:rFonts w:ascii="Roboto" w:hAnsi="Roboto"/>
                    </w:rPr>
                  </w:pPr>
                  <w:r w:rsidRPr="00515007">
                    <w:rPr>
                      <w:rFonts w:ascii="Roboto" w:hAnsi="Roboto"/>
                    </w:rPr>
                    <w:t>Architekten sollten explizit auf schriftlichen oder zumindest mündlichen Begründungen für Entwicklungsaufwandschätzungen von ihrem Team bestehen.</w:t>
                  </w:r>
                </w:p>
                <w:p w14:paraId="0B9ECCAB" w14:textId="77777777" w:rsidR="00325EDC" w:rsidRPr="00325EDC" w:rsidRDefault="00325EDC" w:rsidP="00325EDC">
                  <w:pPr>
                    <w:pStyle w:val="Choice"/>
                    <w:spacing w:after="0" w:line="276" w:lineRule="auto"/>
                    <w:ind w:left="-60"/>
                    <w:rPr>
                      <w:rFonts w:ascii="Roboto" w:hAnsi="Roboto"/>
                      <w:sz w:val="6"/>
                      <w:szCs w:val="6"/>
                    </w:rPr>
                  </w:pPr>
                </w:p>
                <w:p w14:paraId="408845BF" w14:textId="1D3B65D5" w:rsidR="00B01E8F" w:rsidRPr="00515007" w:rsidRDefault="00B01E8F" w:rsidP="00B01E8F">
                  <w:pPr>
                    <w:pStyle w:val="Choice"/>
                    <w:numPr>
                      <w:ilvl w:val="0"/>
                      <w:numId w:val="32"/>
                    </w:numPr>
                    <w:spacing w:after="0" w:line="360" w:lineRule="auto"/>
                    <w:ind w:left="366" w:hanging="426"/>
                    <w:rPr>
                      <w:rFonts w:ascii="Roboto" w:hAnsi="Roboto"/>
                    </w:rPr>
                  </w:pPr>
                  <w:r w:rsidRPr="00515007">
                    <w:rPr>
                      <w:rFonts w:ascii="Roboto" w:hAnsi="Roboto"/>
                    </w:rPr>
                    <w:t>Architekten sollten die Voraussetzungen für ihre Entscheidungen explizit darlegen.</w:t>
                  </w:r>
                </w:p>
              </w:tc>
            </w:tr>
          </w:tbl>
          <w:p w14:paraId="63C930B2" w14:textId="77777777" w:rsidR="00B01E8F" w:rsidRPr="00515007" w:rsidRDefault="00B01E8F" w:rsidP="00E0016E">
            <w:pPr>
              <w:spacing w:line="276" w:lineRule="auto"/>
              <w:jc w:val="center"/>
              <w:rPr>
                <w:rFonts w:ascii="Roboto" w:hAnsi="Roboto" w:cs="Segoe UI Symbol"/>
                <w:szCs w:val="22"/>
              </w:rPr>
            </w:pPr>
          </w:p>
        </w:tc>
        <w:tc>
          <w:tcPr>
            <w:tcW w:w="222" w:type="dxa"/>
            <w:shd w:val="clear" w:color="auto" w:fill="auto"/>
          </w:tcPr>
          <w:p w14:paraId="385E0377" w14:textId="77777777" w:rsidR="00B01E8F" w:rsidRPr="00515007" w:rsidRDefault="00B01E8F" w:rsidP="00E0016E">
            <w:pPr>
              <w:spacing w:line="276" w:lineRule="auto"/>
              <w:jc w:val="center"/>
              <w:rPr>
                <w:rFonts w:ascii="Roboto" w:hAnsi="Roboto"/>
                <w:szCs w:val="22"/>
              </w:rPr>
            </w:pPr>
          </w:p>
        </w:tc>
        <w:tc>
          <w:tcPr>
            <w:tcW w:w="222" w:type="dxa"/>
            <w:shd w:val="clear" w:color="auto" w:fill="auto"/>
          </w:tcPr>
          <w:p w14:paraId="09B7CE2A" w14:textId="77777777" w:rsidR="00B01E8F" w:rsidRPr="00515007" w:rsidRDefault="00B01E8F" w:rsidP="00E0016E">
            <w:pPr>
              <w:pStyle w:val="Choice"/>
              <w:spacing w:line="276" w:lineRule="auto"/>
              <w:rPr>
                <w:rFonts w:ascii="Roboto" w:hAnsi="Roboto"/>
              </w:rPr>
            </w:pPr>
          </w:p>
        </w:tc>
      </w:tr>
    </w:tbl>
    <w:p w14:paraId="57E7CB26" w14:textId="7BDC1ECB" w:rsidR="00654EDD" w:rsidRPr="00515007" w:rsidRDefault="00654EDD" w:rsidP="00654EDD">
      <w:pPr>
        <w:pStyle w:val="berschrift2"/>
        <w:pBdr>
          <w:top w:val="single" w:sz="6" w:space="1" w:color="auto"/>
          <w:bottom w:val="single" w:sz="6" w:space="1" w:color="auto"/>
        </w:pBdr>
        <w:tabs>
          <w:tab w:val="left" w:pos="2127"/>
        </w:tabs>
        <w:rPr>
          <w:rFonts w:ascii="Roboto" w:hAnsi="Roboto"/>
          <w:szCs w:val="22"/>
        </w:rPr>
      </w:pPr>
      <w:r w:rsidRPr="00515007">
        <w:rPr>
          <w:rFonts w:ascii="Roboto" w:hAnsi="Roboto"/>
          <w:sz w:val="28"/>
          <w:szCs w:val="28"/>
        </w:rPr>
        <w:t>Frage 16</w:t>
      </w:r>
      <w:r w:rsidRPr="00515007">
        <w:rPr>
          <w:rFonts w:ascii="Roboto" w:hAnsi="Roboto"/>
          <w:sz w:val="28"/>
          <w:szCs w:val="28"/>
        </w:rPr>
        <w:tab/>
      </w:r>
      <w:r w:rsidRPr="00515007">
        <w:rPr>
          <w:rFonts w:ascii="Roboto" w:hAnsi="Roboto"/>
          <w:b w:val="0"/>
          <w:i/>
          <w:szCs w:val="22"/>
        </w:rPr>
        <w:t>P-Frage: Wählen Sie die drei passendsten Antworten aus.</w:t>
      </w:r>
      <w:r w:rsidR="006451E9">
        <w:rPr>
          <w:rFonts w:ascii="Roboto" w:hAnsi="Roboto"/>
          <w:b w:val="0"/>
          <w:i/>
          <w:szCs w:val="22"/>
        </w:rPr>
        <w:tab/>
      </w:r>
      <w:r w:rsidR="006451E9">
        <w:rPr>
          <w:rFonts w:ascii="Roboto" w:hAnsi="Roboto"/>
          <w:b w:val="0"/>
          <w:i/>
          <w:szCs w:val="22"/>
        </w:rPr>
        <w:tab/>
        <w:t xml:space="preserve">       </w:t>
      </w:r>
      <w:r w:rsidRPr="00515007">
        <w:rPr>
          <w:rFonts w:ascii="Roboto" w:hAnsi="Roboto"/>
          <w:b w:val="0"/>
          <w:i/>
          <w:szCs w:val="22"/>
        </w:rPr>
        <w:t>1 Punkt</w:t>
      </w:r>
    </w:p>
    <w:p w14:paraId="726946BF" w14:textId="26A2EEB4" w:rsidR="00654EDD" w:rsidRPr="00515007" w:rsidRDefault="00654EDD" w:rsidP="00654EDD">
      <w:pPr>
        <w:rPr>
          <w:rFonts w:ascii="Roboto" w:hAnsi="Roboto"/>
          <w:b/>
          <w:bCs/>
          <w:szCs w:val="22"/>
        </w:rPr>
      </w:pPr>
      <w:r w:rsidRPr="00515007">
        <w:rPr>
          <w:rFonts w:ascii="Roboto" w:hAnsi="Roboto"/>
          <w:b/>
          <w:bCs/>
          <w:szCs w:val="22"/>
        </w:rPr>
        <w:t>ID: Q-20-04-19</w:t>
      </w:r>
    </w:p>
    <w:p w14:paraId="7AEFB020" w14:textId="77777777" w:rsidR="001D0AF0" w:rsidRPr="00515007" w:rsidRDefault="001D0AF0" w:rsidP="001D0AF0">
      <w:pPr>
        <w:pStyle w:val="FirstParagraph"/>
        <w:spacing w:before="0" w:after="0"/>
        <w:rPr>
          <w:rFonts w:ascii="Roboto" w:hAnsi="Roboto"/>
          <w:sz w:val="22"/>
          <w:szCs w:val="20"/>
        </w:rPr>
      </w:pPr>
    </w:p>
    <w:p w14:paraId="4BCBF456" w14:textId="5844B5D5" w:rsidR="00654EDD" w:rsidRPr="00515007" w:rsidRDefault="00654EDD" w:rsidP="001D0AF0">
      <w:pPr>
        <w:pStyle w:val="FirstParagraph"/>
        <w:spacing w:before="0" w:after="0"/>
        <w:rPr>
          <w:rFonts w:ascii="Roboto" w:hAnsi="Roboto"/>
          <w:sz w:val="22"/>
          <w:szCs w:val="20"/>
        </w:rPr>
      </w:pPr>
      <w:r w:rsidRPr="00515007">
        <w:rPr>
          <w:rFonts w:ascii="Roboto" w:hAnsi="Roboto"/>
          <w:sz w:val="22"/>
          <w:szCs w:val="20"/>
        </w:rPr>
        <w:t xml:space="preserve">Kreuzen Sie die </w:t>
      </w:r>
      <w:r w:rsidRPr="00515007">
        <w:rPr>
          <w:rFonts w:ascii="Roboto" w:hAnsi="Roboto"/>
          <w:b/>
          <w:bCs/>
          <w:sz w:val="22"/>
          <w:szCs w:val="20"/>
        </w:rPr>
        <w:t>DREI</w:t>
      </w:r>
      <w:r w:rsidRPr="00515007">
        <w:rPr>
          <w:rFonts w:ascii="Roboto" w:hAnsi="Roboto"/>
          <w:sz w:val="22"/>
          <w:szCs w:val="20"/>
        </w:rPr>
        <w:t xml:space="preserve"> zutreffendsten Beispiele für typische Kategorien von Softwaresystemen an.</w:t>
      </w:r>
    </w:p>
    <w:p w14:paraId="5F00901B"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654EDD" w:rsidRPr="00515007" w14:paraId="599C0877" w14:textId="77777777" w:rsidTr="00E0016E">
        <w:trPr>
          <w:trHeight w:val="2045"/>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654EDD" w:rsidRPr="00515007" w14:paraId="0853B701" w14:textId="77777777" w:rsidTr="00E0016E">
              <w:trPr>
                <w:gridAfter w:val="1"/>
                <w:wAfter w:w="1558" w:type="dxa"/>
              </w:trPr>
              <w:tc>
                <w:tcPr>
                  <w:tcW w:w="406" w:type="dxa"/>
                  <w:shd w:val="clear" w:color="auto" w:fill="auto"/>
                </w:tcPr>
                <w:p w14:paraId="6A697742"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B110E05" w14:textId="03E2C60D" w:rsidR="00654EDD" w:rsidRPr="00515007" w:rsidRDefault="00654EDD" w:rsidP="00654EDD">
                  <w:pPr>
                    <w:pStyle w:val="Choice"/>
                    <w:numPr>
                      <w:ilvl w:val="0"/>
                      <w:numId w:val="33"/>
                    </w:numPr>
                    <w:spacing w:after="0" w:line="276" w:lineRule="auto"/>
                    <w:ind w:left="366" w:right="-3789" w:hanging="426"/>
                    <w:rPr>
                      <w:rFonts w:ascii="Roboto" w:hAnsi="Roboto"/>
                    </w:rPr>
                  </w:pPr>
                  <w:r w:rsidRPr="00515007">
                    <w:rPr>
                      <w:rFonts w:ascii="Roboto" w:hAnsi="Roboto"/>
                    </w:rPr>
                    <w:t>Batch-System.</w:t>
                  </w:r>
                </w:p>
              </w:tc>
            </w:tr>
            <w:tr w:rsidR="00654EDD" w:rsidRPr="00515007" w14:paraId="3A0007A5" w14:textId="77777777" w:rsidTr="00E0016E">
              <w:tc>
                <w:tcPr>
                  <w:tcW w:w="406" w:type="dxa"/>
                  <w:shd w:val="clear" w:color="auto" w:fill="auto"/>
                </w:tcPr>
                <w:p w14:paraId="0EA0451B" w14:textId="77777777"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587E8F0" w14:textId="343D56D5" w:rsidR="00654EDD" w:rsidRPr="00515007" w:rsidRDefault="001126CC" w:rsidP="00654EDD">
                  <w:pPr>
                    <w:pStyle w:val="Choice"/>
                    <w:numPr>
                      <w:ilvl w:val="0"/>
                      <w:numId w:val="33"/>
                    </w:numPr>
                    <w:spacing w:line="276" w:lineRule="auto"/>
                    <w:ind w:left="368" w:hanging="426"/>
                    <w:rPr>
                      <w:rFonts w:ascii="Roboto" w:hAnsi="Roboto"/>
                    </w:rPr>
                  </w:pPr>
                  <w:r w:rsidRPr="00515007">
                    <w:rPr>
                      <w:rFonts w:ascii="Roboto" w:hAnsi="Roboto"/>
                    </w:rPr>
                    <w:t>Interaktives</w:t>
                  </w:r>
                  <w:r w:rsidR="00654EDD" w:rsidRPr="00515007">
                    <w:rPr>
                      <w:rFonts w:ascii="Roboto" w:hAnsi="Roboto"/>
                    </w:rPr>
                    <w:t xml:space="preserve"> Onlinesystem.</w:t>
                  </w:r>
                </w:p>
              </w:tc>
            </w:tr>
            <w:tr w:rsidR="00654EDD" w:rsidRPr="00515007" w14:paraId="035781B3" w14:textId="77777777" w:rsidTr="00E0016E">
              <w:trPr>
                <w:gridAfter w:val="1"/>
                <w:wAfter w:w="1558" w:type="dxa"/>
              </w:trPr>
              <w:tc>
                <w:tcPr>
                  <w:tcW w:w="406" w:type="dxa"/>
                  <w:shd w:val="clear" w:color="auto" w:fill="auto"/>
                </w:tcPr>
                <w:p w14:paraId="7F192749" w14:textId="77777777" w:rsidR="00654EDD" w:rsidRPr="00515007" w:rsidRDefault="00654EDD"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2E321138" w14:textId="03050C84" w:rsidR="00654EDD" w:rsidRPr="00515007" w:rsidRDefault="00654EDD"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4A10DB7" w14:textId="34E08809"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Linné</w:t>
                  </w:r>
                  <w:r w:rsidR="002906A8">
                    <w:rPr>
                      <w:rFonts w:ascii="Roboto" w:hAnsi="Roboto"/>
                    </w:rPr>
                    <w:t>s</w:t>
                  </w:r>
                  <w:r w:rsidR="00AE14C1">
                    <w:rPr>
                      <w:rFonts w:ascii="Roboto" w:hAnsi="Roboto"/>
                    </w:rPr>
                    <w:t xml:space="preserve"> </w:t>
                  </w:r>
                  <w:r w:rsidRPr="00515007">
                    <w:rPr>
                      <w:rFonts w:ascii="Roboto" w:hAnsi="Roboto"/>
                    </w:rPr>
                    <w:t>System.</w:t>
                  </w:r>
                </w:p>
                <w:p w14:paraId="51CB67BC" w14:textId="35F5C4ED" w:rsidR="00654EDD" w:rsidRPr="00515007" w:rsidRDefault="00654EDD" w:rsidP="00654EDD">
                  <w:pPr>
                    <w:pStyle w:val="Choice"/>
                    <w:numPr>
                      <w:ilvl w:val="0"/>
                      <w:numId w:val="33"/>
                    </w:numPr>
                    <w:spacing w:line="276" w:lineRule="auto"/>
                    <w:ind w:left="368" w:hanging="426"/>
                    <w:rPr>
                      <w:rFonts w:ascii="Roboto" w:hAnsi="Roboto"/>
                    </w:rPr>
                  </w:pPr>
                  <w:r w:rsidRPr="00515007">
                    <w:rPr>
                      <w:rFonts w:ascii="Roboto" w:hAnsi="Roboto"/>
                    </w:rPr>
                    <w:t>Eingebettetes Echtzeitsystem.</w:t>
                  </w:r>
                </w:p>
              </w:tc>
            </w:tr>
            <w:tr w:rsidR="00654EDD" w:rsidRPr="00515007" w14:paraId="150E8A70" w14:textId="77777777" w:rsidTr="00E0016E">
              <w:trPr>
                <w:gridAfter w:val="1"/>
                <w:wAfter w:w="1558" w:type="dxa"/>
              </w:trPr>
              <w:tc>
                <w:tcPr>
                  <w:tcW w:w="406" w:type="dxa"/>
                  <w:shd w:val="clear" w:color="auto" w:fill="auto"/>
                </w:tcPr>
                <w:p w14:paraId="3FF6ADD2" w14:textId="22CB0950" w:rsidR="00654EDD" w:rsidRPr="00515007" w:rsidRDefault="00654EDD" w:rsidP="00E0016E">
                  <w:pPr>
                    <w:spacing w:line="360"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463C9D3D" w14:textId="77777777" w:rsidR="00654EDD" w:rsidRDefault="00654EDD" w:rsidP="00E0016E">
                  <w:pPr>
                    <w:pStyle w:val="Choice"/>
                    <w:numPr>
                      <w:ilvl w:val="0"/>
                      <w:numId w:val="33"/>
                    </w:numPr>
                    <w:spacing w:after="0" w:line="276" w:lineRule="auto"/>
                    <w:ind w:left="366" w:hanging="426"/>
                    <w:rPr>
                      <w:rFonts w:ascii="Roboto" w:hAnsi="Roboto"/>
                    </w:rPr>
                  </w:pPr>
                  <w:r w:rsidRPr="00515007">
                    <w:rPr>
                      <w:rFonts w:ascii="Roboto" w:hAnsi="Roboto"/>
                    </w:rPr>
                    <w:t>Integrationstestsystem.</w:t>
                  </w:r>
                </w:p>
                <w:p w14:paraId="776266CC" w14:textId="7AD88F5E" w:rsidR="00B10CC8" w:rsidRPr="00515007" w:rsidRDefault="00B10CC8" w:rsidP="0072337C">
                  <w:pPr>
                    <w:pStyle w:val="Choice"/>
                    <w:spacing w:after="0" w:line="276" w:lineRule="auto"/>
                    <w:rPr>
                      <w:rFonts w:ascii="Roboto" w:hAnsi="Roboto"/>
                    </w:rPr>
                  </w:pPr>
                </w:p>
              </w:tc>
            </w:tr>
          </w:tbl>
          <w:p w14:paraId="69E19492" w14:textId="77777777" w:rsidR="00654EDD" w:rsidRPr="00515007" w:rsidRDefault="00654EDD" w:rsidP="00E0016E">
            <w:pPr>
              <w:spacing w:line="276" w:lineRule="auto"/>
              <w:jc w:val="center"/>
              <w:rPr>
                <w:rFonts w:ascii="Roboto" w:hAnsi="Roboto" w:cs="Segoe UI Symbol"/>
                <w:szCs w:val="22"/>
              </w:rPr>
            </w:pPr>
          </w:p>
        </w:tc>
        <w:tc>
          <w:tcPr>
            <w:tcW w:w="222" w:type="dxa"/>
            <w:shd w:val="clear" w:color="auto" w:fill="auto"/>
          </w:tcPr>
          <w:p w14:paraId="0E0D937D" w14:textId="77777777" w:rsidR="00654EDD" w:rsidRPr="00515007" w:rsidRDefault="00654EDD" w:rsidP="00E0016E">
            <w:pPr>
              <w:spacing w:line="276" w:lineRule="auto"/>
              <w:jc w:val="center"/>
              <w:rPr>
                <w:rFonts w:ascii="Roboto" w:hAnsi="Roboto"/>
                <w:szCs w:val="22"/>
              </w:rPr>
            </w:pPr>
          </w:p>
        </w:tc>
        <w:tc>
          <w:tcPr>
            <w:tcW w:w="222" w:type="dxa"/>
            <w:shd w:val="clear" w:color="auto" w:fill="auto"/>
          </w:tcPr>
          <w:p w14:paraId="39DFCBD9" w14:textId="77777777" w:rsidR="00654EDD" w:rsidRPr="00515007" w:rsidRDefault="00654EDD" w:rsidP="00E0016E">
            <w:pPr>
              <w:pStyle w:val="Choice"/>
              <w:spacing w:line="276" w:lineRule="auto"/>
              <w:rPr>
                <w:rFonts w:ascii="Roboto" w:hAnsi="Roboto"/>
              </w:rPr>
            </w:pPr>
          </w:p>
        </w:tc>
      </w:tr>
    </w:tbl>
    <w:p w14:paraId="7A9AA798" w14:textId="759300E1" w:rsidR="00E0016E" w:rsidRPr="00515007" w:rsidRDefault="00E0016E" w:rsidP="00BB2E81">
      <w:pPr>
        <w:pStyle w:val="berschrift2"/>
        <w:pBdr>
          <w:top w:val="single" w:sz="6" w:space="1" w:color="auto"/>
          <w:bottom w:val="single" w:sz="6" w:space="1" w:color="auto"/>
        </w:pBdr>
        <w:tabs>
          <w:tab w:val="left" w:pos="2127"/>
        </w:tabs>
        <w:spacing w:after="0"/>
        <w:ind w:left="2124" w:hanging="2124"/>
        <w:rPr>
          <w:rFonts w:ascii="Roboto" w:hAnsi="Roboto"/>
          <w:szCs w:val="22"/>
        </w:rPr>
      </w:pPr>
      <w:r w:rsidRPr="00515007">
        <w:rPr>
          <w:rFonts w:ascii="Roboto" w:hAnsi="Roboto"/>
          <w:sz w:val="28"/>
          <w:szCs w:val="28"/>
        </w:rPr>
        <w:t>Frage 17</w:t>
      </w:r>
      <w:r w:rsidRPr="00515007">
        <w:rPr>
          <w:rFonts w:ascii="Roboto" w:hAnsi="Roboto"/>
          <w:sz w:val="28"/>
          <w:szCs w:val="28"/>
        </w:rPr>
        <w:tab/>
      </w:r>
      <w:r w:rsidRPr="00515007">
        <w:rPr>
          <w:rFonts w:ascii="Roboto" w:hAnsi="Roboto"/>
          <w:b w:val="0"/>
          <w:i/>
          <w:szCs w:val="22"/>
        </w:rPr>
        <w:t>P-Frage: Wählen Sie die drei in der Praxis am häufigsten vorkommenden Ansätze aus.</w:t>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r>
      <w:r w:rsidR="00E20F31">
        <w:rPr>
          <w:rFonts w:ascii="Roboto" w:hAnsi="Roboto"/>
          <w:b w:val="0"/>
          <w:i/>
          <w:szCs w:val="22"/>
        </w:rPr>
        <w:tab/>
        <w:t xml:space="preserve">       </w:t>
      </w:r>
      <w:r w:rsidRPr="00515007">
        <w:rPr>
          <w:rFonts w:ascii="Roboto" w:hAnsi="Roboto"/>
          <w:b w:val="0"/>
          <w:i/>
          <w:szCs w:val="22"/>
        </w:rPr>
        <w:t>1 Punkt</w:t>
      </w:r>
    </w:p>
    <w:p w14:paraId="1A1C6C21" w14:textId="288C2542" w:rsidR="00E0016E" w:rsidRPr="00515007" w:rsidRDefault="00E0016E" w:rsidP="00E0016E">
      <w:pPr>
        <w:rPr>
          <w:rFonts w:ascii="Roboto" w:hAnsi="Roboto"/>
          <w:b/>
          <w:bCs/>
          <w:szCs w:val="22"/>
        </w:rPr>
      </w:pPr>
      <w:r w:rsidRPr="00515007">
        <w:rPr>
          <w:rFonts w:ascii="Roboto" w:hAnsi="Roboto"/>
          <w:b/>
          <w:bCs/>
          <w:szCs w:val="22"/>
        </w:rPr>
        <w:t>ID: Q-20-04-32</w:t>
      </w:r>
    </w:p>
    <w:p w14:paraId="5AA7A680" w14:textId="77777777" w:rsidR="001D0AF0" w:rsidRPr="00515007" w:rsidRDefault="001D0AF0" w:rsidP="001D0AF0">
      <w:pPr>
        <w:pStyle w:val="FirstParagraph"/>
        <w:spacing w:before="0" w:after="0"/>
        <w:rPr>
          <w:rFonts w:ascii="Roboto" w:hAnsi="Roboto"/>
          <w:sz w:val="22"/>
          <w:szCs w:val="20"/>
        </w:rPr>
      </w:pPr>
    </w:p>
    <w:p w14:paraId="054FAB71" w14:textId="75E8AF8C" w:rsidR="001D0AF0" w:rsidRDefault="00EA541B" w:rsidP="00B92893">
      <w:pPr>
        <w:pStyle w:val="FirstParagraph"/>
        <w:spacing w:before="0" w:after="0"/>
        <w:rPr>
          <w:rFonts w:ascii="Roboto" w:hAnsi="Roboto"/>
          <w:sz w:val="22"/>
          <w:szCs w:val="20"/>
        </w:rPr>
      </w:pPr>
      <w:r w:rsidRPr="00515007">
        <w:rPr>
          <w:rFonts w:ascii="Roboto" w:hAnsi="Roboto"/>
          <w:sz w:val="22"/>
          <w:szCs w:val="20"/>
        </w:rPr>
        <w:t xml:space="preserve">Es gibt zahlreiche Ansätze, die zu einer Softwarearchitektur führen. Welche </w:t>
      </w:r>
      <w:r w:rsidRPr="00515007">
        <w:rPr>
          <w:rFonts w:ascii="Roboto" w:hAnsi="Roboto"/>
          <w:b/>
          <w:bCs/>
          <w:sz w:val="22"/>
          <w:szCs w:val="20"/>
        </w:rPr>
        <w:t>DREI</w:t>
      </w:r>
      <w:r w:rsidRPr="00515007">
        <w:rPr>
          <w:rFonts w:ascii="Roboto" w:hAnsi="Roboto"/>
          <w:sz w:val="22"/>
          <w:szCs w:val="20"/>
        </w:rPr>
        <w:t xml:space="preserve"> der folgenden Ansätze kommen in der Praxis am häufigsten vor?</w:t>
      </w:r>
    </w:p>
    <w:p w14:paraId="7AA37EB3" w14:textId="77777777" w:rsidR="00B92893" w:rsidRPr="00B92893" w:rsidRDefault="00B92893" w:rsidP="00B92893">
      <w:pPr>
        <w:pStyle w:val="Textkrper"/>
        <w:rPr>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0016E" w:rsidRPr="00515007" w14:paraId="408CB0FF" w14:textId="77777777" w:rsidTr="0072337C">
        <w:trPr>
          <w:trHeight w:val="247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0016E" w:rsidRPr="00515007" w14:paraId="5D9CD213" w14:textId="77777777" w:rsidTr="00E0016E">
              <w:trPr>
                <w:gridAfter w:val="1"/>
                <w:wAfter w:w="1558" w:type="dxa"/>
              </w:trPr>
              <w:tc>
                <w:tcPr>
                  <w:tcW w:w="406" w:type="dxa"/>
                  <w:shd w:val="clear" w:color="auto" w:fill="auto"/>
                </w:tcPr>
                <w:p w14:paraId="222040BA"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A5FF091" w14:textId="300A3351" w:rsidR="00E0016E" w:rsidRPr="00515007" w:rsidRDefault="00EA541B" w:rsidP="00EA541B">
                  <w:pPr>
                    <w:pStyle w:val="Choice"/>
                    <w:numPr>
                      <w:ilvl w:val="0"/>
                      <w:numId w:val="34"/>
                    </w:numPr>
                    <w:spacing w:after="0" w:line="276" w:lineRule="auto"/>
                    <w:ind w:left="366" w:right="-3789" w:hanging="426"/>
                    <w:rPr>
                      <w:rFonts w:ascii="Roboto" w:hAnsi="Roboto"/>
                    </w:rPr>
                  </w:pPr>
                  <w:r w:rsidRPr="00515007">
                    <w:rPr>
                      <w:rFonts w:ascii="Roboto" w:hAnsi="Roboto"/>
                    </w:rPr>
                    <w:t>User-Interface Driven Design.</w:t>
                  </w:r>
                </w:p>
              </w:tc>
            </w:tr>
            <w:tr w:rsidR="00E0016E" w:rsidRPr="00515007" w14:paraId="2184E6E2" w14:textId="77777777" w:rsidTr="00E0016E">
              <w:tc>
                <w:tcPr>
                  <w:tcW w:w="406" w:type="dxa"/>
                  <w:shd w:val="clear" w:color="auto" w:fill="auto"/>
                </w:tcPr>
                <w:p w14:paraId="64341637"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452ABA" w14:textId="24CFA11B"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Domain</w:t>
                  </w:r>
                  <w:r w:rsidR="002906A8">
                    <w:rPr>
                      <w:rFonts w:ascii="Roboto" w:hAnsi="Roboto"/>
                    </w:rPr>
                    <w:t>-d</w:t>
                  </w:r>
                  <w:r w:rsidRPr="00515007">
                    <w:rPr>
                      <w:rFonts w:ascii="Roboto" w:hAnsi="Roboto"/>
                    </w:rPr>
                    <w:t>riven Design.</w:t>
                  </w:r>
                </w:p>
              </w:tc>
            </w:tr>
            <w:tr w:rsidR="00E0016E" w:rsidRPr="00515007" w14:paraId="1E798D18" w14:textId="77777777" w:rsidTr="00E0016E">
              <w:trPr>
                <w:gridAfter w:val="1"/>
                <w:wAfter w:w="1558" w:type="dxa"/>
              </w:trPr>
              <w:tc>
                <w:tcPr>
                  <w:tcW w:w="406" w:type="dxa"/>
                  <w:shd w:val="clear" w:color="auto" w:fill="auto"/>
                </w:tcPr>
                <w:p w14:paraId="029A2041" w14:textId="77777777" w:rsidR="00E0016E" w:rsidRPr="00515007" w:rsidRDefault="00E0016E" w:rsidP="00E0016E">
                  <w:pPr>
                    <w:spacing w:line="276" w:lineRule="auto"/>
                    <w:ind w:hanging="225"/>
                    <w:jc w:val="center"/>
                    <w:rPr>
                      <w:rFonts w:ascii="Roboto" w:hAnsi="Roboto" w:cs="Segoe UI Symbol"/>
                      <w:szCs w:val="22"/>
                    </w:rPr>
                  </w:pPr>
                  <w:r w:rsidRPr="00515007">
                    <w:rPr>
                      <w:rFonts w:ascii="Segoe UI Symbol" w:hAnsi="Segoe UI Symbol"/>
                      <w:szCs w:val="22"/>
                    </w:rPr>
                    <w:t>☐</w:t>
                  </w:r>
                </w:p>
                <w:p w14:paraId="6DD42145" w14:textId="77777777" w:rsidR="00E0016E" w:rsidRPr="00515007" w:rsidRDefault="00E0016E" w:rsidP="00E0016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E0D5518" w14:textId="64371548"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Sichtenbasierte Architekturentwicklung</w:t>
                  </w:r>
                </w:p>
                <w:p w14:paraId="60866264" w14:textId="421923AD" w:rsidR="00E0016E" w:rsidRPr="00515007" w:rsidRDefault="00EA541B" w:rsidP="00E0016E">
                  <w:pPr>
                    <w:pStyle w:val="Choice"/>
                    <w:numPr>
                      <w:ilvl w:val="0"/>
                      <w:numId w:val="34"/>
                    </w:numPr>
                    <w:spacing w:line="276" w:lineRule="auto"/>
                    <w:ind w:left="368" w:hanging="426"/>
                    <w:rPr>
                      <w:rFonts w:ascii="Roboto" w:hAnsi="Roboto"/>
                    </w:rPr>
                  </w:pPr>
                  <w:r w:rsidRPr="00515007">
                    <w:rPr>
                      <w:rFonts w:ascii="Roboto" w:hAnsi="Roboto"/>
                    </w:rPr>
                    <w:t>Bottom-up Design.</w:t>
                  </w:r>
                </w:p>
              </w:tc>
            </w:tr>
            <w:tr w:rsidR="00E0016E" w:rsidRPr="00515007" w14:paraId="149342B4" w14:textId="77777777" w:rsidTr="00E0016E">
              <w:trPr>
                <w:gridAfter w:val="1"/>
                <w:wAfter w:w="1558" w:type="dxa"/>
              </w:trPr>
              <w:tc>
                <w:tcPr>
                  <w:tcW w:w="406" w:type="dxa"/>
                  <w:shd w:val="clear" w:color="auto" w:fill="auto"/>
                </w:tcPr>
                <w:p w14:paraId="3EAFF2B5" w14:textId="589BD243" w:rsidR="00E0016E" w:rsidRPr="0072337C" w:rsidRDefault="00E0016E" w:rsidP="0072337C">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7EFEEB3B" w14:textId="4C64487F" w:rsidR="00E0016E" w:rsidRPr="00515007" w:rsidRDefault="002906A8" w:rsidP="00E0016E">
                  <w:pPr>
                    <w:pStyle w:val="Choice"/>
                    <w:numPr>
                      <w:ilvl w:val="0"/>
                      <w:numId w:val="34"/>
                    </w:numPr>
                    <w:spacing w:after="0" w:line="276" w:lineRule="auto"/>
                    <w:ind w:left="366" w:hanging="426"/>
                    <w:rPr>
                      <w:rFonts w:ascii="Roboto" w:hAnsi="Roboto"/>
                    </w:rPr>
                  </w:pPr>
                  <w:r>
                    <w:rPr>
                      <w:rFonts w:ascii="Roboto" w:hAnsi="Roboto"/>
                    </w:rPr>
                    <w:t>Mehrheitsentscheid</w:t>
                  </w:r>
                  <w:r w:rsidR="00EA541B" w:rsidRPr="00515007">
                    <w:rPr>
                      <w:rFonts w:ascii="Roboto" w:hAnsi="Roboto"/>
                    </w:rPr>
                    <w:t>.</w:t>
                  </w:r>
                </w:p>
              </w:tc>
            </w:tr>
          </w:tbl>
          <w:p w14:paraId="7072A810" w14:textId="6328D9E1" w:rsidR="0072337C" w:rsidRPr="00515007" w:rsidRDefault="0072337C" w:rsidP="0072337C">
            <w:pPr>
              <w:spacing w:line="276" w:lineRule="auto"/>
              <w:rPr>
                <w:rFonts w:ascii="Roboto" w:hAnsi="Roboto" w:cs="Segoe UI Symbol"/>
                <w:szCs w:val="22"/>
              </w:rPr>
            </w:pPr>
          </w:p>
        </w:tc>
        <w:tc>
          <w:tcPr>
            <w:tcW w:w="222" w:type="dxa"/>
            <w:shd w:val="clear" w:color="auto" w:fill="auto"/>
          </w:tcPr>
          <w:p w14:paraId="79A6623F" w14:textId="77777777" w:rsidR="00E0016E" w:rsidRPr="00515007" w:rsidRDefault="00E0016E" w:rsidP="00E0016E">
            <w:pPr>
              <w:spacing w:line="276" w:lineRule="auto"/>
              <w:jc w:val="center"/>
              <w:rPr>
                <w:rFonts w:ascii="Roboto" w:hAnsi="Roboto"/>
                <w:szCs w:val="22"/>
              </w:rPr>
            </w:pPr>
          </w:p>
        </w:tc>
        <w:tc>
          <w:tcPr>
            <w:tcW w:w="222" w:type="dxa"/>
            <w:shd w:val="clear" w:color="auto" w:fill="auto"/>
          </w:tcPr>
          <w:p w14:paraId="7F141593" w14:textId="77777777" w:rsidR="00E0016E" w:rsidRPr="00515007" w:rsidRDefault="00E0016E" w:rsidP="00E0016E">
            <w:pPr>
              <w:pStyle w:val="Choice"/>
              <w:spacing w:line="276" w:lineRule="auto"/>
              <w:rPr>
                <w:rFonts w:ascii="Roboto" w:hAnsi="Roboto"/>
              </w:rPr>
            </w:pPr>
          </w:p>
        </w:tc>
      </w:tr>
    </w:tbl>
    <w:p w14:paraId="2F9BA555" w14:textId="7C262C53" w:rsidR="00EA541B" w:rsidRPr="00596A09" w:rsidRDefault="00EA541B" w:rsidP="00596A09">
      <w:pPr>
        <w:pStyle w:val="berschrift2"/>
        <w:pBdr>
          <w:top w:val="single" w:sz="6" w:space="1" w:color="auto"/>
          <w:bottom w:val="single" w:sz="6" w:space="1" w:color="auto"/>
        </w:pBdr>
        <w:tabs>
          <w:tab w:val="left" w:pos="2127"/>
        </w:tabs>
        <w:rPr>
          <w:rFonts w:ascii="Roboto" w:hAnsi="Roboto"/>
          <w:b w:val="0"/>
          <w:i/>
          <w:szCs w:val="22"/>
        </w:rPr>
      </w:pPr>
      <w:r w:rsidRPr="00515007">
        <w:rPr>
          <w:rFonts w:ascii="Roboto" w:hAnsi="Roboto"/>
          <w:sz w:val="28"/>
          <w:szCs w:val="28"/>
        </w:rPr>
        <w:lastRenderedPageBreak/>
        <w:t>Frage 18</w:t>
      </w:r>
      <w:r w:rsidRPr="00515007">
        <w:rPr>
          <w:rFonts w:ascii="Roboto" w:hAnsi="Roboto"/>
          <w:sz w:val="28"/>
          <w:szCs w:val="28"/>
        </w:rPr>
        <w:tab/>
      </w:r>
      <w:r w:rsidRPr="00515007">
        <w:rPr>
          <w:rFonts w:ascii="Roboto" w:hAnsi="Roboto"/>
          <w:b w:val="0"/>
          <w:i/>
          <w:szCs w:val="22"/>
        </w:rPr>
        <w:t>P-Frage: Wählen Sie die drei am häufigsten verwendeten Sichten aus.</w:t>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r>
      <w:r w:rsidR="00596A09">
        <w:rPr>
          <w:rFonts w:ascii="Roboto" w:hAnsi="Roboto"/>
          <w:b w:val="0"/>
          <w:i/>
          <w:szCs w:val="22"/>
        </w:rPr>
        <w:tab/>
        <w:t xml:space="preserve">       </w:t>
      </w:r>
      <w:r w:rsidRPr="00515007">
        <w:rPr>
          <w:rFonts w:ascii="Roboto" w:hAnsi="Roboto"/>
          <w:b w:val="0"/>
          <w:i/>
          <w:szCs w:val="22"/>
        </w:rPr>
        <w:t>1 Punkt</w:t>
      </w:r>
    </w:p>
    <w:p w14:paraId="01228673" w14:textId="3FA41198" w:rsidR="00EA541B" w:rsidRPr="00515007" w:rsidRDefault="00EA541B" w:rsidP="00EA541B">
      <w:pPr>
        <w:rPr>
          <w:rFonts w:ascii="Roboto" w:hAnsi="Roboto"/>
          <w:b/>
          <w:bCs/>
          <w:szCs w:val="22"/>
        </w:rPr>
      </w:pPr>
      <w:r w:rsidRPr="00515007">
        <w:rPr>
          <w:rFonts w:ascii="Roboto" w:hAnsi="Roboto"/>
          <w:b/>
          <w:bCs/>
          <w:szCs w:val="22"/>
        </w:rPr>
        <w:t>ID: Q-20-04-38</w:t>
      </w:r>
    </w:p>
    <w:p w14:paraId="441C753F" w14:textId="77777777" w:rsidR="001D0AF0" w:rsidRPr="00515007" w:rsidRDefault="001D0AF0" w:rsidP="001D0AF0">
      <w:pPr>
        <w:pStyle w:val="FirstParagraph"/>
        <w:spacing w:before="0" w:after="0"/>
        <w:rPr>
          <w:rFonts w:ascii="Roboto" w:hAnsi="Roboto"/>
          <w:sz w:val="22"/>
          <w:szCs w:val="20"/>
        </w:rPr>
      </w:pPr>
    </w:p>
    <w:p w14:paraId="248C91B7" w14:textId="0C29309D" w:rsidR="00EA541B" w:rsidRPr="00515007" w:rsidRDefault="00EA541B" w:rsidP="001D0AF0">
      <w:pPr>
        <w:pStyle w:val="FirstParagraph"/>
        <w:spacing w:before="0" w:after="0"/>
        <w:rPr>
          <w:rFonts w:ascii="Roboto" w:hAnsi="Roboto"/>
          <w:sz w:val="22"/>
          <w:szCs w:val="20"/>
        </w:rPr>
      </w:pPr>
      <w:r w:rsidRPr="00515007">
        <w:rPr>
          <w:rFonts w:ascii="Roboto" w:hAnsi="Roboto"/>
          <w:sz w:val="22"/>
          <w:szCs w:val="20"/>
        </w:rPr>
        <w:t xml:space="preserve">Viele Architekturentwicklungsmethoden sehen einen sichtenbasierten Ansatz vor. Welche </w:t>
      </w:r>
      <w:r w:rsidRPr="00515007">
        <w:rPr>
          <w:rFonts w:ascii="Roboto" w:hAnsi="Roboto"/>
          <w:b/>
          <w:bCs/>
          <w:sz w:val="22"/>
          <w:szCs w:val="20"/>
        </w:rPr>
        <w:t>DREI</w:t>
      </w:r>
      <w:r w:rsidRPr="00515007">
        <w:rPr>
          <w:rFonts w:ascii="Roboto" w:hAnsi="Roboto"/>
          <w:sz w:val="22"/>
          <w:szCs w:val="20"/>
        </w:rPr>
        <w:t xml:space="preserve"> der folgenden </w:t>
      </w:r>
      <w:r w:rsidR="00B938B1">
        <w:rPr>
          <w:rFonts w:ascii="Roboto" w:hAnsi="Roboto"/>
          <w:sz w:val="22"/>
          <w:szCs w:val="20"/>
        </w:rPr>
        <w:t>S</w:t>
      </w:r>
      <w:r w:rsidRPr="00515007">
        <w:rPr>
          <w:rFonts w:ascii="Roboto" w:hAnsi="Roboto"/>
          <w:sz w:val="22"/>
          <w:szCs w:val="20"/>
        </w:rPr>
        <w:t>ichten werden am häufigsten verwendet?</w:t>
      </w:r>
    </w:p>
    <w:p w14:paraId="09668B34"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EA541B" w:rsidRPr="00515007" w14:paraId="7B93C75C" w14:textId="77777777" w:rsidTr="001D0AF0">
        <w:trPr>
          <w:trHeight w:val="24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EA541B" w:rsidRPr="00515007" w14:paraId="162B12D5" w14:textId="77777777" w:rsidTr="00A62347">
              <w:trPr>
                <w:gridAfter w:val="1"/>
                <w:wAfter w:w="1558" w:type="dxa"/>
              </w:trPr>
              <w:tc>
                <w:tcPr>
                  <w:tcW w:w="406" w:type="dxa"/>
                  <w:shd w:val="clear" w:color="auto" w:fill="auto"/>
                </w:tcPr>
                <w:p w14:paraId="3FBEEC34"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A785A40" w14:textId="1D293DAF" w:rsidR="00EA541B" w:rsidRPr="00515007" w:rsidRDefault="00FF5914" w:rsidP="0020761B">
                  <w:pPr>
                    <w:pStyle w:val="Choice"/>
                    <w:numPr>
                      <w:ilvl w:val="0"/>
                      <w:numId w:val="35"/>
                    </w:numPr>
                    <w:spacing w:after="0" w:line="276" w:lineRule="auto"/>
                    <w:ind w:left="366" w:right="-3789" w:hanging="426"/>
                    <w:rPr>
                      <w:rFonts w:ascii="Roboto" w:hAnsi="Roboto"/>
                    </w:rPr>
                  </w:pPr>
                  <w:r>
                    <w:rPr>
                      <w:rFonts w:ascii="Roboto" w:hAnsi="Roboto"/>
                    </w:rPr>
                    <w:t>P</w:t>
                  </w:r>
                  <w:r w:rsidR="00E7264E" w:rsidRPr="00515007">
                    <w:rPr>
                      <w:rFonts w:ascii="Roboto" w:hAnsi="Roboto"/>
                    </w:rPr>
                    <w:t>hysische Datenbank</w:t>
                  </w:r>
                  <w:r>
                    <w:rPr>
                      <w:rFonts w:ascii="Roboto" w:hAnsi="Roboto"/>
                    </w:rPr>
                    <w:t>sicht</w:t>
                  </w:r>
                  <w:r w:rsidR="00E7264E" w:rsidRPr="00515007">
                    <w:rPr>
                      <w:rFonts w:ascii="Roboto" w:hAnsi="Roboto"/>
                    </w:rPr>
                    <w:t>.</w:t>
                  </w:r>
                </w:p>
              </w:tc>
            </w:tr>
            <w:tr w:rsidR="00EA541B" w:rsidRPr="00515007" w14:paraId="2CB3E70D" w14:textId="77777777" w:rsidTr="00A62347">
              <w:tc>
                <w:tcPr>
                  <w:tcW w:w="406" w:type="dxa"/>
                  <w:shd w:val="clear" w:color="auto" w:fill="auto"/>
                </w:tcPr>
                <w:p w14:paraId="0D7E3718" w14:textId="77777777" w:rsidR="00EA541B" w:rsidRPr="00515007" w:rsidRDefault="00EA541B"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E1452A9" w14:textId="0E0D376D"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Kontextsicht.</w:t>
                  </w:r>
                </w:p>
              </w:tc>
            </w:tr>
            <w:tr w:rsidR="00EA541B" w:rsidRPr="00515007" w14:paraId="1A0773C3" w14:textId="77777777" w:rsidTr="00A62347">
              <w:trPr>
                <w:gridAfter w:val="1"/>
                <w:wAfter w:w="1558" w:type="dxa"/>
              </w:trPr>
              <w:tc>
                <w:tcPr>
                  <w:tcW w:w="406" w:type="dxa"/>
                  <w:shd w:val="clear" w:color="auto" w:fill="auto"/>
                </w:tcPr>
                <w:p w14:paraId="0CB3A668"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7C20662" w14:textId="77777777" w:rsidR="00EA541B" w:rsidRPr="00515007" w:rsidRDefault="00EA541B"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039E99" w14:textId="697BE6A5" w:rsidR="00E7264E" w:rsidRPr="00515007" w:rsidRDefault="00E7264E"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41CD4A" w14:textId="216D6AEC" w:rsidR="00E7264E"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Baustein-/Komponentensicht.</w:t>
                  </w:r>
                </w:p>
                <w:p w14:paraId="0320739C" w14:textId="77777777" w:rsidR="00EA541B" w:rsidRPr="00515007" w:rsidRDefault="00E7264E" w:rsidP="00EA541B">
                  <w:pPr>
                    <w:pStyle w:val="Choice"/>
                    <w:numPr>
                      <w:ilvl w:val="0"/>
                      <w:numId w:val="35"/>
                    </w:numPr>
                    <w:spacing w:line="276" w:lineRule="auto"/>
                    <w:ind w:left="368" w:hanging="426"/>
                    <w:rPr>
                      <w:rFonts w:ascii="Roboto" w:hAnsi="Roboto"/>
                    </w:rPr>
                  </w:pPr>
                  <w:r w:rsidRPr="00515007">
                    <w:rPr>
                      <w:rFonts w:ascii="Roboto" w:hAnsi="Roboto"/>
                    </w:rPr>
                    <w:t>Testbasierte Sicht.</w:t>
                  </w:r>
                </w:p>
                <w:p w14:paraId="158492FB" w14:textId="0F149594" w:rsidR="00E7264E" w:rsidRPr="00515007"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Konfigurationssicht.</w:t>
                  </w:r>
                </w:p>
              </w:tc>
            </w:tr>
            <w:tr w:rsidR="00EA541B" w:rsidRPr="00515007" w14:paraId="22716CFE" w14:textId="77777777" w:rsidTr="00E7264E">
              <w:trPr>
                <w:gridAfter w:val="1"/>
                <w:wAfter w:w="1558" w:type="dxa"/>
                <w:trHeight w:val="89"/>
              </w:trPr>
              <w:tc>
                <w:tcPr>
                  <w:tcW w:w="406" w:type="dxa"/>
                  <w:shd w:val="clear" w:color="auto" w:fill="auto"/>
                </w:tcPr>
                <w:p w14:paraId="0D4DFCD5" w14:textId="1B03C174" w:rsidR="00EA541B" w:rsidRPr="00515007" w:rsidRDefault="00EA541B" w:rsidP="00E7264E">
                  <w:pPr>
                    <w:spacing w:line="360" w:lineRule="auto"/>
                    <w:ind w:hanging="225"/>
                    <w:jc w:val="center"/>
                    <w:rPr>
                      <w:rFonts w:ascii="Roboto" w:hAnsi="Roboto" w:cs="Segoe UI Symbol"/>
                      <w:sz w:val="10"/>
                      <w:szCs w:val="10"/>
                    </w:rPr>
                  </w:pPr>
                  <w:r w:rsidRPr="00515007">
                    <w:rPr>
                      <w:rFonts w:ascii="Segoe UI Symbol" w:hAnsi="Segoe UI Symbol"/>
                      <w:szCs w:val="22"/>
                    </w:rPr>
                    <w:t>☐</w:t>
                  </w:r>
                </w:p>
              </w:tc>
              <w:tc>
                <w:tcPr>
                  <w:tcW w:w="9398" w:type="dxa"/>
                  <w:shd w:val="clear" w:color="auto" w:fill="auto"/>
                </w:tcPr>
                <w:p w14:paraId="29FF0CC0" w14:textId="77777777" w:rsidR="00E7264E" w:rsidRDefault="00E7264E" w:rsidP="00E7264E">
                  <w:pPr>
                    <w:pStyle w:val="Choice"/>
                    <w:numPr>
                      <w:ilvl w:val="0"/>
                      <w:numId w:val="35"/>
                    </w:numPr>
                    <w:spacing w:after="0" w:line="276" w:lineRule="auto"/>
                    <w:ind w:left="366" w:hanging="426"/>
                    <w:rPr>
                      <w:rFonts w:ascii="Roboto" w:hAnsi="Roboto"/>
                    </w:rPr>
                  </w:pPr>
                  <w:r w:rsidRPr="00515007">
                    <w:rPr>
                      <w:rFonts w:ascii="Roboto" w:hAnsi="Roboto"/>
                    </w:rPr>
                    <w:t>Laufzeitsicht.</w:t>
                  </w:r>
                </w:p>
                <w:p w14:paraId="03E9265D" w14:textId="20173EF1" w:rsidR="005F70E2" w:rsidRPr="00515007" w:rsidRDefault="005F70E2" w:rsidP="005F70E2">
                  <w:pPr>
                    <w:pStyle w:val="Choice"/>
                    <w:spacing w:after="0" w:line="276" w:lineRule="auto"/>
                    <w:rPr>
                      <w:rFonts w:ascii="Roboto" w:hAnsi="Roboto"/>
                    </w:rPr>
                  </w:pPr>
                </w:p>
              </w:tc>
            </w:tr>
          </w:tbl>
          <w:p w14:paraId="746F1061" w14:textId="77777777" w:rsidR="00EA541B" w:rsidRPr="00515007" w:rsidRDefault="00EA541B" w:rsidP="00A62347">
            <w:pPr>
              <w:spacing w:line="276" w:lineRule="auto"/>
              <w:jc w:val="center"/>
              <w:rPr>
                <w:rFonts w:ascii="Roboto" w:hAnsi="Roboto" w:cs="Segoe UI Symbol"/>
                <w:szCs w:val="22"/>
              </w:rPr>
            </w:pPr>
          </w:p>
        </w:tc>
        <w:tc>
          <w:tcPr>
            <w:tcW w:w="222" w:type="dxa"/>
            <w:shd w:val="clear" w:color="auto" w:fill="auto"/>
          </w:tcPr>
          <w:p w14:paraId="63D45DB6" w14:textId="77777777" w:rsidR="00EA541B" w:rsidRPr="00515007" w:rsidRDefault="00EA541B" w:rsidP="00A62347">
            <w:pPr>
              <w:spacing w:line="276" w:lineRule="auto"/>
              <w:jc w:val="center"/>
              <w:rPr>
                <w:rFonts w:ascii="Roboto" w:hAnsi="Roboto"/>
                <w:szCs w:val="22"/>
              </w:rPr>
            </w:pPr>
          </w:p>
        </w:tc>
        <w:tc>
          <w:tcPr>
            <w:tcW w:w="222" w:type="dxa"/>
            <w:shd w:val="clear" w:color="auto" w:fill="auto"/>
          </w:tcPr>
          <w:p w14:paraId="651BEE59" w14:textId="77777777" w:rsidR="00EA541B" w:rsidRPr="00515007" w:rsidRDefault="00EA541B" w:rsidP="00A62347">
            <w:pPr>
              <w:pStyle w:val="Choice"/>
              <w:spacing w:line="276" w:lineRule="auto"/>
              <w:rPr>
                <w:rFonts w:ascii="Roboto" w:hAnsi="Roboto"/>
              </w:rPr>
            </w:pPr>
          </w:p>
        </w:tc>
      </w:tr>
    </w:tbl>
    <w:p w14:paraId="43AEAAE7" w14:textId="493CC2FA" w:rsidR="00E7264E" w:rsidRPr="00515007" w:rsidRDefault="00E7264E" w:rsidP="00E7264E">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19</w:t>
      </w:r>
      <w:r w:rsidRPr="00515007">
        <w:rPr>
          <w:rFonts w:ascii="Roboto" w:hAnsi="Roboto"/>
          <w:b/>
          <w:bCs/>
          <w:sz w:val="28"/>
          <w:szCs w:val="28"/>
        </w:rPr>
        <w:tab/>
      </w:r>
      <w:r w:rsidR="003C2B8C">
        <w:rPr>
          <w:rFonts w:ascii="Roboto" w:hAnsi="Roboto"/>
          <w:i/>
          <w:iCs/>
          <w:szCs w:val="22"/>
        </w:rPr>
        <w:t>P-</w:t>
      </w:r>
      <w:r w:rsidRPr="00515007">
        <w:rPr>
          <w:rFonts w:ascii="Roboto" w:hAnsi="Roboto"/>
          <w:i/>
          <w:szCs w:val="22"/>
        </w:rPr>
        <w:t xml:space="preserve">Frage: </w:t>
      </w:r>
      <w:r w:rsidR="003C2B8C" w:rsidRPr="00515007">
        <w:rPr>
          <w:rFonts w:ascii="Roboto" w:hAnsi="Roboto"/>
          <w:i/>
          <w:szCs w:val="22"/>
        </w:rPr>
        <w:t>Wählen Sie die zwei passendsten Antworten aus.</w:t>
      </w:r>
      <w:r w:rsidR="003C2B8C">
        <w:rPr>
          <w:rFonts w:ascii="Roboto" w:hAnsi="Roboto"/>
          <w:i/>
          <w:szCs w:val="22"/>
        </w:rPr>
        <w:t xml:space="preserve">         </w:t>
      </w:r>
      <w:r w:rsidRPr="00515007">
        <w:rPr>
          <w:rFonts w:ascii="Roboto" w:hAnsi="Roboto"/>
          <w:i/>
          <w:szCs w:val="22"/>
        </w:rPr>
        <w:t xml:space="preserve"> </w:t>
      </w:r>
      <w:r w:rsidR="00F13C2B">
        <w:rPr>
          <w:rFonts w:ascii="Roboto" w:hAnsi="Roboto"/>
          <w:i/>
          <w:szCs w:val="22"/>
        </w:rPr>
        <w:tab/>
      </w:r>
      <w:r w:rsidR="003C2B8C">
        <w:rPr>
          <w:rFonts w:ascii="Roboto" w:hAnsi="Roboto"/>
          <w:i/>
          <w:szCs w:val="22"/>
        </w:rPr>
        <w:t xml:space="preserve">        </w:t>
      </w:r>
      <w:r w:rsidRPr="00515007">
        <w:rPr>
          <w:rFonts w:ascii="Roboto" w:hAnsi="Roboto"/>
          <w:i/>
          <w:szCs w:val="22"/>
        </w:rPr>
        <w:t>1 Punkt</w:t>
      </w:r>
    </w:p>
    <w:p w14:paraId="1EDF3A82" w14:textId="66A91C0D" w:rsidR="00E7264E" w:rsidRPr="00515007" w:rsidRDefault="00E7264E" w:rsidP="00E7264E">
      <w:pPr>
        <w:rPr>
          <w:rFonts w:ascii="Roboto" w:hAnsi="Roboto"/>
          <w:i/>
          <w:szCs w:val="22"/>
        </w:rPr>
      </w:pPr>
      <w:r w:rsidRPr="00515007">
        <w:rPr>
          <w:rFonts w:ascii="Roboto" w:hAnsi="Roboto"/>
          <w:b/>
          <w:bCs/>
          <w:szCs w:val="22"/>
        </w:rPr>
        <w:t>ID: Q-20-04-22</w:t>
      </w:r>
    </w:p>
    <w:p w14:paraId="74D457DA" w14:textId="77777777" w:rsidR="00E7264E" w:rsidRPr="00515007" w:rsidRDefault="00E7264E" w:rsidP="00E7264E">
      <w:pPr>
        <w:rPr>
          <w:rFonts w:ascii="Roboto" w:hAnsi="Roboto"/>
          <w:szCs w:val="22"/>
        </w:rPr>
      </w:pPr>
    </w:p>
    <w:p w14:paraId="113B431B" w14:textId="47CBFF8E" w:rsidR="00E7264E" w:rsidRDefault="00D40247" w:rsidP="00E7264E">
      <w:pPr>
        <w:pStyle w:val="Textkrper"/>
        <w:rPr>
          <w:rFonts w:ascii="Roboto" w:hAnsi="Roboto"/>
          <w:b w:val="0"/>
          <w:bCs w:val="0"/>
          <w:sz w:val="22"/>
          <w:szCs w:val="22"/>
        </w:rPr>
      </w:pPr>
      <w:r w:rsidRPr="00515007">
        <w:rPr>
          <w:rFonts w:ascii="Roboto" w:hAnsi="Roboto"/>
          <w:b w:val="0"/>
          <w:bCs w:val="0"/>
          <w:sz w:val="22"/>
          <w:szCs w:val="22"/>
        </w:rPr>
        <w:t xml:space="preserve">Sie dokumentieren eine Komponente einer Softwarearchitektur. Welche Informationen </w:t>
      </w:r>
      <w:r w:rsidR="001126CC" w:rsidRPr="00515007">
        <w:rPr>
          <w:rFonts w:ascii="Roboto" w:hAnsi="Roboto"/>
          <w:b w:val="0"/>
          <w:bCs w:val="0"/>
          <w:sz w:val="22"/>
          <w:szCs w:val="22"/>
        </w:rPr>
        <w:t>sollten</w:t>
      </w:r>
      <w:r w:rsidRPr="00515007">
        <w:rPr>
          <w:rFonts w:ascii="Roboto" w:hAnsi="Roboto"/>
          <w:b w:val="0"/>
          <w:bCs w:val="0"/>
          <w:sz w:val="22"/>
          <w:szCs w:val="22"/>
        </w:rPr>
        <w:t xml:space="preserve"> in Ihrer Black-Box-Beschreibung enthalten sei</w:t>
      </w:r>
      <w:r w:rsidR="003C2B8C">
        <w:rPr>
          <w:rFonts w:ascii="Roboto" w:hAnsi="Roboto"/>
          <w:b w:val="0"/>
          <w:bCs w:val="0"/>
          <w:sz w:val="22"/>
          <w:szCs w:val="22"/>
        </w:rPr>
        <w:t>n</w:t>
      </w:r>
      <w:r w:rsidRPr="00515007">
        <w:rPr>
          <w:rFonts w:ascii="Roboto" w:hAnsi="Roboto"/>
          <w:b w:val="0"/>
          <w:bCs w:val="0"/>
          <w:sz w:val="22"/>
          <w:szCs w:val="22"/>
        </w:rPr>
        <w:t>?</w:t>
      </w:r>
    </w:p>
    <w:p w14:paraId="7817CBD7" w14:textId="77777777" w:rsidR="003C2B8C" w:rsidRPr="00515007" w:rsidRDefault="003C2B8C" w:rsidP="00E7264E">
      <w:pPr>
        <w:pStyle w:val="Textkrper"/>
        <w:rPr>
          <w:rFonts w:ascii="Roboto" w:hAnsi="Roboto" w:cs="Times New Roman"/>
          <w:b w:val="0"/>
          <w:bCs w:val="0"/>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C2B8C" w:rsidRPr="00515007" w14:paraId="0C255A30" w14:textId="77777777" w:rsidTr="003C2B8C">
        <w:trPr>
          <w:gridAfter w:val="1"/>
          <w:wAfter w:w="1558" w:type="dxa"/>
        </w:trPr>
        <w:tc>
          <w:tcPr>
            <w:tcW w:w="406" w:type="dxa"/>
            <w:shd w:val="clear" w:color="auto" w:fill="auto"/>
          </w:tcPr>
          <w:p w14:paraId="4F89847A"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9AC2571" w14:textId="7C69B036" w:rsidR="003C2B8C" w:rsidRPr="00515007" w:rsidRDefault="003C2B8C" w:rsidP="009F7B47">
            <w:pPr>
              <w:pStyle w:val="Choice"/>
              <w:numPr>
                <w:ilvl w:val="0"/>
                <w:numId w:val="36"/>
              </w:numPr>
              <w:spacing w:after="0" w:line="276" w:lineRule="auto"/>
              <w:ind w:left="366" w:right="-3789" w:hanging="426"/>
              <w:rPr>
                <w:rFonts w:ascii="Roboto" w:hAnsi="Roboto"/>
              </w:rPr>
            </w:pPr>
            <w:r w:rsidRPr="00515007">
              <w:rPr>
                <w:rFonts w:ascii="Roboto" w:hAnsi="Roboto"/>
              </w:rPr>
              <w:t>Schnittstellen.</w:t>
            </w:r>
          </w:p>
        </w:tc>
      </w:tr>
      <w:tr w:rsidR="003C2B8C" w:rsidRPr="00515007" w14:paraId="1C888473" w14:textId="77777777" w:rsidTr="003C2B8C">
        <w:tc>
          <w:tcPr>
            <w:tcW w:w="406" w:type="dxa"/>
            <w:shd w:val="clear" w:color="auto" w:fill="auto"/>
          </w:tcPr>
          <w:p w14:paraId="100199C4" w14:textId="77777777" w:rsidR="003C2B8C" w:rsidRPr="00515007" w:rsidRDefault="003C2B8C" w:rsidP="009F7B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8749BC4" w14:textId="352EBACE" w:rsidR="003C2B8C" w:rsidRPr="00515007" w:rsidRDefault="003C2B8C" w:rsidP="009F7B47">
            <w:pPr>
              <w:pStyle w:val="Choice"/>
              <w:numPr>
                <w:ilvl w:val="0"/>
                <w:numId w:val="36"/>
              </w:numPr>
              <w:spacing w:line="276" w:lineRule="auto"/>
              <w:ind w:left="368" w:hanging="426"/>
              <w:rPr>
                <w:rFonts w:ascii="Roboto" w:hAnsi="Roboto"/>
              </w:rPr>
            </w:pPr>
            <w:r>
              <w:rPr>
                <w:rFonts w:ascii="Roboto" w:hAnsi="Roboto"/>
              </w:rPr>
              <w:t>Verantwortlichkeiten</w:t>
            </w:r>
            <w:r w:rsidRPr="00515007">
              <w:rPr>
                <w:rFonts w:ascii="Roboto" w:hAnsi="Roboto"/>
              </w:rPr>
              <w:t>.</w:t>
            </w:r>
          </w:p>
        </w:tc>
      </w:tr>
      <w:tr w:rsidR="003C2B8C" w:rsidRPr="00515007" w14:paraId="4811F33A" w14:textId="77777777" w:rsidTr="003C2B8C">
        <w:trPr>
          <w:gridAfter w:val="1"/>
          <w:wAfter w:w="1558" w:type="dxa"/>
          <w:trHeight w:val="1179"/>
        </w:trPr>
        <w:tc>
          <w:tcPr>
            <w:tcW w:w="406" w:type="dxa"/>
            <w:shd w:val="clear" w:color="auto" w:fill="auto"/>
          </w:tcPr>
          <w:p w14:paraId="3C4DE5E0"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378A1C3" w14:textId="77777777" w:rsidR="003C2B8C" w:rsidRPr="00515007" w:rsidRDefault="003C2B8C" w:rsidP="009F7B47">
            <w:pPr>
              <w:spacing w:line="276" w:lineRule="auto"/>
              <w:ind w:hanging="225"/>
              <w:jc w:val="center"/>
              <w:rPr>
                <w:rFonts w:ascii="Roboto" w:hAnsi="Roboto" w:cs="Segoe UI Symbol"/>
                <w:szCs w:val="22"/>
              </w:rPr>
            </w:pPr>
            <w:r w:rsidRPr="00515007">
              <w:rPr>
                <w:rFonts w:ascii="Segoe UI Symbol" w:hAnsi="Segoe UI Symbol"/>
                <w:szCs w:val="22"/>
              </w:rPr>
              <w:t>☐</w:t>
            </w:r>
          </w:p>
          <w:p w14:paraId="15E27216" w14:textId="73ACD80D" w:rsidR="003C2B8C" w:rsidRPr="00515007" w:rsidRDefault="003C2B8C" w:rsidP="003C2B8C">
            <w:pPr>
              <w:spacing w:line="276" w:lineRule="auto"/>
              <w:ind w:hanging="225"/>
              <w:rPr>
                <w:rFonts w:ascii="Roboto" w:hAnsi="Roboto"/>
                <w:szCs w:val="22"/>
              </w:rPr>
            </w:pPr>
          </w:p>
        </w:tc>
        <w:tc>
          <w:tcPr>
            <w:tcW w:w="9398" w:type="dxa"/>
            <w:shd w:val="clear" w:color="auto" w:fill="auto"/>
          </w:tcPr>
          <w:p w14:paraId="2B3F6AF8" w14:textId="524D818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Interne Struktur.</w:t>
            </w:r>
          </w:p>
          <w:p w14:paraId="3AF76FAE" w14:textId="2E299418" w:rsidR="003C2B8C" w:rsidRPr="00515007" w:rsidRDefault="003C2B8C" w:rsidP="009F7B47">
            <w:pPr>
              <w:pStyle w:val="Choice"/>
              <w:numPr>
                <w:ilvl w:val="0"/>
                <w:numId w:val="36"/>
              </w:numPr>
              <w:spacing w:line="276" w:lineRule="auto"/>
              <w:ind w:left="368" w:hanging="426"/>
              <w:rPr>
                <w:rFonts w:ascii="Roboto" w:hAnsi="Roboto"/>
              </w:rPr>
            </w:pPr>
            <w:r w:rsidRPr="00515007">
              <w:rPr>
                <w:rFonts w:ascii="Roboto" w:hAnsi="Roboto"/>
              </w:rPr>
              <w:t>Implementierungshinweise.</w:t>
            </w:r>
          </w:p>
          <w:p w14:paraId="08AE4F01" w14:textId="77777777" w:rsidR="003C2B8C" w:rsidRPr="00515007" w:rsidRDefault="003C2B8C" w:rsidP="009F7B47">
            <w:pPr>
              <w:pStyle w:val="Choice"/>
              <w:spacing w:after="0" w:line="276" w:lineRule="auto"/>
              <w:rPr>
                <w:rFonts w:ascii="Roboto" w:hAnsi="Roboto"/>
              </w:rPr>
            </w:pPr>
          </w:p>
          <w:p w14:paraId="2219850C" w14:textId="77777777" w:rsidR="003C2B8C" w:rsidRPr="00515007" w:rsidRDefault="003C2B8C" w:rsidP="009F7B47">
            <w:pPr>
              <w:pStyle w:val="Choice"/>
              <w:spacing w:after="0" w:line="276" w:lineRule="auto"/>
              <w:rPr>
                <w:rFonts w:ascii="Roboto" w:hAnsi="Roboto"/>
              </w:rPr>
            </w:pPr>
          </w:p>
        </w:tc>
      </w:tr>
    </w:tbl>
    <w:p w14:paraId="54A8AE3F" w14:textId="47E100D0" w:rsidR="00A37157" w:rsidRPr="00515007" w:rsidRDefault="00A37157" w:rsidP="00BB2E81">
      <w:pPr>
        <w:pStyle w:val="berschrift2"/>
        <w:pBdr>
          <w:top w:val="single" w:sz="6" w:space="1" w:color="auto"/>
          <w:bottom w:val="single" w:sz="6" w:space="1" w:color="auto"/>
        </w:pBdr>
        <w:tabs>
          <w:tab w:val="left" w:pos="2127"/>
        </w:tabs>
        <w:spacing w:before="0" w:after="0"/>
        <w:rPr>
          <w:rFonts w:ascii="Roboto" w:hAnsi="Roboto"/>
          <w:szCs w:val="22"/>
        </w:rPr>
      </w:pPr>
      <w:r w:rsidRPr="00515007">
        <w:rPr>
          <w:rFonts w:ascii="Roboto" w:hAnsi="Roboto"/>
          <w:sz w:val="28"/>
          <w:szCs w:val="28"/>
        </w:rPr>
        <w:t>Frage 20</w:t>
      </w:r>
      <w:r w:rsidRPr="00515007">
        <w:rPr>
          <w:rFonts w:ascii="Roboto" w:hAnsi="Roboto"/>
          <w:sz w:val="28"/>
          <w:szCs w:val="28"/>
        </w:rPr>
        <w:tab/>
      </w:r>
      <w:r w:rsidRPr="00515007">
        <w:rPr>
          <w:rFonts w:ascii="Roboto" w:hAnsi="Roboto"/>
          <w:b w:val="0"/>
          <w:i/>
          <w:szCs w:val="22"/>
        </w:rPr>
        <w:t>P-Frage: Wählen Sie die zwei passendsten Antworten aus.</w:t>
      </w:r>
      <w:r w:rsidR="005F70E2">
        <w:rPr>
          <w:rFonts w:ascii="Roboto" w:hAnsi="Roboto"/>
          <w:b w:val="0"/>
          <w:i/>
          <w:szCs w:val="22"/>
        </w:rPr>
        <w:tab/>
      </w:r>
      <w:r w:rsidR="005F70E2">
        <w:rPr>
          <w:rFonts w:ascii="Roboto" w:hAnsi="Roboto"/>
          <w:b w:val="0"/>
          <w:i/>
          <w:szCs w:val="22"/>
        </w:rPr>
        <w:tab/>
        <w:t xml:space="preserve">       </w:t>
      </w:r>
      <w:r w:rsidRPr="00515007">
        <w:rPr>
          <w:rFonts w:ascii="Roboto" w:hAnsi="Roboto"/>
          <w:b w:val="0"/>
          <w:i/>
          <w:szCs w:val="22"/>
        </w:rPr>
        <w:t>1 Punkt</w:t>
      </w:r>
    </w:p>
    <w:p w14:paraId="66318059" w14:textId="0EC2E6B3" w:rsidR="00A37157" w:rsidRPr="00515007" w:rsidRDefault="00A37157" w:rsidP="00A37157">
      <w:pPr>
        <w:rPr>
          <w:rFonts w:ascii="Roboto" w:hAnsi="Roboto"/>
          <w:b/>
          <w:bCs/>
          <w:szCs w:val="22"/>
        </w:rPr>
      </w:pPr>
      <w:r w:rsidRPr="00515007">
        <w:rPr>
          <w:rFonts w:ascii="Roboto" w:hAnsi="Roboto"/>
          <w:b/>
          <w:bCs/>
          <w:szCs w:val="22"/>
        </w:rPr>
        <w:t>ID: Q-20-04-17</w:t>
      </w:r>
    </w:p>
    <w:p w14:paraId="3D1B5C46" w14:textId="77777777" w:rsidR="001D0AF0" w:rsidRPr="00515007" w:rsidRDefault="001D0AF0" w:rsidP="001D0AF0">
      <w:pPr>
        <w:pStyle w:val="FirstParagraph"/>
        <w:spacing w:before="0" w:after="0"/>
        <w:rPr>
          <w:rFonts w:ascii="Roboto" w:hAnsi="Roboto"/>
          <w:sz w:val="22"/>
          <w:szCs w:val="20"/>
        </w:rPr>
      </w:pPr>
    </w:p>
    <w:p w14:paraId="1415D1E4" w14:textId="5DAFB2DC" w:rsidR="00A37157" w:rsidRPr="00515007" w:rsidRDefault="00237AE9" w:rsidP="001D0AF0">
      <w:pPr>
        <w:pStyle w:val="FirstParagraph"/>
        <w:spacing w:before="0" w:after="0"/>
        <w:rPr>
          <w:rFonts w:ascii="Roboto" w:hAnsi="Roboto"/>
          <w:sz w:val="22"/>
          <w:szCs w:val="20"/>
        </w:rPr>
      </w:pPr>
      <w:r w:rsidRPr="00515007">
        <w:rPr>
          <w:rFonts w:ascii="Roboto" w:hAnsi="Roboto"/>
          <w:sz w:val="22"/>
          <w:szCs w:val="20"/>
        </w:rPr>
        <w:t xml:space="preserve">Welche Voraussetzungen müssen vor der Entwicklung einer Softwarearchitektur erfüllt sein? Wählen Sie die </w:t>
      </w:r>
      <w:r w:rsidRPr="00515007">
        <w:rPr>
          <w:rFonts w:ascii="Roboto" w:hAnsi="Roboto"/>
          <w:b/>
          <w:bCs/>
          <w:sz w:val="22"/>
          <w:szCs w:val="20"/>
        </w:rPr>
        <w:t>ZWEI</w:t>
      </w:r>
      <w:r w:rsidRPr="00515007">
        <w:rPr>
          <w:rFonts w:ascii="Roboto" w:hAnsi="Roboto"/>
          <w:sz w:val="22"/>
          <w:szCs w:val="20"/>
        </w:rPr>
        <w:t xml:space="preserve"> passendsten Antworten aus.</w:t>
      </w:r>
    </w:p>
    <w:p w14:paraId="386D7C10"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A37157" w:rsidRPr="00515007" w14:paraId="5170AE65" w14:textId="77777777" w:rsidTr="00237AE9">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A37157" w:rsidRPr="00515007" w14:paraId="3CA507B4" w14:textId="77777777" w:rsidTr="00A62347">
              <w:trPr>
                <w:gridAfter w:val="1"/>
                <w:wAfter w:w="1558" w:type="dxa"/>
              </w:trPr>
              <w:tc>
                <w:tcPr>
                  <w:tcW w:w="406" w:type="dxa"/>
                  <w:shd w:val="clear" w:color="auto" w:fill="auto"/>
                </w:tcPr>
                <w:p w14:paraId="2421DF76"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2867E38" w14:textId="786C3AF0" w:rsidR="00A37157" w:rsidRPr="00515007" w:rsidRDefault="00237AE9" w:rsidP="00237AE9">
                  <w:pPr>
                    <w:pStyle w:val="Choice"/>
                    <w:numPr>
                      <w:ilvl w:val="0"/>
                      <w:numId w:val="36"/>
                    </w:numPr>
                    <w:spacing w:after="0" w:line="276" w:lineRule="auto"/>
                    <w:ind w:left="366" w:right="-3789" w:hanging="426"/>
                    <w:rPr>
                      <w:rFonts w:ascii="Roboto" w:hAnsi="Roboto"/>
                    </w:rPr>
                  </w:pPr>
                  <w:r w:rsidRPr="00515007">
                    <w:rPr>
                      <w:rFonts w:ascii="Roboto" w:hAnsi="Roboto"/>
                    </w:rPr>
                    <w:t>Die Anforderungsspezifikation für das System ist vollständig, detailliert und konsistent.</w:t>
                  </w:r>
                </w:p>
              </w:tc>
            </w:tr>
            <w:tr w:rsidR="00A37157" w:rsidRPr="00515007" w14:paraId="326AC20D" w14:textId="77777777" w:rsidTr="00A62347">
              <w:tc>
                <w:tcPr>
                  <w:tcW w:w="406" w:type="dxa"/>
                  <w:shd w:val="clear" w:color="auto" w:fill="auto"/>
                </w:tcPr>
                <w:p w14:paraId="22256AAB"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079F9A4" w14:textId="7A28137F"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wichtigsten Eigenschaften für das System sind bekannt.</w:t>
                  </w:r>
                </w:p>
              </w:tc>
            </w:tr>
            <w:tr w:rsidR="00A37157" w:rsidRPr="00515007" w14:paraId="269FF67B" w14:textId="77777777" w:rsidTr="00237AE9">
              <w:trPr>
                <w:gridAfter w:val="1"/>
                <w:wAfter w:w="1558" w:type="dxa"/>
                <w:trHeight w:val="1179"/>
              </w:trPr>
              <w:tc>
                <w:tcPr>
                  <w:tcW w:w="406" w:type="dxa"/>
                  <w:shd w:val="clear" w:color="auto" w:fill="auto"/>
                </w:tcPr>
                <w:p w14:paraId="44A32C69"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2EBA11F" w14:textId="77777777" w:rsidR="00A37157" w:rsidRPr="00515007" w:rsidRDefault="00A37157"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490E818" w14:textId="77777777" w:rsidR="00A37157" w:rsidRPr="00515007" w:rsidRDefault="00A37157"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624C5A6" w14:textId="6F56335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 xml:space="preserve">Die organisatorischen </w:t>
                  </w:r>
                  <w:r w:rsidR="002906A8">
                    <w:rPr>
                      <w:rFonts w:ascii="Roboto" w:hAnsi="Roboto"/>
                    </w:rPr>
                    <w:t>Randbedingungen</w:t>
                  </w:r>
                  <w:r w:rsidR="002906A8" w:rsidRPr="00515007">
                    <w:rPr>
                      <w:rFonts w:ascii="Roboto" w:hAnsi="Roboto"/>
                    </w:rPr>
                    <w:t xml:space="preserve"> </w:t>
                  </w:r>
                  <w:r w:rsidRPr="00515007">
                    <w:rPr>
                      <w:rFonts w:ascii="Roboto" w:hAnsi="Roboto"/>
                    </w:rPr>
                    <w:t>sind bekannt.</w:t>
                  </w:r>
                </w:p>
                <w:p w14:paraId="6BBF3E7A" w14:textId="388A639E" w:rsidR="00A37157" w:rsidRPr="00515007" w:rsidRDefault="00237AE9" w:rsidP="00A37157">
                  <w:pPr>
                    <w:pStyle w:val="Choice"/>
                    <w:numPr>
                      <w:ilvl w:val="0"/>
                      <w:numId w:val="36"/>
                    </w:numPr>
                    <w:spacing w:line="276" w:lineRule="auto"/>
                    <w:ind w:left="368" w:hanging="426"/>
                    <w:rPr>
                      <w:rFonts w:ascii="Roboto" w:hAnsi="Roboto"/>
                    </w:rPr>
                  </w:pPr>
                  <w:r w:rsidRPr="00515007">
                    <w:rPr>
                      <w:rFonts w:ascii="Roboto" w:hAnsi="Roboto"/>
                    </w:rPr>
                    <w:t>Die Programmiersprache wurde ausgewählt.</w:t>
                  </w:r>
                </w:p>
                <w:p w14:paraId="3D78B42B" w14:textId="77777777" w:rsidR="00A37157" w:rsidRPr="00515007" w:rsidRDefault="00237AE9" w:rsidP="00A37157">
                  <w:pPr>
                    <w:pStyle w:val="Choice"/>
                    <w:numPr>
                      <w:ilvl w:val="0"/>
                      <w:numId w:val="36"/>
                    </w:numPr>
                    <w:spacing w:after="0" w:line="276" w:lineRule="auto"/>
                    <w:ind w:left="366" w:hanging="426"/>
                    <w:rPr>
                      <w:rFonts w:ascii="Roboto" w:hAnsi="Roboto"/>
                    </w:rPr>
                  </w:pPr>
                  <w:r w:rsidRPr="00515007">
                    <w:rPr>
                      <w:rFonts w:ascii="Roboto" w:hAnsi="Roboto"/>
                    </w:rPr>
                    <w:t>Die Hardware für das Entwicklungsteam ist verfügbar.</w:t>
                  </w:r>
                </w:p>
                <w:p w14:paraId="79B5A181" w14:textId="77777777" w:rsidR="009C6C72" w:rsidRPr="00515007" w:rsidRDefault="009C6C72" w:rsidP="009C6C72">
                  <w:pPr>
                    <w:pStyle w:val="Choice"/>
                    <w:spacing w:after="0" w:line="276" w:lineRule="auto"/>
                    <w:rPr>
                      <w:rFonts w:ascii="Roboto" w:hAnsi="Roboto"/>
                    </w:rPr>
                  </w:pPr>
                </w:p>
                <w:p w14:paraId="22CCD1F9" w14:textId="5AA4A75E" w:rsidR="009C6C72" w:rsidRPr="00515007" w:rsidRDefault="009C6C72" w:rsidP="009C6C72">
                  <w:pPr>
                    <w:pStyle w:val="Choice"/>
                    <w:spacing w:after="0" w:line="276" w:lineRule="auto"/>
                    <w:rPr>
                      <w:rFonts w:ascii="Roboto" w:hAnsi="Roboto"/>
                    </w:rPr>
                  </w:pPr>
                </w:p>
              </w:tc>
            </w:tr>
          </w:tbl>
          <w:p w14:paraId="6AB66C1F" w14:textId="77777777" w:rsidR="00A37157" w:rsidRPr="00515007" w:rsidRDefault="00A37157" w:rsidP="00A62347">
            <w:pPr>
              <w:spacing w:line="276" w:lineRule="auto"/>
              <w:jc w:val="center"/>
              <w:rPr>
                <w:rFonts w:ascii="Roboto" w:hAnsi="Roboto" w:cs="Segoe UI Symbol"/>
                <w:szCs w:val="22"/>
              </w:rPr>
            </w:pPr>
          </w:p>
        </w:tc>
        <w:tc>
          <w:tcPr>
            <w:tcW w:w="222" w:type="dxa"/>
            <w:shd w:val="clear" w:color="auto" w:fill="auto"/>
          </w:tcPr>
          <w:p w14:paraId="735EDD57" w14:textId="77777777" w:rsidR="00A37157" w:rsidRPr="00515007" w:rsidRDefault="00A37157" w:rsidP="00A62347">
            <w:pPr>
              <w:spacing w:line="276" w:lineRule="auto"/>
              <w:jc w:val="center"/>
              <w:rPr>
                <w:rFonts w:ascii="Roboto" w:hAnsi="Roboto"/>
                <w:szCs w:val="22"/>
              </w:rPr>
            </w:pPr>
          </w:p>
        </w:tc>
        <w:tc>
          <w:tcPr>
            <w:tcW w:w="222" w:type="dxa"/>
            <w:shd w:val="clear" w:color="auto" w:fill="auto"/>
          </w:tcPr>
          <w:p w14:paraId="195E4B05" w14:textId="77777777" w:rsidR="00A37157" w:rsidRPr="00515007" w:rsidRDefault="00A37157" w:rsidP="00A62347">
            <w:pPr>
              <w:pStyle w:val="Choice"/>
              <w:spacing w:line="276" w:lineRule="auto"/>
              <w:rPr>
                <w:rFonts w:ascii="Roboto" w:hAnsi="Roboto"/>
              </w:rPr>
            </w:pPr>
          </w:p>
        </w:tc>
      </w:tr>
    </w:tbl>
    <w:p w14:paraId="37F193FD" w14:textId="366797D8" w:rsidR="00237AE9" w:rsidRPr="00515007" w:rsidRDefault="00237AE9"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21</w:t>
      </w:r>
      <w:r w:rsidRPr="00515007">
        <w:rPr>
          <w:rFonts w:ascii="Roboto" w:hAnsi="Roboto"/>
          <w:sz w:val="28"/>
          <w:szCs w:val="28"/>
        </w:rPr>
        <w:tab/>
      </w:r>
      <w:r w:rsidRPr="00515007">
        <w:rPr>
          <w:rFonts w:ascii="Roboto" w:hAnsi="Roboto"/>
          <w:b w:val="0"/>
          <w:i/>
          <w:szCs w:val="22"/>
        </w:rPr>
        <w:t>P-Frage: Wählen Sie die drei passendsten Antworten aus.</w:t>
      </w:r>
      <w:r w:rsidR="00AE534B">
        <w:rPr>
          <w:rFonts w:ascii="Roboto" w:hAnsi="Roboto"/>
          <w:b w:val="0"/>
          <w:i/>
          <w:szCs w:val="22"/>
        </w:rPr>
        <w:tab/>
      </w:r>
      <w:r w:rsidR="00AE534B">
        <w:rPr>
          <w:rFonts w:ascii="Roboto" w:hAnsi="Roboto"/>
          <w:b w:val="0"/>
          <w:i/>
          <w:szCs w:val="22"/>
        </w:rPr>
        <w:tab/>
        <w:t xml:space="preserve">       </w:t>
      </w:r>
      <w:r w:rsidRPr="00515007">
        <w:rPr>
          <w:rFonts w:ascii="Roboto" w:hAnsi="Roboto"/>
          <w:b w:val="0"/>
          <w:i/>
          <w:szCs w:val="22"/>
        </w:rPr>
        <w:t>1 Punkt</w:t>
      </w:r>
    </w:p>
    <w:p w14:paraId="49C7335E" w14:textId="5FD3CAD9" w:rsidR="00237AE9" w:rsidRPr="00515007" w:rsidRDefault="00237AE9" w:rsidP="00237AE9">
      <w:pPr>
        <w:rPr>
          <w:rFonts w:ascii="Roboto" w:hAnsi="Roboto"/>
          <w:b/>
          <w:bCs/>
          <w:szCs w:val="22"/>
        </w:rPr>
      </w:pPr>
      <w:r w:rsidRPr="00515007">
        <w:rPr>
          <w:rFonts w:ascii="Roboto" w:hAnsi="Roboto"/>
          <w:b/>
          <w:bCs/>
          <w:szCs w:val="22"/>
        </w:rPr>
        <w:t>ID: Q-20-04-18</w:t>
      </w:r>
    </w:p>
    <w:p w14:paraId="057FF2BF" w14:textId="77777777" w:rsidR="001D0AF0" w:rsidRPr="00515007" w:rsidRDefault="001D0AF0" w:rsidP="001D0AF0">
      <w:pPr>
        <w:pStyle w:val="FirstParagraph"/>
        <w:spacing w:before="0" w:after="0"/>
        <w:rPr>
          <w:rFonts w:ascii="Roboto" w:eastAsiaTheme="minorHAnsi" w:hAnsi="Roboto" w:cstheme="minorBidi"/>
          <w:sz w:val="22"/>
          <w:szCs w:val="22"/>
        </w:rPr>
      </w:pPr>
    </w:p>
    <w:p w14:paraId="7A0A6A8C" w14:textId="10740685" w:rsidR="00237AE9" w:rsidRPr="00515007" w:rsidRDefault="00237AE9" w:rsidP="001D0AF0">
      <w:pPr>
        <w:pStyle w:val="FirstParagraph"/>
        <w:spacing w:before="0" w:after="0"/>
        <w:rPr>
          <w:rFonts w:ascii="Roboto" w:eastAsiaTheme="minorHAnsi" w:hAnsi="Roboto" w:cstheme="minorBidi"/>
          <w:sz w:val="22"/>
          <w:szCs w:val="22"/>
        </w:rPr>
      </w:pPr>
      <w:r w:rsidRPr="00515007">
        <w:rPr>
          <w:rFonts w:ascii="Roboto" w:hAnsi="Roboto"/>
          <w:sz w:val="22"/>
          <w:szCs w:val="22"/>
        </w:rPr>
        <w:t xml:space="preserve">Welche Faktoren können </w:t>
      </w:r>
      <w:r w:rsidR="00AE14C1">
        <w:rPr>
          <w:rFonts w:ascii="Roboto" w:hAnsi="Roboto"/>
          <w:sz w:val="22"/>
          <w:szCs w:val="22"/>
        </w:rPr>
        <w:t>den Entwurf</w:t>
      </w:r>
      <w:r w:rsidRPr="00515007">
        <w:rPr>
          <w:rFonts w:ascii="Roboto" w:hAnsi="Roboto"/>
          <w:sz w:val="22"/>
          <w:szCs w:val="22"/>
        </w:rPr>
        <w:t xml:space="preserve"> einer Softwarearchitektur beeinflussen? Wählen Sie die </w:t>
      </w:r>
      <w:r w:rsidRPr="00515007">
        <w:rPr>
          <w:rFonts w:ascii="Roboto" w:hAnsi="Roboto"/>
          <w:b/>
          <w:bCs/>
          <w:sz w:val="22"/>
          <w:szCs w:val="22"/>
        </w:rPr>
        <w:t>DREI</w:t>
      </w:r>
      <w:r w:rsidRPr="00515007">
        <w:rPr>
          <w:rFonts w:ascii="Roboto" w:hAnsi="Roboto"/>
          <w:sz w:val="22"/>
          <w:szCs w:val="22"/>
        </w:rPr>
        <w:t xml:space="preserve"> passendsten Antworten aus.</w:t>
      </w:r>
    </w:p>
    <w:p w14:paraId="70936C53" w14:textId="77777777" w:rsidR="001D0AF0" w:rsidRPr="00515007" w:rsidRDefault="001D0AF0" w:rsidP="001D0AF0">
      <w:pPr>
        <w:pStyle w:val="Textkrper"/>
        <w:rPr>
          <w:rFonts w:eastAsiaTheme="minorHAnsi"/>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237AE9" w:rsidRPr="00515007" w14:paraId="4617162D" w14:textId="77777777" w:rsidTr="007E4539">
        <w:trPr>
          <w:trHeight w:val="174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237AE9" w:rsidRPr="00515007" w14:paraId="306234F5" w14:textId="77777777" w:rsidTr="00A62347">
              <w:trPr>
                <w:gridAfter w:val="1"/>
                <w:wAfter w:w="1558" w:type="dxa"/>
              </w:trPr>
              <w:tc>
                <w:tcPr>
                  <w:tcW w:w="406" w:type="dxa"/>
                  <w:shd w:val="clear" w:color="auto" w:fill="auto"/>
                </w:tcPr>
                <w:p w14:paraId="7CA66F0C"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7FF18AC" w14:textId="65C17A60" w:rsidR="00237AE9" w:rsidRPr="00515007" w:rsidRDefault="00237AE9" w:rsidP="00237AE9">
                  <w:pPr>
                    <w:pStyle w:val="Choice"/>
                    <w:numPr>
                      <w:ilvl w:val="0"/>
                      <w:numId w:val="37"/>
                    </w:numPr>
                    <w:spacing w:after="0" w:line="276" w:lineRule="auto"/>
                    <w:ind w:left="366" w:right="-3789" w:hanging="426"/>
                    <w:rPr>
                      <w:rFonts w:ascii="Roboto" w:hAnsi="Roboto"/>
                    </w:rPr>
                  </w:pPr>
                  <w:r w:rsidRPr="00515007">
                    <w:rPr>
                      <w:rFonts w:ascii="Roboto" w:hAnsi="Roboto"/>
                    </w:rPr>
                    <w:t>Politische.</w:t>
                  </w:r>
                </w:p>
              </w:tc>
            </w:tr>
            <w:tr w:rsidR="00237AE9" w:rsidRPr="00515007" w14:paraId="38CEED84" w14:textId="77777777" w:rsidTr="00A62347">
              <w:tc>
                <w:tcPr>
                  <w:tcW w:w="406" w:type="dxa"/>
                  <w:shd w:val="clear" w:color="auto" w:fill="auto"/>
                </w:tcPr>
                <w:p w14:paraId="429676DE" w14:textId="77777777" w:rsidR="00237AE9" w:rsidRPr="00515007" w:rsidRDefault="00237AE9"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15AF0A7" w14:textId="069E4E1F"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Organisatorische.</w:t>
                  </w:r>
                </w:p>
              </w:tc>
            </w:tr>
            <w:tr w:rsidR="00237AE9" w:rsidRPr="00515007" w14:paraId="507D4CBA" w14:textId="77777777" w:rsidTr="007E4539">
              <w:trPr>
                <w:gridAfter w:val="1"/>
                <w:wAfter w:w="1558" w:type="dxa"/>
                <w:trHeight w:val="652"/>
              </w:trPr>
              <w:tc>
                <w:tcPr>
                  <w:tcW w:w="406" w:type="dxa"/>
                  <w:shd w:val="clear" w:color="auto" w:fill="auto"/>
                </w:tcPr>
                <w:p w14:paraId="757AB94A"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235202" w14:textId="77777777" w:rsidR="00237AE9" w:rsidRPr="00515007" w:rsidRDefault="00237AE9"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60DCF98" w14:textId="4CA9A907" w:rsidR="00237AE9" w:rsidRPr="00515007" w:rsidRDefault="00237AE9" w:rsidP="00237AE9">
                  <w:pPr>
                    <w:spacing w:line="276" w:lineRule="auto"/>
                    <w:rPr>
                      <w:rFonts w:ascii="Roboto" w:hAnsi="Roboto"/>
                      <w:szCs w:val="22"/>
                    </w:rPr>
                  </w:pPr>
                </w:p>
              </w:tc>
              <w:tc>
                <w:tcPr>
                  <w:tcW w:w="9398" w:type="dxa"/>
                  <w:shd w:val="clear" w:color="auto" w:fill="auto"/>
                </w:tcPr>
                <w:p w14:paraId="3AE1F541" w14:textId="15835652"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Technische.</w:t>
                  </w:r>
                </w:p>
                <w:p w14:paraId="22E54463" w14:textId="23C64EC1" w:rsidR="00237AE9" w:rsidRPr="00515007" w:rsidRDefault="00237AE9" w:rsidP="00237AE9">
                  <w:pPr>
                    <w:pStyle w:val="Choice"/>
                    <w:numPr>
                      <w:ilvl w:val="0"/>
                      <w:numId w:val="37"/>
                    </w:numPr>
                    <w:spacing w:line="276" w:lineRule="auto"/>
                    <w:ind w:left="368" w:hanging="426"/>
                    <w:rPr>
                      <w:rFonts w:ascii="Roboto" w:hAnsi="Roboto"/>
                    </w:rPr>
                  </w:pPr>
                  <w:r w:rsidRPr="00515007">
                    <w:rPr>
                      <w:rFonts w:ascii="Roboto" w:hAnsi="Roboto"/>
                    </w:rPr>
                    <w:t>Virtuelle.</w:t>
                  </w:r>
                </w:p>
              </w:tc>
            </w:tr>
          </w:tbl>
          <w:p w14:paraId="011A6E2D" w14:textId="55F6FE85" w:rsidR="0035424B" w:rsidRPr="00515007" w:rsidRDefault="0035424B" w:rsidP="00A62347">
            <w:pPr>
              <w:spacing w:line="276" w:lineRule="auto"/>
              <w:jc w:val="center"/>
              <w:rPr>
                <w:rFonts w:ascii="Roboto" w:hAnsi="Roboto" w:cs="Segoe UI Symbol"/>
                <w:szCs w:val="22"/>
              </w:rPr>
            </w:pPr>
          </w:p>
        </w:tc>
        <w:tc>
          <w:tcPr>
            <w:tcW w:w="222" w:type="dxa"/>
            <w:shd w:val="clear" w:color="auto" w:fill="auto"/>
          </w:tcPr>
          <w:p w14:paraId="6E016D4A" w14:textId="77777777" w:rsidR="00237AE9" w:rsidRPr="00515007" w:rsidRDefault="00237AE9" w:rsidP="00A62347">
            <w:pPr>
              <w:spacing w:line="276" w:lineRule="auto"/>
              <w:jc w:val="center"/>
              <w:rPr>
                <w:rFonts w:ascii="Roboto" w:hAnsi="Roboto"/>
                <w:szCs w:val="22"/>
              </w:rPr>
            </w:pPr>
          </w:p>
        </w:tc>
        <w:tc>
          <w:tcPr>
            <w:tcW w:w="222" w:type="dxa"/>
            <w:shd w:val="clear" w:color="auto" w:fill="auto"/>
          </w:tcPr>
          <w:p w14:paraId="47CAB1E2" w14:textId="77777777" w:rsidR="00237AE9" w:rsidRPr="00515007" w:rsidRDefault="00237AE9" w:rsidP="00A62347">
            <w:pPr>
              <w:pStyle w:val="Choice"/>
              <w:spacing w:line="276" w:lineRule="auto"/>
              <w:rPr>
                <w:rFonts w:ascii="Roboto" w:hAnsi="Roboto"/>
              </w:rPr>
            </w:pPr>
          </w:p>
        </w:tc>
      </w:tr>
    </w:tbl>
    <w:p w14:paraId="481CA6C1" w14:textId="3818E6A8" w:rsidR="00237AE9" w:rsidRPr="00515007" w:rsidRDefault="00237AE9" w:rsidP="00237AE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22</w:t>
      </w:r>
      <w:r w:rsidRPr="00515007">
        <w:rPr>
          <w:rFonts w:ascii="Roboto" w:hAnsi="Roboto"/>
          <w:b/>
          <w:bCs/>
          <w:sz w:val="28"/>
          <w:szCs w:val="28"/>
        </w:rPr>
        <w:tab/>
      </w:r>
      <w:r w:rsidRPr="00515007">
        <w:rPr>
          <w:rFonts w:ascii="Roboto" w:hAnsi="Roboto"/>
          <w:i/>
          <w:szCs w:val="22"/>
        </w:rPr>
        <w:t>A-Frage: Wählen Sie eine Antwort aus.</w:t>
      </w:r>
      <w:r w:rsidR="0035424B">
        <w:rPr>
          <w:rFonts w:ascii="Roboto" w:hAnsi="Roboto"/>
          <w:i/>
          <w:szCs w:val="22"/>
        </w:rPr>
        <w:tab/>
      </w:r>
      <w:r w:rsidR="0035424B">
        <w:rPr>
          <w:rFonts w:ascii="Roboto" w:hAnsi="Roboto"/>
          <w:i/>
          <w:szCs w:val="22"/>
        </w:rPr>
        <w:tab/>
      </w:r>
      <w:r w:rsidR="0035424B">
        <w:rPr>
          <w:rFonts w:ascii="Roboto" w:hAnsi="Roboto"/>
          <w:i/>
          <w:szCs w:val="22"/>
        </w:rPr>
        <w:tab/>
      </w:r>
      <w:r w:rsidR="0035424B">
        <w:rPr>
          <w:rFonts w:ascii="Roboto" w:hAnsi="Roboto"/>
          <w:i/>
          <w:szCs w:val="22"/>
        </w:rPr>
        <w:tab/>
        <w:t xml:space="preserve">        </w:t>
      </w:r>
      <w:r w:rsidRPr="00515007">
        <w:rPr>
          <w:rFonts w:ascii="Roboto" w:hAnsi="Roboto"/>
          <w:i/>
          <w:szCs w:val="22"/>
        </w:rPr>
        <w:t>1 Punkt</w:t>
      </w:r>
    </w:p>
    <w:p w14:paraId="0E361BAC" w14:textId="0BF2D094" w:rsidR="00237AE9" w:rsidRPr="00515007" w:rsidRDefault="00237AE9" w:rsidP="00237AE9">
      <w:pPr>
        <w:rPr>
          <w:rFonts w:ascii="Roboto" w:hAnsi="Roboto"/>
          <w:b/>
          <w:bCs/>
          <w:szCs w:val="22"/>
        </w:rPr>
      </w:pPr>
      <w:r w:rsidRPr="00515007">
        <w:rPr>
          <w:rFonts w:ascii="Roboto" w:hAnsi="Roboto"/>
          <w:b/>
          <w:bCs/>
          <w:szCs w:val="22"/>
        </w:rPr>
        <w:t>ID: Q-20-04-28</w:t>
      </w:r>
    </w:p>
    <w:p w14:paraId="4CD05BFE" w14:textId="77777777" w:rsidR="00237AE9" w:rsidRPr="00515007" w:rsidRDefault="00237AE9" w:rsidP="00237AE9">
      <w:pPr>
        <w:rPr>
          <w:rFonts w:ascii="Roboto" w:hAnsi="Roboto"/>
          <w:szCs w:val="22"/>
        </w:rPr>
      </w:pPr>
    </w:p>
    <w:p w14:paraId="7065F630" w14:textId="2772A8C5" w:rsidR="00237AE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 xml:space="preserve">Welche der folgenden Eigenschaften </w:t>
      </w:r>
      <w:r w:rsidR="00510ED8">
        <w:rPr>
          <w:rFonts w:ascii="Roboto" w:hAnsi="Roboto"/>
          <w:sz w:val="22"/>
          <w:szCs w:val="22"/>
        </w:rPr>
        <w:t>lässt</w:t>
      </w:r>
      <w:r w:rsidRPr="00515007">
        <w:rPr>
          <w:rFonts w:ascii="Roboto" w:hAnsi="Roboto"/>
          <w:sz w:val="22"/>
          <w:szCs w:val="22"/>
        </w:rPr>
        <w:t xml:space="preserve"> sich am ehesten durch eine Schichtenarchitektur verbessern?</w:t>
      </w:r>
    </w:p>
    <w:p w14:paraId="20A559C2" w14:textId="7777777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21077C1C" w14:textId="77777777" w:rsidTr="009C6C72">
        <w:trPr>
          <w:gridAfter w:val="1"/>
          <w:wAfter w:w="1558" w:type="dxa"/>
        </w:trPr>
        <w:tc>
          <w:tcPr>
            <w:tcW w:w="406" w:type="dxa"/>
            <w:shd w:val="clear" w:color="auto" w:fill="auto"/>
          </w:tcPr>
          <w:p w14:paraId="30A8F3F7"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CA42AB6" w14:textId="40F1FEF1" w:rsidR="009C6C72" w:rsidRPr="00515007" w:rsidRDefault="009C6C72" w:rsidP="009C6C72">
            <w:pPr>
              <w:pStyle w:val="Choice"/>
              <w:numPr>
                <w:ilvl w:val="0"/>
                <w:numId w:val="46"/>
              </w:numPr>
              <w:spacing w:after="0" w:line="276" w:lineRule="auto"/>
              <w:ind w:left="342" w:right="-3789" w:hanging="426"/>
              <w:rPr>
                <w:rFonts w:ascii="Roboto" w:hAnsi="Roboto"/>
              </w:rPr>
            </w:pPr>
            <w:r w:rsidRPr="00515007">
              <w:rPr>
                <w:rFonts w:ascii="Roboto" w:hAnsi="Roboto"/>
              </w:rPr>
              <w:t>Laufzeiteffizienz (Leistung)</w:t>
            </w:r>
            <w:r w:rsidR="00BE19AA">
              <w:rPr>
                <w:rFonts w:ascii="Roboto" w:hAnsi="Roboto"/>
              </w:rPr>
              <w:t>.</w:t>
            </w:r>
          </w:p>
        </w:tc>
      </w:tr>
      <w:tr w:rsidR="009C6C72" w:rsidRPr="00515007" w14:paraId="77D1E426" w14:textId="77777777" w:rsidTr="009C6C72">
        <w:tc>
          <w:tcPr>
            <w:tcW w:w="406" w:type="dxa"/>
            <w:shd w:val="clear" w:color="auto" w:fill="auto"/>
          </w:tcPr>
          <w:p w14:paraId="3730F88B"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6CBBB313" w14:textId="365B164D"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Modifizierung oder Änderung des Systems.</w:t>
            </w:r>
          </w:p>
        </w:tc>
      </w:tr>
      <w:tr w:rsidR="009C6C72" w:rsidRPr="00515007" w14:paraId="1CD67D80" w14:textId="77777777" w:rsidTr="009C6C72">
        <w:trPr>
          <w:gridAfter w:val="1"/>
          <w:wAfter w:w="1558" w:type="dxa"/>
          <w:trHeight w:val="652"/>
        </w:trPr>
        <w:tc>
          <w:tcPr>
            <w:tcW w:w="406" w:type="dxa"/>
            <w:shd w:val="clear" w:color="auto" w:fill="auto"/>
          </w:tcPr>
          <w:p w14:paraId="4A2A7692"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3EFEE8D7" w14:textId="5B3E95EB" w:rsidR="009C6C72" w:rsidRPr="00515007" w:rsidRDefault="009C6C72" w:rsidP="009C6C72">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543749C2" w14:textId="08477A7E"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Flexibilität bei der Laufzeit (Konfigurierbarkeit).</w:t>
            </w:r>
          </w:p>
          <w:p w14:paraId="68158685" w14:textId="04D9E38B" w:rsidR="009C6C72" w:rsidRPr="00515007" w:rsidRDefault="009C6C72" w:rsidP="009C6C72">
            <w:pPr>
              <w:pStyle w:val="Choice"/>
              <w:numPr>
                <w:ilvl w:val="0"/>
                <w:numId w:val="46"/>
              </w:numPr>
              <w:spacing w:line="276" w:lineRule="auto"/>
              <w:ind w:left="368" w:hanging="426"/>
              <w:rPr>
                <w:rFonts w:ascii="Roboto" w:hAnsi="Roboto"/>
              </w:rPr>
            </w:pPr>
            <w:r w:rsidRPr="00515007">
              <w:rPr>
                <w:rFonts w:ascii="Roboto" w:hAnsi="Roboto"/>
              </w:rPr>
              <w:t>Nichtabstreitbarkeit.</w:t>
            </w:r>
          </w:p>
        </w:tc>
      </w:tr>
    </w:tbl>
    <w:p w14:paraId="49251B78" w14:textId="36360658" w:rsidR="00EA541B" w:rsidRPr="00515007" w:rsidRDefault="00EA541B" w:rsidP="00E0016E">
      <w:pPr>
        <w:rPr>
          <w:rFonts w:ascii="Roboto" w:hAnsi="Roboto" w:cs="Arial"/>
          <w:bCs/>
        </w:rPr>
      </w:pPr>
    </w:p>
    <w:p w14:paraId="3FF1C142" w14:textId="4CF90A6A"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23</w:t>
      </w:r>
      <w:r w:rsidRPr="00515007">
        <w:rPr>
          <w:rFonts w:ascii="Roboto" w:hAnsi="Roboto"/>
          <w:b/>
          <w:bCs/>
          <w:sz w:val="28"/>
          <w:szCs w:val="28"/>
        </w:rPr>
        <w:tab/>
      </w:r>
      <w:r w:rsidRPr="00515007">
        <w:rPr>
          <w:rFonts w:ascii="Roboto" w:hAnsi="Roboto"/>
          <w:i/>
          <w:szCs w:val="22"/>
        </w:rPr>
        <w:t>A-Frage: Wählen Sie eine Antwort aus.</w:t>
      </w:r>
      <w:r w:rsidR="000F14A0">
        <w:rPr>
          <w:rFonts w:ascii="Roboto" w:hAnsi="Roboto"/>
          <w:i/>
          <w:szCs w:val="22"/>
        </w:rPr>
        <w:tab/>
      </w:r>
      <w:r w:rsidR="000F14A0">
        <w:rPr>
          <w:rFonts w:ascii="Roboto" w:hAnsi="Roboto"/>
          <w:i/>
          <w:szCs w:val="22"/>
        </w:rPr>
        <w:tab/>
      </w:r>
      <w:r w:rsidR="000F14A0">
        <w:rPr>
          <w:rFonts w:ascii="Roboto" w:hAnsi="Roboto"/>
          <w:i/>
          <w:szCs w:val="22"/>
        </w:rPr>
        <w:tab/>
      </w:r>
      <w:r w:rsidR="000F14A0">
        <w:rPr>
          <w:rFonts w:ascii="Roboto" w:hAnsi="Roboto"/>
          <w:i/>
          <w:szCs w:val="22"/>
        </w:rPr>
        <w:tab/>
        <w:t xml:space="preserve">        </w:t>
      </w:r>
      <w:r w:rsidRPr="00515007">
        <w:rPr>
          <w:rFonts w:ascii="Roboto" w:hAnsi="Roboto"/>
          <w:i/>
          <w:szCs w:val="22"/>
        </w:rPr>
        <w:t>1 Punkt</w:t>
      </w:r>
    </w:p>
    <w:p w14:paraId="388FDCC4" w14:textId="3AB3010C" w:rsidR="007E4539" w:rsidRPr="00515007" w:rsidRDefault="007E4539" w:rsidP="007E4539">
      <w:pPr>
        <w:rPr>
          <w:rFonts w:ascii="Roboto" w:hAnsi="Roboto"/>
          <w:b/>
          <w:bCs/>
          <w:szCs w:val="22"/>
        </w:rPr>
      </w:pPr>
      <w:r w:rsidRPr="00515007">
        <w:rPr>
          <w:rFonts w:ascii="Roboto" w:hAnsi="Roboto"/>
          <w:b/>
          <w:bCs/>
          <w:szCs w:val="22"/>
        </w:rPr>
        <w:t>ID: Q-20-04-33</w:t>
      </w:r>
    </w:p>
    <w:p w14:paraId="0215123D" w14:textId="77777777" w:rsidR="007E4539" w:rsidRPr="00515007" w:rsidRDefault="007E4539" w:rsidP="007E4539">
      <w:pPr>
        <w:rPr>
          <w:rFonts w:ascii="Roboto" w:hAnsi="Roboto"/>
          <w:szCs w:val="22"/>
        </w:rPr>
      </w:pPr>
    </w:p>
    <w:p w14:paraId="7D696920" w14:textId="7A73DDF5" w:rsidR="007E4539" w:rsidRPr="00515007" w:rsidRDefault="007E4539" w:rsidP="007E4539">
      <w:pPr>
        <w:pStyle w:val="FirstParagraph"/>
        <w:keepNext/>
        <w:spacing w:before="0" w:after="0"/>
        <w:rPr>
          <w:rFonts w:ascii="Roboto" w:hAnsi="Roboto"/>
          <w:sz w:val="22"/>
          <w:szCs w:val="22"/>
        </w:rPr>
      </w:pPr>
      <w:r w:rsidRPr="00515007">
        <w:rPr>
          <w:rFonts w:ascii="Roboto" w:hAnsi="Roboto"/>
          <w:sz w:val="22"/>
          <w:szCs w:val="22"/>
        </w:rPr>
        <w:t>Für welche Art von System kann das Blackboard-Architekturmuster verwendet werden?</w:t>
      </w:r>
    </w:p>
    <w:p w14:paraId="4A16FDBC" w14:textId="6F10E757" w:rsidR="009C6C72" w:rsidRPr="00515007" w:rsidRDefault="009C6C72" w:rsidP="009C6C72">
      <w:pPr>
        <w:pStyle w:val="Textkrper"/>
        <w:rPr>
          <w:sz w:val="22"/>
          <w:szCs w:val="22"/>
        </w:rP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9C6C72" w:rsidRPr="00515007" w14:paraId="0676D48D" w14:textId="77777777" w:rsidTr="00427E29">
        <w:trPr>
          <w:gridAfter w:val="1"/>
          <w:wAfter w:w="1558" w:type="dxa"/>
        </w:trPr>
        <w:tc>
          <w:tcPr>
            <w:tcW w:w="406" w:type="dxa"/>
            <w:shd w:val="clear" w:color="auto" w:fill="auto"/>
          </w:tcPr>
          <w:p w14:paraId="582F21E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23336A04" w14:textId="1E71A116" w:rsidR="009C6C72" w:rsidRPr="00515007" w:rsidRDefault="009C6C72" w:rsidP="009C6C72">
            <w:pPr>
              <w:pStyle w:val="Choice"/>
              <w:numPr>
                <w:ilvl w:val="0"/>
                <w:numId w:val="47"/>
              </w:numPr>
              <w:spacing w:after="0" w:line="276" w:lineRule="auto"/>
              <w:ind w:left="342" w:right="-3789" w:hanging="426"/>
              <w:rPr>
                <w:rFonts w:ascii="Roboto" w:hAnsi="Roboto"/>
              </w:rPr>
            </w:pPr>
            <w:r w:rsidRPr="00515007">
              <w:rPr>
                <w:rFonts w:ascii="Roboto" w:hAnsi="Roboto"/>
              </w:rPr>
              <w:t>Harte Echtzeitsysteme.</w:t>
            </w:r>
          </w:p>
        </w:tc>
      </w:tr>
      <w:tr w:rsidR="009C6C72" w:rsidRPr="00515007" w14:paraId="75AEB574" w14:textId="77777777" w:rsidTr="00427E29">
        <w:tc>
          <w:tcPr>
            <w:tcW w:w="406" w:type="dxa"/>
            <w:shd w:val="clear" w:color="auto" w:fill="auto"/>
          </w:tcPr>
          <w:p w14:paraId="17C4E870" w14:textId="77777777" w:rsidR="009C6C72" w:rsidRPr="00515007" w:rsidRDefault="009C6C72"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815C18A" w14:textId="5078FA34"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Regelbasierte Systeme.</w:t>
            </w:r>
          </w:p>
        </w:tc>
      </w:tr>
      <w:tr w:rsidR="009C6C72" w:rsidRPr="00515007" w14:paraId="2D3E3297" w14:textId="77777777" w:rsidTr="00427E29">
        <w:trPr>
          <w:gridAfter w:val="1"/>
          <w:wAfter w:w="1558" w:type="dxa"/>
          <w:trHeight w:val="652"/>
        </w:trPr>
        <w:tc>
          <w:tcPr>
            <w:tcW w:w="406" w:type="dxa"/>
            <w:shd w:val="clear" w:color="auto" w:fill="auto"/>
          </w:tcPr>
          <w:p w14:paraId="4A7419C0"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p w14:paraId="630CC944" w14:textId="77777777" w:rsidR="009C6C72" w:rsidRPr="00515007" w:rsidRDefault="009C6C72"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7C9232D4" w14:textId="4E2ADA35" w:rsidR="009C6C72" w:rsidRPr="00515007" w:rsidRDefault="009C6C72" w:rsidP="009C6C72">
            <w:pPr>
              <w:pStyle w:val="Choice"/>
              <w:numPr>
                <w:ilvl w:val="0"/>
                <w:numId w:val="47"/>
              </w:numPr>
              <w:spacing w:line="276" w:lineRule="auto"/>
              <w:ind w:left="368" w:hanging="426"/>
              <w:rPr>
                <w:rFonts w:ascii="Roboto" w:hAnsi="Roboto"/>
              </w:rPr>
            </w:pPr>
            <w:r w:rsidRPr="00515007">
              <w:rPr>
                <w:rFonts w:ascii="Roboto" w:hAnsi="Roboto"/>
              </w:rPr>
              <w:t>Linné</w:t>
            </w:r>
            <w:r w:rsidR="00AE14C1">
              <w:rPr>
                <w:rFonts w:ascii="Roboto" w:hAnsi="Roboto"/>
              </w:rPr>
              <w:t>-</w:t>
            </w:r>
            <w:r w:rsidRPr="00515007">
              <w:rPr>
                <w:rFonts w:ascii="Roboto" w:hAnsi="Roboto"/>
              </w:rPr>
              <w:t>Systeme.</w:t>
            </w:r>
          </w:p>
          <w:p w14:paraId="474FA095" w14:textId="77777777" w:rsidR="00E20FFC" w:rsidRDefault="009C6C72" w:rsidP="00E20FFC">
            <w:pPr>
              <w:pStyle w:val="Choice"/>
              <w:numPr>
                <w:ilvl w:val="0"/>
                <w:numId w:val="47"/>
              </w:numPr>
              <w:spacing w:line="276" w:lineRule="auto"/>
              <w:ind w:left="368" w:hanging="426"/>
              <w:rPr>
                <w:rFonts w:ascii="Roboto" w:hAnsi="Roboto"/>
              </w:rPr>
            </w:pPr>
            <w:r w:rsidRPr="00515007">
              <w:rPr>
                <w:rFonts w:ascii="Roboto" w:hAnsi="Roboto"/>
              </w:rPr>
              <w:t>Sicherheitskritische Systeme.</w:t>
            </w:r>
          </w:p>
          <w:p w14:paraId="586B3C52" w14:textId="77777777" w:rsidR="00954ACE" w:rsidRDefault="00954ACE" w:rsidP="00954ACE">
            <w:pPr>
              <w:pStyle w:val="Choice"/>
              <w:spacing w:line="276" w:lineRule="auto"/>
              <w:rPr>
                <w:rFonts w:ascii="Roboto" w:hAnsi="Roboto"/>
              </w:rPr>
            </w:pPr>
          </w:p>
          <w:p w14:paraId="0DE7B7C5" w14:textId="77777777" w:rsidR="00954ACE" w:rsidRDefault="00954ACE" w:rsidP="00954ACE">
            <w:pPr>
              <w:pStyle w:val="Choice"/>
              <w:spacing w:line="276" w:lineRule="auto"/>
              <w:rPr>
                <w:rFonts w:ascii="Roboto" w:hAnsi="Roboto"/>
              </w:rPr>
            </w:pPr>
          </w:p>
          <w:p w14:paraId="4585A8EA" w14:textId="77777777" w:rsidR="00954ACE" w:rsidRDefault="00954ACE" w:rsidP="00954ACE">
            <w:pPr>
              <w:pStyle w:val="Choice"/>
              <w:spacing w:line="276" w:lineRule="auto"/>
              <w:rPr>
                <w:rFonts w:ascii="Roboto" w:hAnsi="Roboto"/>
              </w:rPr>
            </w:pPr>
          </w:p>
          <w:p w14:paraId="35A8C538" w14:textId="77777777" w:rsidR="00954ACE" w:rsidRDefault="00954ACE" w:rsidP="00954ACE">
            <w:pPr>
              <w:pStyle w:val="Choice"/>
              <w:spacing w:line="276" w:lineRule="auto"/>
              <w:rPr>
                <w:rFonts w:ascii="Roboto" w:hAnsi="Roboto"/>
              </w:rPr>
            </w:pPr>
          </w:p>
          <w:p w14:paraId="4B0D9C9F" w14:textId="77777777" w:rsidR="00954ACE" w:rsidRDefault="00954ACE" w:rsidP="00954ACE">
            <w:pPr>
              <w:pStyle w:val="Choice"/>
              <w:spacing w:line="276" w:lineRule="auto"/>
              <w:rPr>
                <w:rFonts w:ascii="Roboto" w:hAnsi="Roboto"/>
              </w:rPr>
            </w:pPr>
          </w:p>
          <w:p w14:paraId="0FB4FC42" w14:textId="26A2B52F" w:rsidR="00954ACE" w:rsidRPr="008E4E80" w:rsidRDefault="00954ACE" w:rsidP="00954ACE">
            <w:pPr>
              <w:pStyle w:val="Choice"/>
              <w:spacing w:line="276" w:lineRule="auto"/>
              <w:rPr>
                <w:rFonts w:ascii="Roboto" w:hAnsi="Roboto"/>
              </w:rPr>
            </w:pPr>
          </w:p>
        </w:tc>
      </w:tr>
    </w:tbl>
    <w:p w14:paraId="44637C5B" w14:textId="37A68108" w:rsidR="007E4539" w:rsidRPr="00515007" w:rsidRDefault="007E4539" w:rsidP="00E0016E">
      <w:pPr>
        <w:rPr>
          <w:rFonts w:ascii="Roboto" w:hAnsi="Roboto" w:cs="Arial"/>
          <w:bCs/>
        </w:rPr>
      </w:pPr>
    </w:p>
    <w:p w14:paraId="0CEF8C9B" w14:textId="77777777" w:rsidR="00D676C8" w:rsidRDefault="00D676C8">
      <w:pPr>
        <w:rPr>
          <w:rFonts w:ascii="Roboto" w:hAnsi="Roboto"/>
          <w:b/>
          <w:bCs/>
          <w:sz w:val="28"/>
          <w:szCs w:val="28"/>
        </w:rPr>
      </w:pPr>
      <w:r>
        <w:rPr>
          <w:rFonts w:ascii="Roboto" w:hAnsi="Roboto"/>
          <w:b/>
          <w:bCs/>
          <w:sz w:val="28"/>
          <w:szCs w:val="28"/>
        </w:rPr>
        <w:br w:type="page"/>
      </w:r>
    </w:p>
    <w:p w14:paraId="011F1A25" w14:textId="28A99616" w:rsidR="007E4539" w:rsidRPr="00515007" w:rsidRDefault="007E4539" w:rsidP="007E453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lastRenderedPageBreak/>
        <w:t>Frage 24</w:t>
      </w:r>
      <w:r w:rsidRPr="00515007">
        <w:rPr>
          <w:rFonts w:ascii="Roboto" w:hAnsi="Roboto"/>
          <w:b/>
          <w:bCs/>
          <w:sz w:val="28"/>
          <w:szCs w:val="28"/>
        </w:rPr>
        <w:tab/>
      </w:r>
      <w:r w:rsidRPr="00515007">
        <w:rPr>
          <w:rFonts w:ascii="Roboto" w:hAnsi="Roboto"/>
          <w:i/>
          <w:szCs w:val="22"/>
        </w:rPr>
        <w:t>A-Frage: Wählen Sie eine Antwort aus.</w:t>
      </w:r>
      <w:r w:rsidR="008E4E80">
        <w:rPr>
          <w:rFonts w:ascii="Roboto" w:hAnsi="Roboto"/>
          <w:i/>
          <w:szCs w:val="22"/>
        </w:rPr>
        <w:tab/>
      </w:r>
      <w:r w:rsidR="008E4E80">
        <w:rPr>
          <w:rFonts w:ascii="Roboto" w:hAnsi="Roboto"/>
          <w:i/>
          <w:szCs w:val="22"/>
        </w:rPr>
        <w:tab/>
      </w:r>
      <w:r w:rsidR="008E4E80">
        <w:rPr>
          <w:rFonts w:ascii="Roboto" w:hAnsi="Roboto"/>
          <w:i/>
          <w:szCs w:val="22"/>
        </w:rPr>
        <w:tab/>
      </w:r>
      <w:r w:rsidR="008E4E80">
        <w:rPr>
          <w:rFonts w:ascii="Roboto" w:hAnsi="Roboto"/>
          <w:i/>
          <w:szCs w:val="22"/>
        </w:rPr>
        <w:tab/>
        <w:t xml:space="preserve">        </w:t>
      </w:r>
      <w:r w:rsidRPr="00515007">
        <w:rPr>
          <w:rFonts w:ascii="Roboto" w:hAnsi="Roboto"/>
          <w:i/>
          <w:szCs w:val="22"/>
        </w:rPr>
        <w:t>1 Punkt</w:t>
      </w:r>
    </w:p>
    <w:p w14:paraId="213AB9FC" w14:textId="7E6556A7" w:rsidR="007E4539" w:rsidRPr="00515007" w:rsidRDefault="007E4539" w:rsidP="007E4539">
      <w:pPr>
        <w:rPr>
          <w:rFonts w:ascii="Roboto" w:hAnsi="Roboto"/>
          <w:b/>
          <w:bCs/>
          <w:szCs w:val="22"/>
        </w:rPr>
      </w:pPr>
      <w:r w:rsidRPr="00515007">
        <w:rPr>
          <w:rFonts w:ascii="Roboto" w:hAnsi="Roboto"/>
          <w:b/>
          <w:bCs/>
          <w:szCs w:val="22"/>
        </w:rPr>
        <w:t>ID: Q-20-04-20</w:t>
      </w:r>
    </w:p>
    <w:p w14:paraId="64FDC965" w14:textId="77777777" w:rsidR="007E4539" w:rsidRPr="00515007" w:rsidRDefault="007E4539" w:rsidP="007E4539">
      <w:pPr>
        <w:rPr>
          <w:rFonts w:ascii="Roboto" w:hAnsi="Roboto"/>
          <w:szCs w:val="22"/>
        </w:rPr>
      </w:pPr>
    </w:p>
    <w:p w14:paraId="77240CA7" w14:textId="7F838CCF" w:rsidR="007E4539" w:rsidRPr="00515007" w:rsidRDefault="007E4539" w:rsidP="003667D6">
      <w:pPr>
        <w:pStyle w:val="FirstParagraph"/>
        <w:keepNext/>
        <w:spacing w:before="0" w:after="0"/>
        <w:rPr>
          <w:rFonts w:ascii="Roboto" w:hAnsi="Roboto"/>
          <w:sz w:val="22"/>
          <w:szCs w:val="22"/>
        </w:rPr>
      </w:pPr>
      <w:r w:rsidRPr="00515007">
        <w:rPr>
          <w:rFonts w:ascii="Roboto" w:hAnsi="Roboto"/>
          <w:sz w:val="22"/>
          <w:szCs w:val="22"/>
        </w:rPr>
        <w:t>Welche Ziele versuchen Sie mit dem Dependency-Inversion-Prinzip zu erreichen?</w:t>
      </w:r>
    </w:p>
    <w:p w14:paraId="74BDD929" w14:textId="77777777" w:rsidR="00427E29" w:rsidRPr="00515007" w:rsidRDefault="00427E29" w:rsidP="00427E29">
      <w:pPr>
        <w:pStyle w:val="Textkrper"/>
      </w:pPr>
    </w:p>
    <w:tbl>
      <w:tblPr>
        <w:tblStyle w:val="Tabellenraster"/>
        <w:tblW w:w="1136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27E29" w:rsidRPr="00515007" w14:paraId="43E2029B" w14:textId="77777777" w:rsidTr="00427E29">
        <w:trPr>
          <w:gridAfter w:val="1"/>
          <w:wAfter w:w="1558" w:type="dxa"/>
        </w:trPr>
        <w:tc>
          <w:tcPr>
            <w:tcW w:w="406" w:type="dxa"/>
            <w:shd w:val="clear" w:color="auto" w:fill="auto"/>
          </w:tcPr>
          <w:p w14:paraId="17290BBD"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CB416F9" w14:textId="24202FF8" w:rsidR="00427E29" w:rsidRPr="00515007" w:rsidRDefault="00427E29" w:rsidP="00427E29">
            <w:pPr>
              <w:pStyle w:val="Choice"/>
              <w:numPr>
                <w:ilvl w:val="0"/>
                <w:numId w:val="49"/>
              </w:numPr>
              <w:spacing w:after="0" w:line="276" w:lineRule="auto"/>
              <w:ind w:left="342" w:right="-3789" w:hanging="426"/>
              <w:rPr>
                <w:rFonts w:ascii="Roboto" w:hAnsi="Roboto"/>
              </w:rPr>
            </w:pPr>
            <w:r w:rsidRPr="00515007">
              <w:rPr>
                <w:rFonts w:ascii="Roboto" w:hAnsi="Roboto"/>
              </w:rPr>
              <w:t>Große Bausteine sollen nicht von kleinen Bausteinen abhängen.</w:t>
            </w:r>
          </w:p>
        </w:tc>
      </w:tr>
      <w:tr w:rsidR="00427E29" w:rsidRPr="00515007" w14:paraId="24C5CF18" w14:textId="77777777" w:rsidTr="00427E29">
        <w:tc>
          <w:tcPr>
            <w:tcW w:w="406" w:type="dxa"/>
            <w:shd w:val="clear" w:color="auto" w:fill="auto"/>
          </w:tcPr>
          <w:p w14:paraId="508ADE55" w14:textId="77777777" w:rsidR="00427E29" w:rsidRPr="00515007" w:rsidRDefault="00427E29" w:rsidP="00427E29">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A803D8A" w14:textId="5D01FE71" w:rsidR="00427E29" w:rsidRPr="00515007" w:rsidRDefault="00A541E0" w:rsidP="00427E29">
            <w:pPr>
              <w:pStyle w:val="Choice"/>
              <w:numPr>
                <w:ilvl w:val="0"/>
                <w:numId w:val="49"/>
              </w:numPr>
              <w:spacing w:line="276" w:lineRule="auto"/>
              <w:ind w:left="368" w:hanging="426"/>
              <w:rPr>
                <w:rFonts w:ascii="Roboto" w:hAnsi="Roboto"/>
              </w:rPr>
            </w:pPr>
            <w:r w:rsidRPr="00A541E0">
              <w:rPr>
                <w:rFonts w:ascii="Roboto" w:hAnsi="Roboto"/>
              </w:rPr>
              <w:t>Komponenten sollen in der Lage sein, abhängige Komponenten leichter zu erstellen</w:t>
            </w:r>
            <w:r w:rsidR="00427E29" w:rsidRPr="00515007">
              <w:rPr>
                <w:rFonts w:ascii="Roboto" w:hAnsi="Roboto"/>
              </w:rPr>
              <w:t>.</w:t>
            </w:r>
          </w:p>
        </w:tc>
      </w:tr>
      <w:tr w:rsidR="00427E29" w:rsidRPr="00515007" w14:paraId="151DCCEE" w14:textId="77777777" w:rsidTr="00427E29">
        <w:trPr>
          <w:gridAfter w:val="1"/>
          <w:wAfter w:w="1558" w:type="dxa"/>
          <w:trHeight w:val="652"/>
        </w:trPr>
        <w:tc>
          <w:tcPr>
            <w:tcW w:w="406" w:type="dxa"/>
            <w:shd w:val="clear" w:color="auto" w:fill="auto"/>
          </w:tcPr>
          <w:p w14:paraId="3A107D4C" w14:textId="7B47A55F" w:rsidR="00427E29" w:rsidRPr="00515007" w:rsidRDefault="00427E29" w:rsidP="00427E29">
            <w:pPr>
              <w:spacing w:line="276" w:lineRule="auto"/>
              <w:ind w:hanging="225"/>
              <w:jc w:val="center"/>
              <w:rPr>
                <w:rFonts w:ascii="Roboto" w:hAnsi="Roboto" w:cs="Segoe UI Symbol"/>
                <w:szCs w:val="22"/>
              </w:rPr>
            </w:pPr>
            <w:r w:rsidRPr="00515007">
              <w:rPr>
                <w:rFonts w:ascii="Segoe UI Symbol" w:hAnsi="Segoe UI Symbol"/>
                <w:szCs w:val="22"/>
              </w:rPr>
              <w:t>☐</w:t>
            </w:r>
          </w:p>
        </w:tc>
        <w:tc>
          <w:tcPr>
            <w:tcW w:w="9398" w:type="dxa"/>
            <w:shd w:val="clear" w:color="auto" w:fill="auto"/>
          </w:tcPr>
          <w:p w14:paraId="2EC7A093" w14:textId="77777777" w:rsidR="00427E29" w:rsidRDefault="00427E29" w:rsidP="00427E29">
            <w:pPr>
              <w:pStyle w:val="Choice"/>
              <w:numPr>
                <w:ilvl w:val="0"/>
                <w:numId w:val="49"/>
              </w:numPr>
              <w:spacing w:line="276" w:lineRule="auto"/>
              <w:ind w:left="368" w:hanging="426"/>
              <w:rPr>
                <w:rFonts w:ascii="Roboto" w:hAnsi="Roboto"/>
              </w:rPr>
            </w:pPr>
            <w:r w:rsidRPr="00515007">
              <w:rPr>
                <w:rFonts w:ascii="Roboto" w:hAnsi="Roboto"/>
              </w:rPr>
              <w:t>Bausteine sollen nur über Abstraktionen voneinander abhängen.</w:t>
            </w:r>
          </w:p>
          <w:p w14:paraId="5F63DCE3" w14:textId="6A23DCCB" w:rsidR="007D3949" w:rsidRPr="00515007" w:rsidRDefault="007D3949" w:rsidP="007D3949">
            <w:pPr>
              <w:pStyle w:val="Choice"/>
              <w:spacing w:line="276" w:lineRule="auto"/>
              <w:rPr>
                <w:rFonts w:ascii="Roboto" w:hAnsi="Roboto"/>
              </w:rPr>
            </w:pPr>
          </w:p>
        </w:tc>
      </w:tr>
    </w:tbl>
    <w:p w14:paraId="7DC4D968" w14:textId="6D946522" w:rsidR="003667D6" w:rsidRPr="00515007" w:rsidRDefault="003667D6" w:rsidP="004270A4">
      <w:pPr>
        <w:pBdr>
          <w:top w:val="single" w:sz="6" w:space="1" w:color="auto"/>
          <w:bottom w:val="single" w:sz="6" w:space="1" w:color="auto"/>
        </w:pBdr>
        <w:tabs>
          <w:tab w:val="left" w:pos="2127"/>
        </w:tabs>
        <w:ind w:left="2124" w:right="-87" w:hanging="2124"/>
        <w:rPr>
          <w:rFonts w:ascii="Roboto" w:hAnsi="Roboto"/>
          <w:i/>
          <w:szCs w:val="22"/>
        </w:rPr>
      </w:pPr>
      <w:r w:rsidRPr="00515007">
        <w:rPr>
          <w:rFonts w:ascii="Roboto" w:hAnsi="Roboto"/>
          <w:b/>
          <w:bCs/>
          <w:sz w:val="28"/>
          <w:szCs w:val="28"/>
        </w:rPr>
        <w:t>Frage 25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„Enge Kopplung“ oder „Lose Kopplung“ aus.</w:t>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r>
      <w:r w:rsidR="00A443AC">
        <w:rPr>
          <w:rFonts w:ascii="Roboto" w:hAnsi="Roboto"/>
          <w:i/>
          <w:szCs w:val="22"/>
        </w:rPr>
        <w:tab/>
        <w:t xml:space="preserve">         </w:t>
      </w:r>
      <w:r w:rsidRPr="00515007">
        <w:rPr>
          <w:rFonts w:ascii="Roboto" w:hAnsi="Roboto"/>
          <w:i/>
          <w:szCs w:val="22"/>
        </w:rPr>
        <w:t>1 Punkt</w:t>
      </w:r>
    </w:p>
    <w:p w14:paraId="03D574BA" w14:textId="314CA4A1" w:rsidR="003667D6" w:rsidRPr="00515007" w:rsidRDefault="003667D6" w:rsidP="003667D6">
      <w:pPr>
        <w:rPr>
          <w:rFonts w:ascii="Roboto" w:hAnsi="Roboto"/>
          <w:i/>
          <w:szCs w:val="22"/>
        </w:rPr>
      </w:pPr>
      <w:r w:rsidRPr="00515007">
        <w:rPr>
          <w:rFonts w:ascii="Roboto" w:hAnsi="Roboto"/>
          <w:b/>
          <w:bCs/>
          <w:szCs w:val="22"/>
        </w:rPr>
        <w:t>ID: Q-20-04-21</w:t>
      </w:r>
    </w:p>
    <w:p w14:paraId="2EEBC67C" w14:textId="77777777" w:rsidR="003667D6" w:rsidRPr="00515007" w:rsidRDefault="003667D6" w:rsidP="003667D6">
      <w:pPr>
        <w:rPr>
          <w:rFonts w:ascii="Roboto" w:hAnsi="Roboto"/>
          <w:szCs w:val="22"/>
        </w:rPr>
      </w:pPr>
    </w:p>
    <w:p w14:paraId="3B019909" w14:textId="77777777" w:rsidR="003667D6" w:rsidRPr="00515007" w:rsidRDefault="003667D6" w:rsidP="003667D6">
      <w:pPr>
        <w:pStyle w:val="Textkrper"/>
        <w:rPr>
          <w:rFonts w:ascii="Roboto" w:hAnsi="Roboto" w:cs="Times New Roman"/>
          <w:b w:val="0"/>
          <w:bCs w:val="0"/>
          <w:sz w:val="22"/>
          <w:szCs w:val="22"/>
        </w:rPr>
      </w:pPr>
      <w:r w:rsidRPr="00515007">
        <w:rPr>
          <w:rFonts w:ascii="Roboto" w:hAnsi="Roboto"/>
          <w:b w:val="0"/>
          <w:bCs w:val="0"/>
          <w:sz w:val="22"/>
          <w:szCs w:val="22"/>
        </w:rPr>
        <w:t>Was sind die Eigenschaften von enger (hoher) bzw. loser (niedriger) Kopplung?</w:t>
      </w:r>
    </w:p>
    <w:p w14:paraId="3DA856C6" w14:textId="5DF53944" w:rsidR="003667D6" w:rsidRPr="00515007" w:rsidRDefault="003667D6" w:rsidP="003667D6">
      <w:pPr>
        <w:rPr>
          <w:rFonts w:ascii="Roboto" w:hAnsi="Roboto"/>
          <w:szCs w:val="22"/>
        </w:rPr>
      </w:pPr>
    </w:p>
    <w:p w14:paraId="762A1B49" w14:textId="6F519C6A" w:rsidR="00427E29" w:rsidRPr="00515007" w:rsidRDefault="00427E29" w:rsidP="00427E29">
      <w:pPr>
        <w:rPr>
          <w:rFonts w:ascii="Roboto" w:hAnsi="Roboto"/>
          <w:szCs w:val="22"/>
        </w:rPr>
      </w:pPr>
      <w:r w:rsidRPr="00515007">
        <w:rPr>
          <w:rFonts w:ascii="Roboto" w:hAnsi="Roboto"/>
          <w:szCs w:val="22"/>
        </w:rPr>
        <w:t xml:space="preserve">Enge           </w:t>
      </w:r>
      <w:r w:rsidR="0072337C">
        <w:rPr>
          <w:rFonts w:ascii="Roboto" w:hAnsi="Roboto"/>
          <w:szCs w:val="22"/>
        </w:rPr>
        <w:t xml:space="preserve">  </w:t>
      </w:r>
      <w:r w:rsidRPr="00515007">
        <w:rPr>
          <w:rFonts w:ascii="Roboto" w:hAnsi="Roboto"/>
          <w:szCs w:val="22"/>
        </w:rPr>
        <w:t xml:space="preserve"> Lose</w:t>
      </w:r>
    </w:p>
    <w:p w14:paraId="5E68D470" w14:textId="77777777" w:rsidR="00427E29" w:rsidRPr="00515007" w:rsidRDefault="00427E29" w:rsidP="00427E29">
      <w:pPr>
        <w:rPr>
          <w:rFonts w:ascii="Roboto" w:hAnsi="Roboto"/>
          <w:szCs w:val="22"/>
        </w:rPr>
      </w:pPr>
      <w:r w:rsidRPr="00515007">
        <w:rPr>
          <w:rFonts w:ascii="Roboto" w:hAnsi="Roboto"/>
          <w:szCs w:val="22"/>
        </w:rPr>
        <w:t>Kopplung      Kopplung</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50"/>
        <w:gridCol w:w="668"/>
        <w:gridCol w:w="8318"/>
      </w:tblGrid>
      <w:tr w:rsidR="00427E29" w:rsidRPr="00515007" w14:paraId="33EFC097" w14:textId="77777777" w:rsidTr="00427E29">
        <w:tc>
          <w:tcPr>
            <w:tcW w:w="425" w:type="dxa"/>
            <w:shd w:val="clear" w:color="auto" w:fill="auto"/>
          </w:tcPr>
          <w:p w14:paraId="3AF0820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37B8AB45"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428F4B69" w14:textId="77777777" w:rsidR="00427E29" w:rsidRPr="00515007" w:rsidRDefault="00427E29" w:rsidP="00427E29">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6E948B06" w14:textId="77777777"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Bausteine können abhängige Bausteine direkt, d.h. ohne </w:t>
            </w:r>
          </w:p>
          <w:p w14:paraId="0E4CD0B7" w14:textId="7B5A8A80" w:rsidR="00427E29" w:rsidRPr="00515007" w:rsidRDefault="00427E29" w:rsidP="00427E29">
            <w:pPr>
              <w:pStyle w:val="Choice"/>
              <w:spacing w:after="0" w:line="276" w:lineRule="auto"/>
              <w:ind w:left="176"/>
              <w:rPr>
                <w:rFonts w:ascii="Roboto" w:hAnsi="Roboto"/>
              </w:rPr>
            </w:pPr>
            <w:r w:rsidRPr="00515007">
              <w:rPr>
                <w:rFonts w:ascii="Roboto" w:hAnsi="Roboto"/>
              </w:rPr>
              <w:t>Umwege über Schnittstellen oder Abstraktionen</w:t>
            </w:r>
            <w:r w:rsidR="00C53B63">
              <w:rPr>
                <w:rFonts w:ascii="Roboto" w:hAnsi="Roboto"/>
              </w:rPr>
              <w:t>,</w:t>
            </w:r>
            <w:r w:rsidRPr="00515007">
              <w:rPr>
                <w:rFonts w:ascii="Roboto" w:hAnsi="Roboto"/>
              </w:rPr>
              <w:t xml:space="preserve"> aufrufen.</w:t>
            </w:r>
          </w:p>
        </w:tc>
      </w:tr>
      <w:tr w:rsidR="00427E29" w:rsidRPr="00515007" w14:paraId="0E23E038" w14:textId="77777777" w:rsidTr="00427E29">
        <w:tc>
          <w:tcPr>
            <w:tcW w:w="425" w:type="dxa"/>
            <w:shd w:val="clear" w:color="auto" w:fill="auto"/>
          </w:tcPr>
          <w:p w14:paraId="0FBC3EF8"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43C868F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7A6FA065" w14:textId="77777777" w:rsidR="00427E29" w:rsidRPr="00515007" w:rsidRDefault="00427E29" w:rsidP="00427E29">
            <w:pPr>
              <w:spacing w:line="276" w:lineRule="auto"/>
              <w:jc w:val="center"/>
              <w:rPr>
                <w:rFonts w:ascii="Segoe UI Symbol" w:hAnsi="Segoe UI Symbol" w:cs="Segoe UI Symbol"/>
                <w:szCs w:val="22"/>
              </w:rPr>
            </w:pPr>
            <w:r w:rsidRPr="00515007">
              <w:rPr>
                <w:rFonts w:ascii="Segoe UI Symbol" w:hAnsi="Segoe UI Symbol"/>
                <w:szCs w:val="22"/>
              </w:rPr>
              <w:t>☐</w:t>
            </w:r>
          </w:p>
          <w:p w14:paraId="27694CA3"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0DADCC21" w14:textId="77777777" w:rsidR="00427E29" w:rsidRPr="00515007" w:rsidRDefault="00427E29" w:rsidP="00427E29">
            <w:pPr>
              <w:pStyle w:val="Choice"/>
              <w:spacing w:line="276" w:lineRule="auto"/>
              <w:ind w:left="176"/>
              <w:rPr>
                <w:rFonts w:ascii="Roboto" w:hAnsi="Roboto"/>
              </w:rPr>
            </w:pPr>
            <w:r w:rsidRPr="00515007">
              <w:rPr>
                <w:rFonts w:ascii="Roboto" w:hAnsi="Roboto"/>
              </w:rPr>
              <w:t>(b)</w:t>
            </w:r>
          </w:p>
          <w:p w14:paraId="5F7CC954" w14:textId="77777777" w:rsidR="00427E29" w:rsidRPr="00515007" w:rsidRDefault="00427E29" w:rsidP="00427E29">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51449653" w14:textId="7B7A1715" w:rsidR="00427E29" w:rsidRPr="00515007" w:rsidRDefault="00427E29" w:rsidP="00427E29">
            <w:pPr>
              <w:pStyle w:val="Choice"/>
              <w:spacing w:line="276" w:lineRule="auto"/>
              <w:ind w:left="176"/>
              <w:rPr>
                <w:rFonts w:ascii="Roboto" w:hAnsi="Roboto"/>
              </w:rPr>
            </w:pPr>
            <w:r w:rsidRPr="00515007">
              <w:rPr>
                <w:rFonts w:ascii="Roboto" w:hAnsi="Roboto"/>
              </w:rPr>
              <w:t>Bausteine verwenden gemeinsame Datentypen.</w:t>
            </w:r>
          </w:p>
          <w:p w14:paraId="54A0DE76" w14:textId="77777777" w:rsidR="00A5473C" w:rsidRDefault="00724691" w:rsidP="00724691">
            <w:pPr>
              <w:pStyle w:val="Choice"/>
              <w:spacing w:line="276" w:lineRule="auto"/>
              <w:ind w:left="176"/>
              <w:rPr>
                <w:rFonts w:ascii="Roboto" w:hAnsi="Roboto"/>
              </w:rPr>
            </w:pPr>
            <w:r w:rsidRPr="00724691">
              <w:rPr>
                <w:rFonts w:ascii="Roboto" w:hAnsi="Roboto"/>
              </w:rPr>
              <w:t xml:space="preserve">Bausteine verwenden eine gemeinsame Tabelle innerhalb </w:t>
            </w:r>
          </w:p>
          <w:p w14:paraId="4F47BCD4" w14:textId="2D88B392" w:rsidR="00427E29" w:rsidRPr="00515007" w:rsidRDefault="00724691" w:rsidP="00A5473C">
            <w:pPr>
              <w:pStyle w:val="Choice"/>
              <w:spacing w:line="276" w:lineRule="auto"/>
              <w:ind w:left="176"/>
              <w:rPr>
                <w:rFonts w:ascii="Roboto" w:hAnsi="Roboto"/>
              </w:rPr>
            </w:pPr>
            <w:r w:rsidRPr="00724691">
              <w:rPr>
                <w:rFonts w:ascii="Roboto" w:hAnsi="Roboto"/>
              </w:rPr>
              <w:t>einer relationalen Datenbank.</w:t>
            </w:r>
          </w:p>
        </w:tc>
      </w:tr>
      <w:tr w:rsidR="00427E29" w:rsidRPr="00515007" w14:paraId="68361909" w14:textId="77777777" w:rsidTr="00427E29">
        <w:trPr>
          <w:trHeight w:val="570"/>
        </w:trPr>
        <w:tc>
          <w:tcPr>
            <w:tcW w:w="425" w:type="dxa"/>
            <w:shd w:val="clear" w:color="auto" w:fill="auto"/>
          </w:tcPr>
          <w:p w14:paraId="115D779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9C1E559"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426" w:type="dxa"/>
          </w:tcPr>
          <w:p w14:paraId="2E886D16" w14:textId="77777777" w:rsidR="00427E29" w:rsidRPr="00515007" w:rsidRDefault="00427E29" w:rsidP="00427E29">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FE95048" w14:textId="1889A6C3" w:rsidR="00427E29" w:rsidRPr="00515007" w:rsidRDefault="00427E29" w:rsidP="00427E29">
            <w:pPr>
              <w:pStyle w:val="Choice"/>
              <w:spacing w:after="0" w:line="276" w:lineRule="auto"/>
              <w:ind w:left="176"/>
              <w:rPr>
                <w:rFonts w:ascii="Roboto" w:hAnsi="Roboto"/>
              </w:rPr>
            </w:pPr>
            <w:r w:rsidRPr="00515007">
              <w:rPr>
                <w:rFonts w:ascii="Roboto" w:hAnsi="Roboto"/>
              </w:rPr>
              <w:t xml:space="preserve">Beim Baustein-Design haben </w:t>
            </w:r>
            <w:r w:rsidR="00C53B63">
              <w:rPr>
                <w:rFonts w:ascii="Roboto" w:hAnsi="Roboto"/>
              </w:rPr>
              <w:t>S</w:t>
            </w:r>
            <w:r w:rsidRPr="00515007">
              <w:rPr>
                <w:rFonts w:ascii="Roboto" w:hAnsi="Roboto"/>
              </w:rPr>
              <w:t xml:space="preserve">ie das </w:t>
            </w:r>
          </w:p>
          <w:p w14:paraId="42CDB218" w14:textId="14B9D3C3" w:rsidR="00427E29" w:rsidRPr="00515007" w:rsidRDefault="00427E29" w:rsidP="00427E29">
            <w:pPr>
              <w:pStyle w:val="Choice"/>
              <w:spacing w:after="0" w:line="276" w:lineRule="auto"/>
              <w:ind w:left="176"/>
              <w:rPr>
                <w:rFonts w:ascii="Roboto" w:hAnsi="Roboto"/>
              </w:rPr>
            </w:pPr>
            <w:r w:rsidRPr="00515007">
              <w:rPr>
                <w:rFonts w:ascii="Roboto" w:hAnsi="Roboto"/>
              </w:rPr>
              <w:t>Dependency-Inversion-Prinzip konsequent umgesetzt.</w:t>
            </w:r>
          </w:p>
        </w:tc>
      </w:tr>
    </w:tbl>
    <w:p w14:paraId="3C859928" w14:textId="6C516919" w:rsidR="007E4539" w:rsidRPr="00515007" w:rsidRDefault="007E4539" w:rsidP="00E0016E">
      <w:pPr>
        <w:rPr>
          <w:rFonts w:ascii="Roboto" w:hAnsi="Roboto" w:cs="Arial"/>
          <w:bCs/>
        </w:rPr>
      </w:pPr>
    </w:p>
    <w:p w14:paraId="12530777" w14:textId="0BBBE396" w:rsidR="003667D6" w:rsidRPr="00515007" w:rsidRDefault="003667D6"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26</w:t>
      </w:r>
      <w:r w:rsidRPr="00515007">
        <w:rPr>
          <w:rFonts w:ascii="Roboto" w:hAnsi="Roboto"/>
          <w:sz w:val="28"/>
          <w:szCs w:val="28"/>
        </w:rPr>
        <w:tab/>
      </w:r>
      <w:r w:rsidRPr="00515007">
        <w:rPr>
          <w:rFonts w:ascii="Roboto" w:hAnsi="Roboto"/>
          <w:b w:val="0"/>
          <w:i/>
          <w:szCs w:val="22"/>
        </w:rPr>
        <w:t>P-Frage: Wählen Sie die zwei besten Antworten aus.</w:t>
      </w:r>
      <w:r w:rsidR="00E30E47">
        <w:rPr>
          <w:rFonts w:ascii="Roboto" w:hAnsi="Roboto"/>
          <w:b w:val="0"/>
          <w:i/>
          <w:szCs w:val="22"/>
        </w:rPr>
        <w:tab/>
      </w:r>
      <w:r w:rsidR="00E30E47">
        <w:rPr>
          <w:rFonts w:ascii="Roboto" w:hAnsi="Roboto"/>
          <w:b w:val="0"/>
          <w:i/>
          <w:szCs w:val="22"/>
        </w:rPr>
        <w:tab/>
        <w:t xml:space="preserve">     </w:t>
      </w:r>
      <w:r w:rsidRPr="00515007">
        <w:rPr>
          <w:rFonts w:ascii="Roboto" w:hAnsi="Roboto"/>
          <w:b w:val="0"/>
          <w:i/>
          <w:szCs w:val="22"/>
        </w:rPr>
        <w:t>2 Punkte</w:t>
      </w:r>
    </w:p>
    <w:p w14:paraId="16521642" w14:textId="0ADAE330" w:rsidR="003667D6" w:rsidRPr="00515007" w:rsidRDefault="003667D6" w:rsidP="003667D6">
      <w:pPr>
        <w:rPr>
          <w:rFonts w:ascii="Roboto" w:hAnsi="Roboto"/>
          <w:b/>
          <w:bCs/>
          <w:szCs w:val="22"/>
        </w:rPr>
      </w:pPr>
      <w:r w:rsidRPr="00515007">
        <w:rPr>
          <w:rFonts w:ascii="Roboto" w:hAnsi="Roboto"/>
          <w:b/>
          <w:bCs/>
          <w:szCs w:val="22"/>
        </w:rPr>
        <w:t>ID: Q-20-04-14</w:t>
      </w:r>
    </w:p>
    <w:p w14:paraId="050119A8" w14:textId="77777777" w:rsidR="001D0AF0" w:rsidRPr="00515007" w:rsidRDefault="001D0AF0" w:rsidP="001D0AF0">
      <w:pPr>
        <w:pStyle w:val="FirstParagraph"/>
        <w:spacing w:before="0" w:after="0"/>
        <w:rPr>
          <w:rFonts w:ascii="Roboto" w:hAnsi="Roboto"/>
          <w:sz w:val="22"/>
          <w:szCs w:val="20"/>
        </w:rPr>
      </w:pPr>
    </w:p>
    <w:p w14:paraId="662C9407" w14:textId="1641FAAE" w:rsidR="003667D6" w:rsidRPr="00515007" w:rsidRDefault="003667D6" w:rsidP="001D0AF0">
      <w:pPr>
        <w:pStyle w:val="FirstParagraph"/>
        <w:spacing w:before="0" w:after="0"/>
        <w:rPr>
          <w:rFonts w:ascii="Roboto" w:hAnsi="Roboto"/>
          <w:sz w:val="22"/>
          <w:szCs w:val="20"/>
        </w:rPr>
      </w:pPr>
      <w:r w:rsidRPr="00515007">
        <w:rPr>
          <w:rFonts w:ascii="Roboto" w:hAnsi="Roboto"/>
          <w:sz w:val="22"/>
          <w:szCs w:val="20"/>
        </w:rPr>
        <w:t xml:space="preserve">Welche </w:t>
      </w:r>
      <w:r w:rsidRPr="00515007">
        <w:rPr>
          <w:rFonts w:ascii="Roboto" w:hAnsi="Roboto"/>
          <w:b/>
          <w:bCs/>
          <w:sz w:val="22"/>
          <w:szCs w:val="20"/>
        </w:rPr>
        <w:t>ZWEI</w:t>
      </w:r>
      <w:r w:rsidRPr="00515007">
        <w:rPr>
          <w:rFonts w:ascii="Roboto" w:hAnsi="Roboto"/>
          <w:sz w:val="22"/>
          <w:szCs w:val="20"/>
        </w:rPr>
        <w:t xml:space="preserve"> Aussagen zum „Don’t repeat yourself”-Prinzip (DRY) sind richtig? (Anders gesagt: Was könnte passieren, wenn Teile des Quellcodes oder der Konfiguration im System mehrfach vorhanden sind?) </w:t>
      </w:r>
    </w:p>
    <w:p w14:paraId="7C3AA4F9" w14:textId="77777777" w:rsidR="001D0AF0" w:rsidRPr="00515007" w:rsidRDefault="001D0AF0" w:rsidP="001D0AF0">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3667D6" w:rsidRPr="00515007" w14:paraId="5612DE0A"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3667D6" w:rsidRPr="00515007" w14:paraId="09C0D304" w14:textId="77777777" w:rsidTr="00A62347">
              <w:trPr>
                <w:gridAfter w:val="1"/>
                <w:wAfter w:w="1558" w:type="dxa"/>
              </w:trPr>
              <w:tc>
                <w:tcPr>
                  <w:tcW w:w="406" w:type="dxa"/>
                  <w:shd w:val="clear" w:color="auto" w:fill="auto"/>
                </w:tcPr>
                <w:p w14:paraId="5737B745"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F7EAD08" w14:textId="661DC8E6" w:rsidR="003667D6" w:rsidRPr="00515007" w:rsidRDefault="002A136B" w:rsidP="002A136B">
                  <w:pPr>
                    <w:pStyle w:val="Choice"/>
                    <w:numPr>
                      <w:ilvl w:val="0"/>
                      <w:numId w:val="38"/>
                    </w:numPr>
                    <w:spacing w:after="0" w:line="276" w:lineRule="auto"/>
                    <w:ind w:left="366" w:right="-3789" w:hanging="426"/>
                    <w:rPr>
                      <w:rFonts w:ascii="Roboto" w:hAnsi="Roboto"/>
                    </w:rPr>
                  </w:pPr>
                  <w:r w:rsidRPr="00515007">
                    <w:rPr>
                      <w:rFonts w:ascii="Roboto" w:hAnsi="Roboto"/>
                    </w:rPr>
                    <w:t>DRY verringert die Sicherheit.</w:t>
                  </w:r>
                </w:p>
              </w:tc>
            </w:tr>
            <w:tr w:rsidR="003667D6" w:rsidRPr="00515007" w14:paraId="52559DA3" w14:textId="77777777" w:rsidTr="00A62347">
              <w:tc>
                <w:tcPr>
                  <w:tcW w:w="406" w:type="dxa"/>
                  <w:shd w:val="clear" w:color="auto" w:fill="auto"/>
                </w:tcPr>
                <w:p w14:paraId="456C0264" w14:textId="77777777" w:rsidR="003667D6" w:rsidRPr="00515007" w:rsidRDefault="003667D6"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5BA48A2C" w14:textId="720BAB7F"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strenge Einhaltung von DRY könnte zu höherer Kopplung führen.</w:t>
                  </w:r>
                </w:p>
              </w:tc>
            </w:tr>
            <w:tr w:rsidR="003667D6" w:rsidRPr="00515007" w14:paraId="092E30EB" w14:textId="77777777" w:rsidTr="00A62347">
              <w:trPr>
                <w:gridAfter w:val="1"/>
                <w:wAfter w:w="1558" w:type="dxa"/>
                <w:trHeight w:val="1179"/>
              </w:trPr>
              <w:tc>
                <w:tcPr>
                  <w:tcW w:w="406" w:type="dxa"/>
                  <w:shd w:val="clear" w:color="auto" w:fill="auto"/>
                </w:tcPr>
                <w:p w14:paraId="398D6662"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009D9439" w14:textId="58D0C45B" w:rsidR="003667D6" w:rsidRPr="00515007" w:rsidRDefault="003667D6" w:rsidP="00A62347">
                  <w:pPr>
                    <w:spacing w:line="276" w:lineRule="auto"/>
                    <w:ind w:hanging="225"/>
                    <w:jc w:val="center"/>
                    <w:rPr>
                      <w:rFonts w:ascii="Roboto" w:hAnsi="Roboto" w:cs="Segoe UI Symbol"/>
                      <w:szCs w:val="22"/>
                    </w:rPr>
                  </w:pPr>
                </w:p>
                <w:p w14:paraId="346A5B96" w14:textId="77777777" w:rsidR="003667D6" w:rsidRPr="00515007" w:rsidRDefault="003667D6"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384C0149" w14:textId="6F485791" w:rsidR="002A136B" w:rsidRPr="00515007" w:rsidRDefault="002A136B"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56DA184C" w14:textId="08FE874E"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Komponenten des Systems mit redundantem Code können unabhängig voneinander verbessert werden.</w:t>
                  </w:r>
                </w:p>
                <w:p w14:paraId="07E30B8E" w14:textId="0DAA4930" w:rsidR="003667D6" w:rsidRPr="00515007" w:rsidRDefault="002A136B" w:rsidP="003667D6">
                  <w:pPr>
                    <w:pStyle w:val="Choice"/>
                    <w:numPr>
                      <w:ilvl w:val="0"/>
                      <w:numId w:val="38"/>
                    </w:numPr>
                    <w:spacing w:line="276" w:lineRule="auto"/>
                    <w:ind w:left="368" w:hanging="426"/>
                    <w:rPr>
                      <w:rFonts w:ascii="Roboto" w:hAnsi="Roboto"/>
                    </w:rPr>
                  </w:pPr>
                  <w:r w:rsidRPr="00515007">
                    <w:rPr>
                      <w:rFonts w:ascii="Roboto" w:hAnsi="Roboto"/>
                    </w:rPr>
                    <w:t>Die Einhaltung von DRY führt zu einer Verringerung der Angriffsvektoren in der IT-Sicherheit.</w:t>
                  </w:r>
                </w:p>
                <w:p w14:paraId="2C3F084D" w14:textId="4158516D" w:rsidR="003667D6" w:rsidRPr="00515007" w:rsidRDefault="002A136B" w:rsidP="003667D6">
                  <w:pPr>
                    <w:pStyle w:val="Choice"/>
                    <w:numPr>
                      <w:ilvl w:val="0"/>
                      <w:numId w:val="38"/>
                    </w:numPr>
                    <w:spacing w:after="0" w:line="276" w:lineRule="auto"/>
                    <w:ind w:left="366" w:hanging="426"/>
                    <w:rPr>
                      <w:rFonts w:ascii="Roboto" w:hAnsi="Roboto"/>
                    </w:rPr>
                  </w:pPr>
                  <w:r w:rsidRPr="00515007">
                    <w:rPr>
                      <w:rFonts w:ascii="Roboto" w:hAnsi="Roboto"/>
                    </w:rPr>
                    <w:t>Die Anwendung der Schichtmuster ermöglicht eine konsistente Anwendung des DRY-Prinzips.</w:t>
                  </w:r>
                </w:p>
              </w:tc>
            </w:tr>
          </w:tbl>
          <w:p w14:paraId="4C174AA9" w14:textId="77777777" w:rsidR="003667D6" w:rsidRPr="00515007" w:rsidRDefault="003667D6" w:rsidP="00A62347">
            <w:pPr>
              <w:spacing w:line="276" w:lineRule="auto"/>
              <w:jc w:val="center"/>
              <w:rPr>
                <w:rFonts w:ascii="Roboto" w:hAnsi="Roboto" w:cs="Segoe UI Symbol"/>
                <w:szCs w:val="22"/>
              </w:rPr>
            </w:pPr>
          </w:p>
        </w:tc>
        <w:tc>
          <w:tcPr>
            <w:tcW w:w="222" w:type="dxa"/>
            <w:shd w:val="clear" w:color="auto" w:fill="auto"/>
          </w:tcPr>
          <w:p w14:paraId="34982470" w14:textId="77777777" w:rsidR="003667D6" w:rsidRPr="00515007" w:rsidRDefault="003667D6" w:rsidP="00A62347">
            <w:pPr>
              <w:spacing w:line="276" w:lineRule="auto"/>
              <w:jc w:val="center"/>
              <w:rPr>
                <w:rFonts w:ascii="Roboto" w:hAnsi="Roboto"/>
                <w:szCs w:val="22"/>
              </w:rPr>
            </w:pPr>
          </w:p>
        </w:tc>
        <w:tc>
          <w:tcPr>
            <w:tcW w:w="222" w:type="dxa"/>
            <w:shd w:val="clear" w:color="auto" w:fill="auto"/>
          </w:tcPr>
          <w:p w14:paraId="4BBABDDE" w14:textId="77777777" w:rsidR="003667D6" w:rsidRPr="00515007" w:rsidRDefault="003667D6" w:rsidP="00A62347">
            <w:pPr>
              <w:pStyle w:val="Choice"/>
              <w:spacing w:line="276" w:lineRule="auto"/>
              <w:rPr>
                <w:rFonts w:ascii="Roboto" w:hAnsi="Roboto"/>
              </w:rPr>
            </w:pPr>
          </w:p>
        </w:tc>
      </w:tr>
    </w:tbl>
    <w:p w14:paraId="45973602" w14:textId="77777777" w:rsidR="00D676C8" w:rsidRDefault="00D676C8" w:rsidP="002A136B">
      <w:pPr>
        <w:pBdr>
          <w:top w:val="single" w:sz="6" w:space="1" w:color="auto"/>
          <w:bottom w:val="single" w:sz="6" w:space="1" w:color="auto"/>
        </w:pBdr>
        <w:tabs>
          <w:tab w:val="left" w:pos="2127"/>
        </w:tabs>
        <w:rPr>
          <w:rFonts w:ascii="Roboto" w:hAnsi="Roboto"/>
          <w:b/>
          <w:bCs/>
          <w:sz w:val="28"/>
          <w:szCs w:val="28"/>
        </w:rPr>
      </w:pPr>
    </w:p>
    <w:p w14:paraId="713EF633" w14:textId="17780834" w:rsidR="00D676C8" w:rsidRDefault="00D676C8">
      <w:pPr>
        <w:rPr>
          <w:rFonts w:ascii="Roboto" w:hAnsi="Roboto"/>
          <w:b/>
          <w:bCs/>
          <w:sz w:val="28"/>
          <w:szCs w:val="28"/>
        </w:rPr>
      </w:pPr>
    </w:p>
    <w:p w14:paraId="1240266E" w14:textId="54FFB7E7" w:rsidR="002A136B" w:rsidRPr="00515007" w:rsidRDefault="002A136B" w:rsidP="002A136B">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27</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„Richtig“ oder „Falsch“ aus.</w:t>
      </w:r>
      <w:r w:rsidR="00A17CB3">
        <w:rPr>
          <w:rFonts w:ascii="Roboto" w:hAnsi="Roboto"/>
          <w:i/>
          <w:szCs w:val="22"/>
        </w:rPr>
        <w:tab/>
        <w:t xml:space="preserve">      </w:t>
      </w:r>
      <w:r w:rsidRPr="00515007">
        <w:rPr>
          <w:rFonts w:ascii="Roboto" w:hAnsi="Roboto"/>
          <w:i/>
          <w:szCs w:val="22"/>
        </w:rPr>
        <w:t>2 Punkte</w:t>
      </w:r>
    </w:p>
    <w:p w14:paraId="420EFC3D" w14:textId="0705BD1D" w:rsidR="002A136B" w:rsidRPr="00515007" w:rsidRDefault="002A136B" w:rsidP="002A136B">
      <w:pPr>
        <w:rPr>
          <w:rFonts w:ascii="Roboto" w:hAnsi="Roboto"/>
          <w:i/>
          <w:szCs w:val="22"/>
        </w:rPr>
      </w:pPr>
      <w:r w:rsidRPr="00515007">
        <w:rPr>
          <w:rFonts w:ascii="Roboto" w:hAnsi="Roboto"/>
          <w:b/>
          <w:bCs/>
          <w:szCs w:val="22"/>
        </w:rPr>
        <w:t>ID: Q-20-04-15</w:t>
      </w:r>
    </w:p>
    <w:p w14:paraId="53EF856D" w14:textId="77777777" w:rsidR="002A136B" w:rsidRPr="00515007" w:rsidRDefault="002A136B" w:rsidP="002A136B">
      <w:pPr>
        <w:rPr>
          <w:rFonts w:ascii="Roboto" w:hAnsi="Roboto"/>
          <w:szCs w:val="22"/>
        </w:rPr>
      </w:pPr>
    </w:p>
    <w:p w14:paraId="4502AB8B" w14:textId="5DD391B7" w:rsidR="002A136B" w:rsidRPr="00515007" w:rsidRDefault="005D3C31" w:rsidP="005D3C31">
      <w:pPr>
        <w:pStyle w:val="FirstParagraph"/>
        <w:spacing w:before="0" w:after="0"/>
        <w:rPr>
          <w:rFonts w:ascii="Roboto" w:hAnsi="Roboto"/>
          <w:sz w:val="22"/>
          <w:szCs w:val="20"/>
        </w:rPr>
      </w:pPr>
      <w:r w:rsidRPr="00515007">
        <w:rPr>
          <w:rFonts w:ascii="Roboto" w:hAnsi="Roboto"/>
          <w:sz w:val="22"/>
          <w:szCs w:val="20"/>
        </w:rPr>
        <w:t>Sie können Aspekte Ihrer Softwarearchitektur mündlich und/oder schriftlich kommunizieren. In welchem Zusammenhang stehen diese Möglichkeiten zueinander? Geben Sie für jede der folgenden Aussagen an, ob sie richtig oder falsch ist.</w:t>
      </w:r>
    </w:p>
    <w:p w14:paraId="219AFDF3" w14:textId="50979EB1" w:rsidR="005D3C31" w:rsidRPr="00515007" w:rsidRDefault="005D3C31" w:rsidP="005D3C31">
      <w:pPr>
        <w:pStyle w:val="Textkrper"/>
        <w:rPr>
          <w:rFonts w:ascii="Roboto" w:hAnsi="Roboto"/>
          <w:sz w:val="22"/>
          <w:szCs w:val="22"/>
          <w:lang w:eastAsia="en-US"/>
        </w:rPr>
      </w:pPr>
    </w:p>
    <w:p w14:paraId="6A28C683" w14:textId="526BED4A"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2DE3C9E7" w14:textId="77777777" w:rsidTr="00427E29">
        <w:tc>
          <w:tcPr>
            <w:tcW w:w="425" w:type="dxa"/>
            <w:shd w:val="clear" w:color="auto" w:fill="auto"/>
          </w:tcPr>
          <w:p w14:paraId="3954852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A8502C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5BC895C9"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392725D9" w14:textId="69DF33D1" w:rsidR="00427E29" w:rsidRPr="00515007" w:rsidRDefault="00427E29" w:rsidP="00427E29">
            <w:pPr>
              <w:pStyle w:val="Choice"/>
              <w:spacing w:line="276" w:lineRule="auto"/>
              <w:ind w:left="-27" w:firstLine="4"/>
              <w:rPr>
                <w:rFonts w:ascii="Roboto" w:hAnsi="Roboto"/>
              </w:rPr>
            </w:pPr>
            <w:r w:rsidRPr="00515007">
              <w:rPr>
                <w:rFonts w:ascii="Roboto" w:hAnsi="Roboto"/>
              </w:rPr>
              <w:t>Mündliche Kommunikation sollte schriftliche Dokumentation ergänzen</w:t>
            </w:r>
            <w:r w:rsidRPr="00515007">
              <w:rPr>
                <w:rFonts w:ascii="Roboto" w:hAnsi="Roboto"/>
                <w:szCs w:val="20"/>
              </w:rPr>
              <w:t>.</w:t>
            </w:r>
          </w:p>
        </w:tc>
      </w:tr>
      <w:tr w:rsidR="00427E29" w:rsidRPr="00515007" w14:paraId="31EB6798" w14:textId="77777777" w:rsidTr="00427E29">
        <w:tc>
          <w:tcPr>
            <w:tcW w:w="425" w:type="dxa"/>
            <w:shd w:val="clear" w:color="auto" w:fill="auto"/>
          </w:tcPr>
          <w:p w14:paraId="16C5751E"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2ABD57"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72AE8A58"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2CFE46B5" w14:textId="67806C17" w:rsidR="00427E29" w:rsidRPr="00515007" w:rsidRDefault="00427E29" w:rsidP="00427E29">
            <w:pPr>
              <w:pStyle w:val="Choice"/>
              <w:spacing w:line="276" w:lineRule="auto"/>
              <w:rPr>
                <w:rFonts w:ascii="Roboto" w:hAnsi="Roboto"/>
              </w:rPr>
            </w:pPr>
            <w:r w:rsidRPr="00515007">
              <w:rPr>
                <w:rFonts w:ascii="Roboto" w:hAnsi="Roboto"/>
              </w:rPr>
              <w:t xml:space="preserve">Feedback zu Architekturentscheidungen sollte zur Sicherstellung der Nachverfolgbarkeit </w:t>
            </w:r>
            <w:r w:rsidR="00D676C8">
              <w:rPr>
                <w:rFonts w:ascii="Roboto" w:hAnsi="Roboto"/>
              </w:rPr>
              <w:t xml:space="preserve">grundsätzlich </w:t>
            </w:r>
            <w:r w:rsidRPr="00515007">
              <w:rPr>
                <w:rFonts w:ascii="Roboto" w:hAnsi="Roboto"/>
              </w:rPr>
              <w:t>schriftlich erfolgen.</w:t>
            </w:r>
          </w:p>
        </w:tc>
      </w:tr>
      <w:tr w:rsidR="00427E29" w:rsidRPr="00515007" w14:paraId="75AE7CB8" w14:textId="77777777" w:rsidTr="00427E29">
        <w:tc>
          <w:tcPr>
            <w:tcW w:w="425" w:type="dxa"/>
            <w:shd w:val="clear" w:color="auto" w:fill="auto"/>
          </w:tcPr>
          <w:p w14:paraId="2EF203E4"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158C1B38"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AFD0192"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173209CB" w14:textId="621A6EBF" w:rsidR="00427E29" w:rsidRPr="00515007" w:rsidRDefault="00427E29" w:rsidP="00427E29">
            <w:pPr>
              <w:pStyle w:val="Choice"/>
              <w:spacing w:line="276" w:lineRule="auto"/>
              <w:rPr>
                <w:rFonts w:ascii="Roboto" w:hAnsi="Roboto"/>
              </w:rPr>
            </w:pPr>
            <w:r w:rsidRPr="00515007">
              <w:rPr>
                <w:rFonts w:ascii="Roboto" w:hAnsi="Roboto"/>
              </w:rPr>
              <w:t xml:space="preserve">Schriftliche Dokumentation sollte immer mündlicher Kommunikation </w:t>
            </w:r>
            <w:r w:rsidR="00A541E0">
              <w:rPr>
                <w:rFonts w:ascii="Roboto" w:hAnsi="Roboto"/>
              </w:rPr>
              <w:t>vorausgehen</w:t>
            </w:r>
            <w:r w:rsidRPr="00515007">
              <w:rPr>
                <w:rFonts w:ascii="Roboto" w:hAnsi="Roboto"/>
                <w:szCs w:val="20"/>
              </w:rPr>
              <w:t>.</w:t>
            </w:r>
          </w:p>
        </w:tc>
      </w:tr>
      <w:tr w:rsidR="00427E29" w:rsidRPr="00515007" w14:paraId="45F507E5" w14:textId="77777777" w:rsidTr="00427E29">
        <w:trPr>
          <w:trHeight w:val="915"/>
        </w:trPr>
        <w:tc>
          <w:tcPr>
            <w:tcW w:w="425" w:type="dxa"/>
            <w:shd w:val="clear" w:color="auto" w:fill="auto"/>
          </w:tcPr>
          <w:p w14:paraId="41F3A617"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B3794F3"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5E5A0AE3"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3F6093C9" w14:textId="7FF6E342" w:rsidR="00427E29" w:rsidRPr="00515007" w:rsidRDefault="00427E29" w:rsidP="00427E29">
            <w:pPr>
              <w:pStyle w:val="Choice"/>
              <w:spacing w:after="0" w:line="276" w:lineRule="auto"/>
              <w:rPr>
                <w:rFonts w:ascii="Roboto" w:hAnsi="Roboto"/>
              </w:rPr>
            </w:pPr>
            <w:r w:rsidRPr="00515007">
              <w:rPr>
                <w:rFonts w:ascii="Roboto" w:hAnsi="Roboto"/>
              </w:rPr>
              <w:t xml:space="preserve">Architekten sollten sich eine Variante (mündlich oder schriftlich) aussuchen und während der gesamten Entwicklung </w:t>
            </w:r>
            <w:proofErr w:type="gramStart"/>
            <w:r w:rsidRPr="00515007">
              <w:rPr>
                <w:rFonts w:ascii="Roboto" w:hAnsi="Roboto"/>
              </w:rPr>
              <w:t>dabei</w:t>
            </w:r>
            <w:r w:rsidR="00965909">
              <w:rPr>
                <w:rFonts w:ascii="Roboto" w:hAnsi="Roboto"/>
              </w:rPr>
              <w:t xml:space="preserve"> </w:t>
            </w:r>
            <w:r w:rsidRPr="00515007">
              <w:rPr>
                <w:rFonts w:ascii="Roboto" w:hAnsi="Roboto"/>
              </w:rPr>
              <w:t>bleiben</w:t>
            </w:r>
            <w:proofErr w:type="gramEnd"/>
            <w:r w:rsidRPr="00515007">
              <w:rPr>
                <w:rFonts w:ascii="Roboto" w:hAnsi="Roboto"/>
              </w:rPr>
              <w:t>.</w:t>
            </w:r>
          </w:p>
          <w:p w14:paraId="0728DEB9" w14:textId="77777777" w:rsidR="00427E29" w:rsidRPr="00515007" w:rsidRDefault="00427E29" w:rsidP="00427E29">
            <w:pPr>
              <w:pStyle w:val="Choice"/>
              <w:spacing w:after="0" w:line="276" w:lineRule="auto"/>
              <w:rPr>
                <w:rFonts w:ascii="Roboto" w:hAnsi="Roboto"/>
              </w:rPr>
            </w:pPr>
          </w:p>
        </w:tc>
      </w:tr>
    </w:tbl>
    <w:p w14:paraId="0305C44B" w14:textId="1F9E3155" w:rsidR="002027D1" w:rsidRPr="00515007" w:rsidRDefault="002027D1" w:rsidP="002027D1">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28</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2854BC">
        <w:rPr>
          <w:rFonts w:ascii="Roboto" w:hAnsi="Roboto"/>
          <w:i/>
          <w:szCs w:val="22"/>
        </w:rPr>
        <w:tab/>
        <w:t xml:space="preserve">      </w:t>
      </w:r>
      <w:r w:rsidRPr="00515007">
        <w:rPr>
          <w:rFonts w:ascii="Roboto" w:hAnsi="Roboto"/>
          <w:i/>
          <w:szCs w:val="22"/>
        </w:rPr>
        <w:t>2 Punkte</w:t>
      </w:r>
    </w:p>
    <w:p w14:paraId="0F48324A" w14:textId="3A7168D2" w:rsidR="002027D1" w:rsidRPr="00515007" w:rsidRDefault="002027D1" w:rsidP="002027D1">
      <w:pPr>
        <w:rPr>
          <w:rFonts w:ascii="Roboto" w:hAnsi="Roboto"/>
          <w:i/>
          <w:szCs w:val="22"/>
        </w:rPr>
      </w:pPr>
      <w:r w:rsidRPr="00515007">
        <w:rPr>
          <w:rFonts w:ascii="Roboto" w:hAnsi="Roboto"/>
          <w:b/>
          <w:bCs/>
          <w:szCs w:val="22"/>
        </w:rPr>
        <w:t>ID: Q-20-04-37</w:t>
      </w:r>
    </w:p>
    <w:p w14:paraId="5FBDE779" w14:textId="77777777" w:rsidR="002027D1" w:rsidRPr="00515007" w:rsidRDefault="002027D1" w:rsidP="002027D1">
      <w:pPr>
        <w:rPr>
          <w:rFonts w:ascii="Roboto" w:hAnsi="Roboto"/>
          <w:szCs w:val="22"/>
        </w:rPr>
      </w:pPr>
    </w:p>
    <w:p w14:paraId="1365EC58" w14:textId="4CDED731" w:rsidR="002027D1" w:rsidRPr="00515007" w:rsidRDefault="002027D1" w:rsidP="002027D1">
      <w:pPr>
        <w:pStyle w:val="FirstParagraph"/>
        <w:spacing w:before="0" w:after="0"/>
        <w:rPr>
          <w:rFonts w:ascii="Roboto" w:hAnsi="Roboto"/>
          <w:sz w:val="22"/>
          <w:szCs w:val="20"/>
        </w:rPr>
      </w:pPr>
      <w:r w:rsidRPr="00515007">
        <w:rPr>
          <w:rFonts w:ascii="Roboto" w:hAnsi="Roboto"/>
          <w:sz w:val="22"/>
          <w:szCs w:val="20"/>
        </w:rPr>
        <w:t>Welche der folgenden Aussagen zu Notationen für Architektursichten sind richtig und welche falsch?</w:t>
      </w:r>
    </w:p>
    <w:p w14:paraId="1BF2569C" w14:textId="3AF1500D" w:rsidR="00427E29" w:rsidRPr="00515007" w:rsidRDefault="00427E29" w:rsidP="00427E29">
      <w:pPr>
        <w:pStyle w:val="Textkrper"/>
        <w:rPr>
          <w:sz w:val="22"/>
          <w:szCs w:val="22"/>
          <w:lang w:eastAsia="en-US"/>
        </w:rPr>
      </w:pPr>
    </w:p>
    <w:p w14:paraId="3F9A85C6" w14:textId="4D6472A9" w:rsidR="00427E29" w:rsidRPr="00515007" w:rsidRDefault="00427E29" w:rsidP="00427E29">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427E29" w:rsidRPr="00515007" w14:paraId="1B5EBAAE" w14:textId="77777777" w:rsidTr="00427E29">
        <w:tc>
          <w:tcPr>
            <w:tcW w:w="425" w:type="dxa"/>
            <w:shd w:val="clear" w:color="auto" w:fill="auto"/>
          </w:tcPr>
          <w:p w14:paraId="260AC0AB"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58E1B65"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37BD98CE" w14:textId="77777777" w:rsidR="00427E29" w:rsidRPr="00515007" w:rsidRDefault="00427E29" w:rsidP="00427E29">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7F9BE9A1" w14:textId="2B1790B8" w:rsidR="00427E29" w:rsidRPr="00515007" w:rsidRDefault="00427E29" w:rsidP="00427E29">
            <w:pPr>
              <w:pStyle w:val="Choice"/>
              <w:spacing w:line="276" w:lineRule="auto"/>
              <w:ind w:left="-27" w:firstLine="4"/>
              <w:rPr>
                <w:rFonts w:ascii="Roboto" w:hAnsi="Roboto"/>
              </w:rPr>
            </w:pPr>
            <w:r w:rsidRPr="00515007">
              <w:rPr>
                <w:rFonts w:ascii="Roboto" w:hAnsi="Roboto"/>
              </w:rPr>
              <w:t>Business Process Model &amp; Notation (BPMN) sollte nur von Business</w:t>
            </w:r>
            <w:r w:rsidR="00DE2E7E">
              <w:rPr>
                <w:rFonts w:ascii="Roboto" w:hAnsi="Roboto"/>
              </w:rPr>
              <w:t>-</w:t>
            </w:r>
            <w:r w:rsidRPr="00515007">
              <w:rPr>
                <w:rFonts w:ascii="Roboto" w:hAnsi="Roboto"/>
              </w:rPr>
              <w:t>Analysten und nicht zur Architekturdokumentation verwendet werden</w:t>
            </w:r>
            <w:r w:rsidRPr="00515007">
              <w:rPr>
                <w:rFonts w:ascii="Roboto" w:hAnsi="Roboto"/>
                <w:szCs w:val="20"/>
              </w:rPr>
              <w:t>.</w:t>
            </w:r>
          </w:p>
        </w:tc>
      </w:tr>
      <w:tr w:rsidR="00427E29" w:rsidRPr="00515007" w14:paraId="09DF6A7F" w14:textId="77777777" w:rsidTr="00427E29">
        <w:tc>
          <w:tcPr>
            <w:tcW w:w="425" w:type="dxa"/>
            <w:shd w:val="clear" w:color="auto" w:fill="auto"/>
          </w:tcPr>
          <w:p w14:paraId="1C2C5BFC"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6CD1A3EB"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18A5240" w14:textId="77777777" w:rsidR="00427E29" w:rsidRPr="00515007" w:rsidRDefault="00427E29" w:rsidP="00427E29">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72824008" w14:textId="3574B4D5" w:rsidR="00427E29" w:rsidRPr="00515007" w:rsidRDefault="00427E29" w:rsidP="00427E29">
            <w:pPr>
              <w:pStyle w:val="Choice"/>
              <w:spacing w:line="276" w:lineRule="auto"/>
              <w:rPr>
                <w:rFonts w:ascii="Roboto" w:hAnsi="Roboto"/>
              </w:rPr>
            </w:pPr>
            <w:r w:rsidRPr="00515007">
              <w:rPr>
                <w:rFonts w:ascii="Roboto" w:hAnsi="Roboto"/>
              </w:rPr>
              <w:t>UML-Verteilungsdiagramme sind die einzige Möglichkeit zur Dokumentation des Mappings der Softwarekomponenten in Bezug auf die Infrastruktur.</w:t>
            </w:r>
          </w:p>
        </w:tc>
      </w:tr>
      <w:tr w:rsidR="00427E29" w:rsidRPr="00515007" w14:paraId="6CDCE78E" w14:textId="77777777" w:rsidTr="00427E29">
        <w:tc>
          <w:tcPr>
            <w:tcW w:w="425" w:type="dxa"/>
            <w:shd w:val="clear" w:color="auto" w:fill="auto"/>
          </w:tcPr>
          <w:p w14:paraId="5B0539B7" w14:textId="77777777" w:rsidR="00427E29" w:rsidRPr="00515007" w:rsidRDefault="00427E29" w:rsidP="00427E29">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284086E" w14:textId="77777777" w:rsidR="00427E29" w:rsidRPr="00515007" w:rsidRDefault="00427E29" w:rsidP="00427E29">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E4453D4" w14:textId="77777777" w:rsidR="00427E29" w:rsidRPr="00515007" w:rsidRDefault="00427E29" w:rsidP="00427E29">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2E50CD33" w14:textId="4217BBEF" w:rsidR="00427E29" w:rsidRPr="00515007" w:rsidRDefault="00427E29" w:rsidP="00427E29">
            <w:pPr>
              <w:pStyle w:val="Choice"/>
              <w:spacing w:line="276" w:lineRule="auto"/>
              <w:rPr>
                <w:rFonts w:ascii="Roboto" w:hAnsi="Roboto"/>
              </w:rPr>
            </w:pPr>
            <w:r w:rsidRPr="00515007">
              <w:rPr>
                <w:rFonts w:ascii="Roboto" w:hAnsi="Roboto"/>
              </w:rPr>
              <w:t>UML-Paketdiagramme können zu</w:t>
            </w:r>
            <w:r w:rsidR="00DE2E7E">
              <w:rPr>
                <w:rFonts w:ascii="Roboto" w:hAnsi="Roboto"/>
              </w:rPr>
              <w:t xml:space="preserve">m Festhalten </w:t>
            </w:r>
            <w:r w:rsidRPr="00515007">
              <w:rPr>
                <w:rFonts w:ascii="Roboto" w:hAnsi="Roboto"/>
              </w:rPr>
              <w:t>der Bausteinsicht der Softwarearchitektur verwendet werden</w:t>
            </w:r>
            <w:r w:rsidRPr="00515007">
              <w:rPr>
                <w:rFonts w:ascii="Roboto" w:hAnsi="Roboto"/>
                <w:szCs w:val="20"/>
              </w:rPr>
              <w:t>.</w:t>
            </w:r>
          </w:p>
        </w:tc>
      </w:tr>
      <w:tr w:rsidR="00427E29" w:rsidRPr="00515007" w14:paraId="4852C14C" w14:textId="77777777" w:rsidTr="00427E29">
        <w:trPr>
          <w:trHeight w:val="915"/>
        </w:trPr>
        <w:tc>
          <w:tcPr>
            <w:tcW w:w="425" w:type="dxa"/>
            <w:shd w:val="clear" w:color="auto" w:fill="auto"/>
          </w:tcPr>
          <w:p w14:paraId="71AC1E1B" w14:textId="77777777" w:rsidR="00427E29" w:rsidRPr="00515007" w:rsidRDefault="00427E29" w:rsidP="00427E29">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730BE4D2" w14:textId="77777777" w:rsidR="00427E29" w:rsidRPr="00515007" w:rsidRDefault="00427E29" w:rsidP="00427E29">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A56459A" w14:textId="77777777" w:rsidR="00427E29" w:rsidRPr="00515007" w:rsidRDefault="00427E29" w:rsidP="00427E29">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4AB8DB6B" w14:textId="2391988B" w:rsidR="00427E29" w:rsidRPr="00515007" w:rsidRDefault="00427E29" w:rsidP="00427E29">
            <w:pPr>
              <w:pStyle w:val="Choice"/>
              <w:spacing w:after="0" w:line="276" w:lineRule="auto"/>
              <w:rPr>
                <w:rFonts w:ascii="Roboto" w:hAnsi="Roboto"/>
              </w:rPr>
            </w:pPr>
            <w:r w:rsidRPr="00515007">
              <w:rPr>
                <w:rFonts w:ascii="Roboto" w:hAnsi="Roboto"/>
              </w:rPr>
              <w:t xml:space="preserve">Solange die Notation (z.B. mithilfe einer Legende) erläutert wird, kann ein beliebige Notation </w:t>
            </w:r>
            <w:r w:rsidR="00797809" w:rsidRPr="00515007">
              <w:rPr>
                <w:rFonts w:ascii="Roboto" w:hAnsi="Roboto"/>
              </w:rPr>
              <w:t>ausreichen</w:t>
            </w:r>
            <w:r w:rsidR="00797809">
              <w:rPr>
                <w:rFonts w:ascii="Roboto" w:hAnsi="Roboto"/>
              </w:rPr>
              <w:t>, um</w:t>
            </w:r>
            <w:r w:rsidRPr="00515007">
              <w:rPr>
                <w:rFonts w:ascii="Roboto" w:hAnsi="Roboto"/>
              </w:rPr>
              <w:t xml:space="preserve"> Baustein</w:t>
            </w:r>
            <w:r w:rsidR="00DE2E7E">
              <w:rPr>
                <w:rFonts w:ascii="Roboto" w:hAnsi="Roboto"/>
              </w:rPr>
              <w:t>s</w:t>
            </w:r>
            <w:r w:rsidRPr="00515007">
              <w:rPr>
                <w:rFonts w:ascii="Roboto" w:hAnsi="Roboto"/>
              </w:rPr>
              <w:t>trukturen und Zusammenarbeit</w:t>
            </w:r>
            <w:r w:rsidR="00797809">
              <w:rPr>
                <w:rFonts w:ascii="Roboto" w:hAnsi="Roboto"/>
              </w:rPr>
              <w:t xml:space="preserve"> zu beschreiben</w:t>
            </w:r>
            <w:r w:rsidRPr="00515007">
              <w:rPr>
                <w:rFonts w:ascii="Roboto" w:hAnsi="Roboto"/>
              </w:rPr>
              <w:t>.</w:t>
            </w:r>
          </w:p>
          <w:p w14:paraId="4DB3AF1F" w14:textId="77777777" w:rsidR="00427E29" w:rsidRDefault="00427E29" w:rsidP="00427E29">
            <w:pPr>
              <w:pStyle w:val="Choice"/>
              <w:spacing w:after="0" w:line="276" w:lineRule="auto"/>
              <w:rPr>
                <w:rFonts w:ascii="Roboto" w:hAnsi="Roboto"/>
              </w:rPr>
            </w:pPr>
          </w:p>
          <w:p w14:paraId="43458FDC" w14:textId="77777777" w:rsidR="00647BD2" w:rsidRDefault="00647BD2" w:rsidP="00427E29">
            <w:pPr>
              <w:pStyle w:val="Choice"/>
              <w:spacing w:after="0" w:line="276" w:lineRule="auto"/>
              <w:rPr>
                <w:rFonts w:ascii="Roboto" w:hAnsi="Roboto"/>
              </w:rPr>
            </w:pPr>
          </w:p>
          <w:p w14:paraId="265E3A75" w14:textId="30425D16" w:rsidR="00647BD2" w:rsidRDefault="00647BD2" w:rsidP="00427E29">
            <w:pPr>
              <w:pStyle w:val="Choice"/>
              <w:spacing w:after="0" w:line="276" w:lineRule="auto"/>
              <w:rPr>
                <w:rFonts w:ascii="Roboto" w:hAnsi="Roboto"/>
              </w:rPr>
            </w:pPr>
          </w:p>
          <w:p w14:paraId="7CF9F19A" w14:textId="1BB68E45" w:rsidR="003C2B8C" w:rsidRDefault="003C2B8C" w:rsidP="00427E29">
            <w:pPr>
              <w:pStyle w:val="Choice"/>
              <w:spacing w:after="0" w:line="276" w:lineRule="auto"/>
              <w:rPr>
                <w:rFonts w:ascii="Roboto" w:hAnsi="Roboto"/>
              </w:rPr>
            </w:pPr>
          </w:p>
          <w:p w14:paraId="457CA124" w14:textId="77777777" w:rsidR="003C2B8C" w:rsidRDefault="003C2B8C" w:rsidP="00427E29">
            <w:pPr>
              <w:pStyle w:val="Choice"/>
              <w:spacing w:after="0" w:line="276" w:lineRule="auto"/>
              <w:rPr>
                <w:rFonts w:ascii="Roboto" w:hAnsi="Roboto"/>
              </w:rPr>
            </w:pPr>
          </w:p>
          <w:p w14:paraId="6DD94D02" w14:textId="77777777" w:rsidR="00647BD2" w:rsidRDefault="00647BD2" w:rsidP="00427E29">
            <w:pPr>
              <w:pStyle w:val="Choice"/>
              <w:spacing w:after="0" w:line="276" w:lineRule="auto"/>
              <w:rPr>
                <w:rFonts w:ascii="Roboto" w:hAnsi="Roboto"/>
              </w:rPr>
            </w:pPr>
          </w:p>
          <w:p w14:paraId="096765C4" w14:textId="77777777" w:rsidR="00647BD2" w:rsidRDefault="00647BD2" w:rsidP="00427E29">
            <w:pPr>
              <w:pStyle w:val="Choice"/>
              <w:spacing w:after="0" w:line="276" w:lineRule="auto"/>
              <w:rPr>
                <w:rFonts w:ascii="Roboto" w:hAnsi="Roboto"/>
              </w:rPr>
            </w:pPr>
          </w:p>
          <w:p w14:paraId="4A1464CE" w14:textId="4E0CE201" w:rsidR="00647BD2" w:rsidRDefault="00647BD2" w:rsidP="00427E29">
            <w:pPr>
              <w:pStyle w:val="Choice"/>
              <w:spacing w:after="0" w:line="276" w:lineRule="auto"/>
              <w:rPr>
                <w:rFonts w:ascii="Roboto" w:hAnsi="Roboto"/>
              </w:rPr>
            </w:pPr>
          </w:p>
          <w:p w14:paraId="5F47267D" w14:textId="77777777" w:rsidR="00BB2E81" w:rsidRDefault="00BB2E81" w:rsidP="00427E29">
            <w:pPr>
              <w:pStyle w:val="Choice"/>
              <w:spacing w:after="0" w:line="276" w:lineRule="auto"/>
              <w:rPr>
                <w:rFonts w:ascii="Roboto" w:hAnsi="Roboto"/>
              </w:rPr>
            </w:pPr>
          </w:p>
          <w:p w14:paraId="30C673BC" w14:textId="5EB7BE82" w:rsidR="00647BD2" w:rsidRPr="00515007" w:rsidRDefault="00647BD2" w:rsidP="00427E29">
            <w:pPr>
              <w:pStyle w:val="Choice"/>
              <w:spacing w:after="0" w:line="276" w:lineRule="auto"/>
              <w:rPr>
                <w:rFonts w:ascii="Roboto" w:hAnsi="Roboto"/>
              </w:rPr>
            </w:pPr>
          </w:p>
        </w:tc>
      </w:tr>
    </w:tbl>
    <w:p w14:paraId="17C7D023" w14:textId="6316CF7A"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lastRenderedPageBreak/>
        <w:t>Frage 29</w:t>
      </w:r>
      <w:r w:rsidRPr="00515007">
        <w:rPr>
          <w:rFonts w:ascii="Roboto" w:hAnsi="Roboto"/>
          <w:sz w:val="28"/>
          <w:szCs w:val="28"/>
        </w:rPr>
        <w:tab/>
      </w:r>
      <w:r w:rsidRPr="00515007">
        <w:rPr>
          <w:rFonts w:ascii="Roboto" w:hAnsi="Roboto"/>
          <w:b w:val="0"/>
          <w:i/>
          <w:szCs w:val="22"/>
        </w:rPr>
        <w:t>P-Frage: Wählen Sie die zwei besten Antworten aus.</w:t>
      </w:r>
      <w:r w:rsidR="00EC7C3D">
        <w:rPr>
          <w:rFonts w:ascii="Roboto" w:hAnsi="Roboto"/>
          <w:b w:val="0"/>
          <w:i/>
          <w:szCs w:val="22"/>
        </w:rPr>
        <w:tab/>
      </w:r>
      <w:r w:rsidR="00EC7C3D">
        <w:rPr>
          <w:rFonts w:ascii="Roboto" w:hAnsi="Roboto"/>
          <w:b w:val="0"/>
          <w:i/>
          <w:szCs w:val="22"/>
        </w:rPr>
        <w:tab/>
        <w:t xml:space="preserve">       </w:t>
      </w:r>
      <w:r w:rsidRPr="00515007">
        <w:rPr>
          <w:rFonts w:ascii="Roboto" w:hAnsi="Roboto"/>
          <w:b w:val="0"/>
          <w:i/>
          <w:szCs w:val="22"/>
        </w:rPr>
        <w:t>1 Punkt</w:t>
      </w:r>
    </w:p>
    <w:p w14:paraId="6788887C" w14:textId="6D7CDEC3" w:rsidR="00D13A8F" w:rsidRPr="00515007" w:rsidRDefault="00D13A8F" w:rsidP="00D13A8F">
      <w:pPr>
        <w:rPr>
          <w:rFonts w:ascii="Roboto" w:hAnsi="Roboto"/>
          <w:b/>
          <w:bCs/>
          <w:szCs w:val="22"/>
        </w:rPr>
      </w:pPr>
      <w:r w:rsidRPr="00515007">
        <w:rPr>
          <w:rFonts w:ascii="Roboto" w:hAnsi="Roboto"/>
          <w:b/>
          <w:bCs/>
          <w:szCs w:val="22"/>
        </w:rPr>
        <w:t>ID: Q-20-04-13</w:t>
      </w:r>
    </w:p>
    <w:p w14:paraId="14F6D5DD" w14:textId="77777777" w:rsidR="00787A07" w:rsidRPr="00515007" w:rsidRDefault="00787A07" w:rsidP="00787A07">
      <w:pPr>
        <w:pStyle w:val="FirstParagraph"/>
        <w:spacing w:before="0" w:after="0"/>
        <w:rPr>
          <w:rFonts w:ascii="Roboto" w:hAnsi="Roboto"/>
          <w:sz w:val="22"/>
          <w:szCs w:val="20"/>
        </w:rPr>
      </w:pPr>
    </w:p>
    <w:p w14:paraId="7BE8D89B" w14:textId="5C77395A" w:rsidR="00D13A8F" w:rsidRPr="00515007" w:rsidRDefault="00D13A8F" w:rsidP="00787A07">
      <w:pPr>
        <w:pStyle w:val="FirstParagraph"/>
        <w:spacing w:before="0" w:after="0"/>
        <w:rPr>
          <w:rFonts w:ascii="Roboto" w:hAnsi="Roboto"/>
          <w:sz w:val="22"/>
          <w:szCs w:val="20"/>
        </w:rPr>
      </w:pPr>
      <w:r w:rsidRPr="00515007">
        <w:rPr>
          <w:rFonts w:ascii="Roboto" w:hAnsi="Roboto"/>
          <w:sz w:val="22"/>
          <w:szCs w:val="20"/>
        </w:rPr>
        <w:t xml:space="preserve">Welche Architektursichten haben eine praktische Anwendung für die Entwicklung von Softwarearchitekturen? </w:t>
      </w:r>
    </w:p>
    <w:p w14:paraId="64E02921" w14:textId="77777777" w:rsidR="00787A07" w:rsidRPr="00515007" w:rsidRDefault="00787A07" w:rsidP="00787A07">
      <w:pPr>
        <w:pStyle w:val="Textkrper"/>
        <w:rPr>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34A56D" w14:textId="77777777" w:rsidTr="00D13A8F">
        <w:trPr>
          <w:trHeight w:val="1536"/>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691DA92" w14:textId="77777777" w:rsidTr="00A62347">
              <w:trPr>
                <w:gridAfter w:val="1"/>
                <w:wAfter w:w="1558" w:type="dxa"/>
              </w:trPr>
              <w:tc>
                <w:tcPr>
                  <w:tcW w:w="406" w:type="dxa"/>
                  <w:shd w:val="clear" w:color="auto" w:fill="auto"/>
                </w:tcPr>
                <w:p w14:paraId="2ECAB12A"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0FB5FAA" w14:textId="105BAF58" w:rsidR="00D13A8F" w:rsidRPr="00515007" w:rsidRDefault="00D13A8F" w:rsidP="00D13A8F">
                  <w:pPr>
                    <w:pStyle w:val="Choice"/>
                    <w:numPr>
                      <w:ilvl w:val="0"/>
                      <w:numId w:val="39"/>
                    </w:numPr>
                    <w:spacing w:after="0" w:line="276" w:lineRule="auto"/>
                    <w:ind w:left="366" w:right="-3789" w:hanging="426"/>
                    <w:rPr>
                      <w:rFonts w:ascii="Roboto" w:hAnsi="Roboto"/>
                    </w:rPr>
                  </w:pPr>
                  <w:r w:rsidRPr="00515007">
                    <w:rPr>
                      <w:rFonts w:ascii="Roboto" w:hAnsi="Roboto"/>
                    </w:rPr>
                    <w:t>Pattern-Sicht.</w:t>
                  </w:r>
                </w:p>
              </w:tc>
            </w:tr>
            <w:tr w:rsidR="00D13A8F" w:rsidRPr="00515007" w14:paraId="11958F57" w14:textId="77777777" w:rsidTr="00A62347">
              <w:tc>
                <w:tcPr>
                  <w:tcW w:w="406" w:type="dxa"/>
                  <w:shd w:val="clear" w:color="auto" w:fill="auto"/>
                </w:tcPr>
                <w:p w14:paraId="147AD667"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477FEC35" w14:textId="767AB9DC"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Beobachtersicht.</w:t>
                  </w:r>
                </w:p>
              </w:tc>
            </w:tr>
            <w:tr w:rsidR="00D13A8F" w:rsidRPr="00515007" w14:paraId="7E569825" w14:textId="77777777" w:rsidTr="00D13A8F">
              <w:trPr>
                <w:gridAfter w:val="1"/>
                <w:wAfter w:w="1558" w:type="dxa"/>
                <w:trHeight w:val="584"/>
              </w:trPr>
              <w:tc>
                <w:tcPr>
                  <w:tcW w:w="406" w:type="dxa"/>
                  <w:shd w:val="clear" w:color="auto" w:fill="auto"/>
                </w:tcPr>
                <w:p w14:paraId="31A8A72A"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6336155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CDECBE2" w14:textId="4E5FDA17" w:rsidR="00D13A8F" w:rsidRPr="00515007" w:rsidRDefault="00D13A8F" w:rsidP="00D13A8F">
                  <w:pPr>
                    <w:spacing w:line="276" w:lineRule="auto"/>
                    <w:ind w:hanging="225"/>
                    <w:rPr>
                      <w:rFonts w:ascii="Roboto" w:hAnsi="Roboto"/>
                      <w:szCs w:val="22"/>
                    </w:rPr>
                  </w:pPr>
                </w:p>
              </w:tc>
              <w:tc>
                <w:tcPr>
                  <w:tcW w:w="9398" w:type="dxa"/>
                  <w:shd w:val="clear" w:color="auto" w:fill="auto"/>
                </w:tcPr>
                <w:p w14:paraId="7A4065EE" w14:textId="3DC01350" w:rsidR="00D13A8F" w:rsidRPr="00515007" w:rsidRDefault="00D13A8F" w:rsidP="00D13A8F">
                  <w:pPr>
                    <w:pStyle w:val="Choice"/>
                    <w:numPr>
                      <w:ilvl w:val="0"/>
                      <w:numId w:val="39"/>
                    </w:numPr>
                    <w:spacing w:line="276" w:lineRule="auto"/>
                    <w:ind w:left="368" w:hanging="426"/>
                    <w:rPr>
                      <w:rFonts w:ascii="Roboto" w:hAnsi="Roboto"/>
                    </w:rPr>
                  </w:pPr>
                  <w:r w:rsidRPr="00515007">
                    <w:rPr>
                      <w:rFonts w:ascii="Roboto" w:hAnsi="Roboto"/>
                    </w:rPr>
                    <w:t>Baustein- (oder Komponenten-) Sicht.</w:t>
                  </w:r>
                </w:p>
                <w:p w14:paraId="14A0F7FE" w14:textId="48C413D5" w:rsidR="00B92893" w:rsidRPr="00647BD2" w:rsidRDefault="00D13A8F" w:rsidP="00647BD2">
                  <w:pPr>
                    <w:pStyle w:val="Choice"/>
                    <w:numPr>
                      <w:ilvl w:val="0"/>
                      <w:numId w:val="39"/>
                    </w:numPr>
                    <w:spacing w:line="276" w:lineRule="auto"/>
                    <w:ind w:left="368" w:hanging="426"/>
                    <w:rPr>
                      <w:rFonts w:ascii="Roboto" w:hAnsi="Roboto"/>
                    </w:rPr>
                  </w:pPr>
                  <w:r w:rsidRPr="00515007">
                    <w:rPr>
                      <w:rFonts w:ascii="Roboto" w:hAnsi="Roboto"/>
                    </w:rPr>
                    <w:t>Verteilungssicht.</w:t>
                  </w:r>
                </w:p>
              </w:tc>
            </w:tr>
          </w:tbl>
          <w:p w14:paraId="5B17D194"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3BD00AA2"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3734C9F6" w14:textId="77777777" w:rsidR="00D13A8F" w:rsidRPr="00515007" w:rsidRDefault="00D13A8F" w:rsidP="00A62347">
            <w:pPr>
              <w:pStyle w:val="Choice"/>
              <w:spacing w:line="276" w:lineRule="auto"/>
              <w:rPr>
                <w:rFonts w:ascii="Roboto" w:hAnsi="Roboto"/>
              </w:rPr>
            </w:pPr>
          </w:p>
        </w:tc>
      </w:tr>
    </w:tbl>
    <w:p w14:paraId="11CB4E0F" w14:textId="1E04BBAF" w:rsidR="00D13A8F" w:rsidRPr="00515007" w:rsidRDefault="00D13A8F"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30</w:t>
      </w:r>
      <w:r w:rsidRPr="00515007">
        <w:rPr>
          <w:rFonts w:ascii="Roboto" w:hAnsi="Roboto"/>
          <w:sz w:val="28"/>
          <w:szCs w:val="28"/>
        </w:rPr>
        <w:tab/>
      </w:r>
      <w:r w:rsidRPr="00515007">
        <w:rPr>
          <w:rFonts w:ascii="Roboto" w:hAnsi="Roboto"/>
          <w:b w:val="0"/>
          <w:i/>
          <w:szCs w:val="22"/>
        </w:rPr>
        <w:t>P-Frage: Wählen Sie die zwei passendsten Antworten aus.</w:t>
      </w:r>
      <w:r w:rsidR="00026A9B">
        <w:rPr>
          <w:rFonts w:ascii="Roboto" w:hAnsi="Roboto"/>
          <w:b w:val="0"/>
          <w:i/>
          <w:szCs w:val="22"/>
        </w:rPr>
        <w:tab/>
      </w:r>
      <w:r w:rsidR="00026A9B">
        <w:rPr>
          <w:rFonts w:ascii="Roboto" w:hAnsi="Roboto"/>
          <w:b w:val="0"/>
          <w:i/>
          <w:szCs w:val="22"/>
        </w:rPr>
        <w:tab/>
        <w:t xml:space="preserve">       </w:t>
      </w:r>
      <w:r w:rsidRPr="00515007">
        <w:rPr>
          <w:rFonts w:ascii="Roboto" w:hAnsi="Roboto"/>
          <w:b w:val="0"/>
          <w:i/>
          <w:szCs w:val="22"/>
        </w:rPr>
        <w:t>1 Punkt</w:t>
      </w:r>
    </w:p>
    <w:p w14:paraId="3F7E6074" w14:textId="778EB64F" w:rsidR="00D13A8F" w:rsidRPr="00515007" w:rsidRDefault="00D13A8F" w:rsidP="00D13A8F">
      <w:pPr>
        <w:rPr>
          <w:rFonts w:ascii="Roboto" w:hAnsi="Roboto"/>
          <w:b/>
          <w:bCs/>
          <w:szCs w:val="22"/>
        </w:rPr>
      </w:pPr>
      <w:r w:rsidRPr="00515007">
        <w:rPr>
          <w:rFonts w:ascii="Roboto" w:hAnsi="Roboto"/>
          <w:b/>
          <w:bCs/>
          <w:szCs w:val="22"/>
        </w:rPr>
        <w:t>ID: Q-20-04-23</w:t>
      </w:r>
    </w:p>
    <w:p w14:paraId="63C8D220" w14:textId="77777777" w:rsidR="00D13A8F" w:rsidRPr="00515007" w:rsidRDefault="00D13A8F" w:rsidP="00D13A8F">
      <w:pPr>
        <w:pStyle w:val="FirstParagraph"/>
        <w:spacing w:before="0" w:after="0"/>
        <w:rPr>
          <w:rFonts w:ascii="Roboto" w:hAnsi="Roboto"/>
          <w:sz w:val="22"/>
          <w:szCs w:val="20"/>
        </w:rPr>
      </w:pPr>
    </w:p>
    <w:p w14:paraId="6E471529" w14:textId="2395C25F" w:rsidR="00D13A8F" w:rsidRPr="00515007" w:rsidRDefault="00DE2E7E" w:rsidP="00D13A8F">
      <w:pPr>
        <w:pStyle w:val="FirstParagraph"/>
        <w:spacing w:before="0" w:after="0"/>
        <w:rPr>
          <w:rFonts w:ascii="Roboto" w:hAnsi="Roboto"/>
          <w:sz w:val="22"/>
          <w:szCs w:val="20"/>
        </w:rPr>
      </w:pPr>
      <w:r w:rsidRPr="00DE2E7E">
        <w:rPr>
          <w:rFonts w:ascii="Roboto" w:hAnsi="Roboto"/>
          <w:sz w:val="22"/>
          <w:szCs w:val="20"/>
        </w:rPr>
        <w:t xml:space="preserve">Teile der Kontextsicht sind ein geschäftlicher Kontext und ein technischer Kontext. </w:t>
      </w:r>
      <w:r w:rsidR="00D13A8F" w:rsidRPr="00515007">
        <w:rPr>
          <w:rFonts w:ascii="Roboto" w:hAnsi="Roboto"/>
          <w:sz w:val="22"/>
          <w:szCs w:val="20"/>
        </w:rPr>
        <w:t xml:space="preserve">Wählen Sie die </w:t>
      </w:r>
      <w:r w:rsidR="00D13A8F" w:rsidRPr="00515007">
        <w:rPr>
          <w:rFonts w:ascii="Roboto" w:hAnsi="Roboto"/>
          <w:b/>
          <w:bCs/>
          <w:sz w:val="22"/>
          <w:szCs w:val="20"/>
        </w:rPr>
        <w:t>ZWEI</w:t>
      </w:r>
      <w:r w:rsidR="00D13A8F" w:rsidRPr="00515007">
        <w:rPr>
          <w:rFonts w:ascii="Roboto" w:hAnsi="Roboto"/>
          <w:sz w:val="22"/>
          <w:szCs w:val="20"/>
        </w:rPr>
        <w:t xml:space="preserve"> passendsten Antworten für den technischen Kontext aus. </w:t>
      </w:r>
    </w:p>
    <w:p w14:paraId="3E2E44AB" w14:textId="77777777" w:rsidR="00D13A8F" w:rsidRPr="00515007" w:rsidRDefault="00D13A8F" w:rsidP="00D13A8F">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D13A8F" w:rsidRPr="00515007" w14:paraId="7F5140A8" w14:textId="77777777" w:rsidTr="00A6234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D13A8F" w:rsidRPr="00515007" w14:paraId="33303CEC" w14:textId="77777777" w:rsidTr="00A62347">
              <w:trPr>
                <w:gridAfter w:val="1"/>
                <w:wAfter w:w="1558" w:type="dxa"/>
              </w:trPr>
              <w:tc>
                <w:tcPr>
                  <w:tcW w:w="406" w:type="dxa"/>
                  <w:shd w:val="clear" w:color="auto" w:fill="auto"/>
                </w:tcPr>
                <w:p w14:paraId="3803A9A0"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4CE4D20C" w14:textId="434E80FE" w:rsidR="00D13A8F" w:rsidRPr="00515007" w:rsidRDefault="00D13A8F" w:rsidP="00D13A8F">
                  <w:pPr>
                    <w:pStyle w:val="Choice"/>
                    <w:numPr>
                      <w:ilvl w:val="0"/>
                      <w:numId w:val="40"/>
                    </w:numPr>
                    <w:spacing w:after="0" w:line="276" w:lineRule="auto"/>
                    <w:ind w:left="366" w:right="-3789" w:hanging="426"/>
                    <w:rPr>
                      <w:rFonts w:ascii="Roboto" w:hAnsi="Roboto"/>
                    </w:rPr>
                  </w:pPr>
                  <w:r w:rsidRPr="00515007">
                    <w:rPr>
                      <w:rFonts w:ascii="Roboto" w:hAnsi="Roboto"/>
                    </w:rPr>
                    <w:t xml:space="preserve">Der technische Kontext enthält die physischen </w:t>
                  </w:r>
                  <w:r w:rsidR="00DE2E7E">
                    <w:rPr>
                      <w:rFonts w:ascii="Roboto" w:hAnsi="Roboto"/>
                    </w:rPr>
                    <w:t>Übertragungskanäle</w:t>
                  </w:r>
                  <w:r w:rsidR="00DE2E7E" w:rsidRPr="00515007">
                    <w:rPr>
                      <w:rFonts w:ascii="Roboto" w:hAnsi="Roboto"/>
                    </w:rPr>
                    <w:t xml:space="preserve"> </w:t>
                  </w:r>
                  <w:r w:rsidRPr="00515007">
                    <w:rPr>
                      <w:rFonts w:ascii="Roboto" w:hAnsi="Roboto"/>
                    </w:rPr>
                    <w:t xml:space="preserve">zwischen Ihrem System und seiner </w:t>
                  </w:r>
                </w:p>
                <w:p w14:paraId="7F8F2FF8" w14:textId="327EFE0C" w:rsidR="00D13A8F" w:rsidRPr="00515007" w:rsidRDefault="00D13A8F" w:rsidP="00D13A8F">
                  <w:pPr>
                    <w:pStyle w:val="Choice"/>
                    <w:spacing w:after="0" w:line="276" w:lineRule="auto"/>
                    <w:ind w:left="366" w:right="-3789"/>
                    <w:rPr>
                      <w:rFonts w:ascii="Roboto" w:hAnsi="Roboto"/>
                    </w:rPr>
                  </w:pPr>
                  <w:r w:rsidRPr="00515007">
                    <w:rPr>
                      <w:rFonts w:ascii="Roboto" w:hAnsi="Roboto"/>
                    </w:rPr>
                    <w:t>Umgebung.</w:t>
                  </w:r>
                </w:p>
              </w:tc>
            </w:tr>
            <w:tr w:rsidR="00D13A8F" w:rsidRPr="00515007" w14:paraId="67B510DA" w14:textId="77777777" w:rsidTr="00A62347">
              <w:tc>
                <w:tcPr>
                  <w:tcW w:w="406" w:type="dxa"/>
                  <w:shd w:val="clear" w:color="auto" w:fill="auto"/>
                </w:tcPr>
                <w:p w14:paraId="5C9DFF14" w14:textId="77777777"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D31EBF8" w14:textId="77777777" w:rsidR="00D13A8F" w:rsidRPr="00515007" w:rsidRDefault="00D13A8F" w:rsidP="004123E7">
                  <w:pPr>
                    <w:pStyle w:val="Choice"/>
                    <w:numPr>
                      <w:ilvl w:val="0"/>
                      <w:numId w:val="40"/>
                    </w:numPr>
                    <w:spacing w:after="0" w:line="276" w:lineRule="auto"/>
                    <w:ind w:left="368" w:hanging="426"/>
                    <w:rPr>
                      <w:rFonts w:ascii="Roboto" w:hAnsi="Roboto"/>
                    </w:rPr>
                  </w:pPr>
                  <w:r w:rsidRPr="00515007">
                    <w:rPr>
                      <w:rFonts w:ascii="Roboto" w:hAnsi="Roboto"/>
                    </w:rPr>
                    <w:t xml:space="preserve">Der technische Kontext enthält die gesamte Infrastruktur, über die die Komponenten Ihres </w:t>
                  </w:r>
                </w:p>
                <w:p w14:paraId="344F77D6" w14:textId="40DB6EAE" w:rsidR="00D13A8F" w:rsidRPr="00515007" w:rsidRDefault="00D13A8F" w:rsidP="004123E7">
                  <w:pPr>
                    <w:pStyle w:val="Choice"/>
                    <w:spacing w:after="0" w:line="276" w:lineRule="auto"/>
                    <w:ind w:left="368"/>
                    <w:rPr>
                      <w:rFonts w:ascii="Roboto" w:hAnsi="Roboto"/>
                    </w:rPr>
                  </w:pPr>
                  <w:r w:rsidRPr="00515007">
                    <w:rPr>
                      <w:rFonts w:ascii="Roboto" w:hAnsi="Roboto"/>
                    </w:rPr>
                    <w:t>Systems verteilt</w:t>
                  </w:r>
                  <w:r w:rsidRPr="00515007">
                    <w:rPr>
                      <w:rFonts w:ascii="Roboto" w:hAnsi="Roboto"/>
                      <w:color w:val="FF0000"/>
                    </w:rPr>
                    <w:t xml:space="preserve"> </w:t>
                  </w:r>
                  <w:r w:rsidRPr="00515007">
                    <w:rPr>
                      <w:rFonts w:ascii="Roboto" w:hAnsi="Roboto"/>
                    </w:rPr>
                    <w:t>werden.</w:t>
                  </w:r>
                </w:p>
              </w:tc>
            </w:tr>
            <w:tr w:rsidR="00D13A8F" w:rsidRPr="00515007" w14:paraId="5E62BEF6" w14:textId="77777777" w:rsidTr="00566E7A">
              <w:trPr>
                <w:gridAfter w:val="1"/>
                <w:wAfter w:w="1558" w:type="dxa"/>
                <w:trHeight w:val="1840"/>
              </w:trPr>
              <w:tc>
                <w:tcPr>
                  <w:tcW w:w="406" w:type="dxa"/>
                  <w:shd w:val="clear" w:color="auto" w:fill="auto"/>
                </w:tcPr>
                <w:p w14:paraId="2854594F"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46F2E492" w14:textId="77777777" w:rsidR="00D13A8F" w:rsidRPr="00515007" w:rsidRDefault="00D13A8F" w:rsidP="00A62347">
                  <w:pPr>
                    <w:spacing w:line="276" w:lineRule="auto"/>
                    <w:ind w:hanging="225"/>
                    <w:jc w:val="center"/>
                    <w:rPr>
                      <w:rFonts w:ascii="Roboto" w:hAnsi="Roboto" w:cs="Segoe UI Symbol"/>
                      <w:szCs w:val="22"/>
                    </w:rPr>
                  </w:pPr>
                </w:p>
                <w:p w14:paraId="6F3789B5" w14:textId="77777777" w:rsidR="00D13A8F" w:rsidRPr="00515007" w:rsidRDefault="00D13A8F"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2FC6291D" w14:textId="77777777" w:rsidR="004123E7" w:rsidRPr="00515007" w:rsidRDefault="004123E7" w:rsidP="00A62347">
                  <w:pPr>
                    <w:spacing w:line="276" w:lineRule="auto"/>
                    <w:ind w:hanging="225"/>
                    <w:jc w:val="center"/>
                    <w:rPr>
                      <w:rFonts w:ascii="Roboto" w:hAnsi="Roboto" w:cs="Segoe UI Symbol"/>
                      <w:szCs w:val="22"/>
                    </w:rPr>
                  </w:pPr>
                </w:p>
                <w:p w14:paraId="40AAC855" w14:textId="796B987F" w:rsidR="00D13A8F" w:rsidRPr="00515007" w:rsidRDefault="00D13A8F"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72D44E26" w14:textId="35B758E1" w:rsidR="00D13A8F" w:rsidRPr="00515007" w:rsidRDefault="00D13A8F" w:rsidP="00D13A8F">
                  <w:pPr>
                    <w:pStyle w:val="Choice"/>
                    <w:numPr>
                      <w:ilvl w:val="0"/>
                      <w:numId w:val="40"/>
                    </w:numPr>
                    <w:spacing w:line="276" w:lineRule="auto"/>
                    <w:ind w:left="368" w:hanging="426"/>
                    <w:rPr>
                      <w:rFonts w:ascii="Roboto" w:hAnsi="Roboto"/>
                    </w:rPr>
                  </w:pPr>
                  <w:r w:rsidRPr="00515007">
                    <w:rPr>
                      <w:rFonts w:ascii="Roboto" w:hAnsi="Roboto"/>
                    </w:rPr>
                    <w:t>Der technische Kontext sollte die Hardware-Preis</w:t>
                  </w:r>
                  <w:r w:rsidR="00DE2E7E">
                    <w:rPr>
                      <w:rFonts w:ascii="Roboto" w:hAnsi="Roboto"/>
                    </w:rPr>
                    <w:t>liste</w:t>
                  </w:r>
                  <w:r w:rsidRPr="00515007">
                    <w:rPr>
                      <w:rFonts w:ascii="Roboto" w:hAnsi="Roboto"/>
                    </w:rPr>
                    <w:t xml:space="preserve"> oder die Preisgestaltung von Cloud-Diensten, die als Infrastruktur für Ihre Architektur verwendet werden, enthalten.</w:t>
                  </w:r>
                </w:p>
                <w:p w14:paraId="55C70FE0" w14:textId="7227D939" w:rsidR="00D13A8F" w:rsidRPr="00515007" w:rsidRDefault="004123E7" w:rsidP="00D13A8F">
                  <w:pPr>
                    <w:pStyle w:val="Choice"/>
                    <w:numPr>
                      <w:ilvl w:val="0"/>
                      <w:numId w:val="40"/>
                    </w:numPr>
                    <w:spacing w:line="276" w:lineRule="auto"/>
                    <w:ind w:left="368" w:hanging="426"/>
                    <w:rPr>
                      <w:rFonts w:ascii="Roboto" w:hAnsi="Roboto"/>
                    </w:rPr>
                  </w:pPr>
                  <w:r w:rsidRPr="00515007">
                    <w:rPr>
                      <w:rFonts w:ascii="Roboto" w:hAnsi="Roboto"/>
                    </w:rPr>
                    <w:t>Der technische Kontext enthält Informationen zur gewählten Programmiersprache sowie allen zur Implementierung Ihrer Softwarearchitektur verwendeten Frameworks.</w:t>
                  </w:r>
                </w:p>
                <w:p w14:paraId="61F1ECEC" w14:textId="77777777" w:rsidR="00D13A8F" w:rsidRDefault="004123E7" w:rsidP="00D13A8F">
                  <w:pPr>
                    <w:pStyle w:val="Choice"/>
                    <w:numPr>
                      <w:ilvl w:val="0"/>
                      <w:numId w:val="40"/>
                    </w:numPr>
                    <w:spacing w:after="0" w:line="276" w:lineRule="auto"/>
                    <w:ind w:left="366" w:hanging="426"/>
                    <w:rPr>
                      <w:rFonts w:ascii="Roboto" w:hAnsi="Roboto"/>
                    </w:rPr>
                  </w:pPr>
                  <w:r w:rsidRPr="00515007">
                    <w:rPr>
                      <w:rFonts w:ascii="Roboto" w:hAnsi="Roboto"/>
                    </w:rPr>
                    <w:t>Der technische Kontext enthält gegebenenfalls andere Elemente als der Geschäftskontext.</w:t>
                  </w:r>
                </w:p>
                <w:p w14:paraId="39F3A098" w14:textId="77777777" w:rsidR="00C10371" w:rsidRDefault="00C10371" w:rsidP="00C10371">
                  <w:pPr>
                    <w:pStyle w:val="Choice"/>
                    <w:spacing w:after="0" w:line="276" w:lineRule="auto"/>
                    <w:rPr>
                      <w:rFonts w:ascii="Roboto" w:hAnsi="Roboto"/>
                    </w:rPr>
                  </w:pPr>
                </w:p>
                <w:p w14:paraId="7AF694A8" w14:textId="77777777" w:rsidR="00C10371" w:rsidRDefault="00C10371" w:rsidP="00C10371">
                  <w:pPr>
                    <w:pStyle w:val="Choice"/>
                    <w:spacing w:after="0" w:line="276" w:lineRule="auto"/>
                    <w:rPr>
                      <w:rFonts w:ascii="Roboto" w:hAnsi="Roboto"/>
                    </w:rPr>
                  </w:pPr>
                </w:p>
                <w:p w14:paraId="25805C8C" w14:textId="77777777" w:rsidR="00C10371" w:rsidRDefault="00C10371" w:rsidP="00C10371">
                  <w:pPr>
                    <w:pStyle w:val="Choice"/>
                    <w:spacing w:after="0" w:line="276" w:lineRule="auto"/>
                    <w:rPr>
                      <w:rFonts w:ascii="Roboto" w:hAnsi="Roboto"/>
                    </w:rPr>
                  </w:pPr>
                </w:p>
                <w:p w14:paraId="50D83BA9" w14:textId="77777777" w:rsidR="00C10371" w:rsidRDefault="00C10371" w:rsidP="00C10371">
                  <w:pPr>
                    <w:pStyle w:val="Choice"/>
                    <w:spacing w:after="0" w:line="276" w:lineRule="auto"/>
                    <w:rPr>
                      <w:rFonts w:ascii="Roboto" w:hAnsi="Roboto"/>
                    </w:rPr>
                  </w:pPr>
                </w:p>
                <w:p w14:paraId="48A930EC" w14:textId="77777777" w:rsidR="00C10371" w:rsidRDefault="00C10371" w:rsidP="00C10371">
                  <w:pPr>
                    <w:pStyle w:val="Choice"/>
                    <w:spacing w:after="0" w:line="276" w:lineRule="auto"/>
                    <w:rPr>
                      <w:rFonts w:ascii="Roboto" w:hAnsi="Roboto"/>
                    </w:rPr>
                  </w:pPr>
                </w:p>
                <w:p w14:paraId="670F3B7B" w14:textId="77777777" w:rsidR="00C10371" w:rsidRDefault="00C10371" w:rsidP="00C10371">
                  <w:pPr>
                    <w:pStyle w:val="Choice"/>
                    <w:spacing w:after="0" w:line="276" w:lineRule="auto"/>
                    <w:rPr>
                      <w:rFonts w:ascii="Roboto" w:hAnsi="Roboto"/>
                    </w:rPr>
                  </w:pPr>
                </w:p>
                <w:p w14:paraId="4B2DA4C5" w14:textId="77777777" w:rsidR="00C10371" w:rsidRDefault="00C10371" w:rsidP="00C10371">
                  <w:pPr>
                    <w:pStyle w:val="Choice"/>
                    <w:spacing w:after="0" w:line="276" w:lineRule="auto"/>
                    <w:rPr>
                      <w:rFonts w:ascii="Roboto" w:hAnsi="Roboto"/>
                    </w:rPr>
                  </w:pPr>
                </w:p>
                <w:p w14:paraId="59F1BE07" w14:textId="77777777" w:rsidR="00C10371" w:rsidRDefault="00C10371" w:rsidP="00C10371">
                  <w:pPr>
                    <w:pStyle w:val="Choice"/>
                    <w:spacing w:after="0" w:line="276" w:lineRule="auto"/>
                    <w:rPr>
                      <w:rFonts w:ascii="Roboto" w:hAnsi="Roboto"/>
                    </w:rPr>
                  </w:pPr>
                </w:p>
                <w:p w14:paraId="5B5D0662" w14:textId="77777777" w:rsidR="00C10371" w:rsidRDefault="00C10371" w:rsidP="00C10371">
                  <w:pPr>
                    <w:pStyle w:val="Choice"/>
                    <w:spacing w:after="0" w:line="276" w:lineRule="auto"/>
                    <w:rPr>
                      <w:rFonts w:ascii="Roboto" w:hAnsi="Roboto"/>
                    </w:rPr>
                  </w:pPr>
                </w:p>
                <w:p w14:paraId="6DC6DD67" w14:textId="77777777" w:rsidR="00C10371" w:rsidRDefault="00C10371" w:rsidP="00C10371">
                  <w:pPr>
                    <w:pStyle w:val="Choice"/>
                    <w:spacing w:after="0" w:line="276" w:lineRule="auto"/>
                    <w:rPr>
                      <w:rFonts w:ascii="Roboto" w:hAnsi="Roboto"/>
                    </w:rPr>
                  </w:pPr>
                </w:p>
                <w:p w14:paraId="0EB6062D" w14:textId="77777777" w:rsidR="00C10371" w:rsidRDefault="00C10371" w:rsidP="00C10371">
                  <w:pPr>
                    <w:pStyle w:val="Choice"/>
                    <w:spacing w:after="0" w:line="276" w:lineRule="auto"/>
                    <w:rPr>
                      <w:rFonts w:ascii="Roboto" w:hAnsi="Roboto"/>
                    </w:rPr>
                  </w:pPr>
                </w:p>
                <w:p w14:paraId="3C5B6A56" w14:textId="77777777" w:rsidR="00C10371" w:rsidRDefault="00C10371" w:rsidP="00C10371">
                  <w:pPr>
                    <w:pStyle w:val="Choice"/>
                    <w:spacing w:after="0" w:line="276" w:lineRule="auto"/>
                    <w:rPr>
                      <w:rFonts w:ascii="Roboto" w:hAnsi="Roboto"/>
                    </w:rPr>
                  </w:pPr>
                </w:p>
                <w:p w14:paraId="50B8D8D2" w14:textId="78179927" w:rsidR="00C10371" w:rsidRPr="00515007" w:rsidRDefault="00C10371" w:rsidP="00C10371">
                  <w:pPr>
                    <w:pStyle w:val="Choice"/>
                    <w:spacing w:after="0" w:line="276" w:lineRule="auto"/>
                    <w:rPr>
                      <w:rFonts w:ascii="Roboto" w:hAnsi="Roboto"/>
                    </w:rPr>
                  </w:pPr>
                </w:p>
              </w:tc>
            </w:tr>
          </w:tbl>
          <w:p w14:paraId="0D44D8EF" w14:textId="77777777" w:rsidR="00D13A8F" w:rsidRPr="00515007" w:rsidRDefault="00D13A8F" w:rsidP="00A62347">
            <w:pPr>
              <w:spacing w:line="276" w:lineRule="auto"/>
              <w:jc w:val="center"/>
              <w:rPr>
                <w:rFonts w:ascii="Roboto" w:hAnsi="Roboto" w:cs="Segoe UI Symbol"/>
                <w:szCs w:val="22"/>
              </w:rPr>
            </w:pPr>
          </w:p>
        </w:tc>
        <w:tc>
          <w:tcPr>
            <w:tcW w:w="222" w:type="dxa"/>
            <w:shd w:val="clear" w:color="auto" w:fill="auto"/>
          </w:tcPr>
          <w:p w14:paraId="2542FC14" w14:textId="77777777" w:rsidR="00D13A8F" w:rsidRPr="00515007" w:rsidRDefault="00D13A8F" w:rsidP="00A62347">
            <w:pPr>
              <w:spacing w:line="276" w:lineRule="auto"/>
              <w:jc w:val="center"/>
              <w:rPr>
                <w:rFonts w:ascii="Roboto" w:hAnsi="Roboto"/>
                <w:szCs w:val="22"/>
              </w:rPr>
            </w:pPr>
          </w:p>
        </w:tc>
        <w:tc>
          <w:tcPr>
            <w:tcW w:w="222" w:type="dxa"/>
            <w:shd w:val="clear" w:color="auto" w:fill="auto"/>
          </w:tcPr>
          <w:p w14:paraId="15CD4809" w14:textId="77777777" w:rsidR="00D13A8F" w:rsidRPr="00515007" w:rsidRDefault="00D13A8F" w:rsidP="00A62347">
            <w:pPr>
              <w:pStyle w:val="Choice"/>
              <w:spacing w:line="276" w:lineRule="auto"/>
              <w:rPr>
                <w:rFonts w:ascii="Roboto" w:hAnsi="Roboto"/>
              </w:rPr>
            </w:pPr>
          </w:p>
        </w:tc>
      </w:tr>
    </w:tbl>
    <w:p w14:paraId="073C6001" w14:textId="3C693EA4" w:rsidR="00566E7A" w:rsidRPr="00515007" w:rsidRDefault="00566E7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1</w:t>
      </w:r>
      <w:r w:rsidRPr="00515007">
        <w:rPr>
          <w:rFonts w:ascii="Roboto" w:hAnsi="Roboto"/>
          <w:sz w:val="28"/>
          <w:szCs w:val="28"/>
        </w:rPr>
        <w:tab/>
      </w:r>
      <w:r w:rsidRPr="00515007">
        <w:rPr>
          <w:rFonts w:ascii="Roboto" w:hAnsi="Roboto"/>
          <w:b w:val="0"/>
          <w:i/>
          <w:szCs w:val="22"/>
        </w:rPr>
        <w:t>P-Frage: Wählen Sie die zwei besten Gründe aus.</w:t>
      </w:r>
      <w:r w:rsidR="00263722">
        <w:rPr>
          <w:rFonts w:ascii="Roboto" w:hAnsi="Roboto"/>
          <w:b w:val="0"/>
          <w:i/>
          <w:szCs w:val="22"/>
        </w:rPr>
        <w:tab/>
      </w:r>
      <w:r w:rsidR="00263722">
        <w:rPr>
          <w:rFonts w:ascii="Roboto" w:hAnsi="Roboto"/>
          <w:b w:val="0"/>
          <w:i/>
          <w:szCs w:val="22"/>
        </w:rPr>
        <w:tab/>
      </w:r>
      <w:r w:rsidR="00263722">
        <w:rPr>
          <w:rFonts w:ascii="Roboto" w:hAnsi="Roboto"/>
          <w:b w:val="0"/>
          <w:i/>
          <w:szCs w:val="22"/>
        </w:rPr>
        <w:tab/>
        <w:t xml:space="preserve">       </w:t>
      </w:r>
      <w:r w:rsidRPr="00515007">
        <w:rPr>
          <w:rFonts w:ascii="Roboto" w:hAnsi="Roboto"/>
          <w:b w:val="0"/>
          <w:i/>
          <w:szCs w:val="22"/>
        </w:rPr>
        <w:t>1 Punkt</w:t>
      </w:r>
    </w:p>
    <w:p w14:paraId="323BC767" w14:textId="4BBD56F3" w:rsidR="00566E7A" w:rsidRPr="00515007" w:rsidRDefault="00566E7A" w:rsidP="00566E7A">
      <w:pPr>
        <w:rPr>
          <w:rFonts w:ascii="Roboto" w:hAnsi="Roboto"/>
          <w:b/>
          <w:bCs/>
          <w:szCs w:val="22"/>
        </w:rPr>
      </w:pPr>
      <w:r w:rsidRPr="00515007">
        <w:rPr>
          <w:rFonts w:ascii="Roboto" w:hAnsi="Roboto"/>
          <w:b/>
          <w:bCs/>
          <w:szCs w:val="22"/>
        </w:rPr>
        <w:t>ID: Q-20-04-24</w:t>
      </w:r>
    </w:p>
    <w:p w14:paraId="3A5D875F" w14:textId="77777777" w:rsidR="00566E7A" w:rsidRPr="00515007" w:rsidRDefault="00566E7A" w:rsidP="00566E7A">
      <w:pPr>
        <w:pStyle w:val="FirstParagraph"/>
        <w:spacing w:before="0" w:after="0"/>
        <w:rPr>
          <w:rFonts w:ascii="Roboto" w:hAnsi="Roboto"/>
          <w:sz w:val="22"/>
          <w:szCs w:val="20"/>
        </w:rPr>
      </w:pPr>
    </w:p>
    <w:p w14:paraId="311F0FE5" w14:textId="158E23CB" w:rsidR="00566E7A" w:rsidRPr="00515007" w:rsidRDefault="00566E7A" w:rsidP="00566E7A">
      <w:pPr>
        <w:pStyle w:val="FirstParagraph"/>
        <w:spacing w:before="0" w:after="0"/>
        <w:rPr>
          <w:rFonts w:ascii="Roboto" w:hAnsi="Roboto"/>
          <w:sz w:val="22"/>
          <w:szCs w:val="20"/>
        </w:rPr>
      </w:pPr>
      <w:r w:rsidRPr="00515007">
        <w:rPr>
          <w:rFonts w:ascii="Roboto" w:hAnsi="Roboto"/>
          <w:sz w:val="22"/>
          <w:szCs w:val="20"/>
        </w:rPr>
        <w:t xml:space="preserve">Die Softwarearchitektur-Dokumentation sollte Beschreibungen der </w:t>
      </w:r>
      <w:r w:rsidR="00780C06">
        <w:rPr>
          <w:rFonts w:ascii="Roboto" w:hAnsi="Roboto"/>
          <w:sz w:val="22"/>
          <w:szCs w:val="20"/>
        </w:rPr>
        <w:t>Querschnittskonzepte</w:t>
      </w:r>
      <w:r w:rsidRPr="00515007">
        <w:rPr>
          <w:rFonts w:ascii="Roboto" w:hAnsi="Roboto"/>
          <w:sz w:val="22"/>
          <w:szCs w:val="20"/>
        </w:rPr>
        <w:t xml:space="preserve"> enthalten. Wählen Sie die </w:t>
      </w:r>
      <w:r w:rsidRPr="00515007">
        <w:rPr>
          <w:rFonts w:ascii="Roboto" w:hAnsi="Roboto"/>
          <w:b/>
          <w:bCs/>
          <w:sz w:val="22"/>
          <w:szCs w:val="20"/>
        </w:rPr>
        <w:t>ZWEI</w:t>
      </w:r>
      <w:r w:rsidRPr="00515007">
        <w:rPr>
          <w:rFonts w:ascii="Roboto" w:hAnsi="Roboto"/>
          <w:sz w:val="22"/>
          <w:szCs w:val="20"/>
        </w:rPr>
        <w:t xml:space="preserve"> besten Gründe, warum die Dokumentation von </w:t>
      </w:r>
      <w:r w:rsidR="00780C06">
        <w:rPr>
          <w:rFonts w:ascii="Roboto" w:hAnsi="Roboto"/>
          <w:sz w:val="22"/>
          <w:szCs w:val="20"/>
        </w:rPr>
        <w:t>Querschnittskonzepte</w:t>
      </w:r>
      <w:r w:rsidRPr="00515007">
        <w:rPr>
          <w:rFonts w:ascii="Roboto" w:hAnsi="Roboto"/>
          <w:sz w:val="22"/>
          <w:szCs w:val="20"/>
        </w:rPr>
        <w:t xml:space="preserve"> sinnvoll ist.</w:t>
      </w:r>
    </w:p>
    <w:p w14:paraId="0FB18981" w14:textId="77777777" w:rsidR="00566E7A" w:rsidRPr="00515007" w:rsidRDefault="00566E7A" w:rsidP="00566E7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566E7A" w:rsidRPr="00515007" w14:paraId="77995A55" w14:textId="77777777" w:rsidTr="00571A5C">
        <w:trPr>
          <w:trHeight w:val="2833"/>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566E7A" w:rsidRPr="00515007" w14:paraId="0105BA34" w14:textId="77777777" w:rsidTr="00A62347">
              <w:trPr>
                <w:gridAfter w:val="1"/>
                <w:wAfter w:w="1558" w:type="dxa"/>
              </w:trPr>
              <w:tc>
                <w:tcPr>
                  <w:tcW w:w="406" w:type="dxa"/>
                  <w:shd w:val="clear" w:color="auto" w:fill="auto"/>
                </w:tcPr>
                <w:p w14:paraId="28F4CE04"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5C4A651" w14:textId="5C621C81" w:rsidR="00E65DD9" w:rsidRDefault="00780C06" w:rsidP="00566E7A">
                  <w:pPr>
                    <w:pStyle w:val="Choice"/>
                    <w:numPr>
                      <w:ilvl w:val="0"/>
                      <w:numId w:val="42"/>
                    </w:numPr>
                    <w:spacing w:after="0" w:line="276" w:lineRule="auto"/>
                    <w:ind w:left="366" w:right="-3789" w:hanging="426"/>
                    <w:rPr>
                      <w:rFonts w:ascii="Roboto" w:hAnsi="Roboto"/>
                    </w:rPr>
                  </w:pPr>
                  <w:r>
                    <w:rPr>
                      <w:rFonts w:ascii="Roboto" w:hAnsi="Roboto"/>
                      <w:szCs w:val="20"/>
                    </w:rPr>
                    <w:t>Querschnittskonzepte</w:t>
                  </w:r>
                  <w:r w:rsidR="00F12819" w:rsidRPr="00515007">
                    <w:rPr>
                      <w:rFonts w:ascii="Roboto" w:hAnsi="Roboto"/>
                    </w:rPr>
                    <w:t xml:space="preserve"> sollten sich auf die </w:t>
                  </w:r>
                  <w:r>
                    <w:rPr>
                      <w:rFonts w:ascii="Roboto" w:hAnsi="Roboto"/>
                    </w:rPr>
                    <w:t>Fachd</w:t>
                  </w:r>
                  <w:r w:rsidRPr="00515007">
                    <w:rPr>
                      <w:rFonts w:ascii="Roboto" w:hAnsi="Roboto"/>
                    </w:rPr>
                    <w:t xml:space="preserve">omäne </w:t>
                  </w:r>
                  <w:r w:rsidR="00F12819" w:rsidRPr="00515007">
                    <w:rPr>
                      <w:rFonts w:ascii="Roboto" w:hAnsi="Roboto"/>
                    </w:rPr>
                    <w:t>konzentrieren und frei von technischen</w:t>
                  </w:r>
                </w:p>
                <w:p w14:paraId="5290331D" w14:textId="442D7141" w:rsidR="00566E7A" w:rsidRPr="00515007" w:rsidRDefault="00F12819" w:rsidP="00E65DD9">
                  <w:pPr>
                    <w:pStyle w:val="Choice"/>
                    <w:spacing w:after="0" w:line="276" w:lineRule="auto"/>
                    <w:ind w:left="366" w:right="-3789"/>
                    <w:rPr>
                      <w:rFonts w:ascii="Roboto" w:hAnsi="Roboto"/>
                    </w:rPr>
                  </w:pPr>
                  <w:r w:rsidRPr="00515007">
                    <w:rPr>
                      <w:rFonts w:ascii="Roboto" w:hAnsi="Roboto"/>
                    </w:rPr>
                    <w:t>Informationen sein.</w:t>
                  </w:r>
                </w:p>
              </w:tc>
            </w:tr>
            <w:tr w:rsidR="00566E7A" w:rsidRPr="00515007" w14:paraId="4284582B" w14:textId="77777777" w:rsidTr="00A62347">
              <w:tc>
                <w:tcPr>
                  <w:tcW w:w="406" w:type="dxa"/>
                  <w:shd w:val="clear" w:color="auto" w:fill="auto"/>
                </w:tcPr>
                <w:p w14:paraId="53C50820" w14:textId="77777777" w:rsidR="00566E7A" w:rsidRPr="00515007" w:rsidRDefault="00566E7A" w:rsidP="00A6234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F230312" w14:textId="77777777" w:rsidR="00381992" w:rsidRDefault="00F12819" w:rsidP="00566E7A">
                  <w:pPr>
                    <w:pStyle w:val="Choice"/>
                    <w:numPr>
                      <w:ilvl w:val="0"/>
                      <w:numId w:val="42"/>
                    </w:numPr>
                    <w:spacing w:after="0" w:line="276" w:lineRule="auto"/>
                    <w:ind w:left="368" w:hanging="426"/>
                    <w:rPr>
                      <w:rFonts w:ascii="Roboto" w:hAnsi="Roboto"/>
                    </w:rPr>
                  </w:pPr>
                  <w:r w:rsidRPr="00515007">
                    <w:rPr>
                      <w:rFonts w:ascii="Roboto" w:hAnsi="Roboto"/>
                    </w:rPr>
                    <w:t>Aspekte oder Konzepte, die in mehreren Teilen Ihrer Softwarearchitektur verwendet werden,</w:t>
                  </w:r>
                </w:p>
                <w:p w14:paraId="48D5860C" w14:textId="53A2DB6C" w:rsidR="00566E7A" w:rsidRPr="00515007" w:rsidRDefault="00F12819" w:rsidP="00381992">
                  <w:pPr>
                    <w:pStyle w:val="Choice"/>
                    <w:spacing w:after="0" w:line="276" w:lineRule="auto"/>
                    <w:ind w:left="368"/>
                    <w:rPr>
                      <w:rFonts w:ascii="Roboto" w:hAnsi="Roboto"/>
                    </w:rPr>
                  </w:pPr>
                  <w:r w:rsidRPr="00515007">
                    <w:rPr>
                      <w:rFonts w:ascii="Roboto" w:hAnsi="Roboto"/>
                    </w:rPr>
                    <w:t>sollten auf nicht redundante Weise beschrieben werden.</w:t>
                  </w:r>
                </w:p>
              </w:tc>
            </w:tr>
            <w:tr w:rsidR="00566E7A" w:rsidRPr="00515007" w14:paraId="73887F62" w14:textId="77777777" w:rsidTr="00A62347">
              <w:trPr>
                <w:gridAfter w:val="1"/>
                <w:wAfter w:w="1558" w:type="dxa"/>
                <w:trHeight w:val="1179"/>
              </w:trPr>
              <w:tc>
                <w:tcPr>
                  <w:tcW w:w="406" w:type="dxa"/>
                  <w:shd w:val="clear" w:color="auto" w:fill="auto"/>
                </w:tcPr>
                <w:p w14:paraId="6A375358" w14:textId="77777777"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55D985AF" w14:textId="77777777" w:rsidR="00571A5C" w:rsidRPr="00571A5C" w:rsidRDefault="00571A5C" w:rsidP="00A62347">
                  <w:pPr>
                    <w:spacing w:line="276" w:lineRule="auto"/>
                    <w:ind w:hanging="225"/>
                    <w:jc w:val="center"/>
                    <w:rPr>
                      <w:rFonts w:ascii="Segoe UI Symbol" w:hAnsi="Segoe UI Symbol"/>
                      <w:sz w:val="18"/>
                      <w:szCs w:val="18"/>
                    </w:rPr>
                  </w:pPr>
                </w:p>
                <w:p w14:paraId="67853C1F" w14:textId="195465FE" w:rsidR="00566E7A" w:rsidRPr="00515007" w:rsidRDefault="00566E7A" w:rsidP="00A62347">
                  <w:pPr>
                    <w:spacing w:line="276" w:lineRule="auto"/>
                    <w:ind w:hanging="225"/>
                    <w:jc w:val="center"/>
                    <w:rPr>
                      <w:rFonts w:ascii="Roboto" w:hAnsi="Roboto" w:cs="Segoe UI Symbol"/>
                      <w:szCs w:val="22"/>
                    </w:rPr>
                  </w:pPr>
                  <w:r w:rsidRPr="00515007">
                    <w:rPr>
                      <w:rFonts w:ascii="Segoe UI Symbol" w:hAnsi="Segoe UI Symbol"/>
                      <w:szCs w:val="22"/>
                    </w:rPr>
                    <w:t>☐</w:t>
                  </w:r>
                </w:p>
                <w:p w14:paraId="7D605357" w14:textId="5E347CB6" w:rsidR="00566E7A" w:rsidRPr="00515007" w:rsidRDefault="00566E7A" w:rsidP="00A62347">
                  <w:pPr>
                    <w:spacing w:line="276" w:lineRule="auto"/>
                    <w:ind w:hanging="225"/>
                    <w:jc w:val="center"/>
                    <w:rPr>
                      <w:rFonts w:ascii="Roboto" w:hAnsi="Roboto"/>
                      <w:szCs w:val="22"/>
                    </w:rPr>
                  </w:pPr>
                </w:p>
              </w:tc>
              <w:tc>
                <w:tcPr>
                  <w:tcW w:w="9398" w:type="dxa"/>
                  <w:shd w:val="clear" w:color="auto" w:fill="auto"/>
                </w:tcPr>
                <w:p w14:paraId="736A27E3" w14:textId="3AEC615F" w:rsidR="00566E7A" w:rsidRPr="00515007" w:rsidRDefault="00780C06" w:rsidP="00566E7A">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können in weiteren Produkten mit der gleichen Organisation erneut verwendet werden.</w:t>
                  </w:r>
                </w:p>
                <w:p w14:paraId="0CF3797E" w14:textId="1960518E" w:rsidR="00566E7A" w:rsidRPr="00515007" w:rsidRDefault="00780C06" w:rsidP="00F12819">
                  <w:pPr>
                    <w:pStyle w:val="Choice"/>
                    <w:numPr>
                      <w:ilvl w:val="0"/>
                      <w:numId w:val="42"/>
                    </w:numPr>
                    <w:spacing w:line="276" w:lineRule="auto"/>
                    <w:ind w:left="368" w:hanging="426"/>
                    <w:rPr>
                      <w:rFonts w:ascii="Roboto" w:hAnsi="Roboto"/>
                    </w:rPr>
                  </w:pPr>
                  <w:r>
                    <w:rPr>
                      <w:rFonts w:ascii="Roboto" w:hAnsi="Roboto"/>
                      <w:szCs w:val="20"/>
                    </w:rPr>
                    <w:t>Querschnittskonzepte</w:t>
                  </w:r>
                  <w:r w:rsidR="00F12819" w:rsidRPr="00515007">
                    <w:rPr>
                      <w:rFonts w:ascii="Roboto" w:hAnsi="Roboto"/>
                    </w:rPr>
                    <w:t xml:space="preserve"> sollten von einem Spezialisten implementiert werden. Daher ist eine separate Dokumentation hilfreich.</w:t>
                  </w:r>
                </w:p>
              </w:tc>
            </w:tr>
          </w:tbl>
          <w:p w14:paraId="568BBDAC" w14:textId="77777777" w:rsidR="00566E7A" w:rsidRPr="00515007" w:rsidRDefault="00566E7A" w:rsidP="00A62347">
            <w:pPr>
              <w:spacing w:line="276" w:lineRule="auto"/>
              <w:jc w:val="center"/>
              <w:rPr>
                <w:rFonts w:ascii="Roboto" w:hAnsi="Roboto" w:cs="Segoe UI Symbol"/>
                <w:szCs w:val="22"/>
              </w:rPr>
            </w:pPr>
          </w:p>
        </w:tc>
        <w:tc>
          <w:tcPr>
            <w:tcW w:w="222" w:type="dxa"/>
            <w:shd w:val="clear" w:color="auto" w:fill="auto"/>
          </w:tcPr>
          <w:p w14:paraId="49F85F0D" w14:textId="77777777" w:rsidR="00566E7A" w:rsidRPr="00515007" w:rsidRDefault="00566E7A" w:rsidP="00A62347">
            <w:pPr>
              <w:spacing w:line="276" w:lineRule="auto"/>
              <w:jc w:val="center"/>
              <w:rPr>
                <w:rFonts w:ascii="Roboto" w:hAnsi="Roboto"/>
                <w:szCs w:val="22"/>
              </w:rPr>
            </w:pPr>
          </w:p>
        </w:tc>
        <w:tc>
          <w:tcPr>
            <w:tcW w:w="222" w:type="dxa"/>
            <w:shd w:val="clear" w:color="auto" w:fill="auto"/>
          </w:tcPr>
          <w:p w14:paraId="58636152" w14:textId="77777777" w:rsidR="00566E7A" w:rsidRPr="00515007" w:rsidRDefault="00566E7A" w:rsidP="00A62347">
            <w:pPr>
              <w:pStyle w:val="Choice"/>
              <w:spacing w:line="276" w:lineRule="auto"/>
              <w:rPr>
                <w:rFonts w:ascii="Roboto" w:hAnsi="Roboto"/>
              </w:rPr>
            </w:pPr>
          </w:p>
        </w:tc>
      </w:tr>
    </w:tbl>
    <w:p w14:paraId="75E5CF67" w14:textId="550F0BFF"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2</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xml:space="preserve"> Wählen Sie für jede Zeile „Richtig“ oder „Falsch“ aus.</w:t>
      </w:r>
      <w:r w:rsidR="00B32BB3">
        <w:rPr>
          <w:rFonts w:ascii="Roboto" w:hAnsi="Roboto"/>
          <w:i/>
          <w:szCs w:val="22"/>
        </w:rPr>
        <w:tab/>
        <w:t xml:space="preserve">        </w:t>
      </w:r>
      <w:r w:rsidRPr="00515007">
        <w:rPr>
          <w:rFonts w:ascii="Roboto" w:hAnsi="Roboto"/>
          <w:i/>
          <w:szCs w:val="22"/>
        </w:rPr>
        <w:t>1 Punkt</w:t>
      </w:r>
    </w:p>
    <w:p w14:paraId="0C528D58" w14:textId="4B423D95" w:rsidR="00A62347" w:rsidRPr="00515007" w:rsidRDefault="00A62347" w:rsidP="00A62347">
      <w:pPr>
        <w:rPr>
          <w:rFonts w:ascii="Roboto" w:hAnsi="Roboto"/>
          <w:i/>
          <w:szCs w:val="22"/>
        </w:rPr>
      </w:pPr>
      <w:r w:rsidRPr="00515007">
        <w:rPr>
          <w:rFonts w:ascii="Roboto" w:hAnsi="Roboto"/>
          <w:b/>
          <w:bCs/>
          <w:szCs w:val="22"/>
        </w:rPr>
        <w:t>ID: Q-20-04-25</w:t>
      </w:r>
    </w:p>
    <w:p w14:paraId="5605243C" w14:textId="77777777" w:rsidR="00A62347" w:rsidRPr="00515007" w:rsidRDefault="00A62347" w:rsidP="00A62347">
      <w:pPr>
        <w:rPr>
          <w:rFonts w:ascii="Roboto" w:hAnsi="Roboto"/>
          <w:szCs w:val="22"/>
        </w:rPr>
      </w:pPr>
    </w:p>
    <w:p w14:paraId="1E4C05A3" w14:textId="461EBD5F"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Was sind Richtlinien für ein gutes Schnittstellen-Design? Kreuzen Sie an, welche der folgenden Aussagen richtig und welche falsch sind.</w:t>
      </w:r>
    </w:p>
    <w:p w14:paraId="65811102" w14:textId="2D3DEE15" w:rsidR="00A62347" w:rsidRPr="00515007" w:rsidRDefault="00A62347" w:rsidP="00A62347">
      <w:pPr>
        <w:pStyle w:val="Textkrper"/>
        <w:rPr>
          <w:rFonts w:ascii="Roboto" w:hAnsi="Roboto"/>
          <w:sz w:val="22"/>
          <w:szCs w:val="22"/>
          <w:lang w:eastAsia="en-US"/>
        </w:rPr>
      </w:pPr>
    </w:p>
    <w:p w14:paraId="2026EDE1" w14:textId="201EE299"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6D11416D" w14:textId="77777777" w:rsidTr="00744F34">
        <w:tc>
          <w:tcPr>
            <w:tcW w:w="425" w:type="dxa"/>
            <w:shd w:val="clear" w:color="auto" w:fill="auto"/>
          </w:tcPr>
          <w:p w14:paraId="10809DC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131378E"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82D03C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01F69DD2" w14:textId="1F257879" w:rsidR="00D61901" w:rsidRPr="00515007" w:rsidRDefault="00D61901" w:rsidP="00744F34">
            <w:pPr>
              <w:pStyle w:val="Choice"/>
              <w:spacing w:line="276" w:lineRule="auto"/>
              <w:ind w:left="-27" w:firstLine="4"/>
              <w:rPr>
                <w:rFonts w:ascii="Roboto" w:hAnsi="Roboto"/>
              </w:rPr>
            </w:pPr>
            <w:r w:rsidRPr="00515007">
              <w:rPr>
                <w:rFonts w:ascii="Roboto" w:hAnsi="Roboto"/>
              </w:rPr>
              <w:t xml:space="preserve">Die </w:t>
            </w:r>
            <w:r w:rsidR="00AC1C24">
              <w:rPr>
                <w:rFonts w:ascii="Roboto" w:hAnsi="Roboto"/>
              </w:rPr>
              <w:t>Verwendung</w:t>
            </w:r>
            <w:r w:rsidR="00AC1C24" w:rsidRPr="00515007">
              <w:rPr>
                <w:rFonts w:ascii="Roboto" w:hAnsi="Roboto"/>
              </w:rPr>
              <w:t xml:space="preserve"> </w:t>
            </w:r>
            <w:r w:rsidRPr="00515007">
              <w:rPr>
                <w:rFonts w:ascii="Roboto" w:hAnsi="Roboto"/>
              </w:rPr>
              <w:t>der Schnittstellen sollte einfach zu erlernen sein</w:t>
            </w:r>
            <w:r w:rsidRPr="00515007">
              <w:rPr>
                <w:rFonts w:ascii="Roboto" w:hAnsi="Roboto"/>
                <w:szCs w:val="20"/>
              </w:rPr>
              <w:t>.</w:t>
            </w:r>
          </w:p>
        </w:tc>
      </w:tr>
      <w:tr w:rsidR="00D61901" w:rsidRPr="00515007" w14:paraId="5A4817E5" w14:textId="77777777" w:rsidTr="00744F34">
        <w:tc>
          <w:tcPr>
            <w:tcW w:w="425" w:type="dxa"/>
            <w:shd w:val="clear" w:color="auto" w:fill="auto"/>
          </w:tcPr>
          <w:p w14:paraId="4A07DF05"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B03AD4B"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71BCDFE"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10BA6883" w14:textId="363D1E03" w:rsidR="00D61901" w:rsidRPr="00515007" w:rsidRDefault="00D61901" w:rsidP="00744F34">
            <w:pPr>
              <w:pStyle w:val="Choice"/>
              <w:spacing w:line="276" w:lineRule="auto"/>
              <w:rPr>
                <w:rFonts w:ascii="Roboto" w:hAnsi="Roboto"/>
              </w:rPr>
            </w:pPr>
            <w:r w:rsidRPr="00515007">
              <w:rPr>
                <w:rFonts w:ascii="Roboto" w:hAnsi="Roboto"/>
              </w:rPr>
              <w:t>Der Client-Code sollte einfach zu verstehen sein.</w:t>
            </w:r>
          </w:p>
        </w:tc>
      </w:tr>
      <w:tr w:rsidR="00D61901" w:rsidRPr="00515007" w14:paraId="76755132" w14:textId="77777777" w:rsidTr="00744F34">
        <w:tc>
          <w:tcPr>
            <w:tcW w:w="425" w:type="dxa"/>
            <w:shd w:val="clear" w:color="auto" w:fill="auto"/>
          </w:tcPr>
          <w:p w14:paraId="1AC98FC6"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19D61C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4DBC76F1"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22BD41E" w14:textId="5054F192" w:rsidR="00D61901" w:rsidRPr="00515007" w:rsidRDefault="00AC1C24" w:rsidP="00744F34">
            <w:pPr>
              <w:pStyle w:val="Choice"/>
              <w:spacing w:line="276" w:lineRule="auto"/>
              <w:rPr>
                <w:rFonts w:ascii="Roboto" w:hAnsi="Roboto"/>
              </w:rPr>
            </w:pPr>
            <w:r w:rsidRPr="00AC1C24">
              <w:rPr>
                <w:rFonts w:ascii="Roboto" w:hAnsi="Roboto"/>
              </w:rPr>
              <w:t xml:space="preserve">Eine Schnittstelle wird durch den </w:t>
            </w:r>
            <w:r>
              <w:rPr>
                <w:rFonts w:ascii="Roboto" w:hAnsi="Roboto"/>
              </w:rPr>
              <w:t>Bereitsteller</w:t>
            </w:r>
            <w:r w:rsidRPr="00AC1C24">
              <w:rPr>
                <w:rFonts w:ascii="Roboto" w:hAnsi="Roboto"/>
              </w:rPr>
              <w:t xml:space="preserve"> der entsprechenden Services definiert.</w:t>
            </w:r>
          </w:p>
        </w:tc>
      </w:tr>
      <w:tr w:rsidR="00D61901" w:rsidRPr="00515007" w14:paraId="58580EEA" w14:textId="77777777" w:rsidTr="00D61901">
        <w:trPr>
          <w:trHeight w:val="612"/>
        </w:trPr>
        <w:tc>
          <w:tcPr>
            <w:tcW w:w="425" w:type="dxa"/>
            <w:shd w:val="clear" w:color="auto" w:fill="auto"/>
          </w:tcPr>
          <w:p w14:paraId="0DB8E440"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0919331C"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26CA7411"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24ED9DA0" w14:textId="77777777" w:rsidR="00D61901" w:rsidRDefault="00D61901" w:rsidP="00D61901">
            <w:pPr>
              <w:pStyle w:val="Choice"/>
              <w:spacing w:after="0" w:line="276" w:lineRule="auto"/>
              <w:rPr>
                <w:rFonts w:ascii="Roboto" w:hAnsi="Roboto"/>
              </w:rPr>
            </w:pPr>
            <w:r w:rsidRPr="00515007">
              <w:rPr>
                <w:rFonts w:ascii="Roboto" w:hAnsi="Roboto"/>
              </w:rPr>
              <w:t>Schnittstellenspezifikationen sollten funktionale und nichtfunktionale Aspekte enthalten.</w:t>
            </w:r>
          </w:p>
          <w:p w14:paraId="78DFF521" w14:textId="77777777" w:rsidR="009169BB" w:rsidRDefault="009169BB" w:rsidP="00D61901">
            <w:pPr>
              <w:pStyle w:val="Choice"/>
              <w:spacing w:after="0" w:line="276" w:lineRule="auto"/>
              <w:rPr>
                <w:rFonts w:ascii="Roboto" w:hAnsi="Roboto"/>
              </w:rPr>
            </w:pPr>
          </w:p>
          <w:p w14:paraId="24FE3365" w14:textId="77777777" w:rsidR="009169BB" w:rsidRDefault="009169BB" w:rsidP="00D61901">
            <w:pPr>
              <w:pStyle w:val="Choice"/>
              <w:spacing w:after="0" w:line="276" w:lineRule="auto"/>
              <w:rPr>
                <w:rFonts w:ascii="Roboto" w:hAnsi="Roboto"/>
              </w:rPr>
            </w:pPr>
          </w:p>
          <w:p w14:paraId="5D41C8FC" w14:textId="77777777" w:rsidR="009169BB" w:rsidRDefault="009169BB" w:rsidP="00D61901">
            <w:pPr>
              <w:pStyle w:val="Choice"/>
              <w:spacing w:after="0" w:line="276" w:lineRule="auto"/>
              <w:rPr>
                <w:rFonts w:ascii="Roboto" w:hAnsi="Roboto"/>
              </w:rPr>
            </w:pPr>
          </w:p>
          <w:p w14:paraId="04E92CCD" w14:textId="77777777" w:rsidR="009169BB" w:rsidRDefault="009169BB" w:rsidP="00D61901">
            <w:pPr>
              <w:pStyle w:val="Choice"/>
              <w:spacing w:after="0" w:line="276" w:lineRule="auto"/>
              <w:rPr>
                <w:rFonts w:ascii="Roboto" w:hAnsi="Roboto"/>
              </w:rPr>
            </w:pPr>
          </w:p>
          <w:p w14:paraId="3DF32346" w14:textId="77777777" w:rsidR="009169BB" w:rsidRDefault="009169BB" w:rsidP="00D61901">
            <w:pPr>
              <w:pStyle w:val="Choice"/>
              <w:spacing w:after="0" w:line="276" w:lineRule="auto"/>
              <w:rPr>
                <w:rFonts w:ascii="Roboto" w:hAnsi="Roboto"/>
              </w:rPr>
            </w:pPr>
          </w:p>
          <w:p w14:paraId="286D8D54" w14:textId="77777777" w:rsidR="009169BB" w:rsidRDefault="009169BB" w:rsidP="00D61901">
            <w:pPr>
              <w:pStyle w:val="Choice"/>
              <w:spacing w:after="0" w:line="276" w:lineRule="auto"/>
              <w:rPr>
                <w:rFonts w:ascii="Roboto" w:hAnsi="Roboto"/>
              </w:rPr>
            </w:pPr>
          </w:p>
          <w:p w14:paraId="09D8D378" w14:textId="77777777" w:rsidR="009169BB" w:rsidRDefault="009169BB" w:rsidP="00D61901">
            <w:pPr>
              <w:pStyle w:val="Choice"/>
              <w:spacing w:after="0" w:line="276" w:lineRule="auto"/>
              <w:rPr>
                <w:rFonts w:ascii="Roboto" w:hAnsi="Roboto"/>
              </w:rPr>
            </w:pPr>
          </w:p>
          <w:p w14:paraId="414D4A07" w14:textId="77777777" w:rsidR="009169BB" w:rsidRDefault="009169BB" w:rsidP="00D61901">
            <w:pPr>
              <w:pStyle w:val="Choice"/>
              <w:spacing w:after="0" w:line="276" w:lineRule="auto"/>
              <w:rPr>
                <w:rFonts w:ascii="Roboto" w:hAnsi="Roboto"/>
              </w:rPr>
            </w:pPr>
          </w:p>
          <w:p w14:paraId="0A0A8FDF" w14:textId="77777777" w:rsidR="009169BB" w:rsidRDefault="009169BB" w:rsidP="00D61901">
            <w:pPr>
              <w:pStyle w:val="Choice"/>
              <w:spacing w:after="0" w:line="276" w:lineRule="auto"/>
              <w:rPr>
                <w:rFonts w:ascii="Roboto" w:hAnsi="Roboto"/>
              </w:rPr>
            </w:pPr>
          </w:p>
          <w:p w14:paraId="34E0BB2D" w14:textId="77777777" w:rsidR="009169BB" w:rsidRDefault="009169BB" w:rsidP="00D61901">
            <w:pPr>
              <w:pStyle w:val="Choice"/>
              <w:spacing w:after="0" w:line="276" w:lineRule="auto"/>
              <w:rPr>
                <w:rFonts w:ascii="Roboto" w:hAnsi="Roboto"/>
              </w:rPr>
            </w:pPr>
          </w:p>
          <w:p w14:paraId="49531B81" w14:textId="77777777" w:rsidR="009169BB" w:rsidRDefault="009169BB" w:rsidP="00D61901">
            <w:pPr>
              <w:pStyle w:val="Choice"/>
              <w:spacing w:after="0" w:line="276" w:lineRule="auto"/>
              <w:rPr>
                <w:rFonts w:ascii="Roboto" w:hAnsi="Roboto"/>
              </w:rPr>
            </w:pPr>
          </w:p>
          <w:p w14:paraId="4D18685E" w14:textId="77777777" w:rsidR="009169BB" w:rsidRDefault="009169BB" w:rsidP="00D61901">
            <w:pPr>
              <w:pStyle w:val="Choice"/>
              <w:spacing w:after="0" w:line="276" w:lineRule="auto"/>
              <w:rPr>
                <w:rFonts w:ascii="Roboto" w:hAnsi="Roboto"/>
              </w:rPr>
            </w:pPr>
          </w:p>
          <w:p w14:paraId="300F5C63" w14:textId="1452F1F1" w:rsidR="009169BB" w:rsidRPr="00515007" w:rsidRDefault="009169BB" w:rsidP="00D61901">
            <w:pPr>
              <w:pStyle w:val="Choice"/>
              <w:spacing w:after="0" w:line="276" w:lineRule="auto"/>
              <w:rPr>
                <w:rFonts w:ascii="Roboto" w:hAnsi="Roboto"/>
              </w:rPr>
            </w:pPr>
          </w:p>
        </w:tc>
      </w:tr>
    </w:tbl>
    <w:p w14:paraId="5F1644CE" w14:textId="4418B10B" w:rsidR="00A62347" w:rsidRPr="00515007" w:rsidRDefault="00A62347" w:rsidP="00A6234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3</w:t>
      </w:r>
      <w:r w:rsidRPr="00515007">
        <w:rPr>
          <w:rFonts w:ascii="Roboto" w:hAnsi="Roboto"/>
          <w:b/>
          <w:bCs/>
          <w:sz w:val="28"/>
          <w:szCs w:val="28"/>
        </w:rPr>
        <w:tab/>
      </w:r>
      <w:r w:rsidRPr="00515007">
        <w:rPr>
          <w:rFonts w:ascii="Roboto" w:hAnsi="Roboto"/>
          <w:i/>
          <w:iCs/>
          <w:szCs w:val="22"/>
        </w:rPr>
        <w:t>K</w:t>
      </w:r>
      <w:r w:rsidRPr="00515007">
        <w:rPr>
          <w:rFonts w:ascii="Roboto" w:hAnsi="Roboto"/>
          <w:i/>
          <w:szCs w:val="22"/>
        </w:rPr>
        <w:t>-Frage: Wählen Sie für jede Zeile „Richtig“ oder „Falsch“ aus.</w:t>
      </w:r>
      <w:r w:rsidR="00824ACE">
        <w:rPr>
          <w:rFonts w:ascii="Roboto" w:hAnsi="Roboto"/>
          <w:i/>
          <w:szCs w:val="22"/>
        </w:rPr>
        <w:tab/>
        <w:t xml:space="preserve">        </w:t>
      </w:r>
      <w:r w:rsidRPr="00515007">
        <w:rPr>
          <w:rFonts w:ascii="Roboto" w:hAnsi="Roboto"/>
          <w:i/>
          <w:szCs w:val="22"/>
        </w:rPr>
        <w:t>1 Punkt</w:t>
      </w:r>
    </w:p>
    <w:p w14:paraId="745A6BD9" w14:textId="0814D19D" w:rsidR="00A62347" w:rsidRPr="00515007" w:rsidRDefault="00A62347" w:rsidP="00A62347">
      <w:pPr>
        <w:rPr>
          <w:rFonts w:ascii="Roboto" w:hAnsi="Roboto"/>
          <w:i/>
          <w:szCs w:val="22"/>
        </w:rPr>
      </w:pPr>
      <w:r w:rsidRPr="00515007">
        <w:rPr>
          <w:rFonts w:ascii="Roboto" w:hAnsi="Roboto"/>
          <w:b/>
          <w:bCs/>
          <w:szCs w:val="22"/>
        </w:rPr>
        <w:t>ID: Q-20-04-26</w:t>
      </w:r>
    </w:p>
    <w:p w14:paraId="4BE85BF1" w14:textId="77777777" w:rsidR="00A62347" w:rsidRPr="00515007" w:rsidRDefault="00A62347" w:rsidP="00A62347">
      <w:pPr>
        <w:rPr>
          <w:rFonts w:ascii="Roboto" w:hAnsi="Roboto"/>
          <w:szCs w:val="20"/>
          <w:lang w:eastAsia="en-US"/>
        </w:rPr>
      </w:pPr>
    </w:p>
    <w:p w14:paraId="4B2AF09E" w14:textId="3840AE23" w:rsidR="00A62347" w:rsidRPr="00515007" w:rsidRDefault="00A62347" w:rsidP="00A62347">
      <w:pPr>
        <w:pStyle w:val="FirstParagraph"/>
        <w:spacing w:before="0" w:after="0"/>
        <w:rPr>
          <w:rFonts w:ascii="Roboto" w:hAnsi="Roboto"/>
          <w:sz w:val="22"/>
          <w:szCs w:val="20"/>
        </w:rPr>
      </w:pPr>
      <w:r w:rsidRPr="00515007">
        <w:rPr>
          <w:rFonts w:ascii="Roboto" w:hAnsi="Roboto"/>
          <w:sz w:val="22"/>
          <w:szCs w:val="20"/>
        </w:rPr>
        <w:t xml:space="preserve">Eine Definition lautet: </w:t>
      </w:r>
      <w:r w:rsidR="00AC1C24">
        <w:rPr>
          <w:rFonts w:ascii="Roboto" w:hAnsi="Roboto"/>
          <w:sz w:val="22"/>
          <w:szCs w:val="20"/>
        </w:rPr>
        <w:t>„</w:t>
      </w:r>
      <w:r w:rsidRPr="00515007">
        <w:rPr>
          <w:rFonts w:ascii="Roboto" w:hAnsi="Roboto"/>
          <w:sz w:val="22"/>
          <w:szCs w:val="20"/>
        </w:rPr>
        <w:t>Softwarearchitektur ist die Summe aller während der Entwicklung gefällten Entscheidungen</w:t>
      </w:r>
      <w:r w:rsidR="00AC1C24">
        <w:rPr>
          <w:rFonts w:ascii="Roboto" w:hAnsi="Roboto"/>
          <w:sz w:val="22"/>
          <w:szCs w:val="20"/>
        </w:rPr>
        <w:t>“</w:t>
      </w:r>
      <w:r w:rsidRPr="00515007">
        <w:rPr>
          <w:rFonts w:ascii="Roboto" w:hAnsi="Roboto"/>
          <w:sz w:val="22"/>
          <w:szCs w:val="20"/>
        </w:rPr>
        <w:t>. Kreuzen Sie an, welche der folgenden Aussagen zu Architektur-/Designentscheidungen richtig und welche falsch sind.</w:t>
      </w:r>
    </w:p>
    <w:p w14:paraId="49423CB8" w14:textId="411E710E" w:rsidR="00A62347" w:rsidRPr="00515007" w:rsidRDefault="00A62347" w:rsidP="00A62347">
      <w:pPr>
        <w:pStyle w:val="Textkrper"/>
        <w:rPr>
          <w:rFonts w:ascii="Roboto" w:hAnsi="Roboto"/>
          <w:sz w:val="22"/>
          <w:szCs w:val="22"/>
          <w:lang w:eastAsia="en-US"/>
        </w:rPr>
      </w:pPr>
    </w:p>
    <w:p w14:paraId="112B9548" w14:textId="4715DBAA" w:rsidR="00D61901" w:rsidRPr="00515007" w:rsidRDefault="00D61901" w:rsidP="00D61901">
      <w:pPr>
        <w:rPr>
          <w:rFonts w:ascii="Roboto" w:hAnsi="Roboto"/>
          <w:szCs w:val="22"/>
        </w:rPr>
      </w:pPr>
      <w:r w:rsidRPr="00515007">
        <w:rPr>
          <w:rFonts w:ascii="Roboto" w:hAnsi="Roboto"/>
          <w:szCs w:val="22"/>
        </w:rPr>
        <w:t xml:space="preserve">Richtig </w:t>
      </w:r>
      <w:proofErr w:type="gramStart"/>
      <w:r w:rsidRPr="00515007">
        <w:rPr>
          <w:rFonts w:ascii="Roboto" w:hAnsi="Roboto"/>
          <w:szCs w:val="22"/>
        </w:rPr>
        <w:t>Falsch</w:t>
      </w:r>
      <w:proofErr w:type="gramEnd"/>
    </w:p>
    <w:tbl>
      <w:tblPr>
        <w:tblStyle w:val="Tabellenraster"/>
        <w:tblW w:w="99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600" w:firstRow="0" w:lastRow="0" w:firstColumn="0" w:lastColumn="0" w:noHBand="1" w:noVBand="1"/>
      </w:tblPr>
      <w:tblGrid>
        <w:gridCol w:w="425"/>
        <w:gridCol w:w="708"/>
        <w:gridCol w:w="492"/>
        <w:gridCol w:w="8305"/>
      </w:tblGrid>
      <w:tr w:rsidR="00D61901" w:rsidRPr="00515007" w14:paraId="3E58DAA3" w14:textId="77777777" w:rsidTr="00D61901">
        <w:tc>
          <w:tcPr>
            <w:tcW w:w="425" w:type="dxa"/>
            <w:shd w:val="clear" w:color="auto" w:fill="auto"/>
          </w:tcPr>
          <w:p w14:paraId="500AA201"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42F5D8B4"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6C875126" w14:textId="77777777" w:rsidR="00D61901" w:rsidRPr="00515007" w:rsidRDefault="00D61901" w:rsidP="00744F34">
            <w:pPr>
              <w:pStyle w:val="Choice"/>
              <w:spacing w:line="276" w:lineRule="auto"/>
              <w:ind w:left="-372" w:right="51" w:firstLine="271"/>
              <w:rPr>
                <w:rFonts w:ascii="Roboto" w:hAnsi="Roboto"/>
              </w:rPr>
            </w:pPr>
            <w:r w:rsidRPr="00515007">
              <w:rPr>
                <w:rFonts w:ascii="Roboto" w:hAnsi="Roboto"/>
              </w:rPr>
              <w:t>(a)</w:t>
            </w:r>
          </w:p>
        </w:tc>
        <w:tc>
          <w:tcPr>
            <w:tcW w:w="8305" w:type="dxa"/>
            <w:shd w:val="clear" w:color="auto" w:fill="auto"/>
          </w:tcPr>
          <w:p w14:paraId="1E40FDE4" w14:textId="65C44854" w:rsidR="00D61901" w:rsidRPr="00515007" w:rsidRDefault="00AC1C24" w:rsidP="00744F34">
            <w:pPr>
              <w:pStyle w:val="Choice"/>
              <w:spacing w:line="276" w:lineRule="auto"/>
              <w:ind w:left="-27" w:firstLine="4"/>
              <w:rPr>
                <w:rFonts w:ascii="Roboto" w:hAnsi="Roboto"/>
              </w:rPr>
            </w:pPr>
            <w:r w:rsidRPr="00AC1C24">
              <w:rPr>
                <w:rFonts w:ascii="Roboto" w:hAnsi="Roboto"/>
              </w:rPr>
              <w:t>Architektonische Entscheidungen können sich implizit in der Struktur der Baustein-/Komponenten-Sicht niederschlagen.</w:t>
            </w:r>
          </w:p>
        </w:tc>
      </w:tr>
      <w:tr w:rsidR="00D61901" w:rsidRPr="00515007" w14:paraId="724397F7" w14:textId="77777777" w:rsidTr="00D61901">
        <w:tc>
          <w:tcPr>
            <w:tcW w:w="425" w:type="dxa"/>
            <w:shd w:val="clear" w:color="auto" w:fill="auto"/>
          </w:tcPr>
          <w:p w14:paraId="71C86BA4"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0D656E9"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29D0E484" w14:textId="77777777" w:rsidR="00D61901" w:rsidRPr="00515007" w:rsidRDefault="00D61901" w:rsidP="00744F34">
            <w:pPr>
              <w:pStyle w:val="Choice"/>
              <w:spacing w:line="276" w:lineRule="auto"/>
              <w:ind w:hanging="89"/>
              <w:rPr>
                <w:rFonts w:ascii="Roboto" w:hAnsi="Roboto"/>
              </w:rPr>
            </w:pPr>
            <w:r w:rsidRPr="00515007">
              <w:rPr>
                <w:rFonts w:ascii="Roboto" w:hAnsi="Roboto"/>
              </w:rPr>
              <w:t>(b)</w:t>
            </w:r>
          </w:p>
        </w:tc>
        <w:tc>
          <w:tcPr>
            <w:tcW w:w="8305" w:type="dxa"/>
            <w:shd w:val="clear" w:color="auto" w:fill="auto"/>
          </w:tcPr>
          <w:p w14:paraId="4DDB5473" w14:textId="3617AAA3" w:rsidR="00D61901" w:rsidRPr="00515007" w:rsidRDefault="00D61901" w:rsidP="00744F34">
            <w:pPr>
              <w:pStyle w:val="Choice"/>
              <w:spacing w:line="276" w:lineRule="auto"/>
              <w:rPr>
                <w:rFonts w:ascii="Roboto" w:hAnsi="Roboto"/>
              </w:rPr>
            </w:pPr>
            <w:r w:rsidRPr="00515007">
              <w:rPr>
                <w:rFonts w:ascii="Roboto" w:hAnsi="Roboto"/>
              </w:rPr>
              <w:t xml:space="preserve">Softwarearchitekten sollten alle </w:t>
            </w:r>
            <w:r w:rsidR="00AC1C24">
              <w:rPr>
                <w:rFonts w:ascii="Roboto" w:hAnsi="Roboto"/>
              </w:rPr>
              <w:t>Entwurfs</w:t>
            </w:r>
            <w:r w:rsidR="00AC1C24" w:rsidRPr="00515007">
              <w:rPr>
                <w:rFonts w:ascii="Roboto" w:hAnsi="Roboto"/>
              </w:rPr>
              <w:t xml:space="preserve">entscheidungen </w:t>
            </w:r>
            <w:r w:rsidRPr="00515007">
              <w:rPr>
                <w:rFonts w:ascii="Roboto" w:hAnsi="Roboto"/>
              </w:rPr>
              <w:t>schriftlich begründen.</w:t>
            </w:r>
          </w:p>
        </w:tc>
      </w:tr>
      <w:tr w:rsidR="00D61901" w:rsidRPr="00515007" w14:paraId="195B7457" w14:textId="77777777" w:rsidTr="00D61901">
        <w:tc>
          <w:tcPr>
            <w:tcW w:w="425" w:type="dxa"/>
            <w:shd w:val="clear" w:color="auto" w:fill="auto"/>
          </w:tcPr>
          <w:p w14:paraId="2629D6EB" w14:textId="77777777" w:rsidR="00D61901" w:rsidRPr="00515007" w:rsidRDefault="00D61901" w:rsidP="00744F34">
            <w:pPr>
              <w:spacing w:line="276"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2E26B656" w14:textId="77777777" w:rsidR="00D61901" w:rsidRPr="00515007" w:rsidRDefault="00D61901" w:rsidP="00744F34">
            <w:pPr>
              <w:spacing w:line="276" w:lineRule="auto"/>
              <w:ind w:firstLine="28"/>
              <w:jc w:val="center"/>
              <w:rPr>
                <w:rFonts w:ascii="Roboto" w:hAnsi="Roboto"/>
                <w:szCs w:val="22"/>
              </w:rPr>
            </w:pPr>
            <w:r w:rsidRPr="00515007">
              <w:rPr>
                <w:rFonts w:ascii="Segoe UI Symbol" w:hAnsi="Segoe UI Symbol"/>
                <w:szCs w:val="22"/>
              </w:rPr>
              <w:t>☐</w:t>
            </w:r>
          </w:p>
        </w:tc>
        <w:tc>
          <w:tcPr>
            <w:tcW w:w="492" w:type="dxa"/>
          </w:tcPr>
          <w:p w14:paraId="1E2DC73A" w14:textId="77777777" w:rsidR="00D61901" w:rsidRPr="00515007" w:rsidRDefault="00D61901" w:rsidP="00744F34">
            <w:pPr>
              <w:pStyle w:val="Choice"/>
              <w:spacing w:line="276" w:lineRule="auto"/>
              <w:ind w:left="-105" w:right="-62"/>
              <w:rPr>
                <w:rFonts w:ascii="Roboto" w:hAnsi="Roboto"/>
              </w:rPr>
            </w:pPr>
            <w:r w:rsidRPr="00515007">
              <w:rPr>
                <w:rFonts w:ascii="Roboto" w:hAnsi="Roboto"/>
              </w:rPr>
              <w:t>(c)</w:t>
            </w:r>
          </w:p>
        </w:tc>
        <w:tc>
          <w:tcPr>
            <w:tcW w:w="8305" w:type="dxa"/>
            <w:shd w:val="clear" w:color="auto" w:fill="auto"/>
          </w:tcPr>
          <w:p w14:paraId="5D40C892" w14:textId="63C51C57" w:rsidR="00D61901" w:rsidRPr="00515007" w:rsidRDefault="00D61901" w:rsidP="00744F34">
            <w:pPr>
              <w:pStyle w:val="Choice"/>
              <w:spacing w:line="276" w:lineRule="auto"/>
              <w:rPr>
                <w:rFonts w:ascii="Roboto" w:hAnsi="Roboto"/>
              </w:rPr>
            </w:pPr>
            <w:r w:rsidRPr="00515007">
              <w:rPr>
                <w:rFonts w:ascii="Roboto" w:hAnsi="Roboto"/>
              </w:rPr>
              <w:t>Architektonische Entscheidungen können untereinander Wechselwirkungen haben</w:t>
            </w:r>
            <w:r w:rsidRPr="00515007">
              <w:rPr>
                <w:rFonts w:ascii="Roboto" w:hAnsi="Roboto"/>
                <w:szCs w:val="20"/>
              </w:rPr>
              <w:t>.</w:t>
            </w:r>
          </w:p>
        </w:tc>
      </w:tr>
      <w:tr w:rsidR="00D61901" w:rsidRPr="00515007" w14:paraId="2E94A082" w14:textId="77777777" w:rsidTr="00D61901">
        <w:trPr>
          <w:trHeight w:val="612"/>
        </w:trPr>
        <w:tc>
          <w:tcPr>
            <w:tcW w:w="425" w:type="dxa"/>
            <w:shd w:val="clear" w:color="auto" w:fill="auto"/>
          </w:tcPr>
          <w:p w14:paraId="648AE546" w14:textId="77777777" w:rsidR="00D61901" w:rsidRPr="00515007" w:rsidRDefault="00D61901" w:rsidP="00744F34">
            <w:pPr>
              <w:spacing w:line="360" w:lineRule="auto"/>
              <w:jc w:val="center"/>
              <w:rPr>
                <w:rFonts w:ascii="Roboto" w:hAnsi="Roboto"/>
                <w:szCs w:val="22"/>
              </w:rPr>
            </w:pPr>
            <w:r w:rsidRPr="00515007">
              <w:rPr>
                <w:rFonts w:ascii="Segoe UI Symbol" w:hAnsi="Segoe UI Symbol"/>
                <w:szCs w:val="22"/>
              </w:rPr>
              <w:t>☐</w:t>
            </w:r>
          </w:p>
        </w:tc>
        <w:tc>
          <w:tcPr>
            <w:tcW w:w="708" w:type="dxa"/>
            <w:shd w:val="clear" w:color="auto" w:fill="auto"/>
          </w:tcPr>
          <w:p w14:paraId="3F8AAD0F" w14:textId="77777777" w:rsidR="00D61901" w:rsidRPr="00515007" w:rsidRDefault="00D61901" w:rsidP="00744F34">
            <w:pPr>
              <w:spacing w:line="360" w:lineRule="auto"/>
              <w:ind w:firstLine="28"/>
              <w:jc w:val="center"/>
              <w:rPr>
                <w:rFonts w:ascii="Roboto" w:hAnsi="Roboto"/>
                <w:szCs w:val="22"/>
              </w:rPr>
            </w:pPr>
            <w:r w:rsidRPr="00515007">
              <w:rPr>
                <w:rFonts w:ascii="Segoe UI Symbol" w:hAnsi="Segoe UI Symbol"/>
                <w:szCs w:val="22"/>
              </w:rPr>
              <w:t>☐</w:t>
            </w:r>
          </w:p>
        </w:tc>
        <w:tc>
          <w:tcPr>
            <w:tcW w:w="492" w:type="dxa"/>
          </w:tcPr>
          <w:p w14:paraId="461DF13D" w14:textId="77777777" w:rsidR="00D61901" w:rsidRPr="00515007" w:rsidRDefault="00D61901" w:rsidP="00744F34">
            <w:pPr>
              <w:pStyle w:val="Choice"/>
              <w:spacing w:line="276" w:lineRule="auto"/>
              <w:ind w:left="-105"/>
              <w:rPr>
                <w:rFonts w:ascii="Roboto" w:hAnsi="Roboto"/>
              </w:rPr>
            </w:pPr>
            <w:r w:rsidRPr="00515007">
              <w:rPr>
                <w:rFonts w:ascii="Roboto" w:hAnsi="Roboto"/>
              </w:rPr>
              <w:t>(d)</w:t>
            </w:r>
          </w:p>
        </w:tc>
        <w:tc>
          <w:tcPr>
            <w:tcW w:w="8305" w:type="dxa"/>
            <w:shd w:val="clear" w:color="auto" w:fill="auto"/>
          </w:tcPr>
          <w:p w14:paraId="05BC945E" w14:textId="08CAE69E" w:rsidR="00D61901" w:rsidRPr="00515007" w:rsidRDefault="00D61901" w:rsidP="00744F34">
            <w:pPr>
              <w:pStyle w:val="Choice"/>
              <w:spacing w:after="0" w:line="276" w:lineRule="auto"/>
              <w:rPr>
                <w:rFonts w:ascii="Roboto" w:hAnsi="Roboto"/>
              </w:rPr>
            </w:pPr>
            <w:r w:rsidRPr="00515007">
              <w:rPr>
                <w:rFonts w:ascii="Roboto" w:hAnsi="Roboto"/>
              </w:rPr>
              <w:t>Kompromisse zwischen zueinander in Konflikt stehenden Qualitätsanforderungen sollten explizite Entscheidungen sein.</w:t>
            </w:r>
          </w:p>
        </w:tc>
      </w:tr>
    </w:tbl>
    <w:p w14:paraId="00B87C2F" w14:textId="77777777" w:rsidR="00B92893" w:rsidRPr="00515007" w:rsidRDefault="00B92893" w:rsidP="00A62347">
      <w:pPr>
        <w:rPr>
          <w:rFonts w:ascii="Roboto" w:hAnsi="Roboto" w:cs="Arial"/>
          <w:bCs/>
        </w:rPr>
      </w:pPr>
    </w:p>
    <w:p w14:paraId="15C6E6D5" w14:textId="3A8275F9" w:rsidR="00A62347" w:rsidRPr="00515007" w:rsidRDefault="00A62347" w:rsidP="00D113B3">
      <w:pPr>
        <w:pBdr>
          <w:top w:val="single" w:sz="6" w:space="1" w:color="auto"/>
          <w:bottom w:val="single" w:sz="6" w:space="1" w:color="auto"/>
        </w:pBdr>
        <w:tabs>
          <w:tab w:val="left" w:pos="2127"/>
        </w:tabs>
        <w:ind w:left="2124" w:hanging="2124"/>
        <w:rPr>
          <w:rFonts w:ascii="Roboto" w:hAnsi="Roboto"/>
          <w:i/>
          <w:szCs w:val="22"/>
        </w:rPr>
      </w:pPr>
      <w:r w:rsidRPr="00515007">
        <w:rPr>
          <w:rFonts w:ascii="Roboto" w:hAnsi="Roboto"/>
          <w:b/>
          <w:bCs/>
          <w:sz w:val="28"/>
          <w:szCs w:val="28"/>
        </w:rPr>
        <w:t>Frage 3</w:t>
      </w:r>
      <w:r w:rsidR="00C10371">
        <w:rPr>
          <w:rFonts w:ascii="Roboto" w:hAnsi="Roboto"/>
          <w:b/>
          <w:bCs/>
          <w:sz w:val="28"/>
          <w:szCs w:val="28"/>
        </w:rPr>
        <w:t>4</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„Guter Grund“ oder „Kein guter Grund“ aus.</w:t>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r>
      <w:r w:rsidR="00112717">
        <w:rPr>
          <w:rFonts w:ascii="Roboto" w:hAnsi="Roboto"/>
          <w:i/>
          <w:szCs w:val="22"/>
        </w:rPr>
        <w:tab/>
        <w:t xml:space="preserve">        </w:t>
      </w:r>
      <w:r w:rsidRPr="00515007">
        <w:rPr>
          <w:rFonts w:ascii="Roboto" w:hAnsi="Roboto"/>
          <w:i/>
          <w:szCs w:val="22"/>
        </w:rPr>
        <w:t>1 Punkt</w:t>
      </w:r>
    </w:p>
    <w:p w14:paraId="74FC7812" w14:textId="2C406286" w:rsidR="00A62347" w:rsidRPr="00515007" w:rsidRDefault="00A62347" w:rsidP="00A62347">
      <w:pPr>
        <w:rPr>
          <w:rFonts w:ascii="Roboto" w:hAnsi="Roboto"/>
          <w:i/>
          <w:szCs w:val="22"/>
        </w:rPr>
      </w:pPr>
      <w:r w:rsidRPr="00515007">
        <w:rPr>
          <w:rFonts w:ascii="Roboto" w:hAnsi="Roboto"/>
          <w:b/>
          <w:bCs/>
          <w:szCs w:val="22"/>
        </w:rPr>
        <w:t>ID: Q-20-04-31</w:t>
      </w:r>
    </w:p>
    <w:p w14:paraId="14974400" w14:textId="77777777" w:rsidR="00A62347" w:rsidRPr="00515007" w:rsidRDefault="00A62347" w:rsidP="00A62347">
      <w:pPr>
        <w:rPr>
          <w:rFonts w:ascii="Roboto" w:hAnsi="Roboto"/>
          <w:szCs w:val="22"/>
        </w:rPr>
      </w:pPr>
    </w:p>
    <w:p w14:paraId="0A18786A" w14:textId="0D292EE9" w:rsidR="00A62347" w:rsidRPr="00515007" w:rsidRDefault="00A62347" w:rsidP="00A62347">
      <w:pPr>
        <w:pStyle w:val="FirstParagraph"/>
        <w:spacing w:before="0" w:after="0"/>
        <w:rPr>
          <w:rFonts w:ascii="Roboto" w:hAnsi="Roboto"/>
          <w:sz w:val="22"/>
          <w:szCs w:val="22"/>
        </w:rPr>
      </w:pPr>
      <w:r w:rsidRPr="00515007">
        <w:rPr>
          <w:rFonts w:ascii="Roboto" w:hAnsi="Roboto"/>
          <w:sz w:val="22"/>
          <w:szCs w:val="22"/>
        </w:rPr>
        <w:t>Welche der folgenden Aussagen ist ein guter Grund zur Führung einer (geeigneten) Architekturdokumentation und welche nicht?</w:t>
      </w:r>
    </w:p>
    <w:p w14:paraId="67D027C3" w14:textId="4720F7D1" w:rsidR="00A62347" w:rsidRPr="00515007" w:rsidRDefault="00A62347" w:rsidP="00A62347">
      <w:pPr>
        <w:rPr>
          <w:rFonts w:ascii="Roboto" w:hAnsi="Roboto"/>
          <w:szCs w:val="22"/>
        </w:rPr>
      </w:pPr>
    </w:p>
    <w:p w14:paraId="398B3E07" w14:textId="77777777" w:rsidR="004757E0" w:rsidRPr="00515007" w:rsidRDefault="004757E0" w:rsidP="00744F34">
      <w:pPr>
        <w:rPr>
          <w:rFonts w:ascii="Roboto" w:hAnsi="Roboto"/>
          <w:szCs w:val="22"/>
        </w:rPr>
      </w:pPr>
      <w:r w:rsidRPr="00515007">
        <w:rPr>
          <w:rFonts w:ascii="Roboto" w:hAnsi="Roboto"/>
          <w:szCs w:val="22"/>
        </w:rPr>
        <w:t>Guter            Kein guter</w:t>
      </w:r>
    </w:p>
    <w:p w14:paraId="2DD76963" w14:textId="2298A6D0" w:rsidR="004757E0" w:rsidRPr="00515007" w:rsidRDefault="004757E0" w:rsidP="004757E0">
      <w:pPr>
        <w:rPr>
          <w:rFonts w:ascii="Roboto" w:hAnsi="Roboto"/>
          <w:szCs w:val="22"/>
        </w:rPr>
      </w:pPr>
      <w:r w:rsidRPr="00515007">
        <w:rPr>
          <w:rFonts w:ascii="Roboto" w:hAnsi="Roboto"/>
          <w:szCs w:val="22"/>
        </w:rPr>
        <w:t xml:space="preserve">Grund         </w:t>
      </w:r>
      <w:r w:rsidR="00746927">
        <w:rPr>
          <w:rFonts w:ascii="Roboto" w:hAnsi="Roboto"/>
          <w:szCs w:val="22"/>
        </w:rPr>
        <w:t xml:space="preserve">   </w:t>
      </w:r>
      <w:r w:rsidRPr="00515007">
        <w:rPr>
          <w:rFonts w:ascii="Roboto" w:hAnsi="Roboto"/>
          <w:szCs w:val="22"/>
        </w:rPr>
        <w:t>Grund</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5"/>
        <w:gridCol w:w="2348"/>
        <w:gridCol w:w="668"/>
        <w:gridCol w:w="8319"/>
      </w:tblGrid>
      <w:tr w:rsidR="004757E0" w:rsidRPr="00515007" w14:paraId="036391B0" w14:textId="77777777" w:rsidTr="00744F34">
        <w:tc>
          <w:tcPr>
            <w:tcW w:w="425" w:type="dxa"/>
            <w:shd w:val="clear" w:color="auto" w:fill="auto"/>
          </w:tcPr>
          <w:p w14:paraId="5B5E2DA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470973B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50A85751"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3178D3D6" w14:textId="47D848A5"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Ermöglichung </w:t>
            </w:r>
            <w:r w:rsidR="00AC1C24">
              <w:rPr>
                <w:rFonts w:ascii="Roboto" w:hAnsi="Roboto"/>
              </w:rPr>
              <w:t>des</w:t>
            </w:r>
            <w:r w:rsidR="00AC1C24" w:rsidRPr="00515007">
              <w:rPr>
                <w:rFonts w:ascii="Roboto" w:hAnsi="Roboto"/>
              </w:rPr>
              <w:t xml:space="preserve"> </w:t>
            </w:r>
            <w:r w:rsidR="00AC1C24">
              <w:rPr>
                <w:rFonts w:ascii="Roboto" w:hAnsi="Roboto"/>
              </w:rPr>
              <w:t>Onboardings</w:t>
            </w:r>
            <w:r w:rsidR="00AC1C24" w:rsidRPr="00515007">
              <w:rPr>
                <w:rFonts w:ascii="Roboto" w:hAnsi="Roboto"/>
              </w:rPr>
              <w:t xml:space="preserve"> </w:t>
            </w:r>
            <w:r w:rsidRPr="00515007">
              <w:rPr>
                <w:rFonts w:ascii="Roboto" w:hAnsi="Roboto"/>
              </w:rPr>
              <w:t>neuer Entwickler.</w:t>
            </w:r>
          </w:p>
        </w:tc>
      </w:tr>
      <w:tr w:rsidR="004757E0" w:rsidRPr="00515007" w14:paraId="2F9EC9CD" w14:textId="77777777" w:rsidTr="00744F34">
        <w:tc>
          <w:tcPr>
            <w:tcW w:w="425" w:type="dxa"/>
            <w:shd w:val="clear" w:color="auto" w:fill="auto"/>
          </w:tcPr>
          <w:p w14:paraId="1DD8B15B"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1D18AE2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56DEBE13"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A2ED4EA"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AAF212"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061566F2"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7E1B138C" w14:textId="2DE1B46A" w:rsidR="004757E0" w:rsidRPr="00515007" w:rsidRDefault="004757E0" w:rsidP="00744F34">
            <w:pPr>
              <w:pStyle w:val="Choice"/>
              <w:spacing w:line="276" w:lineRule="auto"/>
              <w:ind w:left="176"/>
              <w:rPr>
                <w:rFonts w:ascii="Roboto" w:hAnsi="Roboto"/>
              </w:rPr>
            </w:pPr>
            <w:r w:rsidRPr="00515007">
              <w:rPr>
                <w:rFonts w:ascii="Roboto" w:hAnsi="Roboto"/>
              </w:rPr>
              <w:t>Einhaltung von gesetzlichen Vorgaben.</w:t>
            </w:r>
          </w:p>
          <w:p w14:paraId="6FC9E68E" w14:textId="067CAEFB" w:rsidR="004757E0" w:rsidRPr="00515007" w:rsidRDefault="004757E0" w:rsidP="00744F34">
            <w:pPr>
              <w:pStyle w:val="Choice"/>
              <w:spacing w:line="276" w:lineRule="auto"/>
              <w:ind w:left="176"/>
              <w:rPr>
                <w:rFonts w:ascii="Roboto" w:hAnsi="Roboto"/>
              </w:rPr>
            </w:pPr>
            <w:r w:rsidRPr="00515007">
              <w:rPr>
                <w:rFonts w:ascii="Roboto" w:hAnsi="Roboto"/>
              </w:rPr>
              <w:t>Unterstützung der Arbeit von verteilten Teams.</w:t>
            </w:r>
          </w:p>
        </w:tc>
      </w:tr>
      <w:tr w:rsidR="004757E0" w:rsidRPr="00515007" w14:paraId="4C02D392" w14:textId="77777777" w:rsidTr="00744F34">
        <w:trPr>
          <w:trHeight w:val="570"/>
        </w:trPr>
        <w:tc>
          <w:tcPr>
            <w:tcW w:w="425" w:type="dxa"/>
            <w:shd w:val="clear" w:color="auto" w:fill="auto"/>
          </w:tcPr>
          <w:p w14:paraId="79B08CD2"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05173BD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75F8224"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53D6AA41" w14:textId="77777777" w:rsidR="004757E0" w:rsidRDefault="004757E0" w:rsidP="00744F34">
            <w:pPr>
              <w:pStyle w:val="Choice"/>
              <w:spacing w:after="0" w:line="276" w:lineRule="auto"/>
              <w:ind w:left="176"/>
              <w:rPr>
                <w:rFonts w:ascii="Roboto" w:hAnsi="Roboto"/>
              </w:rPr>
            </w:pPr>
            <w:r w:rsidRPr="00515007">
              <w:rPr>
                <w:rFonts w:ascii="Roboto" w:hAnsi="Roboto"/>
              </w:rPr>
              <w:t>Unterstützung von späteren Verbesserungen des Produkts.</w:t>
            </w:r>
          </w:p>
          <w:p w14:paraId="70F8B240" w14:textId="77777777" w:rsidR="00FD6E7D" w:rsidRDefault="00FD6E7D" w:rsidP="00744F34">
            <w:pPr>
              <w:pStyle w:val="Choice"/>
              <w:spacing w:after="0" w:line="276" w:lineRule="auto"/>
              <w:ind w:left="176"/>
              <w:rPr>
                <w:rFonts w:ascii="Roboto" w:hAnsi="Roboto"/>
              </w:rPr>
            </w:pPr>
          </w:p>
          <w:p w14:paraId="68739C02" w14:textId="77777777" w:rsidR="00FD6E7D" w:rsidRDefault="00FD6E7D" w:rsidP="00744F34">
            <w:pPr>
              <w:pStyle w:val="Choice"/>
              <w:spacing w:after="0" w:line="276" w:lineRule="auto"/>
              <w:ind w:left="176"/>
              <w:rPr>
                <w:rFonts w:ascii="Roboto" w:hAnsi="Roboto"/>
              </w:rPr>
            </w:pPr>
          </w:p>
          <w:p w14:paraId="25D79B52" w14:textId="77777777" w:rsidR="00FD6E7D" w:rsidRDefault="00FD6E7D" w:rsidP="00744F34">
            <w:pPr>
              <w:pStyle w:val="Choice"/>
              <w:spacing w:after="0" w:line="276" w:lineRule="auto"/>
              <w:ind w:left="176"/>
              <w:rPr>
                <w:rFonts w:ascii="Roboto" w:hAnsi="Roboto"/>
              </w:rPr>
            </w:pPr>
          </w:p>
          <w:p w14:paraId="34871AD0" w14:textId="77777777" w:rsidR="00FD6E7D" w:rsidRDefault="00FD6E7D" w:rsidP="00744F34">
            <w:pPr>
              <w:pStyle w:val="Choice"/>
              <w:spacing w:after="0" w:line="276" w:lineRule="auto"/>
              <w:ind w:left="176"/>
              <w:rPr>
                <w:rFonts w:ascii="Roboto" w:hAnsi="Roboto"/>
              </w:rPr>
            </w:pPr>
          </w:p>
          <w:p w14:paraId="61F000B0" w14:textId="77777777" w:rsidR="00FD6E7D" w:rsidRDefault="00FD6E7D" w:rsidP="00744F34">
            <w:pPr>
              <w:pStyle w:val="Choice"/>
              <w:spacing w:after="0" w:line="276" w:lineRule="auto"/>
              <w:ind w:left="176"/>
              <w:rPr>
                <w:rFonts w:ascii="Roboto" w:hAnsi="Roboto"/>
              </w:rPr>
            </w:pPr>
          </w:p>
          <w:p w14:paraId="628C5F3A" w14:textId="77777777" w:rsidR="00FD6E7D" w:rsidRDefault="00FD6E7D" w:rsidP="00744F34">
            <w:pPr>
              <w:pStyle w:val="Choice"/>
              <w:spacing w:after="0" w:line="276" w:lineRule="auto"/>
              <w:ind w:left="176"/>
              <w:rPr>
                <w:rFonts w:ascii="Roboto" w:hAnsi="Roboto"/>
              </w:rPr>
            </w:pPr>
          </w:p>
          <w:p w14:paraId="0B5C2CD7" w14:textId="77777777" w:rsidR="00FD6E7D" w:rsidRDefault="00FD6E7D" w:rsidP="00744F34">
            <w:pPr>
              <w:pStyle w:val="Choice"/>
              <w:spacing w:after="0" w:line="276" w:lineRule="auto"/>
              <w:ind w:left="176"/>
              <w:rPr>
                <w:rFonts w:ascii="Roboto" w:hAnsi="Roboto"/>
              </w:rPr>
            </w:pPr>
          </w:p>
          <w:p w14:paraId="734A989D" w14:textId="77777777" w:rsidR="00FD6E7D" w:rsidRDefault="00FD6E7D" w:rsidP="00744F34">
            <w:pPr>
              <w:pStyle w:val="Choice"/>
              <w:spacing w:after="0" w:line="276" w:lineRule="auto"/>
              <w:ind w:left="176"/>
              <w:rPr>
                <w:rFonts w:ascii="Roboto" w:hAnsi="Roboto"/>
              </w:rPr>
            </w:pPr>
          </w:p>
          <w:p w14:paraId="629BBF6D" w14:textId="77777777" w:rsidR="00FD6E7D" w:rsidRDefault="00FD6E7D" w:rsidP="00744F34">
            <w:pPr>
              <w:pStyle w:val="Choice"/>
              <w:spacing w:after="0" w:line="276" w:lineRule="auto"/>
              <w:ind w:left="176"/>
              <w:rPr>
                <w:rFonts w:ascii="Roboto" w:hAnsi="Roboto"/>
              </w:rPr>
            </w:pPr>
          </w:p>
          <w:p w14:paraId="35ACA574" w14:textId="77777777" w:rsidR="00FD6E7D" w:rsidRDefault="00FD6E7D" w:rsidP="00744F34">
            <w:pPr>
              <w:pStyle w:val="Choice"/>
              <w:spacing w:after="0" w:line="276" w:lineRule="auto"/>
              <w:ind w:left="176"/>
              <w:rPr>
                <w:rFonts w:ascii="Roboto" w:hAnsi="Roboto"/>
              </w:rPr>
            </w:pPr>
          </w:p>
          <w:p w14:paraId="235D7840" w14:textId="77777777" w:rsidR="00FD6E7D" w:rsidRDefault="00FD6E7D" w:rsidP="00744F34">
            <w:pPr>
              <w:pStyle w:val="Choice"/>
              <w:spacing w:after="0" w:line="276" w:lineRule="auto"/>
              <w:ind w:left="176"/>
              <w:rPr>
                <w:rFonts w:ascii="Roboto" w:hAnsi="Roboto"/>
              </w:rPr>
            </w:pPr>
          </w:p>
          <w:p w14:paraId="13353D56" w14:textId="77777777" w:rsidR="00FD6E7D" w:rsidRDefault="00FD6E7D" w:rsidP="00744F34">
            <w:pPr>
              <w:pStyle w:val="Choice"/>
              <w:spacing w:after="0" w:line="276" w:lineRule="auto"/>
              <w:ind w:left="176"/>
              <w:rPr>
                <w:rFonts w:ascii="Roboto" w:hAnsi="Roboto"/>
              </w:rPr>
            </w:pPr>
          </w:p>
          <w:p w14:paraId="54F81322" w14:textId="53DAFD53" w:rsidR="00FD6E7D" w:rsidRPr="00515007" w:rsidRDefault="00FD6E7D" w:rsidP="00744F34">
            <w:pPr>
              <w:pStyle w:val="Choice"/>
              <w:spacing w:after="0" w:line="276" w:lineRule="auto"/>
              <w:ind w:left="176"/>
              <w:rPr>
                <w:rFonts w:ascii="Roboto" w:hAnsi="Roboto"/>
              </w:rPr>
            </w:pPr>
          </w:p>
        </w:tc>
      </w:tr>
    </w:tbl>
    <w:p w14:paraId="4155D92E" w14:textId="7E91EEA0" w:rsidR="00C92E09" w:rsidRPr="007503D4" w:rsidRDefault="00C92E09" w:rsidP="00C92E09">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5</w:t>
      </w:r>
      <w:r w:rsidRPr="00515007">
        <w:rPr>
          <w:rFonts w:ascii="Roboto" w:hAnsi="Roboto"/>
          <w:b/>
          <w:bCs/>
          <w:sz w:val="28"/>
          <w:szCs w:val="28"/>
        </w:rPr>
        <w:tab/>
      </w:r>
      <w:r w:rsidRPr="00515007">
        <w:rPr>
          <w:rFonts w:ascii="Roboto" w:hAnsi="Roboto"/>
          <w:i/>
          <w:iCs/>
          <w:szCs w:val="22"/>
        </w:rPr>
        <w:t>K-Frage</w:t>
      </w:r>
      <w:r w:rsidRPr="00515007">
        <w:rPr>
          <w:rFonts w:ascii="Roboto" w:hAnsi="Roboto"/>
          <w:i/>
          <w:szCs w:val="22"/>
        </w:rPr>
        <w:t>: Wählen Sie für jede Zeile „Konflikt“ oder „Kein Konflikt“ aus.</w:t>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r>
      <w:r w:rsidR="007503D4">
        <w:rPr>
          <w:rFonts w:ascii="Roboto" w:hAnsi="Roboto"/>
          <w:i/>
          <w:szCs w:val="22"/>
        </w:rPr>
        <w:tab/>
        <w:t xml:space="preserve">        </w:t>
      </w:r>
      <w:r w:rsidRPr="00515007">
        <w:rPr>
          <w:rFonts w:ascii="Roboto" w:hAnsi="Roboto"/>
          <w:i/>
          <w:szCs w:val="22"/>
        </w:rPr>
        <w:t>1 Punkt</w:t>
      </w:r>
    </w:p>
    <w:p w14:paraId="15799EA4" w14:textId="43B445A6" w:rsidR="00C92E09" w:rsidRPr="00515007" w:rsidRDefault="00C92E09" w:rsidP="00C92E09">
      <w:pPr>
        <w:rPr>
          <w:rFonts w:ascii="Roboto" w:hAnsi="Roboto"/>
          <w:i/>
          <w:szCs w:val="22"/>
        </w:rPr>
      </w:pPr>
      <w:r w:rsidRPr="00515007">
        <w:rPr>
          <w:rFonts w:ascii="Roboto" w:hAnsi="Roboto"/>
          <w:b/>
          <w:bCs/>
          <w:szCs w:val="22"/>
        </w:rPr>
        <w:t>ID: Q-20-04-30</w:t>
      </w:r>
    </w:p>
    <w:p w14:paraId="75C7C6C0" w14:textId="77777777" w:rsidR="00C92E09" w:rsidRPr="00515007" w:rsidRDefault="00C92E09" w:rsidP="00C92E09">
      <w:pPr>
        <w:rPr>
          <w:rFonts w:ascii="Roboto" w:hAnsi="Roboto"/>
          <w:szCs w:val="22"/>
        </w:rPr>
      </w:pPr>
    </w:p>
    <w:p w14:paraId="5E28A370" w14:textId="2A388381" w:rsidR="00C92E09" w:rsidRPr="00515007" w:rsidRDefault="008733DA" w:rsidP="008733DA">
      <w:pPr>
        <w:pStyle w:val="FirstParagraph"/>
        <w:spacing w:before="0" w:after="0"/>
        <w:rPr>
          <w:rFonts w:ascii="Roboto" w:hAnsi="Roboto"/>
          <w:sz w:val="22"/>
          <w:szCs w:val="22"/>
        </w:rPr>
      </w:pPr>
      <w:r w:rsidRPr="00515007">
        <w:rPr>
          <w:rFonts w:ascii="Roboto" w:hAnsi="Roboto"/>
          <w:sz w:val="22"/>
          <w:szCs w:val="22"/>
        </w:rPr>
        <w:lastRenderedPageBreak/>
        <w:t>Welche der folgenden Eigenschaftspaare stehen üblicherweise miteinander in Konflikt und welche nicht?</w:t>
      </w:r>
    </w:p>
    <w:p w14:paraId="5519BD9C" w14:textId="77777777" w:rsidR="004757E0" w:rsidRPr="00515007" w:rsidRDefault="004757E0" w:rsidP="004757E0">
      <w:pPr>
        <w:pStyle w:val="Textkrper"/>
        <w:rPr>
          <w:sz w:val="22"/>
          <w:szCs w:val="22"/>
        </w:rPr>
      </w:pPr>
    </w:p>
    <w:p w14:paraId="1D8F46CD" w14:textId="2C98DBC8" w:rsidR="004757E0" w:rsidRPr="00515007" w:rsidRDefault="004757E0" w:rsidP="004757E0">
      <w:pPr>
        <w:rPr>
          <w:rFonts w:ascii="Roboto" w:hAnsi="Roboto"/>
          <w:szCs w:val="22"/>
        </w:rPr>
      </w:pPr>
      <w:r w:rsidRPr="00515007">
        <w:rPr>
          <w:rFonts w:ascii="Roboto" w:hAnsi="Roboto"/>
          <w:szCs w:val="22"/>
        </w:rPr>
        <w:t xml:space="preserve">Konflikt    </w:t>
      </w:r>
      <w:r w:rsidR="00F2624C">
        <w:rPr>
          <w:rFonts w:ascii="Roboto" w:hAnsi="Roboto"/>
          <w:szCs w:val="22"/>
        </w:rPr>
        <w:t xml:space="preserve">      </w:t>
      </w:r>
      <w:r w:rsidRPr="00515007">
        <w:rPr>
          <w:rFonts w:ascii="Roboto" w:hAnsi="Roboto"/>
          <w:szCs w:val="22"/>
        </w:rPr>
        <w:t>Kein</w:t>
      </w:r>
    </w:p>
    <w:p w14:paraId="4B0DB333" w14:textId="7C8AE69D" w:rsidR="004757E0" w:rsidRPr="00515007" w:rsidRDefault="004757E0" w:rsidP="004757E0">
      <w:pPr>
        <w:rPr>
          <w:rFonts w:ascii="Roboto" w:hAnsi="Roboto"/>
          <w:szCs w:val="22"/>
        </w:rPr>
      </w:pPr>
      <w:r w:rsidRPr="00515007">
        <w:rPr>
          <w:rFonts w:ascii="Roboto" w:hAnsi="Roboto"/>
          <w:szCs w:val="22"/>
        </w:rPr>
        <w:t xml:space="preserve">                     </w:t>
      </w:r>
      <w:r w:rsidR="00FD6E7D">
        <w:rPr>
          <w:rFonts w:ascii="Roboto" w:hAnsi="Roboto"/>
          <w:szCs w:val="22"/>
        </w:rPr>
        <w:t xml:space="preserve">   </w:t>
      </w:r>
      <w:r w:rsidRPr="00515007">
        <w:rPr>
          <w:rFonts w:ascii="Roboto" w:hAnsi="Roboto"/>
          <w:szCs w:val="22"/>
        </w:rPr>
        <w:t>Konflikt</w:t>
      </w:r>
    </w:p>
    <w:tbl>
      <w:tblPr>
        <w:tblStyle w:val="Tabellenraster"/>
        <w:tblW w:w="1176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24"/>
        <w:gridCol w:w="2342"/>
        <w:gridCol w:w="668"/>
        <w:gridCol w:w="8326"/>
      </w:tblGrid>
      <w:tr w:rsidR="004757E0" w:rsidRPr="00515007" w14:paraId="0AFD4BF9" w14:textId="77777777" w:rsidTr="00744F34">
        <w:tc>
          <w:tcPr>
            <w:tcW w:w="425" w:type="dxa"/>
            <w:shd w:val="clear" w:color="auto" w:fill="auto"/>
          </w:tcPr>
          <w:p w14:paraId="67A08CC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1545CC05"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31B09CDB" w14:textId="77777777" w:rsidR="004757E0" w:rsidRPr="00515007" w:rsidRDefault="004757E0" w:rsidP="00744F34">
            <w:pPr>
              <w:pStyle w:val="Choice"/>
              <w:spacing w:line="276" w:lineRule="auto"/>
              <w:ind w:left="176"/>
              <w:rPr>
                <w:rFonts w:ascii="Roboto" w:hAnsi="Roboto"/>
              </w:rPr>
            </w:pPr>
            <w:r w:rsidRPr="00515007">
              <w:rPr>
                <w:rFonts w:ascii="Roboto" w:hAnsi="Roboto"/>
              </w:rPr>
              <w:t>(a)</w:t>
            </w:r>
          </w:p>
        </w:tc>
        <w:tc>
          <w:tcPr>
            <w:tcW w:w="8504" w:type="dxa"/>
            <w:shd w:val="clear" w:color="auto" w:fill="auto"/>
          </w:tcPr>
          <w:p w14:paraId="5F7E4A82" w14:textId="42187A39" w:rsidR="004757E0" w:rsidRPr="00515007" w:rsidRDefault="004757E0" w:rsidP="00744F34">
            <w:pPr>
              <w:pStyle w:val="Choice"/>
              <w:spacing w:after="0" w:line="276" w:lineRule="auto"/>
              <w:ind w:left="176"/>
              <w:rPr>
                <w:rFonts w:ascii="Roboto" w:hAnsi="Roboto"/>
              </w:rPr>
            </w:pPr>
            <w:r w:rsidRPr="00515007">
              <w:rPr>
                <w:rFonts w:ascii="Roboto" w:hAnsi="Roboto"/>
              </w:rPr>
              <w:t>Verständlichkeit – Lesbarkeit.</w:t>
            </w:r>
          </w:p>
        </w:tc>
      </w:tr>
      <w:tr w:rsidR="004757E0" w:rsidRPr="00515007" w14:paraId="5F5D6EE5" w14:textId="77777777" w:rsidTr="00744F34">
        <w:tc>
          <w:tcPr>
            <w:tcW w:w="425" w:type="dxa"/>
            <w:shd w:val="clear" w:color="auto" w:fill="auto"/>
          </w:tcPr>
          <w:p w14:paraId="325854C4"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01B8BDB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2752FF81" w14:textId="77777777" w:rsidR="004757E0" w:rsidRPr="00515007" w:rsidRDefault="004757E0" w:rsidP="00744F34">
            <w:pPr>
              <w:spacing w:line="276" w:lineRule="auto"/>
              <w:jc w:val="center"/>
              <w:rPr>
                <w:rFonts w:ascii="Segoe UI Symbol" w:hAnsi="Segoe UI Symbol" w:cs="Segoe UI Symbol"/>
                <w:szCs w:val="22"/>
              </w:rPr>
            </w:pPr>
            <w:r w:rsidRPr="00515007">
              <w:rPr>
                <w:rFonts w:ascii="Segoe UI Symbol" w:hAnsi="Segoe UI Symbol"/>
                <w:szCs w:val="22"/>
              </w:rPr>
              <w:t>☐</w:t>
            </w:r>
          </w:p>
          <w:p w14:paraId="3620D288"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24396DA5" w14:textId="77777777" w:rsidR="004757E0" w:rsidRPr="00515007" w:rsidRDefault="004757E0" w:rsidP="00744F34">
            <w:pPr>
              <w:pStyle w:val="Choice"/>
              <w:spacing w:line="276" w:lineRule="auto"/>
              <w:ind w:left="176"/>
              <w:rPr>
                <w:rFonts w:ascii="Roboto" w:hAnsi="Roboto"/>
              </w:rPr>
            </w:pPr>
            <w:r w:rsidRPr="00515007">
              <w:rPr>
                <w:rFonts w:ascii="Roboto" w:hAnsi="Roboto"/>
              </w:rPr>
              <w:t>(b)</w:t>
            </w:r>
          </w:p>
          <w:p w14:paraId="4A301C4C" w14:textId="77777777" w:rsidR="004757E0" w:rsidRPr="00515007" w:rsidRDefault="004757E0" w:rsidP="00744F34">
            <w:pPr>
              <w:pStyle w:val="Choice"/>
              <w:spacing w:line="276" w:lineRule="auto"/>
              <w:ind w:left="176"/>
              <w:rPr>
                <w:rFonts w:ascii="Roboto" w:hAnsi="Roboto"/>
              </w:rPr>
            </w:pPr>
            <w:r w:rsidRPr="00515007">
              <w:rPr>
                <w:rFonts w:ascii="Roboto" w:hAnsi="Roboto"/>
              </w:rPr>
              <w:t>(c)</w:t>
            </w:r>
          </w:p>
        </w:tc>
        <w:tc>
          <w:tcPr>
            <w:tcW w:w="8504" w:type="dxa"/>
            <w:shd w:val="clear" w:color="auto" w:fill="auto"/>
          </w:tcPr>
          <w:p w14:paraId="32BA62C8" w14:textId="08C4186E" w:rsidR="004757E0" w:rsidRPr="00515007" w:rsidRDefault="004757E0" w:rsidP="00744F34">
            <w:pPr>
              <w:pStyle w:val="Choice"/>
              <w:spacing w:line="276" w:lineRule="auto"/>
              <w:ind w:left="176"/>
              <w:rPr>
                <w:rFonts w:ascii="Roboto" w:hAnsi="Roboto"/>
              </w:rPr>
            </w:pPr>
            <w:r w:rsidRPr="00515007">
              <w:rPr>
                <w:rFonts w:ascii="Roboto" w:hAnsi="Roboto"/>
              </w:rPr>
              <w:t>Benutzerfreundlichkeit – Sicherheit.</w:t>
            </w:r>
          </w:p>
          <w:p w14:paraId="336C5DF6" w14:textId="74231985" w:rsidR="004757E0" w:rsidRPr="00515007" w:rsidRDefault="004757E0" w:rsidP="00744F34">
            <w:pPr>
              <w:pStyle w:val="Choice"/>
              <w:spacing w:line="276" w:lineRule="auto"/>
              <w:ind w:left="176"/>
              <w:rPr>
                <w:rFonts w:ascii="Roboto" w:hAnsi="Roboto"/>
              </w:rPr>
            </w:pPr>
            <w:r w:rsidRPr="00515007">
              <w:rPr>
                <w:rFonts w:ascii="Roboto" w:hAnsi="Roboto"/>
              </w:rPr>
              <w:t>Laufzeitkonfigurierbarkeit – Robustheit.</w:t>
            </w:r>
          </w:p>
        </w:tc>
      </w:tr>
      <w:tr w:rsidR="004757E0" w:rsidRPr="00515007" w14:paraId="15D512A2" w14:textId="77777777" w:rsidTr="00744F34">
        <w:trPr>
          <w:trHeight w:val="570"/>
        </w:trPr>
        <w:tc>
          <w:tcPr>
            <w:tcW w:w="425" w:type="dxa"/>
            <w:shd w:val="clear" w:color="auto" w:fill="auto"/>
          </w:tcPr>
          <w:p w14:paraId="1E7440CD"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2405" w:type="dxa"/>
            <w:shd w:val="clear" w:color="auto" w:fill="auto"/>
          </w:tcPr>
          <w:p w14:paraId="6CE6CABE" w14:textId="77777777" w:rsidR="004757E0" w:rsidRPr="00515007" w:rsidRDefault="004757E0" w:rsidP="00744F34">
            <w:pPr>
              <w:spacing w:line="276" w:lineRule="auto"/>
              <w:jc w:val="center"/>
              <w:rPr>
                <w:rFonts w:ascii="Roboto" w:hAnsi="Roboto"/>
                <w:szCs w:val="22"/>
              </w:rPr>
            </w:pPr>
            <w:r w:rsidRPr="00515007">
              <w:rPr>
                <w:rFonts w:ascii="Segoe UI Symbol" w:hAnsi="Segoe UI Symbol"/>
                <w:szCs w:val="22"/>
              </w:rPr>
              <w:t>☐</w:t>
            </w:r>
          </w:p>
        </w:tc>
        <w:tc>
          <w:tcPr>
            <w:tcW w:w="426" w:type="dxa"/>
          </w:tcPr>
          <w:p w14:paraId="6CFCC5CB" w14:textId="77777777" w:rsidR="004757E0" w:rsidRPr="00515007" w:rsidRDefault="004757E0" w:rsidP="00744F34">
            <w:pPr>
              <w:pStyle w:val="Choice"/>
              <w:spacing w:line="276" w:lineRule="auto"/>
              <w:ind w:left="176"/>
              <w:rPr>
                <w:rFonts w:ascii="Roboto" w:hAnsi="Roboto"/>
              </w:rPr>
            </w:pPr>
            <w:r w:rsidRPr="00515007">
              <w:rPr>
                <w:rFonts w:ascii="Roboto" w:hAnsi="Roboto"/>
              </w:rPr>
              <w:t>(d)</w:t>
            </w:r>
          </w:p>
        </w:tc>
        <w:tc>
          <w:tcPr>
            <w:tcW w:w="8504" w:type="dxa"/>
            <w:shd w:val="clear" w:color="auto" w:fill="auto"/>
          </w:tcPr>
          <w:p w14:paraId="383CF6CE" w14:textId="4F67BEDA" w:rsidR="004757E0" w:rsidRPr="00515007" w:rsidRDefault="004757E0" w:rsidP="00744F34">
            <w:pPr>
              <w:pStyle w:val="Choice"/>
              <w:spacing w:after="0" w:line="276" w:lineRule="auto"/>
              <w:ind w:left="176"/>
              <w:rPr>
                <w:rFonts w:ascii="Roboto" w:hAnsi="Roboto"/>
              </w:rPr>
            </w:pPr>
            <w:r w:rsidRPr="00515007">
              <w:rPr>
                <w:rFonts w:ascii="Roboto" w:hAnsi="Roboto"/>
              </w:rPr>
              <w:t xml:space="preserve">Sicherheit – </w:t>
            </w:r>
            <w:r w:rsidR="00AC1C24">
              <w:rPr>
                <w:rFonts w:ascii="Roboto" w:hAnsi="Roboto"/>
              </w:rPr>
              <w:t>Compliance</w:t>
            </w:r>
            <w:r w:rsidRPr="00515007">
              <w:rPr>
                <w:rFonts w:ascii="Roboto" w:hAnsi="Roboto"/>
              </w:rPr>
              <w:t>.</w:t>
            </w:r>
          </w:p>
        </w:tc>
      </w:tr>
    </w:tbl>
    <w:p w14:paraId="18010D12" w14:textId="10583C21" w:rsidR="008733DA" w:rsidRPr="00515007" w:rsidRDefault="008733DA"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6</w:t>
      </w:r>
      <w:r w:rsidRPr="00515007">
        <w:rPr>
          <w:rFonts w:ascii="Roboto" w:hAnsi="Roboto"/>
          <w:sz w:val="28"/>
          <w:szCs w:val="28"/>
        </w:rPr>
        <w:tab/>
      </w:r>
      <w:r w:rsidRPr="00515007">
        <w:rPr>
          <w:rFonts w:ascii="Roboto" w:hAnsi="Roboto"/>
          <w:b w:val="0"/>
          <w:i/>
          <w:szCs w:val="22"/>
        </w:rPr>
        <w:t>P-Frage: Wählen Sie die zwei besten Alternativen aus.</w:t>
      </w:r>
      <w:r w:rsidR="0073546E">
        <w:rPr>
          <w:rFonts w:ascii="Roboto" w:hAnsi="Roboto"/>
          <w:b w:val="0"/>
          <w:i/>
          <w:szCs w:val="22"/>
        </w:rPr>
        <w:tab/>
      </w:r>
      <w:r w:rsidR="0073546E">
        <w:rPr>
          <w:rFonts w:ascii="Roboto" w:hAnsi="Roboto"/>
          <w:b w:val="0"/>
          <w:i/>
          <w:szCs w:val="22"/>
        </w:rPr>
        <w:tab/>
        <w:t xml:space="preserve">       </w:t>
      </w:r>
      <w:r w:rsidRPr="00515007">
        <w:rPr>
          <w:rFonts w:ascii="Roboto" w:hAnsi="Roboto"/>
          <w:b w:val="0"/>
          <w:i/>
          <w:szCs w:val="22"/>
        </w:rPr>
        <w:t>1 Punkt</w:t>
      </w:r>
    </w:p>
    <w:p w14:paraId="7B5F2E86" w14:textId="4907E37A" w:rsidR="008733DA" w:rsidRPr="00515007" w:rsidRDefault="008733DA" w:rsidP="008733DA">
      <w:pPr>
        <w:rPr>
          <w:rFonts w:ascii="Roboto" w:hAnsi="Roboto"/>
          <w:b/>
          <w:bCs/>
          <w:szCs w:val="22"/>
        </w:rPr>
      </w:pPr>
      <w:r w:rsidRPr="00515007">
        <w:rPr>
          <w:rFonts w:ascii="Roboto" w:hAnsi="Roboto"/>
          <w:b/>
          <w:bCs/>
          <w:szCs w:val="22"/>
        </w:rPr>
        <w:t>ID: Q-20-04-27</w:t>
      </w:r>
    </w:p>
    <w:p w14:paraId="0D88B35C" w14:textId="77777777" w:rsidR="008733DA" w:rsidRPr="00515007" w:rsidRDefault="008733DA" w:rsidP="008733DA">
      <w:pPr>
        <w:pStyle w:val="FirstParagraph"/>
        <w:spacing w:before="0" w:after="0"/>
        <w:rPr>
          <w:rFonts w:ascii="Roboto" w:hAnsi="Roboto"/>
          <w:sz w:val="22"/>
          <w:szCs w:val="20"/>
        </w:rPr>
      </w:pPr>
    </w:p>
    <w:p w14:paraId="50557A75" w14:textId="6F689A6B" w:rsidR="008733DA" w:rsidRPr="00515007" w:rsidRDefault="008733DA" w:rsidP="008733DA">
      <w:pPr>
        <w:pStyle w:val="FirstParagraph"/>
        <w:spacing w:before="0" w:after="0"/>
        <w:rPr>
          <w:rFonts w:ascii="Roboto" w:hAnsi="Roboto"/>
          <w:sz w:val="22"/>
          <w:szCs w:val="20"/>
        </w:rPr>
      </w:pPr>
      <w:r w:rsidRPr="00515007">
        <w:rPr>
          <w:rFonts w:ascii="Roboto" w:hAnsi="Roboto"/>
          <w:sz w:val="22"/>
          <w:szCs w:val="20"/>
        </w:rPr>
        <w:t xml:space="preserve">ISO 25010 enthält allgemeine Qualitätseigenschaften für Softwaresysteme. Wie können Qualitätsanforderungen </w:t>
      </w:r>
      <w:r w:rsidR="005928E9">
        <w:rPr>
          <w:rFonts w:ascii="Roboto" w:hAnsi="Roboto"/>
          <w:sz w:val="22"/>
          <w:szCs w:val="20"/>
        </w:rPr>
        <w:t>zu diesen Eigenschaften konkretisiert</w:t>
      </w:r>
      <w:r w:rsidRPr="00515007">
        <w:rPr>
          <w:rFonts w:ascii="Roboto" w:hAnsi="Roboto"/>
          <w:sz w:val="22"/>
          <w:szCs w:val="20"/>
        </w:rPr>
        <w:t xml:space="preserve"> werden? Wählen Sie die </w:t>
      </w:r>
      <w:r w:rsidRPr="00515007">
        <w:rPr>
          <w:rFonts w:ascii="Roboto" w:hAnsi="Roboto"/>
          <w:b/>
          <w:bCs/>
          <w:sz w:val="22"/>
          <w:szCs w:val="20"/>
        </w:rPr>
        <w:t>ZWEI</w:t>
      </w:r>
      <w:r w:rsidRPr="00515007">
        <w:rPr>
          <w:rFonts w:ascii="Roboto" w:hAnsi="Roboto"/>
          <w:sz w:val="22"/>
          <w:szCs w:val="20"/>
        </w:rPr>
        <w:t xml:space="preserve"> besten Alternativen aus.</w:t>
      </w:r>
    </w:p>
    <w:p w14:paraId="7A47B085" w14:textId="77777777" w:rsidR="008733DA" w:rsidRPr="00515007" w:rsidRDefault="008733DA" w:rsidP="008733DA">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8733DA" w:rsidRPr="00515007" w14:paraId="7B28E634" w14:textId="77777777" w:rsidTr="00B318CE">
        <w:trPr>
          <w:trHeight w:val="1704"/>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8733DA" w:rsidRPr="00515007" w14:paraId="5ACF66D9" w14:textId="77777777" w:rsidTr="00497EB7">
              <w:trPr>
                <w:gridAfter w:val="1"/>
                <w:wAfter w:w="1558" w:type="dxa"/>
              </w:trPr>
              <w:tc>
                <w:tcPr>
                  <w:tcW w:w="406" w:type="dxa"/>
                  <w:shd w:val="clear" w:color="auto" w:fill="auto"/>
                </w:tcPr>
                <w:p w14:paraId="2B4BCC3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5E7059F" w14:textId="04A20622" w:rsidR="008733DA" w:rsidRPr="00515007" w:rsidRDefault="00CB2AEB" w:rsidP="00CB2AEB">
                  <w:pPr>
                    <w:pStyle w:val="Choice"/>
                    <w:numPr>
                      <w:ilvl w:val="0"/>
                      <w:numId w:val="43"/>
                    </w:numPr>
                    <w:spacing w:after="0" w:line="276" w:lineRule="auto"/>
                    <w:ind w:left="368" w:right="-3789" w:hanging="426"/>
                    <w:rPr>
                      <w:rFonts w:ascii="Roboto" w:hAnsi="Roboto"/>
                    </w:rPr>
                  </w:pPr>
                  <w:r w:rsidRPr="00515007">
                    <w:rPr>
                      <w:rFonts w:ascii="Roboto" w:hAnsi="Roboto"/>
                    </w:rPr>
                    <w:t>Durch die Entwicklung von UI-Prototypen.</w:t>
                  </w:r>
                </w:p>
              </w:tc>
            </w:tr>
            <w:tr w:rsidR="008733DA" w:rsidRPr="00515007" w14:paraId="1ABFF075" w14:textId="77777777" w:rsidTr="00497EB7">
              <w:tc>
                <w:tcPr>
                  <w:tcW w:w="406" w:type="dxa"/>
                  <w:shd w:val="clear" w:color="auto" w:fill="auto"/>
                </w:tcPr>
                <w:p w14:paraId="61A9749D" w14:textId="77777777" w:rsidR="008733DA" w:rsidRPr="00515007" w:rsidRDefault="008733DA"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3291B455" w14:textId="511FE2B3" w:rsidR="008733DA" w:rsidRPr="00515007" w:rsidRDefault="00DC66B8" w:rsidP="00CB2AEB">
                  <w:pPr>
                    <w:pStyle w:val="Choice"/>
                    <w:numPr>
                      <w:ilvl w:val="0"/>
                      <w:numId w:val="43"/>
                    </w:numPr>
                    <w:spacing w:after="0" w:line="276" w:lineRule="auto"/>
                    <w:ind w:left="368" w:hanging="426"/>
                    <w:rPr>
                      <w:rFonts w:ascii="Roboto" w:hAnsi="Roboto"/>
                    </w:rPr>
                  </w:pPr>
                  <w:r w:rsidRPr="00515007">
                    <w:rPr>
                      <w:rFonts w:ascii="Roboto" w:hAnsi="Roboto"/>
                    </w:rPr>
                    <w:t>Durch die Definition von expliziten Schnittstellen.</w:t>
                  </w:r>
                </w:p>
              </w:tc>
            </w:tr>
            <w:tr w:rsidR="008733DA" w:rsidRPr="00515007" w14:paraId="47C52F0E" w14:textId="77777777" w:rsidTr="00B318CE">
              <w:trPr>
                <w:gridAfter w:val="1"/>
                <w:wAfter w:w="1558" w:type="dxa"/>
                <w:trHeight w:val="907"/>
              </w:trPr>
              <w:tc>
                <w:tcPr>
                  <w:tcW w:w="406" w:type="dxa"/>
                  <w:shd w:val="clear" w:color="auto" w:fill="auto"/>
                </w:tcPr>
                <w:p w14:paraId="5078683C"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6439453" w14:textId="77777777" w:rsidR="008733DA" w:rsidRPr="00515007" w:rsidRDefault="008733DA"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D8F8C33" w14:textId="77777777" w:rsidR="00DC66B8" w:rsidRPr="00515007" w:rsidRDefault="00DC66B8" w:rsidP="00DC66B8">
                  <w:pPr>
                    <w:spacing w:line="276" w:lineRule="auto"/>
                    <w:ind w:hanging="225"/>
                    <w:jc w:val="center"/>
                    <w:rPr>
                      <w:rFonts w:ascii="Roboto" w:hAnsi="Roboto" w:cs="Segoe UI Symbol"/>
                      <w:sz w:val="4"/>
                      <w:szCs w:val="4"/>
                    </w:rPr>
                  </w:pPr>
                </w:p>
                <w:p w14:paraId="599DF56A" w14:textId="2285E9F5" w:rsidR="00DC66B8" w:rsidRPr="00515007" w:rsidRDefault="00DC66B8" w:rsidP="00B318CE">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1BDCC55E" w14:textId="0D1A4DFB"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Diskussion oder Abfassung von Szenarien.</w:t>
                  </w:r>
                </w:p>
                <w:p w14:paraId="11086293" w14:textId="77777777" w:rsidR="008733DA"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Schaffung von automatischen Tests.</w:t>
                  </w:r>
                </w:p>
                <w:p w14:paraId="7F8C632A" w14:textId="36C481B9" w:rsidR="00DC66B8" w:rsidRPr="00515007" w:rsidRDefault="00DC66B8" w:rsidP="008733DA">
                  <w:pPr>
                    <w:pStyle w:val="Choice"/>
                    <w:numPr>
                      <w:ilvl w:val="0"/>
                      <w:numId w:val="43"/>
                    </w:numPr>
                    <w:spacing w:line="276" w:lineRule="auto"/>
                    <w:ind w:left="368" w:hanging="426"/>
                    <w:rPr>
                      <w:rFonts w:ascii="Roboto" w:hAnsi="Roboto"/>
                    </w:rPr>
                  </w:pPr>
                  <w:r w:rsidRPr="00515007">
                    <w:rPr>
                      <w:rFonts w:ascii="Roboto" w:hAnsi="Roboto"/>
                    </w:rPr>
                    <w:t>Durch die Erstellung eines Qualitätsbaums.</w:t>
                  </w:r>
                </w:p>
              </w:tc>
            </w:tr>
          </w:tbl>
          <w:p w14:paraId="72AAFC08" w14:textId="77777777" w:rsidR="008733DA" w:rsidRPr="00515007" w:rsidRDefault="008733DA" w:rsidP="00497EB7">
            <w:pPr>
              <w:spacing w:line="276" w:lineRule="auto"/>
              <w:jc w:val="center"/>
              <w:rPr>
                <w:rFonts w:ascii="Roboto" w:hAnsi="Roboto" w:cs="Segoe UI Symbol"/>
                <w:szCs w:val="22"/>
              </w:rPr>
            </w:pPr>
          </w:p>
        </w:tc>
        <w:tc>
          <w:tcPr>
            <w:tcW w:w="222" w:type="dxa"/>
            <w:shd w:val="clear" w:color="auto" w:fill="auto"/>
          </w:tcPr>
          <w:p w14:paraId="2493B7D8" w14:textId="77777777" w:rsidR="008733DA" w:rsidRPr="00515007" w:rsidRDefault="008733DA" w:rsidP="00497EB7">
            <w:pPr>
              <w:spacing w:line="276" w:lineRule="auto"/>
              <w:jc w:val="center"/>
              <w:rPr>
                <w:rFonts w:ascii="Roboto" w:hAnsi="Roboto"/>
                <w:szCs w:val="22"/>
              </w:rPr>
            </w:pPr>
          </w:p>
        </w:tc>
        <w:tc>
          <w:tcPr>
            <w:tcW w:w="222" w:type="dxa"/>
            <w:shd w:val="clear" w:color="auto" w:fill="auto"/>
          </w:tcPr>
          <w:p w14:paraId="5200938A" w14:textId="77777777" w:rsidR="008733DA" w:rsidRPr="00515007" w:rsidRDefault="008733DA" w:rsidP="00497EB7">
            <w:pPr>
              <w:pStyle w:val="Choice"/>
              <w:spacing w:line="276" w:lineRule="auto"/>
              <w:rPr>
                <w:rFonts w:ascii="Roboto" w:hAnsi="Roboto"/>
              </w:rPr>
            </w:pPr>
          </w:p>
        </w:tc>
      </w:tr>
    </w:tbl>
    <w:p w14:paraId="0886F9F8" w14:textId="3D30490E" w:rsidR="00787A07" w:rsidRPr="00515007" w:rsidRDefault="00787A07" w:rsidP="00A62347">
      <w:pPr>
        <w:rPr>
          <w:rFonts w:ascii="Roboto" w:hAnsi="Roboto" w:cs="Arial"/>
          <w:bCs/>
        </w:rPr>
      </w:pPr>
    </w:p>
    <w:p w14:paraId="4DBAA364" w14:textId="250BA18D" w:rsidR="00787A07" w:rsidRPr="00515007" w:rsidRDefault="00787A07" w:rsidP="00787A07">
      <w:pPr>
        <w:pBdr>
          <w:top w:val="single" w:sz="6" w:space="1" w:color="auto"/>
          <w:bottom w:val="single" w:sz="6" w:space="1" w:color="auto"/>
        </w:pBdr>
        <w:tabs>
          <w:tab w:val="left" w:pos="2127"/>
        </w:tabs>
        <w:rPr>
          <w:rFonts w:ascii="Roboto" w:hAnsi="Roboto"/>
          <w:i/>
          <w:szCs w:val="22"/>
        </w:rPr>
      </w:pPr>
      <w:r w:rsidRPr="00515007">
        <w:rPr>
          <w:rFonts w:ascii="Roboto" w:hAnsi="Roboto"/>
          <w:b/>
          <w:bCs/>
          <w:sz w:val="28"/>
          <w:szCs w:val="28"/>
        </w:rPr>
        <w:t>Frage 3</w:t>
      </w:r>
      <w:r w:rsidR="00C10371">
        <w:rPr>
          <w:rFonts w:ascii="Roboto" w:hAnsi="Roboto"/>
          <w:b/>
          <w:bCs/>
          <w:sz w:val="28"/>
          <w:szCs w:val="28"/>
        </w:rPr>
        <w:t>7</w:t>
      </w:r>
      <w:r w:rsidRPr="00515007">
        <w:rPr>
          <w:rFonts w:ascii="Roboto" w:hAnsi="Roboto"/>
          <w:b/>
          <w:bCs/>
          <w:sz w:val="28"/>
          <w:szCs w:val="28"/>
        </w:rPr>
        <w:tab/>
      </w:r>
      <w:r w:rsidRPr="00515007">
        <w:rPr>
          <w:rFonts w:ascii="Roboto" w:hAnsi="Roboto"/>
          <w:i/>
          <w:szCs w:val="22"/>
        </w:rPr>
        <w:t>A-Frage: Wählen Sie eine Antwort aus.</w:t>
      </w:r>
      <w:r w:rsidR="00AB142C">
        <w:rPr>
          <w:rFonts w:ascii="Roboto" w:hAnsi="Roboto"/>
          <w:i/>
          <w:szCs w:val="22"/>
        </w:rPr>
        <w:tab/>
      </w:r>
      <w:r w:rsidR="00AB142C">
        <w:rPr>
          <w:rFonts w:ascii="Roboto" w:hAnsi="Roboto"/>
          <w:i/>
          <w:szCs w:val="22"/>
        </w:rPr>
        <w:tab/>
      </w:r>
      <w:r w:rsidR="00AB142C">
        <w:rPr>
          <w:rFonts w:ascii="Roboto" w:hAnsi="Roboto"/>
          <w:i/>
          <w:szCs w:val="22"/>
        </w:rPr>
        <w:tab/>
      </w:r>
      <w:r w:rsidR="00AB142C">
        <w:rPr>
          <w:rFonts w:ascii="Roboto" w:hAnsi="Roboto"/>
          <w:i/>
          <w:szCs w:val="22"/>
        </w:rPr>
        <w:tab/>
        <w:t xml:space="preserve">        </w:t>
      </w:r>
      <w:r w:rsidRPr="00515007">
        <w:rPr>
          <w:rFonts w:ascii="Roboto" w:hAnsi="Roboto"/>
          <w:i/>
          <w:szCs w:val="22"/>
        </w:rPr>
        <w:t>1 Punkt</w:t>
      </w:r>
    </w:p>
    <w:p w14:paraId="0C1B1EB4" w14:textId="1CC9FE96" w:rsidR="00787A07" w:rsidRPr="00515007" w:rsidRDefault="00787A07" w:rsidP="00787A07">
      <w:pPr>
        <w:rPr>
          <w:rFonts w:ascii="Roboto" w:hAnsi="Roboto"/>
          <w:b/>
          <w:bCs/>
          <w:szCs w:val="22"/>
        </w:rPr>
      </w:pPr>
      <w:r w:rsidRPr="00515007">
        <w:rPr>
          <w:rFonts w:ascii="Roboto" w:hAnsi="Roboto"/>
          <w:b/>
          <w:bCs/>
          <w:szCs w:val="22"/>
        </w:rPr>
        <w:t>ID: Q-20-04-28</w:t>
      </w:r>
    </w:p>
    <w:p w14:paraId="0775A980" w14:textId="77777777" w:rsidR="00787A07" w:rsidRPr="00515007" w:rsidRDefault="00787A07" w:rsidP="00787A07">
      <w:pPr>
        <w:rPr>
          <w:rFonts w:ascii="Roboto" w:hAnsi="Roboto"/>
          <w:szCs w:val="22"/>
        </w:rPr>
      </w:pPr>
    </w:p>
    <w:p w14:paraId="47F43944" w14:textId="77DAE00F" w:rsidR="00787A07" w:rsidRPr="00515007" w:rsidRDefault="00787A07" w:rsidP="00787A07">
      <w:pPr>
        <w:pStyle w:val="FirstParagraph"/>
        <w:keepNext/>
        <w:spacing w:before="0" w:after="0"/>
        <w:rPr>
          <w:rFonts w:ascii="Roboto" w:hAnsi="Roboto"/>
          <w:sz w:val="22"/>
          <w:szCs w:val="22"/>
        </w:rPr>
      </w:pPr>
      <w:r w:rsidRPr="00515007">
        <w:rPr>
          <w:rFonts w:ascii="Roboto" w:hAnsi="Roboto"/>
          <w:sz w:val="22"/>
          <w:szCs w:val="22"/>
        </w:rPr>
        <w:t>Welche</w:t>
      </w:r>
      <w:r w:rsidR="0087240B">
        <w:rPr>
          <w:rFonts w:ascii="Roboto" w:hAnsi="Roboto"/>
          <w:sz w:val="22"/>
          <w:szCs w:val="22"/>
        </w:rPr>
        <w:t>r</w:t>
      </w:r>
      <w:r w:rsidRPr="00515007">
        <w:rPr>
          <w:rFonts w:ascii="Roboto" w:hAnsi="Roboto"/>
          <w:sz w:val="22"/>
          <w:szCs w:val="22"/>
        </w:rPr>
        <w:t xml:space="preserve"> der folgenden </w:t>
      </w:r>
      <w:r w:rsidR="0087240B">
        <w:rPr>
          <w:rFonts w:ascii="Roboto" w:hAnsi="Roboto"/>
          <w:sz w:val="22"/>
          <w:szCs w:val="22"/>
        </w:rPr>
        <w:t>Punkte</w:t>
      </w:r>
      <w:r w:rsidRPr="00515007">
        <w:rPr>
          <w:rFonts w:ascii="Roboto" w:hAnsi="Roboto"/>
          <w:sz w:val="22"/>
          <w:szCs w:val="22"/>
        </w:rPr>
        <w:t xml:space="preserve"> ist </w:t>
      </w:r>
      <w:r w:rsidR="0087240B">
        <w:rPr>
          <w:rFonts w:ascii="Roboto" w:hAnsi="Roboto"/>
          <w:sz w:val="22"/>
          <w:szCs w:val="22"/>
        </w:rPr>
        <w:t>am wenigsten geeignet</w:t>
      </w:r>
      <w:r w:rsidR="007A474E">
        <w:rPr>
          <w:rFonts w:ascii="Roboto" w:hAnsi="Roboto"/>
          <w:sz w:val="22"/>
          <w:szCs w:val="22"/>
        </w:rPr>
        <w:t>,</w:t>
      </w:r>
      <w:r w:rsidRPr="00515007">
        <w:rPr>
          <w:rFonts w:ascii="Roboto" w:hAnsi="Roboto"/>
          <w:sz w:val="22"/>
          <w:szCs w:val="22"/>
        </w:rPr>
        <w:t xml:space="preserve"> einer qualitative Analyse Ihrer Softwarearchitektur </w:t>
      </w:r>
      <w:r w:rsidR="007A474E">
        <w:rPr>
          <w:rFonts w:ascii="Roboto" w:hAnsi="Roboto"/>
          <w:sz w:val="22"/>
          <w:szCs w:val="22"/>
        </w:rPr>
        <w:t>zu unterstützen</w:t>
      </w:r>
      <w:r w:rsidRPr="00515007">
        <w:rPr>
          <w:rFonts w:ascii="Roboto" w:hAnsi="Roboto"/>
          <w:sz w:val="22"/>
          <w:szCs w:val="22"/>
        </w:rPr>
        <w:t>? Wählen Sie die einzige falsche Antwort aus.</w:t>
      </w:r>
    </w:p>
    <w:p w14:paraId="7DEEB486" w14:textId="77777777" w:rsidR="004757E0" w:rsidRPr="00515007" w:rsidRDefault="004757E0" w:rsidP="004757E0">
      <w:pPr>
        <w:pStyle w:val="Textkrper"/>
        <w:rPr>
          <w:sz w:val="22"/>
          <w:szCs w:val="22"/>
        </w:rPr>
      </w:pPr>
    </w:p>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4757E0" w:rsidRPr="00515007" w14:paraId="3DFA0248" w14:textId="77777777" w:rsidTr="00744F34">
        <w:trPr>
          <w:gridAfter w:val="1"/>
          <w:wAfter w:w="1558" w:type="dxa"/>
        </w:trPr>
        <w:tc>
          <w:tcPr>
            <w:tcW w:w="406" w:type="dxa"/>
            <w:shd w:val="clear" w:color="auto" w:fill="auto"/>
          </w:tcPr>
          <w:p w14:paraId="48C7C45B"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32C4ABA7" w14:textId="1AF8FED3" w:rsidR="004757E0" w:rsidRPr="00515007" w:rsidRDefault="005928E9" w:rsidP="004757E0">
            <w:pPr>
              <w:pStyle w:val="Choice"/>
              <w:numPr>
                <w:ilvl w:val="0"/>
                <w:numId w:val="50"/>
              </w:numPr>
              <w:spacing w:after="0" w:line="276" w:lineRule="auto"/>
              <w:ind w:left="338" w:right="-3789" w:hanging="425"/>
              <w:rPr>
                <w:rFonts w:ascii="Roboto" w:hAnsi="Roboto"/>
              </w:rPr>
            </w:pPr>
            <w:r>
              <w:rPr>
                <w:rFonts w:ascii="Roboto" w:hAnsi="Roboto"/>
              </w:rPr>
              <w:t>Metriken</w:t>
            </w:r>
            <w:r w:rsidR="004757E0" w:rsidRPr="00515007">
              <w:rPr>
                <w:rFonts w:ascii="Roboto" w:hAnsi="Roboto"/>
              </w:rPr>
              <w:t>.</w:t>
            </w:r>
          </w:p>
        </w:tc>
      </w:tr>
      <w:tr w:rsidR="004757E0" w:rsidRPr="00515007" w14:paraId="05DA60A5" w14:textId="77777777" w:rsidTr="00744F34">
        <w:tc>
          <w:tcPr>
            <w:tcW w:w="406" w:type="dxa"/>
            <w:shd w:val="clear" w:color="auto" w:fill="auto"/>
          </w:tcPr>
          <w:p w14:paraId="3B364B1D" w14:textId="77777777" w:rsidR="004757E0" w:rsidRPr="00515007" w:rsidRDefault="004757E0" w:rsidP="00744F34">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2CEC71E6" w14:textId="2BD91C92" w:rsidR="004757E0" w:rsidRPr="00515007" w:rsidRDefault="004757E0" w:rsidP="004757E0">
            <w:pPr>
              <w:pStyle w:val="Choice"/>
              <w:numPr>
                <w:ilvl w:val="0"/>
                <w:numId w:val="50"/>
              </w:numPr>
              <w:spacing w:after="0" w:line="276" w:lineRule="auto"/>
              <w:ind w:left="368" w:hanging="426"/>
              <w:rPr>
                <w:rFonts w:ascii="Roboto" w:hAnsi="Roboto"/>
              </w:rPr>
            </w:pPr>
            <w:r w:rsidRPr="00515007">
              <w:rPr>
                <w:rFonts w:ascii="Roboto" w:hAnsi="Roboto"/>
              </w:rPr>
              <w:t>Architekturmodelle.</w:t>
            </w:r>
          </w:p>
        </w:tc>
      </w:tr>
      <w:tr w:rsidR="004757E0" w:rsidRPr="00515007" w14:paraId="2A6F4A79" w14:textId="77777777" w:rsidTr="00744F34">
        <w:trPr>
          <w:gridAfter w:val="1"/>
          <w:wAfter w:w="1558" w:type="dxa"/>
          <w:trHeight w:val="1179"/>
        </w:trPr>
        <w:tc>
          <w:tcPr>
            <w:tcW w:w="406" w:type="dxa"/>
            <w:shd w:val="clear" w:color="auto" w:fill="auto"/>
          </w:tcPr>
          <w:p w14:paraId="25BA567C"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894A3E4"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796061A7" w14:textId="77777777" w:rsidR="004757E0" w:rsidRPr="00515007" w:rsidRDefault="004757E0" w:rsidP="00744F34">
            <w:pPr>
              <w:spacing w:line="276" w:lineRule="auto"/>
              <w:ind w:hanging="225"/>
              <w:jc w:val="center"/>
              <w:rPr>
                <w:rFonts w:ascii="Roboto" w:hAnsi="Roboto" w:cs="Segoe UI Symbol"/>
                <w:sz w:val="4"/>
                <w:szCs w:val="4"/>
              </w:rPr>
            </w:pPr>
          </w:p>
          <w:p w14:paraId="018F3F61" w14:textId="77777777" w:rsidR="004757E0" w:rsidRPr="00515007" w:rsidRDefault="004757E0" w:rsidP="00744F34">
            <w:pPr>
              <w:spacing w:line="276" w:lineRule="auto"/>
              <w:ind w:hanging="225"/>
              <w:jc w:val="center"/>
              <w:rPr>
                <w:rFonts w:ascii="Roboto" w:hAnsi="Roboto" w:cs="Segoe UI Symbol"/>
                <w:szCs w:val="22"/>
              </w:rPr>
            </w:pPr>
            <w:r w:rsidRPr="00515007">
              <w:rPr>
                <w:rFonts w:ascii="Segoe UI Symbol" w:hAnsi="Segoe UI Symbol"/>
                <w:szCs w:val="22"/>
              </w:rPr>
              <w:t>☐</w:t>
            </w:r>
          </w:p>
          <w:p w14:paraId="6F7F1B84" w14:textId="77777777" w:rsidR="004757E0" w:rsidRPr="00515007" w:rsidRDefault="004757E0" w:rsidP="00744F34">
            <w:pPr>
              <w:spacing w:line="276" w:lineRule="auto"/>
              <w:ind w:hanging="225"/>
              <w:rPr>
                <w:rFonts w:ascii="Roboto" w:hAnsi="Roboto"/>
                <w:szCs w:val="22"/>
              </w:rPr>
            </w:pPr>
          </w:p>
        </w:tc>
        <w:tc>
          <w:tcPr>
            <w:tcW w:w="9398" w:type="dxa"/>
            <w:shd w:val="clear" w:color="auto" w:fill="auto"/>
          </w:tcPr>
          <w:p w14:paraId="7A4F8864" w14:textId="4341775C"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Qualitätsszenarien.</w:t>
            </w:r>
          </w:p>
          <w:p w14:paraId="58307038" w14:textId="5D54932E"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Projekt</w:t>
            </w:r>
            <w:r w:rsidR="005928E9">
              <w:rPr>
                <w:rFonts w:ascii="Roboto" w:hAnsi="Roboto"/>
              </w:rPr>
              <w:t>s</w:t>
            </w:r>
            <w:r w:rsidRPr="00515007">
              <w:rPr>
                <w:rFonts w:ascii="Roboto" w:hAnsi="Roboto"/>
              </w:rPr>
              <w:t>tatusberichte.</w:t>
            </w:r>
          </w:p>
          <w:p w14:paraId="554DF2FA" w14:textId="733ECAE2" w:rsidR="004757E0" w:rsidRPr="00515007" w:rsidRDefault="004757E0" w:rsidP="004757E0">
            <w:pPr>
              <w:pStyle w:val="Choice"/>
              <w:numPr>
                <w:ilvl w:val="0"/>
                <w:numId w:val="50"/>
              </w:numPr>
              <w:spacing w:line="276" w:lineRule="auto"/>
              <w:ind w:left="368" w:hanging="426"/>
              <w:rPr>
                <w:rFonts w:ascii="Roboto" w:hAnsi="Roboto"/>
              </w:rPr>
            </w:pPr>
            <w:r w:rsidRPr="00515007">
              <w:rPr>
                <w:rFonts w:ascii="Roboto" w:hAnsi="Roboto"/>
              </w:rPr>
              <w:t>Logdateien</w:t>
            </w:r>
            <w:r w:rsidR="00B318CE">
              <w:rPr>
                <w:rFonts w:ascii="Roboto" w:hAnsi="Roboto"/>
              </w:rPr>
              <w:t>.</w:t>
            </w:r>
          </w:p>
        </w:tc>
      </w:tr>
    </w:tbl>
    <w:p w14:paraId="509214CE" w14:textId="4B711C7B" w:rsidR="00787A07" w:rsidRPr="00515007" w:rsidRDefault="00787A07"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Frage 3</w:t>
      </w:r>
      <w:r w:rsidR="00C10371">
        <w:rPr>
          <w:rFonts w:ascii="Roboto" w:hAnsi="Roboto"/>
          <w:sz w:val="28"/>
          <w:szCs w:val="28"/>
        </w:rPr>
        <w:t>8</w:t>
      </w:r>
      <w:r w:rsidRPr="00515007">
        <w:rPr>
          <w:rFonts w:ascii="Roboto" w:hAnsi="Roboto"/>
          <w:sz w:val="28"/>
          <w:szCs w:val="28"/>
        </w:rPr>
        <w:tab/>
      </w:r>
      <w:r w:rsidRPr="00515007">
        <w:rPr>
          <w:rFonts w:ascii="Roboto" w:hAnsi="Roboto"/>
          <w:b w:val="0"/>
          <w:i/>
          <w:szCs w:val="22"/>
        </w:rPr>
        <w:t>P-Frage: Wählen Sie die zwei passendsten Anzeichen aus.</w:t>
      </w:r>
      <w:r w:rsidR="00F653AB">
        <w:rPr>
          <w:rFonts w:ascii="Roboto" w:hAnsi="Roboto"/>
          <w:b w:val="0"/>
          <w:i/>
          <w:szCs w:val="22"/>
        </w:rPr>
        <w:tab/>
      </w:r>
      <w:r w:rsidR="00F653AB">
        <w:rPr>
          <w:rFonts w:ascii="Roboto" w:hAnsi="Roboto"/>
          <w:b w:val="0"/>
          <w:i/>
          <w:szCs w:val="22"/>
        </w:rPr>
        <w:tab/>
        <w:t xml:space="preserve">     </w:t>
      </w:r>
      <w:r w:rsidRPr="00515007">
        <w:rPr>
          <w:rFonts w:ascii="Roboto" w:hAnsi="Roboto"/>
          <w:b w:val="0"/>
          <w:i/>
          <w:szCs w:val="22"/>
        </w:rPr>
        <w:t>2 Punkte</w:t>
      </w:r>
    </w:p>
    <w:p w14:paraId="0F34F7BC" w14:textId="3DD90EEA" w:rsidR="00787A07" w:rsidRPr="00515007" w:rsidRDefault="00787A07" w:rsidP="00787A07">
      <w:pPr>
        <w:rPr>
          <w:rFonts w:ascii="Roboto" w:hAnsi="Roboto"/>
          <w:b/>
          <w:bCs/>
          <w:szCs w:val="22"/>
        </w:rPr>
      </w:pPr>
      <w:r w:rsidRPr="00515007">
        <w:rPr>
          <w:rFonts w:ascii="Roboto" w:hAnsi="Roboto"/>
          <w:b/>
          <w:bCs/>
          <w:szCs w:val="22"/>
        </w:rPr>
        <w:t>ID: Q-20-04-29</w:t>
      </w:r>
    </w:p>
    <w:p w14:paraId="7E10930D" w14:textId="77777777" w:rsidR="00787A07" w:rsidRPr="00515007" w:rsidRDefault="00787A07" w:rsidP="00787A07">
      <w:pPr>
        <w:pStyle w:val="FirstParagraph"/>
        <w:spacing w:before="0" w:after="0"/>
        <w:rPr>
          <w:rFonts w:ascii="Roboto" w:hAnsi="Roboto"/>
          <w:sz w:val="22"/>
          <w:szCs w:val="20"/>
        </w:rPr>
      </w:pPr>
    </w:p>
    <w:p w14:paraId="5DA5199D" w14:textId="38796E7D" w:rsidR="00FB4E62" w:rsidRPr="00515007" w:rsidRDefault="00FB4E62" w:rsidP="00FB4E62">
      <w:pPr>
        <w:pStyle w:val="FirstParagraph"/>
        <w:spacing w:before="0" w:after="0"/>
        <w:rPr>
          <w:rFonts w:ascii="Roboto" w:hAnsi="Roboto"/>
          <w:sz w:val="22"/>
          <w:szCs w:val="20"/>
        </w:rPr>
      </w:pPr>
      <w:r w:rsidRPr="00515007">
        <w:rPr>
          <w:rFonts w:ascii="Roboto" w:hAnsi="Roboto"/>
          <w:sz w:val="22"/>
          <w:szCs w:val="20"/>
        </w:rPr>
        <w:t xml:space="preserve">Sie versuchen, Ihre Architektur qualitativ zu analysieren. Was sind die </w:t>
      </w:r>
      <w:r w:rsidRPr="00515007">
        <w:rPr>
          <w:rFonts w:ascii="Roboto" w:hAnsi="Roboto"/>
          <w:b/>
          <w:bCs/>
          <w:sz w:val="22"/>
          <w:szCs w:val="20"/>
        </w:rPr>
        <w:t>ZWEI</w:t>
      </w:r>
      <w:r w:rsidRPr="00515007">
        <w:rPr>
          <w:rFonts w:ascii="Roboto" w:hAnsi="Roboto"/>
          <w:sz w:val="22"/>
          <w:szCs w:val="20"/>
        </w:rPr>
        <w:t xml:space="preserve"> zutreffendsten Anzeichen für architektonische Problembereiche?</w:t>
      </w:r>
    </w:p>
    <w:p w14:paraId="0C87A5AD" w14:textId="77777777" w:rsidR="00787A07" w:rsidRPr="00515007" w:rsidRDefault="00787A07" w:rsidP="00787A07">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787A07" w:rsidRPr="00515007" w14:paraId="3CF15223"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787A07" w:rsidRPr="00515007" w14:paraId="1F200B27" w14:textId="77777777" w:rsidTr="00497EB7">
              <w:trPr>
                <w:gridAfter w:val="1"/>
                <w:wAfter w:w="1558" w:type="dxa"/>
              </w:trPr>
              <w:tc>
                <w:tcPr>
                  <w:tcW w:w="406" w:type="dxa"/>
                  <w:shd w:val="clear" w:color="auto" w:fill="auto"/>
                </w:tcPr>
                <w:p w14:paraId="4AEB8C74"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lastRenderedPageBreak/>
                    <w:t>☐</w:t>
                  </w:r>
                </w:p>
              </w:tc>
              <w:tc>
                <w:tcPr>
                  <w:tcW w:w="9398" w:type="dxa"/>
                  <w:shd w:val="clear" w:color="auto" w:fill="auto"/>
                </w:tcPr>
                <w:p w14:paraId="4978173B" w14:textId="109F4433" w:rsidR="00787A07" w:rsidRPr="00515007" w:rsidRDefault="00FB4E62" w:rsidP="00FB4E62">
                  <w:pPr>
                    <w:pStyle w:val="Choice"/>
                    <w:numPr>
                      <w:ilvl w:val="0"/>
                      <w:numId w:val="44"/>
                    </w:numPr>
                    <w:spacing w:after="0" w:line="276" w:lineRule="auto"/>
                    <w:ind w:left="368" w:right="-3789" w:hanging="426"/>
                    <w:rPr>
                      <w:rFonts w:ascii="Roboto" w:hAnsi="Roboto"/>
                    </w:rPr>
                  </w:pPr>
                  <w:r w:rsidRPr="00515007">
                    <w:rPr>
                      <w:rFonts w:ascii="Roboto" w:hAnsi="Roboto"/>
                    </w:rPr>
                    <w:t xml:space="preserve">Hohe Kopplung </w:t>
                  </w:r>
                  <w:r w:rsidR="005928E9">
                    <w:rPr>
                      <w:rFonts w:ascii="Roboto" w:hAnsi="Roboto"/>
                    </w:rPr>
                    <w:t>der</w:t>
                  </w:r>
                  <w:r w:rsidR="005928E9" w:rsidRPr="00515007">
                    <w:rPr>
                      <w:rFonts w:ascii="Roboto" w:hAnsi="Roboto"/>
                    </w:rPr>
                    <w:t xml:space="preserve"> </w:t>
                  </w:r>
                  <w:r w:rsidRPr="00515007">
                    <w:rPr>
                      <w:rFonts w:ascii="Roboto" w:hAnsi="Roboto"/>
                    </w:rPr>
                    <w:t>Komponenten.</w:t>
                  </w:r>
                </w:p>
              </w:tc>
            </w:tr>
            <w:tr w:rsidR="00787A07" w:rsidRPr="00515007" w14:paraId="2F9D75ED" w14:textId="77777777" w:rsidTr="00497EB7">
              <w:tc>
                <w:tcPr>
                  <w:tcW w:w="406" w:type="dxa"/>
                  <w:shd w:val="clear" w:color="auto" w:fill="auto"/>
                </w:tcPr>
                <w:p w14:paraId="2B588D0B" w14:textId="77777777" w:rsidR="00787A07" w:rsidRPr="00515007" w:rsidRDefault="00787A07"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7F27A979" w14:textId="08CACD4C" w:rsidR="00787A07" w:rsidRPr="00515007" w:rsidRDefault="00FB4E62" w:rsidP="00787A07">
                  <w:pPr>
                    <w:pStyle w:val="Choice"/>
                    <w:numPr>
                      <w:ilvl w:val="0"/>
                      <w:numId w:val="44"/>
                    </w:numPr>
                    <w:spacing w:after="0" w:line="276" w:lineRule="auto"/>
                    <w:ind w:left="368" w:hanging="426"/>
                    <w:rPr>
                      <w:rFonts w:ascii="Roboto" w:hAnsi="Roboto"/>
                    </w:rPr>
                  </w:pPr>
                  <w:r w:rsidRPr="00515007">
                    <w:rPr>
                      <w:rFonts w:ascii="Roboto" w:hAnsi="Roboto"/>
                    </w:rPr>
                    <w:t>Ungeeignete Namen von öffentlichen Methoden.</w:t>
                  </w:r>
                </w:p>
              </w:tc>
            </w:tr>
            <w:tr w:rsidR="00787A07" w:rsidRPr="00515007" w14:paraId="25AFDC27" w14:textId="77777777" w:rsidTr="00497EB7">
              <w:trPr>
                <w:gridAfter w:val="1"/>
                <w:wAfter w:w="1558" w:type="dxa"/>
                <w:trHeight w:val="1179"/>
              </w:trPr>
              <w:tc>
                <w:tcPr>
                  <w:tcW w:w="406" w:type="dxa"/>
                  <w:shd w:val="clear" w:color="auto" w:fill="auto"/>
                </w:tcPr>
                <w:p w14:paraId="46C1DF63"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16A3AE16" w14:textId="77777777" w:rsidR="00787A07" w:rsidRPr="00515007" w:rsidRDefault="00787A07"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05A42A8" w14:textId="77777777" w:rsidR="00787A07" w:rsidRPr="00515007" w:rsidRDefault="00787A07" w:rsidP="00497EB7">
                  <w:pPr>
                    <w:spacing w:line="276" w:lineRule="auto"/>
                    <w:ind w:hanging="225"/>
                    <w:jc w:val="center"/>
                    <w:rPr>
                      <w:rFonts w:ascii="Roboto" w:hAnsi="Roboto" w:cs="Segoe UI Symbol"/>
                      <w:sz w:val="4"/>
                      <w:szCs w:val="4"/>
                    </w:rPr>
                  </w:pPr>
                </w:p>
                <w:p w14:paraId="6312ECD9" w14:textId="319EB7BE" w:rsidR="00787A07" w:rsidRPr="00515007" w:rsidRDefault="00787A07" w:rsidP="00FB4E62">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68152AA1" w14:textId="1BE7E13B"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Fehlende Kommentare.</w:t>
                  </w:r>
                </w:p>
                <w:p w14:paraId="0F114E9D" w14:textId="49080F00" w:rsidR="00787A07" w:rsidRPr="00515007" w:rsidRDefault="005928E9" w:rsidP="00787A07">
                  <w:pPr>
                    <w:pStyle w:val="Choice"/>
                    <w:numPr>
                      <w:ilvl w:val="0"/>
                      <w:numId w:val="44"/>
                    </w:numPr>
                    <w:spacing w:line="276" w:lineRule="auto"/>
                    <w:ind w:left="368" w:hanging="426"/>
                    <w:rPr>
                      <w:rFonts w:ascii="Roboto" w:hAnsi="Roboto"/>
                    </w:rPr>
                  </w:pPr>
                  <w:r>
                    <w:rPr>
                      <w:rFonts w:ascii="Roboto" w:hAnsi="Roboto"/>
                    </w:rPr>
                    <w:t>Cluster von Fehlern im System</w:t>
                  </w:r>
                  <w:r w:rsidR="00FB4E62" w:rsidRPr="00515007">
                    <w:rPr>
                      <w:rFonts w:ascii="Roboto" w:hAnsi="Roboto"/>
                    </w:rPr>
                    <w:t>.</w:t>
                  </w:r>
                </w:p>
                <w:p w14:paraId="260194A2" w14:textId="24FACF98" w:rsidR="00787A07" w:rsidRPr="00515007" w:rsidRDefault="00FB4E62" w:rsidP="00787A07">
                  <w:pPr>
                    <w:pStyle w:val="Choice"/>
                    <w:numPr>
                      <w:ilvl w:val="0"/>
                      <w:numId w:val="44"/>
                    </w:numPr>
                    <w:spacing w:line="276" w:lineRule="auto"/>
                    <w:ind w:left="368" w:hanging="426"/>
                    <w:rPr>
                      <w:rFonts w:ascii="Roboto" w:hAnsi="Roboto"/>
                    </w:rPr>
                  </w:pPr>
                  <w:r w:rsidRPr="00515007">
                    <w:rPr>
                      <w:rFonts w:ascii="Roboto" w:hAnsi="Roboto"/>
                    </w:rPr>
                    <w:t>Anzahl der Testfälle pro Komponente.</w:t>
                  </w:r>
                </w:p>
              </w:tc>
            </w:tr>
          </w:tbl>
          <w:p w14:paraId="669D7AB7" w14:textId="77777777" w:rsidR="00787A07" w:rsidRPr="00515007" w:rsidRDefault="00787A07" w:rsidP="00497EB7">
            <w:pPr>
              <w:spacing w:line="276" w:lineRule="auto"/>
              <w:jc w:val="center"/>
              <w:rPr>
                <w:rFonts w:ascii="Roboto" w:hAnsi="Roboto" w:cs="Segoe UI Symbol"/>
                <w:szCs w:val="22"/>
              </w:rPr>
            </w:pPr>
          </w:p>
        </w:tc>
        <w:tc>
          <w:tcPr>
            <w:tcW w:w="222" w:type="dxa"/>
            <w:shd w:val="clear" w:color="auto" w:fill="auto"/>
          </w:tcPr>
          <w:p w14:paraId="4279A150" w14:textId="77777777" w:rsidR="00787A07" w:rsidRPr="00515007" w:rsidRDefault="00787A07" w:rsidP="00497EB7">
            <w:pPr>
              <w:spacing w:line="276" w:lineRule="auto"/>
              <w:jc w:val="center"/>
              <w:rPr>
                <w:rFonts w:ascii="Roboto" w:hAnsi="Roboto"/>
                <w:szCs w:val="22"/>
              </w:rPr>
            </w:pPr>
          </w:p>
        </w:tc>
        <w:tc>
          <w:tcPr>
            <w:tcW w:w="222" w:type="dxa"/>
            <w:shd w:val="clear" w:color="auto" w:fill="auto"/>
          </w:tcPr>
          <w:p w14:paraId="4F2E43F1" w14:textId="77777777" w:rsidR="00787A07" w:rsidRPr="00515007" w:rsidRDefault="00787A07" w:rsidP="00497EB7">
            <w:pPr>
              <w:pStyle w:val="Choice"/>
              <w:spacing w:line="276" w:lineRule="auto"/>
              <w:rPr>
                <w:rFonts w:ascii="Roboto" w:hAnsi="Roboto"/>
              </w:rPr>
            </w:pPr>
          </w:p>
        </w:tc>
      </w:tr>
    </w:tbl>
    <w:p w14:paraId="4CE24E62" w14:textId="3550BEF4" w:rsidR="00FB4E62" w:rsidRPr="00515007" w:rsidRDefault="00FB4E62" w:rsidP="00BB2E81">
      <w:pPr>
        <w:pStyle w:val="berschrift2"/>
        <w:pBdr>
          <w:top w:val="single" w:sz="6" w:space="1" w:color="auto"/>
          <w:bottom w:val="single" w:sz="6" w:space="1" w:color="auto"/>
        </w:pBdr>
        <w:tabs>
          <w:tab w:val="left" w:pos="2127"/>
        </w:tabs>
        <w:spacing w:after="0"/>
        <w:rPr>
          <w:rFonts w:ascii="Roboto" w:hAnsi="Roboto"/>
          <w:szCs w:val="22"/>
        </w:rPr>
      </w:pPr>
      <w:r w:rsidRPr="00515007">
        <w:rPr>
          <w:rFonts w:ascii="Roboto" w:hAnsi="Roboto"/>
          <w:sz w:val="28"/>
          <w:szCs w:val="28"/>
        </w:rPr>
        <w:t xml:space="preserve">Frage </w:t>
      </w:r>
      <w:r w:rsidR="00C10371">
        <w:rPr>
          <w:rFonts w:ascii="Roboto" w:hAnsi="Roboto"/>
          <w:sz w:val="28"/>
          <w:szCs w:val="28"/>
        </w:rPr>
        <w:t>39</w:t>
      </w:r>
      <w:r w:rsidRPr="00515007">
        <w:rPr>
          <w:rFonts w:ascii="Roboto" w:hAnsi="Roboto"/>
          <w:sz w:val="28"/>
          <w:szCs w:val="28"/>
        </w:rPr>
        <w:tab/>
      </w:r>
      <w:r w:rsidRPr="00515007">
        <w:rPr>
          <w:rFonts w:ascii="Roboto" w:hAnsi="Roboto"/>
          <w:b w:val="0"/>
          <w:i/>
          <w:szCs w:val="22"/>
        </w:rPr>
        <w:t>P-Frage: Wählen Sie zwei Antworten aus.</w:t>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r>
      <w:r w:rsidR="00F46835">
        <w:rPr>
          <w:rFonts w:ascii="Roboto" w:hAnsi="Roboto"/>
          <w:b w:val="0"/>
          <w:i/>
          <w:szCs w:val="22"/>
        </w:rPr>
        <w:tab/>
        <w:t xml:space="preserve">       </w:t>
      </w:r>
      <w:r w:rsidRPr="00515007">
        <w:rPr>
          <w:rFonts w:ascii="Roboto" w:hAnsi="Roboto"/>
          <w:b w:val="0"/>
          <w:i/>
          <w:szCs w:val="22"/>
        </w:rPr>
        <w:t>1 Punkt</w:t>
      </w:r>
    </w:p>
    <w:p w14:paraId="20E5F279" w14:textId="47249915" w:rsidR="00FB4E62" w:rsidRPr="00515007" w:rsidRDefault="00FB4E62" w:rsidP="00FB4E62">
      <w:pPr>
        <w:rPr>
          <w:rFonts w:ascii="Roboto" w:hAnsi="Roboto"/>
          <w:b/>
          <w:bCs/>
          <w:szCs w:val="22"/>
        </w:rPr>
      </w:pPr>
      <w:r w:rsidRPr="00515007">
        <w:rPr>
          <w:rFonts w:ascii="Roboto" w:hAnsi="Roboto"/>
          <w:b/>
          <w:bCs/>
          <w:szCs w:val="22"/>
        </w:rPr>
        <w:t>ID: Q-20-04-36</w:t>
      </w:r>
    </w:p>
    <w:p w14:paraId="3093E2E0" w14:textId="77777777" w:rsidR="00FB4E62" w:rsidRPr="00515007" w:rsidRDefault="00FB4E62" w:rsidP="00FB4E62">
      <w:pPr>
        <w:pStyle w:val="FirstParagraph"/>
        <w:spacing w:before="0" w:after="0"/>
        <w:rPr>
          <w:rFonts w:ascii="Roboto" w:hAnsi="Roboto"/>
          <w:sz w:val="22"/>
          <w:szCs w:val="20"/>
        </w:rPr>
      </w:pPr>
    </w:p>
    <w:p w14:paraId="7040053A" w14:textId="1DE27F04" w:rsidR="00554A0F" w:rsidRPr="00515007" w:rsidRDefault="00554A0F" w:rsidP="00554A0F">
      <w:pPr>
        <w:pStyle w:val="FirstParagraph"/>
        <w:spacing w:before="0" w:after="0"/>
        <w:rPr>
          <w:rFonts w:ascii="Roboto" w:hAnsi="Roboto"/>
          <w:sz w:val="22"/>
          <w:szCs w:val="20"/>
        </w:rPr>
      </w:pPr>
      <w:r w:rsidRPr="00515007">
        <w:rPr>
          <w:rFonts w:ascii="Roboto" w:hAnsi="Roboto"/>
          <w:sz w:val="22"/>
          <w:szCs w:val="20"/>
        </w:rPr>
        <w:t xml:space="preserve">Welche der folgenden Alternativen </w:t>
      </w:r>
      <w:r w:rsidR="0030733D">
        <w:rPr>
          <w:rFonts w:ascii="Roboto" w:hAnsi="Roboto"/>
          <w:sz w:val="22"/>
          <w:szCs w:val="20"/>
        </w:rPr>
        <w:t>sind</w:t>
      </w:r>
      <w:r w:rsidRPr="00515007">
        <w:rPr>
          <w:rFonts w:ascii="Roboto" w:hAnsi="Roboto"/>
          <w:sz w:val="22"/>
          <w:szCs w:val="20"/>
        </w:rPr>
        <w:t xml:space="preserve"> in Ihrer Softwarearchitektur </w:t>
      </w:r>
      <w:r w:rsidR="0030733D">
        <w:rPr>
          <w:rFonts w:ascii="Roboto" w:hAnsi="Roboto"/>
          <w:sz w:val="22"/>
          <w:szCs w:val="20"/>
        </w:rPr>
        <w:t>schw</w:t>
      </w:r>
      <w:r w:rsidR="00F44513">
        <w:rPr>
          <w:rFonts w:ascii="Roboto" w:hAnsi="Roboto"/>
          <w:sz w:val="22"/>
          <w:szCs w:val="20"/>
        </w:rPr>
        <w:t xml:space="preserve">ieriger zu </w:t>
      </w:r>
      <w:r w:rsidRPr="00515007">
        <w:rPr>
          <w:rFonts w:ascii="Roboto" w:hAnsi="Roboto"/>
          <w:sz w:val="22"/>
          <w:szCs w:val="20"/>
        </w:rPr>
        <w:t xml:space="preserve">messen? Wählen Sie </w:t>
      </w:r>
      <w:r w:rsidRPr="00515007">
        <w:rPr>
          <w:rFonts w:ascii="Roboto" w:hAnsi="Roboto"/>
          <w:b/>
          <w:bCs/>
          <w:sz w:val="22"/>
          <w:szCs w:val="20"/>
        </w:rPr>
        <w:t>ZWEI</w:t>
      </w:r>
      <w:r w:rsidRPr="00515007">
        <w:rPr>
          <w:rFonts w:ascii="Roboto" w:hAnsi="Roboto"/>
          <w:sz w:val="22"/>
          <w:szCs w:val="20"/>
        </w:rPr>
        <w:t xml:space="preserve"> Antworten aus.</w:t>
      </w:r>
    </w:p>
    <w:p w14:paraId="4D15744F" w14:textId="77777777" w:rsidR="00FB4E62" w:rsidRPr="00515007" w:rsidRDefault="00FB4E62" w:rsidP="00FB4E62">
      <w:pPr>
        <w:pStyle w:val="Textkrper"/>
        <w:rPr>
          <w:rFonts w:ascii="Roboto" w:hAnsi="Roboto"/>
          <w:sz w:val="22"/>
          <w:szCs w:val="22"/>
          <w:lang w:eastAsia="en-US"/>
        </w:rPr>
      </w:pPr>
    </w:p>
    <w:tbl>
      <w:tblPr>
        <w:tblStyle w:val="Tabellenraster"/>
        <w:tblW w:w="1202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11583"/>
        <w:gridCol w:w="222"/>
        <w:gridCol w:w="222"/>
      </w:tblGrid>
      <w:tr w:rsidR="00FB4E62" w:rsidRPr="00515007" w14:paraId="39C797F1" w14:textId="77777777" w:rsidTr="00497EB7">
        <w:trPr>
          <w:trHeight w:val="1848"/>
        </w:trPr>
        <w:tc>
          <w:tcPr>
            <w:tcW w:w="11583" w:type="dxa"/>
            <w:shd w:val="clear" w:color="auto" w:fill="auto"/>
          </w:tcPr>
          <w:tbl>
            <w:tblPr>
              <w:tblStyle w:val="Tabellenraster"/>
              <w:tblW w:w="113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600" w:firstRow="0" w:lastRow="0" w:firstColumn="0" w:lastColumn="0" w:noHBand="1" w:noVBand="1"/>
            </w:tblPr>
            <w:tblGrid>
              <w:gridCol w:w="406"/>
              <w:gridCol w:w="9398"/>
              <w:gridCol w:w="1558"/>
            </w:tblGrid>
            <w:tr w:rsidR="00FB4E62" w:rsidRPr="00515007" w14:paraId="681D5183" w14:textId="77777777" w:rsidTr="00497EB7">
              <w:trPr>
                <w:gridAfter w:val="1"/>
                <w:wAfter w:w="1558" w:type="dxa"/>
              </w:trPr>
              <w:tc>
                <w:tcPr>
                  <w:tcW w:w="406" w:type="dxa"/>
                  <w:shd w:val="clear" w:color="auto" w:fill="auto"/>
                </w:tcPr>
                <w:p w14:paraId="4B1BE0AD"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9398" w:type="dxa"/>
                  <w:shd w:val="clear" w:color="auto" w:fill="auto"/>
                </w:tcPr>
                <w:p w14:paraId="07872EDC" w14:textId="2B44D313" w:rsidR="00FB4E62" w:rsidRPr="00515007" w:rsidRDefault="00554A0F" w:rsidP="00554A0F">
                  <w:pPr>
                    <w:pStyle w:val="Choice"/>
                    <w:numPr>
                      <w:ilvl w:val="0"/>
                      <w:numId w:val="45"/>
                    </w:numPr>
                    <w:spacing w:after="0" w:line="276" w:lineRule="auto"/>
                    <w:ind w:left="368" w:right="-3789" w:hanging="426"/>
                    <w:rPr>
                      <w:rFonts w:ascii="Roboto" w:hAnsi="Roboto"/>
                    </w:rPr>
                  </w:pPr>
                  <w:r w:rsidRPr="00515007">
                    <w:rPr>
                      <w:rFonts w:ascii="Roboto" w:hAnsi="Roboto"/>
                    </w:rPr>
                    <w:t>Größe der Bausteine (z.B. LOC).</w:t>
                  </w:r>
                </w:p>
              </w:tc>
            </w:tr>
            <w:tr w:rsidR="00FB4E62" w:rsidRPr="00515007" w14:paraId="26B7679C" w14:textId="77777777" w:rsidTr="00497EB7">
              <w:tc>
                <w:tcPr>
                  <w:tcW w:w="406" w:type="dxa"/>
                  <w:shd w:val="clear" w:color="auto" w:fill="auto"/>
                </w:tcPr>
                <w:p w14:paraId="47CCF325" w14:textId="77777777" w:rsidR="00FB4E62" w:rsidRPr="00515007" w:rsidRDefault="00FB4E62" w:rsidP="00497EB7">
                  <w:pPr>
                    <w:spacing w:line="276" w:lineRule="auto"/>
                    <w:ind w:hanging="225"/>
                    <w:jc w:val="center"/>
                    <w:rPr>
                      <w:rFonts w:ascii="Roboto" w:hAnsi="Roboto"/>
                      <w:szCs w:val="22"/>
                    </w:rPr>
                  </w:pPr>
                  <w:r w:rsidRPr="00515007">
                    <w:rPr>
                      <w:rFonts w:ascii="Segoe UI Symbol" w:hAnsi="Segoe UI Symbol"/>
                      <w:szCs w:val="22"/>
                    </w:rPr>
                    <w:t>☐</w:t>
                  </w:r>
                </w:p>
              </w:tc>
              <w:tc>
                <w:tcPr>
                  <w:tcW w:w="10956" w:type="dxa"/>
                  <w:gridSpan w:val="2"/>
                  <w:shd w:val="clear" w:color="auto" w:fill="auto"/>
                </w:tcPr>
                <w:p w14:paraId="1C98A324" w14:textId="722BA4B7" w:rsidR="00FB4E62" w:rsidRPr="00515007" w:rsidRDefault="00554A0F" w:rsidP="00FB4E62">
                  <w:pPr>
                    <w:pStyle w:val="Choice"/>
                    <w:numPr>
                      <w:ilvl w:val="0"/>
                      <w:numId w:val="45"/>
                    </w:numPr>
                    <w:spacing w:after="0" w:line="276" w:lineRule="auto"/>
                    <w:ind w:left="368" w:hanging="426"/>
                    <w:rPr>
                      <w:rFonts w:ascii="Roboto" w:hAnsi="Roboto"/>
                    </w:rPr>
                  </w:pPr>
                  <w:r w:rsidRPr="00515007">
                    <w:rPr>
                      <w:rFonts w:ascii="Roboto" w:hAnsi="Roboto"/>
                    </w:rPr>
                    <w:t>Änderungsrate des Quellcodes der Komponenten.</w:t>
                  </w:r>
                </w:p>
              </w:tc>
            </w:tr>
            <w:tr w:rsidR="00FB4E62" w:rsidRPr="00515007" w14:paraId="5F782486" w14:textId="77777777" w:rsidTr="00497EB7">
              <w:trPr>
                <w:gridAfter w:val="1"/>
                <w:wAfter w:w="1558" w:type="dxa"/>
                <w:trHeight w:val="1179"/>
              </w:trPr>
              <w:tc>
                <w:tcPr>
                  <w:tcW w:w="406" w:type="dxa"/>
                  <w:shd w:val="clear" w:color="auto" w:fill="auto"/>
                </w:tcPr>
                <w:p w14:paraId="650E82BE"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78BAA044"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2AA34A77" w14:textId="77777777" w:rsidR="00FB4E62" w:rsidRPr="00515007" w:rsidRDefault="00FB4E62" w:rsidP="00497EB7">
                  <w:pPr>
                    <w:spacing w:line="276" w:lineRule="auto"/>
                    <w:ind w:hanging="225"/>
                    <w:jc w:val="center"/>
                    <w:rPr>
                      <w:rFonts w:ascii="Roboto" w:hAnsi="Roboto" w:cs="Segoe UI Symbol"/>
                      <w:sz w:val="4"/>
                      <w:szCs w:val="4"/>
                    </w:rPr>
                  </w:pPr>
                </w:p>
                <w:p w14:paraId="556C7126" w14:textId="77777777" w:rsidR="00FB4E62" w:rsidRPr="00515007" w:rsidRDefault="00FB4E62" w:rsidP="00497EB7">
                  <w:pPr>
                    <w:spacing w:line="276" w:lineRule="auto"/>
                    <w:ind w:hanging="225"/>
                    <w:jc w:val="center"/>
                    <w:rPr>
                      <w:rFonts w:ascii="Roboto" w:hAnsi="Roboto" w:cs="Segoe UI Symbol"/>
                      <w:szCs w:val="22"/>
                    </w:rPr>
                  </w:pPr>
                  <w:r w:rsidRPr="00515007">
                    <w:rPr>
                      <w:rFonts w:ascii="Segoe UI Symbol" w:hAnsi="Segoe UI Symbol"/>
                      <w:szCs w:val="22"/>
                    </w:rPr>
                    <w:t>☐</w:t>
                  </w:r>
                </w:p>
                <w:p w14:paraId="3C3DA84E" w14:textId="77777777" w:rsidR="00FB4E62" w:rsidRPr="00515007" w:rsidRDefault="00FB4E62" w:rsidP="00497EB7">
                  <w:pPr>
                    <w:spacing w:line="276" w:lineRule="auto"/>
                    <w:ind w:hanging="225"/>
                    <w:rPr>
                      <w:rFonts w:ascii="Roboto" w:hAnsi="Roboto"/>
                      <w:szCs w:val="22"/>
                    </w:rPr>
                  </w:pPr>
                </w:p>
              </w:tc>
              <w:tc>
                <w:tcPr>
                  <w:tcW w:w="9398" w:type="dxa"/>
                  <w:shd w:val="clear" w:color="auto" w:fill="auto"/>
                </w:tcPr>
                <w:p w14:paraId="246E8896" w14:textId="012BEA23"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Kohäsion der Architekturkomponenten.</w:t>
                  </w:r>
                </w:p>
                <w:p w14:paraId="3F7AAA93" w14:textId="3880757E"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Sicherheitsstufe einer Komponente.</w:t>
                  </w:r>
                </w:p>
                <w:p w14:paraId="5FEE9933" w14:textId="40085218" w:rsidR="00FB4E62" w:rsidRPr="00515007" w:rsidRDefault="00554A0F" w:rsidP="00FB4E62">
                  <w:pPr>
                    <w:pStyle w:val="Choice"/>
                    <w:numPr>
                      <w:ilvl w:val="0"/>
                      <w:numId w:val="45"/>
                    </w:numPr>
                    <w:spacing w:line="276" w:lineRule="auto"/>
                    <w:ind w:left="368" w:hanging="426"/>
                    <w:rPr>
                      <w:rFonts w:ascii="Roboto" w:hAnsi="Roboto"/>
                    </w:rPr>
                  </w:pPr>
                  <w:r w:rsidRPr="00515007">
                    <w:rPr>
                      <w:rFonts w:ascii="Roboto" w:hAnsi="Roboto"/>
                    </w:rPr>
                    <w:t xml:space="preserve">Anzahl der Entwickler, die </w:t>
                  </w:r>
                  <w:r w:rsidR="00B627FF">
                    <w:rPr>
                      <w:rFonts w:ascii="Roboto" w:hAnsi="Roboto"/>
                    </w:rPr>
                    <w:t xml:space="preserve">zu </w:t>
                  </w:r>
                  <w:r w:rsidRPr="00515007">
                    <w:rPr>
                      <w:rFonts w:ascii="Roboto" w:hAnsi="Roboto"/>
                    </w:rPr>
                    <w:t>eine</w:t>
                  </w:r>
                  <w:r w:rsidR="00B627FF">
                    <w:rPr>
                      <w:rFonts w:ascii="Roboto" w:hAnsi="Roboto"/>
                    </w:rPr>
                    <w:t>r bestimmten</w:t>
                  </w:r>
                  <w:r w:rsidRPr="00515007">
                    <w:rPr>
                      <w:rFonts w:ascii="Roboto" w:hAnsi="Roboto"/>
                    </w:rPr>
                    <w:t xml:space="preserve"> Komponente </w:t>
                  </w:r>
                  <w:r w:rsidR="00B627FF">
                    <w:rPr>
                      <w:rFonts w:ascii="Roboto" w:hAnsi="Roboto"/>
                    </w:rPr>
                    <w:t>beigetragen hab</w:t>
                  </w:r>
                  <w:r w:rsidRPr="00515007">
                    <w:rPr>
                      <w:rFonts w:ascii="Roboto" w:hAnsi="Roboto"/>
                    </w:rPr>
                    <w:t>en.</w:t>
                  </w:r>
                </w:p>
              </w:tc>
            </w:tr>
          </w:tbl>
          <w:p w14:paraId="1F1E1135" w14:textId="77777777" w:rsidR="00FB4E62" w:rsidRPr="00515007" w:rsidRDefault="00FB4E62" w:rsidP="00497EB7">
            <w:pPr>
              <w:spacing w:line="276" w:lineRule="auto"/>
              <w:jc w:val="center"/>
              <w:rPr>
                <w:rFonts w:ascii="Roboto" w:hAnsi="Roboto" w:cs="Segoe UI Symbol"/>
                <w:szCs w:val="22"/>
              </w:rPr>
            </w:pPr>
          </w:p>
        </w:tc>
        <w:tc>
          <w:tcPr>
            <w:tcW w:w="222" w:type="dxa"/>
            <w:shd w:val="clear" w:color="auto" w:fill="auto"/>
          </w:tcPr>
          <w:p w14:paraId="5F86E0A4" w14:textId="77777777" w:rsidR="00FB4E62" w:rsidRPr="00515007" w:rsidRDefault="00FB4E62" w:rsidP="00497EB7">
            <w:pPr>
              <w:spacing w:line="276" w:lineRule="auto"/>
              <w:jc w:val="center"/>
              <w:rPr>
                <w:rFonts w:ascii="Roboto" w:hAnsi="Roboto"/>
                <w:szCs w:val="22"/>
              </w:rPr>
            </w:pPr>
          </w:p>
        </w:tc>
        <w:tc>
          <w:tcPr>
            <w:tcW w:w="222" w:type="dxa"/>
            <w:shd w:val="clear" w:color="auto" w:fill="auto"/>
          </w:tcPr>
          <w:p w14:paraId="5464CADE" w14:textId="77777777" w:rsidR="00FB4E62" w:rsidRPr="00515007" w:rsidRDefault="00FB4E62" w:rsidP="00497EB7">
            <w:pPr>
              <w:pStyle w:val="Choice"/>
              <w:spacing w:line="276" w:lineRule="auto"/>
              <w:rPr>
                <w:rFonts w:ascii="Roboto" w:hAnsi="Roboto"/>
              </w:rPr>
            </w:pPr>
          </w:p>
        </w:tc>
      </w:tr>
    </w:tbl>
    <w:p w14:paraId="006F6D24" w14:textId="77777777" w:rsidR="00787A07" w:rsidRPr="00515007" w:rsidRDefault="00787A07" w:rsidP="00A62347">
      <w:pPr>
        <w:rPr>
          <w:rFonts w:ascii="Roboto" w:hAnsi="Roboto" w:cs="Arial"/>
          <w:bCs/>
        </w:rPr>
      </w:pPr>
    </w:p>
    <w:sectPr w:rsidR="00787A07" w:rsidRPr="005150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2084B" w14:textId="77777777" w:rsidR="00A57558" w:rsidRDefault="00A57558">
      <w:r>
        <w:separator/>
      </w:r>
    </w:p>
  </w:endnote>
  <w:endnote w:type="continuationSeparator" w:id="0">
    <w:p w14:paraId="09C3ACE6" w14:textId="77777777" w:rsidR="00A57558" w:rsidRDefault="00A57558">
      <w:r>
        <w:continuationSeparator/>
      </w:r>
    </w:p>
  </w:endnote>
  <w:endnote w:type="continuationNotice" w:id="1">
    <w:p w14:paraId="6E9E41AE" w14:textId="77777777" w:rsidR="00A57558" w:rsidRDefault="00A575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E35D" w14:textId="3E48ACE8" w:rsidR="009F7B47" w:rsidRPr="001174B1" w:rsidRDefault="009F7B47" w:rsidP="00737324">
    <w:pPr>
      <w:pStyle w:val="Fuzeile"/>
      <w:spacing w:line="360" w:lineRule="auto"/>
      <w:rPr>
        <w:rFonts w:ascii="Roboto" w:hAnsi="Roboto"/>
        <w:sz w:val="16"/>
        <w:szCs w:val="16"/>
      </w:rPr>
    </w:pPr>
    <w:r w:rsidRPr="007B7431">
      <w:rPr>
        <w:rFonts w:ascii="Roboto" w:hAnsi="Roboto"/>
        <w:noProof/>
        <w:sz w:val="16"/>
        <w:szCs w:val="16"/>
        <w:lang w:val="en-US"/>
      </w:rPr>
      <mc:AlternateContent>
        <mc:Choice Requires="wps">
          <w:drawing>
            <wp:anchor distT="45720" distB="45720" distL="114300" distR="114300" simplePos="0" relativeHeight="251659264" behindDoc="0" locked="0" layoutInCell="1" allowOverlap="1" wp14:anchorId="06A7CA90" wp14:editId="6E12B866">
              <wp:simplePos x="0" y="0"/>
              <wp:positionH relativeFrom="column">
                <wp:posOffset>5008880</wp:posOffset>
              </wp:positionH>
              <wp:positionV relativeFrom="paragraph">
                <wp:posOffset>117144</wp:posOffset>
              </wp:positionV>
              <wp:extent cx="236093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1040E8" w14:textId="77777777" w:rsidR="009F7B47" w:rsidRPr="00624823" w:rsidRDefault="00A57558" w:rsidP="00737324">
                          <w:pPr>
                            <w:rPr>
                              <w:rFonts w:ascii="Roboto" w:hAnsi="Roboto"/>
                            </w:rPr>
                          </w:pPr>
                          <w:sdt>
                            <w:sdtPr>
                              <w:rPr>
                                <w:rFonts w:ascii="Roboto" w:hAnsi="Roboto"/>
                              </w:rPr>
                              <w:id w:val="-1769616900"/>
                              <w:docPartObj>
                                <w:docPartGallery w:val="Page Numbers (Top of Page)"/>
                                <w:docPartUnique/>
                              </w:docPartObj>
                            </w:sdtPr>
                            <w:sdtEndPr/>
                            <w:sdtContent>
                              <w:r w:rsidR="009F7B47">
                                <w:rPr>
                                  <w:rFonts w:ascii="Roboto" w:hAnsi="Roboto"/>
                                </w:rPr>
                                <w:t>Seite</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PAGE</w:instrText>
                              </w:r>
                              <w:r w:rsidR="009F7B47" w:rsidRPr="00624823">
                                <w:rPr>
                                  <w:rFonts w:ascii="Roboto" w:hAnsi="Roboto"/>
                                  <w:b/>
                                  <w:bCs/>
                                  <w:sz w:val="24"/>
                                </w:rPr>
                                <w:fldChar w:fldCharType="separate"/>
                              </w:r>
                              <w:r w:rsidR="009F7B47" w:rsidRPr="00624823">
                                <w:rPr>
                                  <w:rFonts w:ascii="Roboto" w:hAnsi="Roboto"/>
                                  <w:b/>
                                  <w:bCs/>
                                  <w:sz w:val="24"/>
                                </w:rPr>
                                <w:t>5</w:t>
                              </w:r>
                              <w:r w:rsidR="009F7B47" w:rsidRPr="00624823">
                                <w:rPr>
                                  <w:rFonts w:ascii="Roboto" w:hAnsi="Roboto"/>
                                  <w:b/>
                                  <w:bCs/>
                                  <w:sz w:val="24"/>
                                </w:rPr>
                                <w:fldChar w:fldCharType="end"/>
                              </w:r>
                              <w:r w:rsidR="009F7B47" w:rsidRPr="00624823">
                                <w:rPr>
                                  <w:rFonts w:ascii="Roboto" w:hAnsi="Roboto"/>
                                </w:rPr>
                                <w:t xml:space="preserve"> </w:t>
                              </w:r>
                              <w:r w:rsidR="009F7B47">
                                <w:rPr>
                                  <w:rFonts w:ascii="Roboto" w:hAnsi="Roboto"/>
                                </w:rPr>
                                <w:t>von</w:t>
                              </w:r>
                              <w:r w:rsidR="009F7B47" w:rsidRPr="00624823">
                                <w:rPr>
                                  <w:rFonts w:ascii="Roboto" w:hAnsi="Roboto"/>
                                </w:rPr>
                                <w:t xml:space="preserve"> </w:t>
                              </w:r>
                              <w:r w:rsidR="009F7B47" w:rsidRPr="00624823">
                                <w:rPr>
                                  <w:rFonts w:ascii="Roboto" w:hAnsi="Roboto"/>
                                  <w:b/>
                                  <w:bCs/>
                                  <w:sz w:val="24"/>
                                </w:rPr>
                                <w:fldChar w:fldCharType="begin"/>
                              </w:r>
                              <w:r w:rsidR="009F7B47" w:rsidRPr="00624823">
                                <w:rPr>
                                  <w:rFonts w:ascii="Roboto" w:hAnsi="Roboto"/>
                                  <w:b/>
                                  <w:bCs/>
                                </w:rPr>
                                <w:instrText>NUMPAGES</w:instrText>
                              </w:r>
                              <w:r w:rsidR="009F7B47" w:rsidRPr="00624823">
                                <w:rPr>
                                  <w:rFonts w:ascii="Roboto" w:hAnsi="Roboto"/>
                                  <w:b/>
                                  <w:bCs/>
                                  <w:sz w:val="24"/>
                                </w:rPr>
                                <w:fldChar w:fldCharType="separate"/>
                              </w:r>
                              <w:r w:rsidR="009F7B47" w:rsidRPr="00624823">
                                <w:rPr>
                                  <w:rFonts w:ascii="Roboto" w:hAnsi="Roboto"/>
                                  <w:b/>
                                  <w:bCs/>
                                  <w:sz w:val="24"/>
                                </w:rPr>
                                <w:t>16</w:t>
                              </w:r>
                              <w:r w:rsidR="009F7B47"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A7CA90" id="_x0000_t202" coordsize="21600,21600" o:spt="202" path="m,l,21600r21600,l21600,xe">
              <v:stroke joinstyle="miter"/>
              <v:path gradientshapeok="t" o:connecttype="rect"/>
            </v:shapetype>
            <v:shape id="Textfeld 2" o:spid="_x0000_s1026" type="#_x0000_t202" style="position:absolute;margin-left:394.4pt;margin-top:9.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" filled="f" stroked="f">
              <v:textbox style="mso-fit-shape-to-text:t">
                <w:txbxContent>
                  <w:p w14:paraId="671040E8" w14:textId="77777777" w:rsidR="009F7B47" w:rsidRPr="00624823" w:rsidRDefault="009F7B47" w:rsidP="00737324">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Seite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von</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v:textbox>
              <w10:wrap type="square"/>
            </v:shape>
          </w:pict>
        </mc:Fallback>
      </mc:AlternateContent>
    </w:r>
    <w:r w:rsidRPr="001174B1">
      <w:rPr>
        <w:rFonts w:ascii="Roboto" w:hAnsi="Roboto"/>
        <w:sz w:val="16"/>
        <w:szCs w:val="16"/>
      </w:rPr>
      <w:t>Version 202</w:t>
    </w:r>
    <w:r w:rsidR="00C73265">
      <w:rPr>
        <w:rFonts w:ascii="Roboto" w:hAnsi="Roboto"/>
        <w:sz w:val="16"/>
        <w:szCs w:val="16"/>
      </w:rPr>
      <w:t>1</w:t>
    </w:r>
    <w:r w:rsidRPr="001174B1">
      <w:rPr>
        <w:rFonts w:ascii="Roboto" w:hAnsi="Roboto"/>
        <w:sz w:val="16"/>
        <w:szCs w:val="16"/>
      </w:rPr>
      <w:t>.1-DE</w:t>
    </w:r>
  </w:p>
  <w:p w14:paraId="6A5B3B81" w14:textId="0657D8EB" w:rsidR="009F7B47" w:rsidRPr="001174B1" w:rsidRDefault="009F7B47" w:rsidP="00737324">
    <w:pPr>
      <w:pStyle w:val="Fuzeile"/>
      <w:spacing w:line="360" w:lineRule="auto"/>
      <w:rPr>
        <w:rFonts w:ascii="Roboto" w:hAnsi="Roboto"/>
        <w:sz w:val="16"/>
        <w:szCs w:val="16"/>
      </w:rPr>
    </w:pPr>
    <w:r w:rsidRPr="001174B1">
      <w:rPr>
        <w:rFonts w:ascii="Roboto" w:hAnsi="Roboto"/>
        <w:sz w:val="16"/>
        <w:szCs w:val="16"/>
      </w:rPr>
      <w:t xml:space="preserve">Neueste Version: </w:t>
    </w:r>
    <w:hyperlink r:id="rId1" w:history="1">
      <w:r w:rsidRPr="001174B1">
        <w:rPr>
          <w:rStyle w:val="Hyperlink"/>
          <w:rFonts w:ascii="Roboto" w:hAnsi="Roboto"/>
          <w:color w:val="auto"/>
          <w:sz w:val="16"/>
          <w:szCs w:val="16"/>
          <w:u w:val="none"/>
        </w:rPr>
        <w:t>https://github.com/isaqb-org/examination-foundation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FD9BD" w14:textId="77777777" w:rsidR="00A57558" w:rsidRDefault="00A57558">
      <w:r>
        <w:separator/>
      </w:r>
    </w:p>
  </w:footnote>
  <w:footnote w:type="continuationSeparator" w:id="0">
    <w:p w14:paraId="3AD219B2" w14:textId="77777777" w:rsidR="00A57558" w:rsidRDefault="00A57558">
      <w:r>
        <w:continuationSeparator/>
      </w:r>
    </w:p>
  </w:footnote>
  <w:footnote w:type="continuationNotice" w:id="1">
    <w:p w14:paraId="4A4BA435" w14:textId="77777777" w:rsidR="00A57558" w:rsidRDefault="00A575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64"/>
      <w:gridCol w:w="3130"/>
    </w:tblGrid>
    <w:tr w:rsidR="009F7B47" w14:paraId="5B1DB535" w14:textId="77777777">
      <w:tc>
        <w:tcPr>
          <w:tcW w:w="6910" w:type="dxa"/>
        </w:tcPr>
        <w:p w14:paraId="30B8FD56" w14:textId="090330ED" w:rsidR="009F7B47" w:rsidRPr="00614EA0" w:rsidRDefault="009F7B47" w:rsidP="00D70C06">
          <w:pPr>
            <w:pStyle w:val="Kopfzeile"/>
            <w:tabs>
              <w:tab w:val="clear" w:pos="9072"/>
              <w:tab w:val="right" w:pos="9900"/>
            </w:tabs>
            <w:spacing w:before="360"/>
            <w:rPr>
              <w:sz w:val="34"/>
              <w:szCs w:val="34"/>
            </w:rPr>
          </w:pPr>
          <w:r w:rsidRPr="00614EA0">
            <w:rPr>
              <w:rStyle w:val="Seitenzahl"/>
              <w:rFonts w:ascii="Roboto" w:hAnsi="Roboto"/>
              <w:color w:val="215868" w:themeColor="accent5" w:themeShade="80"/>
              <w:sz w:val="34"/>
              <w:szCs w:val="34"/>
            </w:rPr>
            <w:t>iSAQB</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CPSA-F</w:t>
          </w:r>
          <w:r w:rsidRPr="00614EA0">
            <w:rPr>
              <w:rStyle w:val="Seitenzahl"/>
              <w:rFonts w:ascii="Roboto" w:hAnsi="Roboto"/>
              <w:color w:val="215868" w:themeColor="accent5" w:themeShade="80"/>
              <w:sz w:val="34"/>
              <w:szCs w:val="34"/>
              <w:vertAlign w:val="superscript"/>
            </w:rPr>
            <w:t>®</w:t>
          </w:r>
          <w:r w:rsidRPr="00614EA0">
            <w:rPr>
              <w:rStyle w:val="Seitenzahl"/>
              <w:rFonts w:ascii="Roboto" w:hAnsi="Roboto"/>
              <w:color w:val="215868" w:themeColor="accent5" w:themeShade="80"/>
              <w:sz w:val="34"/>
              <w:szCs w:val="34"/>
            </w:rPr>
            <w:t xml:space="preserve"> Beispielprüfung Fragen</w:t>
          </w:r>
          <w:r w:rsidRPr="00614EA0">
            <w:rPr>
              <w:sz w:val="34"/>
              <w:szCs w:val="34"/>
            </w:rPr>
            <w:tab/>
          </w:r>
        </w:p>
      </w:tc>
      <w:tc>
        <w:tcPr>
          <w:tcW w:w="3151" w:type="dxa"/>
        </w:tcPr>
        <w:p w14:paraId="43DB9CDD" w14:textId="77777777" w:rsidR="009F7B47" w:rsidRDefault="009F7B47">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9F7B47" w:rsidRDefault="009F7B47">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2878"/>
    <w:rsid w:val="00004CAC"/>
    <w:rsid w:val="00011A24"/>
    <w:rsid w:val="00012419"/>
    <w:rsid w:val="00014825"/>
    <w:rsid w:val="0001549E"/>
    <w:rsid w:val="000208C3"/>
    <w:rsid w:val="000212E6"/>
    <w:rsid w:val="00022A97"/>
    <w:rsid w:val="000267BB"/>
    <w:rsid w:val="00026A9B"/>
    <w:rsid w:val="0003021A"/>
    <w:rsid w:val="00032250"/>
    <w:rsid w:val="0003499C"/>
    <w:rsid w:val="0003736D"/>
    <w:rsid w:val="00037431"/>
    <w:rsid w:val="00040A14"/>
    <w:rsid w:val="00041A37"/>
    <w:rsid w:val="00041BCA"/>
    <w:rsid w:val="00043332"/>
    <w:rsid w:val="000455F4"/>
    <w:rsid w:val="00046C3D"/>
    <w:rsid w:val="00051168"/>
    <w:rsid w:val="000524A5"/>
    <w:rsid w:val="00053EDC"/>
    <w:rsid w:val="00053FA1"/>
    <w:rsid w:val="00055199"/>
    <w:rsid w:val="00055C27"/>
    <w:rsid w:val="000561F6"/>
    <w:rsid w:val="00057E70"/>
    <w:rsid w:val="000601DD"/>
    <w:rsid w:val="000609FE"/>
    <w:rsid w:val="0006408A"/>
    <w:rsid w:val="00065BE9"/>
    <w:rsid w:val="000673C5"/>
    <w:rsid w:val="00071E52"/>
    <w:rsid w:val="00074805"/>
    <w:rsid w:val="00076DCD"/>
    <w:rsid w:val="00082A56"/>
    <w:rsid w:val="00082CFC"/>
    <w:rsid w:val="000853CE"/>
    <w:rsid w:val="00085C7C"/>
    <w:rsid w:val="00086855"/>
    <w:rsid w:val="00086E21"/>
    <w:rsid w:val="000878C7"/>
    <w:rsid w:val="0008799F"/>
    <w:rsid w:val="00092697"/>
    <w:rsid w:val="00094343"/>
    <w:rsid w:val="00095E6F"/>
    <w:rsid w:val="00096781"/>
    <w:rsid w:val="00096A99"/>
    <w:rsid w:val="00096E20"/>
    <w:rsid w:val="00097067"/>
    <w:rsid w:val="00097FF2"/>
    <w:rsid w:val="000A535E"/>
    <w:rsid w:val="000C0B4D"/>
    <w:rsid w:val="000C431E"/>
    <w:rsid w:val="000C675B"/>
    <w:rsid w:val="000D2656"/>
    <w:rsid w:val="000D3003"/>
    <w:rsid w:val="000D4F2D"/>
    <w:rsid w:val="000D5075"/>
    <w:rsid w:val="000E140F"/>
    <w:rsid w:val="000E161D"/>
    <w:rsid w:val="000E1D9C"/>
    <w:rsid w:val="000E39B5"/>
    <w:rsid w:val="000E4EB9"/>
    <w:rsid w:val="000E56AC"/>
    <w:rsid w:val="000E5B9C"/>
    <w:rsid w:val="000F14A0"/>
    <w:rsid w:val="000F1564"/>
    <w:rsid w:val="000F35C4"/>
    <w:rsid w:val="000F534A"/>
    <w:rsid w:val="000F55E4"/>
    <w:rsid w:val="000F76CF"/>
    <w:rsid w:val="000F7EBC"/>
    <w:rsid w:val="001009C4"/>
    <w:rsid w:val="00102A6E"/>
    <w:rsid w:val="00104AF8"/>
    <w:rsid w:val="00105CB3"/>
    <w:rsid w:val="001070C2"/>
    <w:rsid w:val="00111C1A"/>
    <w:rsid w:val="001126CC"/>
    <w:rsid w:val="00112717"/>
    <w:rsid w:val="001130A4"/>
    <w:rsid w:val="00114A93"/>
    <w:rsid w:val="001161D1"/>
    <w:rsid w:val="001174B1"/>
    <w:rsid w:val="00120787"/>
    <w:rsid w:val="001211F5"/>
    <w:rsid w:val="00121899"/>
    <w:rsid w:val="00122B9F"/>
    <w:rsid w:val="001256BA"/>
    <w:rsid w:val="00125F0D"/>
    <w:rsid w:val="00130931"/>
    <w:rsid w:val="0013461C"/>
    <w:rsid w:val="001361DB"/>
    <w:rsid w:val="00140D1B"/>
    <w:rsid w:val="00142E0C"/>
    <w:rsid w:val="0014345B"/>
    <w:rsid w:val="00145BEA"/>
    <w:rsid w:val="00146853"/>
    <w:rsid w:val="001508A2"/>
    <w:rsid w:val="001546AE"/>
    <w:rsid w:val="001566A6"/>
    <w:rsid w:val="00157561"/>
    <w:rsid w:val="00162EC2"/>
    <w:rsid w:val="001657D9"/>
    <w:rsid w:val="00170641"/>
    <w:rsid w:val="001707CA"/>
    <w:rsid w:val="00170FF1"/>
    <w:rsid w:val="0017233E"/>
    <w:rsid w:val="0017395F"/>
    <w:rsid w:val="001748AA"/>
    <w:rsid w:val="001762B7"/>
    <w:rsid w:val="00181288"/>
    <w:rsid w:val="00182EDA"/>
    <w:rsid w:val="00184650"/>
    <w:rsid w:val="001849F6"/>
    <w:rsid w:val="00191232"/>
    <w:rsid w:val="00192236"/>
    <w:rsid w:val="00193A1E"/>
    <w:rsid w:val="001943AA"/>
    <w:rsid w:val="00194C44"/>
    <w:rsid w:val="001A2C0C"/>
    <w:rsid w:val="001A3F2E"/>
    <w:rsid w:val="001A4B96"/>
    <w:rsid w:val="001B0EA8"/>
    <w:rsid w:val="001B27AA"/>
    <w:rsid w:val="001B30EF"/>
    <w:rsid w:val="001B3DFD"/>
    <w:rsid w:val="001B5C4C"/>
    <w:rsid w:val="001B6E3D"/>
    <w:rsid w:val="001C4603"/>
    <w:rsid w:val="001C5108"/>
    <w:rsid w:val="001C542B"/>
    <w:rsid w:val="001D0AF0"/>
    <w:rsid w:val="001D1265"/>
    <w:rsid w:val="001D1879"/>
    <w:rsid w:val="001D1BF4"/>
    <w:rsid w:val="001D3655"/>
    <w:rsid w:val="001D39F0"/>
    <w:rsid w:val="001D4759"/>
    <w:rsid w:val="001D550F"/>
    <w:rsid w:val="001D5DB8"/>
    <w:rsid w:val="001E149C"/>
    <w:rsid w:val="001E234B"/>
    <w:rsid w:val="001E2C5E"/>
    <w:rsid w:val="001E40CB"/>
    <w:rsid w:val="001E5FC7"/>
    <w:rsid w:val="001E659F"/>
    <w:rsid w:val="001F1071"/>
    <w:rsid w:val="001F14FF"/>
    <w:rsid w:val="001F4A52"/>
    <w:rsid w:val="001F4EE9"/>
    <w:rsid w:val="00202295"/>
    <w:rsid w:val="002027D1"/>
    <w:rsid w:val="00202C63"/>
    <w:rsid w:val="002054DC"/>
    <w:rsid w:val="002073FD"/>
    <w:rsid w:val="0020761B"/>
    <w:rsid w:val="0021019D"/>
    <w:rsid w:val="00211FA4"/>
    <w:rsid w:val="00212B59"/>
    <w:rsid w:val="002132C6"/>
    <w:rsid w:val="00216DAB"/>
    <w:rsid w:val="002204E5"/>
    <w:rsid w:val="0022523D"/>
    <w:rsid w:val="002252ED"/>
    <w:rsid w:val="00225D20"/>
    <w:rsid w:val="002262D5"/>
    <w:rsid w:val="002304A6"/>
    <w:rsid w:val="00233257"/>
    <w:rsid w:val="0023389A"/>
    <w:rsid w:val="00234884"/>
    <w:rsid w:val="0023585D"/>
    <w:rsid w:val="00237725"/>
    <w:rsid w:val="00237AE9"/>
    <w:rsid w:val="002412FC"/>
    <w:rsid w:val="00242C3D"/>
    <w:rsid w:val="00243111"/>
    <w:rsid w:val="00243CDD"/>
    <w:rsid w:val="00244118"/>
    <w:rsid w:val="00246A8E"/>
    <w:rsid w:val="00247948"/>
    <w:rsid w:val="00250EF9"/>
    <w:rsid w:val="00252DC8"/>
    <w:rsid w:val="00253026"/>
    <w:rsid w:val="00253992"/>
    <w:rsid w:val="00256B34"/>
    <w:rsid w:val="0025728F"/>
    <w:rsid w:val="00257BA5"/>
    <w:rsid w:val="00261330"/>
    <w:rsid w:val="002629C1"/>
    <w:rsid w:val="00262F96"/>
    <w:rsid w:val="00263722"/>
    <w:rsid w:val="002653D9"/>
    <w:rsid w:val="00266057"/>
    <w:rsid w:val="002706BE"/>
    <w:rsid w:val="00272D2B"/>
    <w:rsid w:val="00273601"/>
    <w:rsid w:val="00273849"/>
    <w:rsid w:val="00277655"/>
    <w:rsid w:val="00277821"/>
    <w:rsid w:val="00277AAF"/>
    <w:rsid w:val="0028026E"/>
    <w:rsid w:val="002839F1"/>
    <w:rsid w:val="002854BC"/>
    <w:rsid w:val="00287547"/>
    <w:rsid w:val="002906A8"/>
    <w:rsid w:val="002916B0"/>
    <w:rsid w:val="0029275C"/>
    <w:rsid w:val="00292B13"/>
    <w:rsid w:val="00293058"/>
    <w:rsid w:val="00293DED"/>
    <w:rsid w:val="00295241"/>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46EE"/>
    <w:rsid w:val="002D49FC"/>
    <w:rsid w:val="002D6F07"/>
    <w:rsid w:val="002E0DC3"/>
    <w:rsid w:val="002E0F45"/>
    <w:rsid w:val="002E310D"/>
    <w:rsid w:val="002E6D1D"/>
    <w:rsid w:val="002F0A76"/>
    <w:rsid w:val="002F24C6"/>
    <w:rsid w:val="002F6CE3"/>
    <w:rsid w:val="00302347"/>
    <w:rsid w:val="00303F19"/>
    <w:rsid w:val="00304DA4"/>
    <w:rsid w:val="003067B9"/>
    <w:rsid w:val="00306FC4"/>
    <w:rsid w:val="0030733D"/>
    <w:rsid w:val="00307814"/>
    <w:rsid w:val="00307B24"/>
    <w:rsid w:val="00307BFE"/>
    <w:rsid w:val="00311527"/>
    <w:rsid w:val="00313855"/>
    <w:rsid w:val="003162C7"/>
    <w:rsid w:val="00324CE7"/>
    <w:rsid w:val="00325EDC"/>
    <w:rsid w:val="00326184"/>
    <w:rsid w:val="00327EBD"/>
    <w:rsid w:val="00330553"/>
    <w:rsid w:val="00334012"/>
    <w:rsid w:val="00334856"/>
    <w:rsid w:val="00334C28"/>
    <w:rsid w:val="00335827"/>
    <w:rsid w:val="00335C8A"/>
    <w:rsid w:val="00335E40"/>
    <w:rsid w:val="00336CCF"/>
    <w:rsid w:val="00337A11"/>
    <w:rsid w:val="00337C0B"/>
    <w:rsid w:val="00341403"/>
    <w:rsid w:val="00341C50"/>
    <w:rsid w:val="00344EB6"/>
    <w:rsid w:val="003460B7"/>
    <w:rsid w:val="003477D2"/>
    <w:rsid w:val="00347CD3"/>
    <w:rsid w:val="00350E0A"/>
    <w:rsid w:val="003511E8"/>
    <w:rsid w:val="00352FB5"/>
    <w:rsid w:val="0035424B"/>
    <w:rsid w:val="00354DA7"/>
    <w:rsid w:val="003572AD"/>
    <w:rsid w:val="00357E8E"/>
    <w:rsid w:val="0036128B"/>
    <w:rsid w:val="003631FB"/>
    <w:rsid w:val="003647B3"/>
    <w:rsid w:val="003665B3"/>
    <w:rsid w:val="003667D6"/>
    <w:rsid w:val="00366DC1"/>
    <w:rsid w:val="00367A5D"/>
    <w:rsid w:val="003719F5"/>
    <w:rsid w:val="003733C5"/>
    <w:rsid w:val="003735F7"/>
    <w:rsid w:val="003739B7"/>
    <w:rsid w:val="00374492"/>
    <w:rsid w:val="00380990"/>
    <w:rsid w:val="00380EC4"/>
    <w:rsid w:val="003813F7"/>
    <w:rsid w:val="00381992"/>
    <w:rsid w:val="0038249F"/>
    <w:rsid w:val="003825C1"/>
    <w:rsid w:val="003865FC"/>
    <w:rsid w:val="00390317"/>
    <w:rsid w:val="00392D8D"/>
    <w:rsid w:val="00393DB4"/>
    <w:rsid w:val="00397763"/>
    <w:rsid w:val="00397F9C"/>
    <w:rsid w:val="003A2818"/>
    <w:rsid w:val="003B0059"/>
    <w:rsid w:val="003B00E4"/>
    <w:rsid w:val="003B123D"/>
    <w:rsid w:val="003B1920"/>
    <w:rsid w:val="003B2EEA"/>
    <w:rsid w:val="003B3DD9"/>
    <w:rsid w:val="003B3EBA"/>
    <w:rsid w:val="003B6564"/>
    <w:rsid w:val="003C02D3"/>
    <w:rsid w:val="003C0832"/>
    <w:rsid w:val="003C2B8C"/>
    <w:rsid w:val="003C2CFD"/>
    <w:rsid w:val="003C365F"/>
    <w:rsid w:val="003C390A"/>
    <w:rsid w:val="003C5382"/>
    <w:rsid w:val="003C79B6"/>
    <w:rsid w:val="003C7E2D"/>
    <w:rsid w:val="003D46FC"/>
    <w:rsid w:val="003D6868"/>
    <w:rsid w:val="003E2313"/>
    <w:rsid w:val="003E3063"/>
    <w:rsid w:val="003E31C1"/>
    <w:rsid w:val="003E3BBF"/>
    <w:rsid w:val="003E4E86"/>
    <w:rsid w:val="003E66F4"/>
    <w:rsid w:val="003E72AD"/>
    <w:rsid w:val="003F05AC"/>
    <w:rsid w:val="003F07AA"/>
    <w:rsid w:val="003F0D0A"/>
    <w:rsid w:val="003F29E9"/>
    <w:rsid w:val="003F3BAA"/>
    <w:rsid w:val="004018A4"/>
    <w:rsid w:val="00405853"/>
    <w:rsid w:val="00405987"/>
    <w:rsid w:val="00406D6B"/>
    <w:rsid w:val="00410571"/>
    <w:rsid w:val="004109E1"/>
    <w:rsid w:val="004115A8"/>
    <w:rsid w:val="0041165A"/>
    <w:rsid w:val="004123E7"/>
    <w:rsid w:val="00412F11"/>
    <w:rsid w:val="00415DF3"/>
    <w:rsid w:val="004213C3"/>
    <w:rsid w:val="00427058"/>
    <w:rsid w:val="004270A4"/>
    <w:rsid w:val="00427E29"/>
    <w:rsid w:val="004362C8"/>
    <w:rsid w:val="00437409"/>
    <w:rsid w:val="00437E10"/>
    <w:rsid w:val="00440EDE"/>
    <w:rsid w:val="00441669"/>
    <w:rsid w:val="00441BAD"/>
    <w:rsid w:val="004425B3"/>
    <w:rsid w:val="00442B3B"/>
    <w:rsid w:val="0044305E"/>
    <w:rsid w:val="004433C5"/>
    <w:rsid w:val="004451AB"/>
    <w:rsid w:val="0044593F"/>
    <w:rsid w:val="00445DBF"/>
    <w:rsid w:val="00447D56"/>
    <w:rsid w:val="00450D41"/>
    <w:rsid w:val="004511DF"/>
    <w:rsid w:val="00451C84"/>
    <w:rsid w:val="004555A7"/>
    <w:rsid w:val="00455784"/>
    <w:rsid w:val="004558E4"/>
    <w:rsid w:val="00456663"/>
    <w:rsid w:val="00456C16"/>
    <w:rsid w:val="00456F6E"/>
    <w:rsid w:val="00462D50"/>
    <w:rsid w:val="00464918"/>
    <w:rsid w:val="0047060E"/>
    <w:rsid w:val="00471A30"/>
    <w:rsid w:val="00471A44"/>
    <w:rsid w:val="00471CC5"/>
    <w:rsid w:val="004727F0"/>
    <w:rsid w:val="00474CAC"/>
    <w:rsid w:val="004757E0"/>
    <w:rsid w:val="004768F8"/>
    <w:rsid w:val="00477FA9"/>
    <w:rsid w:val="00480D6A"/>
    <w:rsid w:val="00481B1F"/>
    <w:rsid w:val="004838B6"/>
    <w:rsid w:val="00485343"/>
    <w:rsid w:val="00491268"/>
    <w:rsid w:val="004927E1"/>
    <w:rsid w:val="00493837"/>
    <w:rsid w:val="00493B86"/>
    <w:rsid w:val="00495E71"/>
    <w:rsid w:val="004976B5"/>
    <w:rsid w:val="00497EB7"/>
    <w:rsid w:val="004A2F7F"/>
    <w:rsid w:val="004A3ACC"/>
    <w:rsid w:val="004A5C7C"/>
    <w:rsid w:val="004A5DF1"/>
    <w:rsid w:val="004A7B7D"/>
    <w:rsid w:val="004B09FC"/>
    <w:rsid w:val="004B1DAE"/>
    <w:rsid w:val="004B2028"/>
    <w:rsid w:val="004B251E"/>
    <w:rsid w:val="004B28AB"/>
    <w:rsid w:val="004B475F"/>
    <w:rsid w:val="004B4DC8"/>
    <w:rsid w:val="004B7B80"/>
    <w:rsid w:val="004C362E"/>
    <w:rsid w:val="004D013D"/>
    <w:rsid w:val="004D0C93"/>
    <w:rsid w:val="004D32BD"/>
    <w:rsid w:val="004D334C"/>
    <w:rsid w:val="004D3B2F"/>
    <w:rsid w:val="004D3C4F"/>
    <w:rsid w:val="004D3DDD"/>
    <w:rsid w:val="004D57A0"/>
    <w:rsid w:val="004D6411"/>
    <w:rsid w:val="004D6A5B"/>
    <w:rsid w:val="004D79F5"/>
    <w:rsid w:val="004E1E28"/>
    <w:rsid w:val="004F115D"/>
    <w:rsid w:val="004F27AA"/>
    <w:rsid w:val="004F3232"/>
    <w:rsid w:val="00501601"/>
    <w:rsid w:val="00501D7B"/>
    <w:rsid w:val="0050279D"/>
    <w:rsid w:val="00502884"/>
    <w:rsid w:val="005054F5"/>
    <w:rsid w:val="00505635"/>
    <w:rsid w:val="0050613C"/>
    <w:rsid w:val="00506717"/>
    <w:rsid w:val="00507A02"/>
    <w:rsid w:val="00507CAE"/>
    <w:rsid w:val="00510049"/>
    <w:rsid w:val="00510ED8"/>
    <w:rsid w:val="00513246"/>
    <w:rsid w:val="00515007"/>
    <w:rsid w:val="00521229"/>
    <w:rsid w:val="00521360"/>
    <w:rsid w:val="00521758"/>
    <w:rsid w:val="005238D3"/>
    <w:rsid w:val="00524E5E"/>
    <w:rsid w:val="0052549E"/>
    <w:rsid w:val="00526452"/>
    <w:rsid w:val="00530E20"/>
    <w:rsid w:val="005310FE"/>
    <w:rsid w:val="005329E8"/>
    <w:rsid w:val="00532A59"/>
    <w:rsid w:val="00533F30"/>
    <w:rsid w:val="00534117"/>
    <w:rsid w:val="00534492"/>
    <w:rsid w:val="00534D04"/>
    <w:rsid w:val="0053555D"/>
    <w:rsid w:val="0053751B"/>
    <w:rsid w:val="005405F6"/>
    <w:rsid w:val="00541F1C"/>
    <w:rsid w:val="00545BD6"/>
    <w:rsid w:val="00547CBA"/>
    <w:rsid w:val="00551C52"/>
    <w:rsid w:val="00553241"/>
    <w:rsid w:val="0055389A"/>
    <w:rsid w:val="00554A0F"/>
    <w:rsid w:val="00560BDC"/>
    <w:rsid w:val="00560D21"/>
    <w:rsid w:val="00561190"/>
    <w:rsid w:val="0056216D"/>
    <w:rsid w:val="00562C11"/>
    <w:rsid w:val="00565A0E"/>
    <w:rsid w:val="00566E7A"/>
    <w:rsid w:val="005717FF"/>
    <w:rsid w:val="0057199B"/>
    <w:rsid w:val="00571A5C"/>
    <w:rsid w:val="00572AEB"/>
    <w:rsid w:val="0057476E"/>
    <w:rsid w:val="0057784C"/>
    <w:rsid w:val="00583433"/>
    <w:rsid w:val="005851CC"/>
    <w:rsid w:val="00586605"/>
    <w:rsid w:val="00587220"/>
    <w:rsid w:val="00587EAC"/>
    <w:rsid w:val="005928E9"/>
    <w:rsid w:val="0059300E"/>
    <w:rsid w:val="00593CFD"/>
    <w:rsid w:val="00593FDF"/>
    <w:rsid w:val="00595AE8"/>
    <w:rsid w:val="00596A09"/>
    <w:rsid w:val="005A2F61"/>
    <w:rsid w:val="005A4BA6"/>
    <w:rsid w:val="005A73D9"/>
    <w:rsid w:val="005B04F8"/>
    <w:rsid w:val="005B0822"/>
    <w:rsid w:val="005B1079"/>
    <w:rsid w:val="005B1AA0"/>
    <w:rsid w:val="005B315D"/>
    <w:rsid w:val="005B4D0C"/>
    <w:rsid w:val="005B500B"/>
    <w:rsid w:val="005B56D4"/>
    <w:rsid w:val="005C000A"/>
    <w:rsid w:val="005C1D4E"/>
    <w:rsid w:val="005C52C1"/>
    <w:rsid w:val="005C7460"/>
    <w:rsid w:val="005C7B6A"/>
    <w:rsid w:val="005D02E7"/>
    <w:rsid w:val="005D15B5"/>
    <w:rsid w:val="005D1DD7"/>
    <w:rsid w:val="005D2EC3"/>
    <w:rsid w:val="005D3C31"/>
    <w:rsid w:val="005E0B71"/>
    <w:rsid w:val="005E2F0E"/>
    <w:rsid w:val="005E388C"/>
    <w:rsid w:val="005E3F68"/>
    <w:rsid w:val="005E5629"/>
    <w:rsid w:val="005E69FD"/>
    <w:rsid w:val="005E707E"/>
    <w:rsid w:val="005F0083"/>
    <w:rsid w:val="005F4566"/>
    <w:rsid w:val="005F4755"/>
    <w:rsid w:val="005F55A2"/>
    <w:rsid w:val="005F5AC7"/>
    <w:rsid w:val="005F70E2"/>
    <w:rsid w:val="005F77F7"/>
    <w:rsid w:val="005F7FB4"/>
    <w:rsid w:val="00600343"/>
    <w:rsid w:val="00602640"/>
    <w:rsid w:val="00603412"/>
    <w:rsid w:val="00603642"/>
    <w:rsid w:val="006056EC"/>
    <w:rsid w:val="00606385"/>
    <w:rsid w:val="006068AF"/>
    <w:rsid w:val="00612774"/>
    <w:rsid w:val="0061390E"/>
    <w:rsid w:val="00614EA0"/>
    <w:rsid w:val="00615AA2"/>
    <w:rsid w:val="00616964"/>
    <w:rsid w:val="00616E7A"/>
    <w:rsid w:val="00620DED"/>
    <w:rsid w:val="00622996"/>
    <w:rsid w:val="00622F3F"/>
    <w:rsid w:val="006245A3"/>
    <w:rsid w:val="00624823"/>
    <w:rsid w:val="00624DF6"/>
    <w:rsid w:val="006272D6"/>
    <w:rsid w:val="00627A81"/>
    <w:rsid w:val="006306E8"/>
    <w:rsid w:val="00631AB9"/>
    <w:rsid w:val="0063210C"/>
    <w:rsid w:val="00635B8D"/>
    <w:rsid w:val="00635D35"/>
    <w:rsid w:val="006366B5"/>
    <w:rsid w:val="006366BF"/>
    <w:rsid w:val="00637A57"/>
    <w:rsid w:val="006401D9"/>
    <w:rsid w:val="00644486"/>
    <w:rsid w:val="006451E9"/>
    <w:rsid w:val="00647BD2"/>
    <w:rsid w:val="0065000C"/>
    <w:rsid w:val="006512D2"/>
    <w:rsid w:val="00651970"/>
    <w:rsid w:val="00652E94"/>
    <w:rsid w:val="00654EAC"/>
    <w:rsid w:val="00654EDD"/>
    <w:rsid w:val="006557D1"/>
    <w:rsid w:val="0065774D"/>
    <w:rsid w:val="0066286D"/>
    <w:rsid w:val="006629AF"/>
    <w:rsid w:val="0066344E"/>
    <w:rsid w:val="00663DFB"/>
    <w:rsid w:val="0066478E"/>
    <w:rsid w:val="00667146"/>
    <w:rsid w:val="00667300"/>
    <w:rsid w:val="00667C95"/>
    <w:rsid w:val="006708B0"/>
    <w:rsid w:val="0067102D"/>
    <w:rsid w:val="00673E19"/>
    <w:rsid w:val="0067572F"/>
    <w:rsid w:val="00676BC2"/>
    <w:rsid w:val="006807ED"/>
    <w:rsid w:val="00680ADD"/>
    <w:rsid w:val="00682771"/>
    <w:rsid w:val="00683015"/>
    <w:rsid w:val="00684E16"/>
    <w:rsid w:val="00686037"/>
    <w:rsid w:val="00686346"/>
    <w:rsid w:val="006869B2"/>
    <w:rsid w:val="00690AFE"/>
    <w:rsid w:val="0069276B"/>
    <w:rsid w:val="006A4253"/>
    <w:rsid w:val="006A5B29"/>
    <w:rsid w:val="006A6A92"/>
    <w:rsid w:val="006B13A7"/>
    <w:rsid w:val="006B3482"/>
    <w:rsid w:val="006B403D"/>
    <w:rsid w:val="006B4043"/>
    <w:rsid w:val="006B56FC"/>
    <w:rsid w:val="006B6466"/>
    <w:rsid w:val="006B6DAE"/>
    <w:rsid w:val="006C1A73"/>
    <w:rsid w:val="006C26B4"/>
    <w:rsid w:val="006C36BC"/>
    <w:rsid w:val="006C7E3D"/>
    <w:rsid w:val="006D066C"/>
    <w:rsid w:val="006D11CA"/>
    <w:rsid w:val="006D1B8D"/>
    <w:rsid w:val="006D39A4"/>
    <w:rsid w:val="006D5BB0"/>
    <w:rsid w:val="006E0C4D"/>
    <w:rsid w:val="006E2305"/>
    <w:rsid w:val="006E4B28"/>
    <w:rsid w:val="006F008C"/>
    <w:rsid w:val="006F249E"/>
    <w:rsid w:val="006F458A"/>
    <w:rsid w:val="006F5037"/>
    <w:rsid w:val="006F6370"/>
    <w:rsid w:val="006F6BEE"/>
    <w:rsid w:val="0070066F"/>
    <w:rsid w:val="0070082B"/>
    <w:rsid w:val="00700841"/>
    <w:rsid w:val="0070090C"/>
    <w:rsid w:val="00701539"/>
    <w:rsid w:val="00706D7D"/>
    <w:rsid w:val="00707F69"/>
    <w:rsid w:val="00711218"/>
    <w:rsid w:val="00711674"/>
    <w:rsid w:val="00711CD9"/>
    <w:rsid w:val="00712BBE"/>
    <w:rsid w:val="00714021"/>
    <w:rsid w:val="00715B0D"/>
    <w:rsid w:val="0071741E"/>
    <w:rsid w:val="007222B5"/>
    <w:rsid w:val="00722EBF"/>
    <w:rsid w:val="0072337C"/>
    <w:rsid w:val="00723382"/>
    <w:rsid w:val="00724691"/>
    <w:rsid w:val="00725432"/>
    <w:rsid w:val="00725459"/>
    <w:rsid w:val="00726242"/>
    <w:rsid w:val="00727C53"/>
    <w:rsid w:val="0073038F"/>
    <w:rsid w:val="00732B65"/>
    <w:rsid w:val="007351BA"/>
    <w:rsid w:val="0073546E"/>
    <w:rsid w:val="00737324"/>
    <w:rsid w:val="007432F6"/>
    <w:rsid w:val="00743D96"/>
    <w:rsid w:val="00744F34"/>
    <w:rsid w:val="00746927"/>
    <w:rsid w:val="007503D4"/>
    <w:rsid w:val="007521AA"/>
    <w:rsid w:val="00753190"/>
    <w:rsid w:val="00754FF9"/>
    <w:rsid w:val="0075522D"/>
    <w:rsid w:val="00755341"/>
    <w:rsid w:val="007601C1"/>
    <w:rsid w:val="007651A5"/>
    <w:rsid w:val="0076738B"/>
    <w:rsid w:val="00767622"/>
    <w:rsid w:val="00770A01"/>
    <w:rsid w:val="00773252"/>
    <w:rsid w:val="007738CD"/>
    <w:rsid w:val="00773E89"/>
    <w:rsid w:val="00775839"/>
    <w:rsid w:val="00780C06"/>
    <w:rsid w:val="00785F1A"/>
    <w:rsid w:val="00787A07"/>
    <w:rsid w:val="007920B6"/>
    <w:rsid w:val="00797683"/>
    <w:rsid w:val="00797809"/>
    <w:rsid w:val="007A0299"/>
    <w:rsid w:val="007A36E6"/>
    <w:rsid w:val="007A37E0"/>
    <w:rsid w:val="007A474E"/>
    <w:rsid w:val="007A5ABC"/>
    <w:rsid w:val="007A60E6"/>
    <w:rsid w:val="007A6B0F"/>
    <w:rsid w:val="007A72CD"/>
    <w:rsid w:val="007B1FE6"/>
    <w:rsid w:val="007B3C19"/>
    <w:rsid w:val="007B3F1D"/>
    <w:rsid w:val="007B484E"/>
    <w:rsid w:val="007B5612"/>
    <w:rsid w:val="007B6E8B"/>
    <w:rsid w:val="007C19D4"/>
    <w:rsid w:val="007C5468"/>
    <w:rsid w:val="007C577F"/>
    <w:rsid w:val="007D302F"/>
    <w:rsid w:val="007D3949"/>
    <w:rsid w:val="007D402E"/>
    <w:rsid w:val="007D5652"/>
    <w:rsid w:val="007D5BF8"/>
    <w:rsid w:val="007D7BF7"/>
    <w:rsid w:val="007E0130"/>
    <w:rsid w:val="007E01DB"/>
    <w:rsid w:val="007E1217"/>
    <w:rsid w:val="007E14E1"/>
    <w:rsid w:val="007E2741"/>
    <w:rsid w:val="007E2A92"/>
    <w:rsid w:val="007E4539"/>
    <w:rsid w:val="007E4C07"/>
    <w:rsid w:val="007F0EDD"/>
    <w:rsid w:val="007F1DF6"/>
    <w:rsid w:val="007F218A"/>
    <w:rsid w:val="007F3F9C"/>
    <w:rsid w:val="007F4A5C"/>
    <w:rsid w:val="007F7357"/>
    <w:rsid w:val="00800422"/>
    <w:rsid w:val="0080141F"/>
    <w:rsid w:val="008030C5"/>
    <w:rsid w:val="0080367E"/>
    <w:rsid w:val="008050FC"/>
    <w:rsid w:val="008079FA"/>
    <w:rsid w:val="00815C3D"/>
    <w:rsid w:val="00816B7B"/>
    <w:rsid w:val="00817B54"/>
    <w:rsid w:val="00824ACE"/>
    <w:rsid w:val="00826EE7"/>
    <w:rsid w:val="00827111"/>
    <w:rsid w:val="00830FDB"/>
    <w:rsid w:val="00831C27"/>
    <w:rsid w:val="00833214"/>
    <w:rsid w:val="0083582A"/>
    <w:rsid w:val="00836CD7"/>
    <w:rsid w:val="00837108"/>
    <w:rsid w:val="00840133"/>
    <w:rsid w:val="00840359"/>
    <w:rsid w:val="00841213"/>
    <w:rsid w:val="008426CE"/>
    <w:rsid w:val="008429F8"/>
    <w:rsid w:val="0084601E"/>
    <w:rsid w:val="00847A09"/>
    <w:rsid w:val="008505AA"/>
    <w:rsid w:val="00850B78"/>
    <w:rsid w:val="008512A1"/>
    <w:rsid w:val="008517A9"/>
    <w:rsid w:val="00851E98"/>
    <w:rsid w:val="00856071"/>
    <w:rsid w:val="0085786A"/>
    <w:rsid w:val="00860EAA"/>
    <w:rsid w:val="00860F0F"/>
    <w:rsid w:val="00861F98"/>
    <w:rsid w:val="00862CDD"/>
    <w:rsid w:val="00863EED"/>
    <w:rsid w:val="00864569"/>
    <w:rsid w:val="00864A3D"/>
    <w:rsid w:val="008651B8"/>
    <w:rsid w:val="0087191D"/>
    <w:rsid w:val="00871AE8"/>
    <w:rsid w:val="0087240B"/>
    <w:rsid w:val="00872BF5"/>
    <w:rsid w:val="008733DA"/>
    <w:rsid w:val="008753FF"/>
    <w:rsid w:val="008806BC"/>
    <w:rsid w:val="008815CB"/>
    <w:rsid w:val="00883B92"/>
    <w:rsid w:val="00884192"/>
    <w:rsid w:val="00884FA8"/>
    <w:rsid w:val="008852CA"/>
    <w:rsid w:val="00886A65"/>
    <w:rsid w:val="00893F1E"/>
    <w:rsid w:val="008946E6"/>
    <w:rsid w:val="00896AC2"/>
    <w:rsid w:val="008A0465"/>
    <w:rsid w:val="008A3856"/>
    <w:rsid w:val="008A4C10"/>
    <w:rsid w:val="008A7217"/>
    <w:rsid w:val="008B0B9C"/>
    <w:rsid w:val="008B31CF"/>
    <w:rsid w:val="008B33B5"/>
    <w:rsid w:val="008B5FCB"/>
    <w:rsid w:val="008B6FFF"/>
    <w:rsid w:val="008C0513"/>
    <w:rsid w:val="008C185F"/>
    <w:rsid w:val="008C275A"/>
    <w:rsid w:val="008C3705"/>
    <w:rsid w:val="008C3D77"/>
    <w:rsid w:val="008C48BC"/>
    <w:rsid w:val="008C5483"/>
    <w:rsid w:val="008C5E51"/>
    <w:rsid w:val="008D2A53"/>
    <w:rsid w:val="008D35FA"/>
    <w:rsid w:val="008D3E5D"/>
    <w:rsid w:val="008D401A"/>
    <w:rsid w:val="008D4303"/>
    <w:rsid w:val="008D4DA4"/>
    <w:rsid w:val="008D7738"/>
    <w:rsid w:val="008E0821"/>
    <w:rsid w:val="008E09FA"/>
    <w:rsid w:val="008E2B4C"/>
    <w:rsid w:val="008E3768"/>
    <w:rsid w:val="008E3A74"/>
    <w:rsid w:val="008E4239"/>
    <w:rsid w:val="008E448D"/>
    <w:rsid w:val="008E4E80"/>
    <w:rsid w:val="008E7CFC"/>
    <w:rsid w:val="008F0D01"/>
    <w:rsid w:val="008F3F52"/>
    <w:rsid w:val="008F4780"/>
    <w:rsid w:val="008F61BC"/>
    <w:rsid w:val="009006FD"/>
    <w:rsid w:val="00901538"/>
    <w:rsid w:val="009038C4"/>
    <w:rsid w:val="00910BF3"/>
    <w:rsid w:val="009124EE"/>
    <w:rsid w:val="00912880"/>
    <w:rsid w:val="00913BFC"/>
    <w:rsid w:val="009140CB"/>
    <w:rsid w:val="009169BB"/>
    <w:rsid w:val="00916AAA"/>
    <w:rsid w:val="0092007B"/>
    <w:rsid w:val="009200BA"/>
    <w:rsid w:val="0092140C"/>
    <w:rsid w:val="0092157B"/>
    <w:rsid w:val="009235EF"/>
    <w:rsid w:val="0092482D"/>
    <w:rsid w:val="00934370"/>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ACE"/>
    <w:rsid w:val="00954EBA"/>
    <w:rsid w:val="00955462"/>
    <w:rsid w:val="00957DD0"/>
    <w:rsid w:val="00964E3B"/>
    <w:rsid w:val="00965909"/>
    <w:rsid w:val="00967166"/>
    <w:rsid w:val="00970BBA"/>
    <w:rsid w:val="00971D5D"/>
    <w:rsid w:val="00973268"/>
    <w:rsid w:val="00976E55"/>
    <w:rsid w:val="0098346E"/>
    <w:rsid w:val="00984980"/>
    <w:rsid w:val="00985030"/>
    <w:rsid w:val="00986504"/>
    <w:rsid w:val="0099137D"/>
    <w:rsid w:val="00991AFF"/>
    <w:rsid w:val="00993296"/>
    <w:rsid w:val="0099387A"/>
    <w:rsid w:val="00993EC3"/>
    <w:rsid w:val="009947BF"/>
    <w:rsid w:val="009A00D5"/>
    <w:rsid w:val="009A01A1"/>
    <w:rsid w:val="009A0344"/>
    <w:rsid w:val="009A1585"/>
    <w:rsid w:val="009A18FC"/>
    <w:rsid w:val="009A5676"/>
    <w:rsid w:val="009A5B9A"/>
    <w:rsid w:val="009A7075"/>
    <w:rsid w:val="009B051C"/>
    <w:rsid w:val="009B5BC6"/>
    <w:rsid w:val="009C3231"/>
    <w:rsid w:val="009C45D4"/>
    <w:rsid w:val="009C54C0"/>
    <w:rsid w:val="009C6C72"/>
    <w:rsid w:val="009C7703"/>
    <w:rsid w:val="009C7DB3"/>
    <w:rsid w:val="009D109A"/>
    <w:rsid w:val="009D16AE"/>
    <w:rsid w:val="009D33C3"/>
    <w:rsid w:val="009D6839"/>
    <w:rsid w:val="009D71FC"/>
    <w:rsid w:val="009E440C"/>
    <w:rsid w:val="009E447B"/>
    <w:rsid w:val="009E5290"/>
    <w:rsid w:val="009E5C8C"/>
    <w:rsid w:val="009E684B"/>
    <w:rsid w:val="009E6D8D"/>
    <w:rsid w:val="009E6DCF"/>
    <w:rsid w:val="009E79CE"/>
    <w:rsid w:val="009E7E08"/>
    <w:rsid w:val="009F088D"/>
    <w:rsid w:val="009F59E2"/>
    <w:rsid w:val="009F5A9D"/>
    <w:rsid w:val="009F6786"/>
    <w:rsid w:val="009F7B47"/>
    <w:rsid w:val="009F7DE2"/>
    <w:rsid w:val="00A0499D"/>
    <w:rsid w:val="00A056FC"/>
    <w:rsid w:val="00A06A9A"/>
    <w:rsid w:val="00A1032B"/>
    <w:rsid w:val="00A10764"/>
    <w:rsid w:val="00A11781"/>
    <w:rsid w:val="00A11ACF"/>
    <w:rsid w:val="00A11C27"/>
    <w:rsid w:val="00A1301C"/>
    <w:rsid w:val="00A16A6B"/>
    <w:rsid w:val="00A178C9"/>
    <w:rsid w:val="00A17CB3"/>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3AC"/>
    <w:rsid w:val="00A44A5B"/>
    <w:rsid w:val="00A44FF1"/>
    <w:rsid w:val="00A51540"/>
    <w:rsid w:val="00A53ED1"/>
    <w:rsid w:val="00A541E0"/>
    <w:rsid w:val="00A5473C"/>
    <w:rsid w:val="00A558B1"/>
    <w:rsid w:val="00A55A42"/>
    <w:rsid w:val="00A56AC0"/>
    <w:rsid w:val="00A57023"/>
    <w:rsid w:val="00A57558"/>
    <w:rsid w:val="00A575A4"/>
    <w:rsid w:val="00A60810"/>
    <w:rsid w:val="00A62347"/>
    <w:rsid w:val="00A63286"/>
    <w:rsid w:val="00A65B17"/>
    <w:rsid w:val="00A67D8D"/>
    <w:rsid w:val="00A76F73"/>
    <w:rsid w:val="00A772C1"/>
    <w:rsid w:val="00A77631"/>
    <w:rsid w:val="00A77EA8"/>
    <w:rsid w:val="00A80FD4"/>
    <w:rsid w:val="00A81E13"/>
    <w:rsid w:val="00A84729"/>
    <w:rsid w:val="00A8491C"/>
    <w:rsid w:val="00A84CD6"/>
    <w:rsid w:val="00A8522A"/>
    <w:rsid w:val="00A85F3A"/>
    <w:rsid w:val="00A861E7"/>
    <w:rsid w:val="00A87E3A"/>
    <w:rsid w:val="00A90372"/>
    <w:rsid w:val="00A903ED"/>
    <w:rsid w:val="00A9284D"/>
    <w:rsid w:val="00A93054"/>
    <w:rsid w:val="00A93E5E"/>
    <w:rsid w:val="00A967D5"/>
    <w:rsid w:val="00A978B4"/>
    <w:rsid w:val="00AA27E7"/>
    <w:rsid w:val="00AA3B37"/>
    <w:rsid w:val="00AA3E98"/>
    <w:rsid w:val="00AA4FDA"/>
    <w:rsid w:val="00AA60E6"/>
    <w:rsid w:val="00AA7506"/>
    <w:rsid w:val="00AB0ECE"/>
    <w:rsid w:val="00AB142C"/>
    <w:rsid w:val="00AB1C8D"/>
    <w:rsid w:val="00AB1F44"/>
    <w:rsid w:val="00AB20E8"/>
    <w:rsid w:val="00AB3AF8"/>
    <w:rsid w:val="00AB5EA3"/>
    <w:rsid w:val="00AB63A2"/>
    <w:rsid w:val="00AB66FB"/>
    <w:rsid w:val="00AB6789"/>
    <w:rsid w:val="00AC1C24"/>
    <w:rsid w:val="00AC2001"/>
    <w:rsid w:val="00AC2E24"/>
    <w:rsid w:val="00AC6EF5"/>
    <w:rsid w:val="00AC7ED9"/>
    <w:rsid w:val="00AD0261"/>
    <w:rsid w:val="00AD07A9"/>
    <w:rsid w:val="00AD102D"/>
    <w:rsid w:val="00AD2D5D"/>
    <w:rsid w:val="00AD42DA"/>
    <w:rsid w:val="00AD4336"/>
    <w:rsid w:val="00AE14C1"/>
    <w:rsid w:val="00AE3B07"/>
    <w:rsid w:val="00AE4EDC"/>
    <w:rsid w:val="00AE534B"/>
    <w:rsid w:val="00AE6214"/>
    <w:rsid w:val="00AE631A"/>
    <w:rsid w:val="00AE6506"/>
    <w:rsid w:val="00AE7E64"/>
    <w:rsid w:val="00AF0115"/>
    <w:rsid w:val="00AF01AE"/>
    <w:rsid w:val="00AF3B18"/>
    <w:rsid w:val="00AF63DF"/>
    <w:rsid w:val="00AF6F3C"/>
    <w:rsid w:val="00B01E8F"/>
    <w:rsid w:val="00B03D66"/>
    <w:rsid w:val="00B042AF"/>
    <w:rsid w:val="00B05288"/>
    <w:rsid w:val="00B05F62"/>
    <w:rsid w:val="00B10CC8"/>
    <w:rsid w:val="00B11760"/>
    <w:rsid w:val="00B11B3D"/>
    <w:rsid w:val="00B12200"/>
    <w:rsid w:val="00B126E3"/>
    <w:rsid w:val="00B16772"/>
    <w:rsid w:val="00B204D5"/>
    <w:rsid w:val="00B23789"/>
    <w:rsid w:val="00B30434"/>
    <w:rsid w:val="00B31060"/>
    <w:rsid w:val="00B314BD"/>
    <w:rsid w:val="00B31537"/>
    <w:rsid w:val="00B318CE"/>
    <w:rsid w:val="00B32BB3"/>
    <w:rsid w:val="00B36B30"/>
    <w:rsid w:val="00B3736A"/>
    <w:rsid w:val="00B406ED"/>
    <w:rsid w:val="00B41C73"/>
    <w:rsid w:val="00B42778"/>
    <w:rsid w:val="00B44007"/>
    <w:rsid w:val="00B5056C"/>
    <w:rsid w:val="00B50C27"/>
    <w:rsid w:val="00B512F7"/>
    <w:rsid w:val="00B51B8D"/>
    <w:rsid w:val="00B52142"/>
    <w:rsid w:val="00B54775"/>
    <w:rsid w:val="00B567F4"/>
    <w:rsid w:val="00B5797C"/>
    <w:rsid w:val="00B57F9A"/>
    <w:rsid w:val="00B627FF"/>
    <w:rsid w:val="00B6506C"/>
    <w:rsid w:val="00B65ACF"/>
    <w:rsid w:val="00B67574"/>
    <w:rsid w:val="00B70A18"/>
    <w:rsid w:val="00B75472"/>
    <w:rsid w:val="00B801BD"/>
    <w:rsid w:val="00B83B3B"/>
    <w:rsid w:val="00B869D1"/>
    <w:rsid w:val="00B927DE"/>
    <w:rsid w:val="00B92893"/>
    <w:rsid w:val="00B92A08"/>
    <w:rsid w:val="00B938B1"/>
    <w:rsid w:val="00B94206"/>
    <w:rsid w:val="00B9707A"/>
    <w:rsid w:val="00B97DAB"/>
    <w:rsid w:val="00BA0A86"/>
    <w:rsid w:val="00BA58E5"/>
    <w:rsid w:val="00BA7BF9"/>
    <w:rsid w:val="00BB0143"/>
    <w:rsid w:val="00BB19D6"/>
    <w:rsid w:val="00BB2E81"/>
    <w:rsid w:val="00BB3917"/>
    <w:rsid w:val="00BB723A"/>
    <w:rsid w:val="00BB776E"/>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4016"/>
    <w:rsid w:val="00BE19AA"/>
    <w:rsid w:val="00BF2415"/>
    <w:rsid w:val="00BF2A05"/>
    <w:rsid w:val="00BF2DEE"/>
    <w:rsid w:val="00BF473B"/>
    <w:rsid w:val="00BF657E"/>
    <w:rsid w:val="00C02DBF"/>
    <w:rsid w:val="00C030CD"/>
    <w:rsid w:val="00C0312B"/>
    <w:rsid w:val="00C03B9C"/>
    <w:rsid w:val="00C03C78"/>
    <w:rsid w:val="00C04E1A"/>
    <w:rsid w:val="00C05986"/>
    <w:rsid w:val="00C10371"/>
    <w:rsid w:val="00C117FC"/>
    <w:rsid w:val="00C122BB"/>
    <w:rsid w:val="00C13A55"/>
    <w:rsid w:val="00C14175"/>
    <w:rsid w:val="00C14F74"/>
    <w:rsid w:val="00C209E0"/>
    <w:rsid w:val="00C223BE"/>
    <w:rsid w:val="00C24168"/>
    <w:rsid w:val="00C25939"/>
    <w:rsid w:val="00C300C5"/>
    <w:rsid w:val="00C335FC"/>
    <w:rsid w:val="00C35F98"/>
    <w:rsid w:val="00C3674C"/>
    <w:rsid w:val="00C374C5"/>
    <w:rsid w:val="00C3771D"/>
    <w:rsid w:val="00C37C23"/>
    <w:rsid w:val="00C404FB"/>
    <w:rsid w:val="00C40CD5"/>
    <w:rsid w:val="00C40FC7"/>
    <w:rsid w:val="00C4172E"/>
    <w:rsid w:val="00C423B9"/>
    <w:rsid w:val="00C42959"/>
    <w:rsid w:val="00C43920"/>
    <w:rsid w:val="00C45316"/>
    <w:rsid w:val="00C455E5"/>
    <w:rsid w:val="00C46F3A"/>
    <w:rsid w:val="00C506A9"/>
    <w:rsid w:val="00C53B08"/>
    <w:rsid w:val="00C53B63"/>
    <w:rsid w:val="00C546D6"/>
    <w:rsid w:val="00C547DD"/>
    <w:rsid w:val="00C55D99"/>
    <w:rsid w:val="00C56167"/>
    <w:rsid w:val="00C57347"/>
    <w:rsid w:val="00C6050F"/>
    <w:rsid w:val="00C616D8"/>
    <w:rsid w:val="00C61F63"/>
    <w:rsid w:val="00C625F2"/>
    <w:rsid w:val="00C65477"/>
    <w:rsid w:val="00C666C7"/>
    <w:rsid w:val="00C66814"/>
    <w:rsid w:val="00C675AE"/>
    <w:rsid w:val="00C714DC"/>
    <w:rsid w:val="00C73265"/>
    <w:rsid w:val="00C732FE"/>
    <w:rsid w:val="00C73477"/>
    <w:rsid w:val="00C76518"/>
    <w:rsid w:val="00C76977"/>
    <w:rsid w:val="00C772FB"/>
    <w:rsid w:val="00C80480"/>
    <w:rsid w:val="00C81DDD"/>
    <w:rsid w:val="00C82331"/>
    <w:rsid w:val="00C8239C"/>
    <w:rsid w:val="00C865DC"/>
    <w:rsid w:val="00C867FA"/>
    <w:rsid w:val="00C86CB2"/>
    <w:rsid w:val="00C92077"/>
    <w:rsid w:val="00C92E09"/>
    <w:rsid w:val="00C94735"/>
    <w:rsid w:val="00C948E0"/>
    <w:rsid w:val="00CA1C88"/>
    <w:rsid w:val="00CA4233"/>
    <w:rsid w:val="00CA6CF5"/>
    <w:rsid w:val="00CB05D1"/>
    <w:rsid w:val="00CB070D"/>
    <w:rsid w:val="00CB2AC9"/>
    <w:rsid w:val="00CB2AEB"/>
    <w:rsid w:val="00CB369B"/>
    <w:rsid w:val="00CB4591"/>
    <w:rsid w:val="00CB51DF"/>
    <w:rsid w:val="00CB6CF4"/>
    <w:rsid w:val="00CC01BB"/>
    <w:rsid w:val="00CC2F75"/>
    <w:rsid w:val="00CC3073"/>
    <w:rsid w:val="00CC5A28"/>
    <w:rsid w:val="00CC67C9"/>
    <w:rsid w:val="00CC707D"/>
    <w:rsid w:val="00CD1978"/>
    <w:rsid w:val="00CD1C0A"/>
    <w:rsid w:val="00CD2242"/>
    <w:rsid w:val="00CD51FC"/>
    <w:rsid w:val="00CD5374"/>
    <w:rsid w:val="00CE2BD0"/>
    <w:rsid w:val="00CE63CF"/>
    <w:rsid w:val="00CE75A4"/>
    <w:rsid w:val="00CF0B9D"/>
    <w:rsid w:val="00CF1106"/>
    <w:rsid w:val="00CF1FED"/>
    <w:rsid w:val="00CF3E5C"/>
    <w:rsid w:val="00CF5392"/>
    <w:rsid w:val="00CF602C"/>
    <w:rsid w:val="00CF7CEE"/>
    <w:rsid w:val="00D01E35"/>
    <w:rsid w:val="00D033F0"/>
    <w:rsid w:val="00D113B3"/>
    <w:rsid w:val="00D118C5"/>
    <w:rsid w:val="00D13269"/>
    <w:rsid w:val="00D13A8F"/>
    <w:rsid w:val="00D164D7"/>
    <w:rsid w:val="00D169B3"/>
    <w:rsid w:val="00D17239"/>
    <w:rsid w:val="00D21532"/>
    <w:rsid w:val="00D21E4D"/>
    <w:rsid w:val="00D2288B"/>
    <w:rsid w:val="00D22EEC"/>
    <w:rsid w:val="00D3028F"/>
    <w:rsid w:val="00D3254F"/>
    <w:rsid w:val="00D33A24"/>
    <w:rsid w:val="00D3500E"/>
    <w:rsid w:val="00D372F4"/>
    <w:rsid w:val="00D40247"/>
    <w:rsid w:val="00D40B96"/>
    <w:rsid w:val="00D42894"/>
    <w:rsid w:val="00D429C9"/>
    <w:rsid w:val="00D4398F"/>
    <w:rsid w:val="00D4614A"/>
    <w:rsid w:val="00D46A63"/>
    <w:rsid w:val="00D47C60"/>
    <w:rsid w:val="00D47E7E"/>
    <w:rsid w:val="00D51472"/>
    <w:rsid w:val="00D52DFE"/>
    <w:rsid w:val="00D5446B"/>
    <w:rsid w:val="00D54AF2"/>
    <w:rsid w:val="00D54C31"/>
    <w:rsid w:val="00D54F97"/>
    <w:rsid w:val="00D568D7"/>
    <w:rsid w:val="00D571B5"/>
    <w:rsid w:val="00D60113"/>
    <w:rsid w:val="00D60791"/>
    <w:rsid w:val="00D61901"/>
    <w:rsid w:val="00D6331D"/>
    <w:rsid w:val="00D63A35"/>
    <w:rsid w:val="00D64A6B"/>
    <w:rsid w:val="00D66411"/>
    <w:rsid w:val="00D676C8"/>
    <w:rsid w:val="00D705D9"/>
    <w:rsid w:val="00D70C06"/>
    <w:rsid w:val="00D71351"/>
    <w:rsid w:val="00D72DAF"/>
    <w:rsid w:val="00D74D48"/>
    <w:rsid w:val="00D76D29"/>
    <w:rsid w:val="00D7758E"/>
    <w:rsid w:val="00D81351"/>
    <w:rsid w:val="00D81683"/>
    <w:rsid w:val="00D90D08"/>
    <w:rsid w:val="00D92231"/>
    <w:rsid w:val="00D94049"/>
    <w:rsid w:val="00D9676C"/>
    <w:rsid w:val="00D97C01"/>
    <w:rsid w:val="00DA0035"/>
    <w:rsid w:val="00DA2EDA"/>
    <w:rsid w:val="00DA5B50"/>
    <w:rsid w:val="00DA700E"/>
    <w:rsid w:val="00DB0615"/>
    <w:rsid w:val="00DB1024"/>
    <w:rsid w:val="00DB1227"/>
    <w:rsid w:val="00DB2A90"/>
    <w:rsid w:val="00DB3B37"/>
    <w:rsid w:val="00DB3EC1"/>
    <w:rsid w:val="00DB4AAA"/>
    <w:rsid w:val="00DB4D3A"/>
    <w:rsid w:val="00DB5A82"/>
    <w:rsid w:val="00DB7336"/>
    <w:rsid w:val="00DB73EE"/>
    <w:rsid w:val="00DC0296"/>
    <w:rsid w:val="00DC05DB"/>
    <w:rsid w:val="00DC15C9"/>
    <w:rsid w:val="00DC3070"/>
    <w:rsid w:val="00DC35FB"/>
    <w:rsid w:val="00DC4149"/>
    <w:rsid w:val="00DC50BF"/>
    <w:rsid w:val="00DC56F6"/>
    <w:rsid w:val="00DC66B8"/>
    <w:rsid w:val="00DC73CE"/>
    <w:rsid w:val="00DC7D49"/>
    <w:rsid w:val="00DD019A"/>
    <w:rsid w:val="00DD0552"/>
    <w:rsid w:val="00DD420F"/>
    <w:rsid w:val="00DD6BF8"/>
    <w:rsid w:val="00DE2E7E"/>
    <w:rsid w:val="00DE4575"/>
    <w:rsid w:val="00DE53C5"/>
    <w:rsid w:val="00DE599B"/>
    <w:rsid w:val="00DE65C5"/>
    <w:rsid w:val="00DE7406"/>
    <w:rsid w:val="00DF097D"/>
    <w:rsid w:val="00DF6272"/>
    <w:rsid w:val="00DF7109"/>
    <w:rsid w:val="00E00050"/>
    <w:rsid w:val="00E0016E"/>
    <w:rsid w:val="00E01834"/>
    <w:rsid w:val="00E0731A"/>
    <w:rsid w:val="00E07456"/>
    <w:rsid w:val="00E10729"/>
    <w:rsid w:val="00E10ED0"/>
    <w:rsid w:val="00E121A5"/>
    <w:rsid w:val="00E134F6"/>
    <w:rsid w:val="00E16E31"/>
    <w:rsid w:val="00E20E7B"/>
    <w:rsid w:val="00E20F31"/>
    <w:rsid w:val="00E20F48"/>
    <w:rsid w:val="00E20FFC"/>
    <w:rsid w:val="00E24947"/>
    <w:rsid w:val="00E27E76"/>
    <w:rsid w:val="00E30E47"/>
    <w:rsid w:val="00E312B0"/>
    <w:rsid w:val="00E31D95"/>
    <w:rsid w:val="00E32FA6"/>
    <w:rsid w:val="00E342AB"/>
    <w:rsid w:val="00E35182"/>
    <w:rsid w:val="00E41C95"/>
    <w:rsid w:val="00E46806"/>
    <w:rsid w:val="00E508ED"/>
    <w:rsid w:val="00E518EA"/>
    <w:rsid w:val="00E51BCF"/>
    <w:rsid w:val="00E5348E"/>
    <w:rsid w:val="00E547E9"/>
    <w:rsid w:val="00E55E8F"/>
    <w:rsid w:val="00E56B3A"/>
    <w:rsid w:val="00E60099"/>
    <w:rsid w:val="00E603E9"/>
    <w:rsid w:val="00E60528"/>
    <w:rsid w:val="00E614D8"/>
    <w:rsid w:val="00E65DD9"/>
    <w:rsid w:val="00E70343"/>
    <w:rsid w:val="00E70838"/>
    <w:rsid w:val="00E70ABD"/>
    <w:rsid w:val="00E71C5C"/>
    <w:rsid w:val="00E7264E"/>
    <w:rsid w:val="00E73AA9"/>
    <w:rsid w:val="00E753B9"/>
    <w:rsid w:val="00E75682"/>
    <w:rsid w:val="00E758F4"/>
    <w:rsid w:val="00E760D5"/>
    <w:rsid w:val="00E7693E"/>
    <w:rsid w:val="00E769DD"/>
    <w:rsid w:val="00E76B1E"/>
    <w:rsid w:val="00E8142C"/>
    <w:rsid w:val="00E817DC"/>
    <w:rsid w:val="00E85A96"/>
    <w:rsid w:val="00E86F99"/>
    <w:rsid w:val="00E87517"/>
    <w:rsid w:val="00E923BB"/>
    <w:rsid w:val="00E9341B"/>
    <w:rsid w:val="00E9522B"/>
    <w:rsid w:val="00E96D58"/>
    <w:rsid w:val="00EA1AA7"/>
    <w:rsid w:val="00EA4C52"/>
    <w:rsid w:val="00EA541B"/>
    <w:rsid w:val="00EA735A"/>
    <w:rsid w:val="00EA7533"/>
    <w:rsid w:val="00EB3C02"/>
    <w:rsid w:val="00EB454C"/>
    <w:rsid w:val="00EB57E9"/>
    <w:rsid w:val="00EB5CE0"/>
    <w:rsid w:val="00EC0F88"/>
    <w:rsid w:val="00EC1291"/>
    <w:rsid w:val="00EC3419"/>
    <w:rsid w:val="00EC34AB"/>
    <w:rsid w:val="00EC4EC6"/>
    <w:rsid w:val="00EC7C3D"/>
    <w:rsid w:val="00EC7F70"/>
    <w:rsid w:val="00ED1475"/>
    <w:rsid w:val="00ED533E"/>
    <w:rsid w:val="00ED55E8"/>
    <w:rsid w:val="00EE3928"/>
    <w:rsid w:val="00EE502D"/>
    <w:rsid w:val="00EE5870"/>
    <w:rsid w:val="00EE69F2"/>
    <w:rsid w:val="00EE7113"/>
    <w:rsid w:val="00EF3BC1"/>
    <w:rsid w:val="00F01F82"/>
    <w:rsid w:val="00F048EF"/>
    <w:rsid w:val="00F04D95"/>
    <w:rsid w:val="00F057D5"/>
    <w:rsid w:val="00F064CA"/>
    <w:rsid w:val="00F072B4"/>
    <w:rsid w:val="00F07366"/>
    <w:rsid w:val="00F103A0"/>
    <w:rsid w:val="00F10E10"/>
    <w:rsid w:val="00F12819"/>
    <w:rsid w:val="00F13C2B"/>
    <w:rsid w:val="00F148D4"/>
    <w:rsid w:val="00F231F3"/>
    <w:rsid w:val="00F235DD"/>
    <w:rsid w:val="00F256DC"/>
    <w:rsid w:val="00F2624C"/>
    <w:rsid w:val="00F26D84"/>
    <w:rsid w:val="00F30B70"/>
    <w:rsid w:val="00F3263D"/>
    <w:rsid w:val="00F3418D"/>
    <w:rsid w:val="00F36AC7"/>
    <w:rsid w:val="00F42201"/>
    <w:rsid w:val="00F43D51"/>
    <w:rsid w:val="00F44513"/>
    <w:rsid w:val="00F46042"/>
    <w:rsid w:val="00F46835"/>
    <w:rsid w:val="00F4745B"/>
    <w:rsid w:val="00F5381E"/>
    <w:rsid w:val="00F5468E"/>
    <w:rsid w:val="00F5541B"/>
    <w:rsid w:val="00F60BC9"/>
    <w:rsid w:val="00F61752"/>
    <w:rsid w:val="00F645F9"/>
    <w:rsid w:val="00F653AB"/>
    <w:rsid w:val="00F6660F"/>
    <w:rsid w:val="00F74237"/>
    <w:rsid w:val="00F81A12"/>
    <w:rsid w:val="00F825CE"/>
    <w:rsid w:val="00F910C9"/>
    <w:rsid w:val="00F9428D"/>
    <w:rsid w:val="00F9454C"/>
    <w:rsid w:val="00F95445"/>
    <w:rsid w:val="00FA142A"/>
    <w:rsid w:val="00FA1501"/>
    <w:rsid w:val="00FA4094"/>
    <w:rsid w:val="00FA446A"/>
    <w:rsid w:val="00FA4886"/>
    <w:rsid w:val="00FA668A"/>
    <w:rsid w:val="00FB1A79"/>
    <w:rsid w:val="00FB1C90"/>
    <w:rsid w:val="00FB37CD"/>
    <w:rsid w:val="00FB4174"/>
    <w:rsid w:val="00FB454B"/>
    <w:rsid w:val="00FB4E62"/>
    <w:rsid w:val="00FB4FC0"/>
    <w:rsid w:val="00FC285E"/>
    <w:rsid w:val="00FC3F5E"/>
    <w:rsid w:val="00FC40A6"/>
    <w:rsid w:val="00FC6C7D"/>
    <w:rsid w:val="00FC7E89"/>
    <w:rsid w:val="00FD013E"/>
    <w:rsid w:val="00FD0A2F"/>
    <w:rsid w:val="00FD281B"/>
    <w:rsid w:val="00FD5F4E"/>
    <w:rsid w:val="00FD69F5"/>
    <w:rsid w:val="00FD6E7D"/>
    <w:rsid w:val="00FD7A74"/>
    <w:rsid w:val="00FE4C42"/>
    <w:rsid w:val="00FE54E2"/>
    <w:rsid w:val="00FE5FF7"/>
    <w:rsid w:val="00FF1B58"/>
    <w:rsid w:val="00FF244F"/>
    <w:rsid w:val="00FF3C8F"/>
    <w:rsid w:val="00FF4368"/>
    <w:rsid w:val="00FF5914"/>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semiHidden/>
    <w:rsid w:val="00725432"/>
    <w:rPr>
      <w:rFonts w:ascii="Arial" w:hAnsi="Arial" w:cs="Arial"/>
      <w:b/>
      <w:bCs/>
      <w:sz w:val="16"/>
      <w:szCs w:val="16"/>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styleId="Platzhaltertext">
    <w:name w:val="Placeholder Text"/>
    <w:basedOn w:val="Absatz-Standardschriftart"/>
    <w:uiPriority w:val="99"/>
    <w:semiHidden/>
    <w:rsid w:val="00D713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de.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hyperlink" Target="https://github.com/isaqb-org/examination-foun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AA43E-D8BB-4076-923F-6FC525F7C58D}">
  <ds:schemaRefs>
    <ds:schemaRef ds:uri="http://schemas.openxmlformats.org/officeDocument/2006/bibliography"/>
  </ds:schemaRefs>
</ds:datastoreItem>
</file>

<file path=customXml/itemProps2.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BAD927-2F5B-4126-BC95-42E937ADF65C}">
  <ds:schemaRefs>
    <ds:schemaRef ds:uri="http://schemas.openxmlformats.org/officeDocument/2006/bibliography"/>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2287EA74-21CA-4257-A416-36E12203EE57}">
  <ds:schemaRefs>
    <ds:schemaRef ds:uri="http://schemas.openxmlformats.org/officeDocument/2006/bibliography"/>
  </ds:schemaRefs>
</ds:datastoreItem>
</file>

<file path=customXml/itemProps7.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3554</Words>
  <Characters>22394</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15</cp:revision>
  <cp:lastPrinted>2019-09-13T06:17:00Z</cp:lastPrinted>
  <dcterms:created xsi:type="dcterms:W3CDTF">2021-01-26T14:06:00Z</dcterms:created>
  <dcterms:modified xsi:type="dcterms:W3CDTF">2021-02-16T07:10:00Z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